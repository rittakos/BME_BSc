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202755" w14:textId="77777777" w:rsidR="0090541F" w:rsidRDefault="0090541F" w:rsidP="0090541F">
      <w:pPr>
        <w:pStyle w:val="tmutatcm"/>
      </w:pPr>
      <w:r>
        <w:t>Általános információk</w:t>
      </w:r>
    </w:p>
    <w:p w14:paraId="6791B175" w14:textId="77777777" w:rsidR="00C2686E" w:rsidRPr="00C2686E" w:rsidRDefault="0090541F" w:rsidP="0090541F">
      <w:pPr>
        <w:pStyle w:val="tmutat"/>
      </w:pPr>
      <w:r>
        <w:t>A</w:t>
      </w:r>
      <w:r w:rsidR="00C2686E" w:rsidRPr="00C2686E">
        <w:t xml:space="preserve"> diplomaterv szerkezete</w:t>
      </w:r>
      <w:r>
        <w:t>:</w:t>
      </w:r>
    </w:p>
    <w:p w14:paraId="5B51BD94" w14:textId="77777777" w:rsidR="00C2686E" w:rsidRPr="00267677" w:rsidRDefault="00C2686E" w:rsidP="00C53F92">
      <w:pPr>
        <w:pStyle w:val="tmutat"/>
        <w:numPr>
          <w:ilvl w:val="0"/>
          <w:numId w:val="8"/>
        </w:numPr>
        <w:ind w:left="714" w:hanging="357"/>
        <w:contextualSpacing/>
      </w:pPr>
      <w:r w:rsidRPr="00C2686E">
        <w:t>Diplomaterv feladatkiírás</w:t>
      </w:r>
    </w:p>
    <w:p w14:paraId="69E2BC11" w14:textId="77777777" w:rsidR="00C2686E" w:rsidRPr="00267677" w:rsidRDefault="00C2686E" w:rsidP="00C53F92">
      <w:pPr>
        <w:pStyle w:val="tmutat"/>
        <w:numPr>
          <w:ilvl w:val="0"/>
          <w:numId w:val="8"/>
        </w:numPr>
        <w:ind w:left="714" w:hanging="357"/>
        <w:contextualSpacing/>
      </w:pPr>
      <w:r w:rsidRPr="00C2686E">
        <w:t>Címoldal</w:t>
      </w:r>
    </w:p>
    <w:p w14:paraId="3A55C832" w14:textId="77777777" w:rsidR="00C2686E" w:rsidRPr="00267677" w:rsidRDefault="00C2686E" w:rsidP="00C53F92">
      <w:pPr>
        <w:pStyle w:val="tmutat"/>
        <w:numPr>
          <w:ilvl w:val="0"/>
          <w:numId w:val="8"/>
        </w:numPr>
        <w:ind w:left="714" w:hanging="357"/>
        <w:contextualSpacing/>
      </w:pPr>
      <w:r w:rsidRPr="00C2686E">
        <w:t>Tartalomjegyzék</w:t>
      </w:r>
    </w:p>
    <w:p w14:paraId="07EDEED9" w14:textId="77777777" w:rsidR="00681E99" w:rsidRPr="00267677" w:rsidRDefault="00681E99" w:rsidP="00C53F92">
      <w:pPr>
        <w:pStyle w:val="tmutat"/>
        <w:numPr>
          <w:ilvl w:val="0"/>
          <w:numId w:val="8"/>
        </w:numPr>
        <w:ind w:left="714" w:hanging="357"/>
        <w:contextualSpacing/>
      </w:pPr>
      <w:r w:rsidRPr="00C2686E">
        <w:t>A diplomatervező nyilatkozata az önálló munkáról</w:t>
      </w:r>
      <w:r>
        <w:t xml:space="preserve"> és az elektronikus adatok kezeléséről</w:t>
      </w:r>
    </w:p>
    <w:p w14:paraId="4DF0B5A6" w14:textId="77777777" w:rsidR="00C2686E" w:rsidRPr="00267677" w:rsidRDefault="000A7483" w:rsidP="00C53F92">
      <w:pPr>
        <w:pStyle w:val="tmutat"/>
        <w:numPr>
          <w:ilvl w:val="0"/>
          <w:numId w:val="8"/>
        </w:numPr>
        <w:ind w:left="714" w:hanging="357"/>
        <w:contextualSpacing/>
      </w:pPr>
      <w:r>
        <w:t>T</w:t>
      </w:r>
      <w:r w:rsidR="00C2686E" w:rsidRPr="00C2686E">
        <w:t>artalmi összefoglaló magyarul és angolul</w:t>
      </w:r>
    </w:p>
    <w:p w14:paraId="267591B3" w14:textId="77777777" w:rsidR="00C2686E" w:rsidRPr="00267677" w:rsidRDefault="00C2686E" w:rsidP="00C53F92">
      <w:pPr>
        <w:pStyle w:val="tmutat"/>
        <w:numPr>
          <w:ilvl w:val="0"/>
          <w:numId w:val="8"/>
        </w:numPr>
        <w:ind w:left="714" w:hanging="357"/>
        <w:contextualSpacing/>
      </w:pPr>
      <w:r w:rsidRPr="00C2686E">
        <w:t>Bevezetés: a feladat értelmezése, a tervezés célja, a feladat indokoltsága, a diplomaterv felépítésének rövid összefoglalása</w:t>
      </w:r>
    </w:p>
    <w:p w14:paraId="07634531" w14:textId="77777777" w:rsidR="00C2686E" w:rsidRPr="00267677" w:rsidRDefault="00C2686E" w:rsidP="00C53F92">
      <w:pPr>
        <w:pStyle w:val="tmutat"/>
        <w:numPr>
          <w:ilvl w:val="0"/>
          <w:numId w:val="8"/>
        </w:numPr>
        <w:ind w:left="714" w:hanging="357"/>
        <w:contextualSpacing/>
      </w:pPr>
      <w:r w:rsidRPr="00C2686E">
        <w:t>A feladatkiírás pontosítása és részletes elemzése</w:t>
      </w:r>
    </w:p>
    <w:p w14:paraId="06620F05" w14:textId="77777777" w:rsidR="00C2686E" w:rsidRPr="00267677" w:rsidRDefault="00C2686E" w:rsidP="00C53F92">
      <w:pPr>
        <w:pStyle w:val="tmutat"/>
        <w:numPr>
          <w:ilvl w:val="0"/>
          <w:numId w:val="8"/>
        </w:numPr>
        <w:ind w:left="714" w:hanging="357"/>
        <w:contextualSpacing/>
      </w:pPr>
      <w:r w:rsidRPr="00C2686E">
        <w:t>Előzmények (irodalomkutatás, hasonló alkotások), az ezekből levonható következtetések</w:t>
      </w:r>
    </w:p>
    <w:p w14:paraId="7AE6D85A" w14:textId="77777777" w:rsidR="00C2686E" w:rsidRPr="00267677" w:rsidRDefault="00C2686E" w:rsidP="00C53F92">
      <w:pPr>
        <w:pStyle w:val="tmutat"/>
        <w:numPr>
          <w:ilvl w:val="0"/>
          <w:numId w:val="8"/>
        </w:numPr>
        <w:ind w:left="714" w:hanging="357"/>
        <w:contextualSpacing/>
      </w:pPr>
      <w:r w:rsidRPr="00C2686E">
        <w:t>A tervezés részletes leírása, a döntési lehetőségek értékelése és a választott megoldások indoklása</w:t>
      </w:r>
    </w:p>
    <w:p w14:paraId="0506F4FA" w14:textId="77777777" w:rsidR="00C2686E" w:rsidRPr="00267677" w:rsidRDefault="00C2686E" w:rsidP="00C53F92">
      <w:pPr>
        <w:pStyle w:val="tmutat"/>
        <w:numPr>
          <w:ilvl w:val="0"/>
          <w:numId w:val="8"/>
        </w:numPr>
        <w:ind w:left="714" w:hanging="357"/>
        <w:contextualSpacing/>
      </w:pPr>
      <w:r w:rsidRPr="00C2686E">
        <w:t>A megtervezett műszaki alkotás értékelése, kritikai elemzése, továbbfejlesztési lehetőségek</w:t>
      </w:r>
    </w:p>
    <w:p w14:paraId="76F0CD18" w14:textId="77777777" w:rsidR="00C2686E" w:rsidRPr="00267677" w:rsidRDefault="00C2686E" w:rsidP="00C53F92">
      <w:pPr>
        <w:pStyle w:val="tmutat"/>
        <w:numPr>
          <w:ilvl w:val="0"/>
          <w:numId w:val="8"/>
        </w:numPr>
        <w:ind w:left="714" w:hanging="357"/>
        <w:contextualSpacing/>
      </w:pPr>
      <w:r w:rsidRPr="00C2686E">
        <w:t>Esetleges köszönetnyilvánítások</w:t>
      </w:r>
    </w:p>
    <w:p w14:paraId="0EF90D5B" w14:textId="77777777" w:rsidR="00C2686E" w:rsidRPr="00267677" w:rsidRDefault="00C2686E" w:rsidP="00C53F92">
      <w:pPr>
        <w:pStyle w:val="tmutat"/>
        <w:numPr>
          <w:ilvl w:val="0"/>
          <w:numId w:val="8"/>
        </w:numPr>
        <w:ind w:left="714" w:hanging="357"/>
        <w:contextualSpacing/>
      </w:pPr>
      <w:r w:rsidRPr="00C2686E">
        <w:t>Részletesés pontos irodalomjegyzék</w:t>
      </w:r>
    </w:p>
    <w:p w14:paraId="03820473" w14:textId="77777777" w:rsidR="00C2686E" w:rsidRPr="00267677" w:rsidRDefault="00C2686E" w:rsidP="00C53F92">
      <w:pPr>
        <w:pStyle w:val="tmutat"/>
        <w:numPr>
          <w:ilvl w:val="0"/>
          <w:numId w:val="8"/>
        </w:numPr>
        <w:ind w:left="714" w:hanging="357"/>
      </w:pPr>
      <w:r w:rsidRPr="00C2686E">
        <w:t>Függelék(</w:t>
      </w:r>
      <w:proofErr w:type="spellStart"/>
      <w:r w:rsidRPr="00C2686E">
        <w:t>ek</w:t>
      </w:r>
      <w:proofErr w:type="spellEnd"/>
      <w:r w:rsidRPr="00C2686E">
        <w:t>)</w:t>
      </w:r>
    </w:p>
    <w:p w14:paraId="2DF15F95" w14:textId="38BC0404" w:rsidR="00C2686E" w:rsidRPr="00C2686E" w:rsidRDefault="00C2686E" w:rsidP="0090541F">
      <w:pPr>
        <w:pStyle w:val="tmutat"/>
      </w:pPr>
      <w:r w:rsidRPr="00C2686E">
        <w:t xml:space="preserve">Felhasználható a </w:t>
      </w:r>
      <w:r>
        <w:t>következő oldaltól kezdődő</w:t>
      </w:r>
      <w:r w:rsidRPr="00C2686E">
        <w:t xml:space="preserve"> </w:t>
      </w:r>
      <w:r w:rsidRPr="006F512E">
        <w:rPr>
          <w:rStyle w:val="tmutatkiemels"/>
        </w:rPr>
        <w:t>Diplomaterv sablon</w:t>
      </w:r>
      <w:r w:rsidRPr="00C2686E">
        <w:t xml:space="preserve"> dokumentum tartalma. Ügyeljen a </w:t>
      </w:r>
      <w:r w:rsidR="00162232">
        <w:t xml:space="preserve">tanszék, a hallgató, a </w:t>
      </w:r>
      <w:r w:rsidRPr="00C2686E">
        <w:t>konzulens nevét és a beadás évét jelölő szövegdobozokra, mert azokra külön ki kell adni a frissítést.</w:t>
      </w:r>
      <w:r>
        <w:t xml:space="preserve"> A mezők tartalma a sablonban a dokumentum adatlapja alapján automatikusan kerül kitöltésre</w:t>
      </w:r>
      <w:r w:rsidR="00162232">
        <w:t xml:space="preserve"> (Fájl/Információ/Tulajdonságok/Speciális tulajdonságok)</w:t>
      </w:r>
      <w:r>
        <w:t>.</w:t>
      </w:r>
    </w:p>
    <w:p w14:paraId="1FECACA0" w14:textId="77777777" w:rsidR="00C2686E" w:rsidRPr="00C2686E" w:rsidRDefault="00C2686E" w:rsidP="0090541F">
      <w:pPr>
        <w:pStyle w:val="tmutat"/>
      </w:pPr>
      <w:r w:rsidRPr="00C2686E">
        <w:t>A diplomaterv szabványos méretű A4-es lapokra kerüljön. Az oldalak tükörmargóval készüljenek (mindenhol 2.5cm, baloldalon 1cm-es kötéssel). Az alapértelmezett betűkészlet a 12 pontos Times New Roman, másfeles sorközzel.</w:t>
      </w:r>
    </w:p>
    <w:p w14:paraId="55A73344" w14:textId="77777777" w:rsidR="00C2686E" w:rsidRPr="00C2686E" w:rsidRDefault="00C2686E" w:rsidP="0090541F">
      <w:pPr>
        <w:pStyle w:val="tmutat"/>
      </w:pPr>
      <w:r w:rsidRPr="00C2686E">
        <w:t>Minden oldalon - az első négy szerkezeti elem kivételével - szerepelnie kell az oldalszámnak.</w:t>
      </w:r>
    </w:p>
    <w:p w14:paraId="0A6699F0" w14:textId="77777777" w:rsidR="00C2686E" w:rsidRPr="00C2686E" w:rsidRDefault="00C2686E" w:rsidP="0090541F">
      <w:pPr>
        <w:pStyle w:val="tmutat"/>
      </w:pPr>
      <w:r w:rsidRPr="00C2686E">
        <w:t>A fejezeteket decimális beosztással kell ellátni. Az ábrákat a megfelelő helyre be kell illeszteni, fejezetenként decimális számmal és kifejező címmel kell ellátni. A fejezeteket decimális aláosztással számozzuk, maximálisan 3 aláosztás mélységben (pl. 2.3.4.1.). Az ábrákat, táblázatokat és képleteket célszerű fejezetenként külön számozni (pl. 2.4. ábra, 4.2 táblázat vagy képletnél (3.2)). A fejezetcímeket igazítsuk balra, a normál szövegnél viszont használjunk sorkiegyenlítést. Az ábrákat, táblázatokat és a hozzájuk tartozó címet igazítsuk középre. A cím a jelölt rész alatt helyezkedjen el.</w:t>
      </w:r>
    </w:p>
    <w:p w14:paraId="1D2C44B0" w14:textId="77777777" w:rsidR="00C2686E" w:rsidRPr="00C2686E" w:rsidRDefault="00C2686E" w:rsidP="0090541F">
      <w:pPr>
        <w:pStyle w:val="tmutat"/>
      </w:pPr>
      <w:r w:rsidRPr="00C2686E">
        <w:t>A képeket lehetőleg rajzoló programmal készítsék el</w:t>
      </w:r>
      <w:r>
        <w:t>, az egyenleteket egyenlet-szerkesztő segítségével írják le</w:t>
      </w:r>
      <w:r w:rsidRPr="00C2686E">
        <w:t>.</w:t>
      </w:r>
    </w:p>
    <w:p w14:paraId="4653C5C4" w14:textId="77777777" w:rsidR="00C2686E" w:rsidRDefault="00C2686E" w:rsidP="0090541F">
      <w:pPr>
        <w:pStyle w:val="tmutat"/>
      </w:pPr>
      <w:r w:rsidRPr="00C2686E">
        <w:t xml:space="preserve">Az irodalomjegyzék szövegközi hivatkozása történhet a Harvard-rendszerben (a szerző és az évszám megadásával) vagy </w:t>
      </w:r>
      <w:proofErr w:type="spellStart"/>
      <w:r w:rsidRPr="00C2686E">
        <w:t>sorszámozva</w:t>
      </w:r>
      <w:proofErr w:type="spellEnd"/>
      <w:r w:rsidRPr="00C2686E">
        <w:t>. A teljes lista névsor szerinti sorrendben a szöveg végén szerepeljen (sorszámozott irodalmi hivatkozások esetén hivatkozási sorrendben). A szakirodalmi források címeit azonban mindig az eredeti nyelven kell megadni, esetleg zárójelben a fordítással. A listában szereplő valamennyi publikációra hivatkozni kell a szövegben. Minden publikáció a szerzők után a következő adatok szerepelnek: folyóirat cikkeknél a pontos cím, a folyóirat címe, évfolyam, szám, oldalszám tól-ig. A folyóirat címeket csak akkor rövidítsük, ha azok nagyon közismertek vagy nagyon hosszúak. Internet hivatkozások megadásakor fontos, hogy az elérési út előtt megadjuk az oldal tulajdonosát és tartalmát (mivel a link egy idő után akár elérhetetlenné is válhat), valamint az elérés időpontját.</w:t>
      </w:r>
    </w:p>
    <w:p w14:paraId="16D6C207" w14:textId="77777777" w:rsidR="000A7483" w:rsidRPr="006F512E" w:rsidRDefault="00C2686E" w:rsidP="0090541F">
      <w:pPr>
        <w:pStyle w:val="tmutat"/>
        <w:rPr>
          <w:rStyle w:val="tmutatfontos"/>
        </w:rPr>
      </w:pPr>
      <w:r w:rsidRPr="006F512E">
        <w:rPr>
          <w:rStyle w:val="tmutatfontos"/>
        </w:rPr>
        <w:t>Fontos:</w:t>
      </w:r>
    </w:p>
    <w:p w14:paraId="47DE4781" w14:textId="77777777" w:rsidR="00C2686E" w:rsidRPr="003A4CDB" w:rsidRDefault="00C2686E" w:rsidP="00C53F92">
      <w:pPr>
        <w:pStyle w:val="tmutat"/>
        <w:numPr>
          <w:ilvl w:val="0"/>
          <w:numId w:val="10"/>
        </w:numPr>
      </w:pPr>
      <w:r w:rsidRPr="003A4CDB">
        <w:t xml:space="preserve">a szakdolgozat készítő/diplomatervező nyilatkozata (a </w:t>
      </w:r>
      <w:r w:rsidR="00410924" w:rsidRPr="003A4CDB">
        <w:t>jelen sablonban</w:t>
      </w:r>
      <w:r w:rsidRPr="003A4CDB">
        <w:t xml:space="preserve"> szereplő szövegtartalommal) </w:t>
      </w:r>
      <w:r w:rsidR="00410924" w:rsidRPr="003A4CDB">
        <w:t xml:space="preserve">kötelező </w:t>
      </w:r>
      <w:r w:rsidRPr="003A4CDB">
        <w:t>előírás</w:t>
      </w:r>
      <w:r w:rsidR="00410924" w:rsidRPr="003A4CDB">
        <w:t xml:space="preserve"> Karunkon</w:t>
      </w:r>
      <w:r w:rsidR="000062F4" w:rsidRPr="003A4CDB">
        <w:t>,</w:t>
      </w:r>
      <w:r w:rsidRPr="003A4CDB">
        <w:t xml:space="preserve"> ennek hiányában a </w:t>
      </w:r>
      <w:r w:rsidR="00410924" w:rsidRPr="003A4CDB">
        <w:t>szakdolgozat/</w:t>
      </w:r>
      <w:r w:rsidRPr="003A4CDB">
        <w:t xml:space="preserve">diplomaterv </w:t>
      </w:r>
      <w:r w:rsidR="000062F4" w:rsidRPr="003A4CDB">
        <w:t>nem bírálható és nem védhető</w:t>
      </w:r>
      <w:r w:rsidR="00410924" w:rsidRPr="003A4CDB">
        <w:t>!</w:t>
      </w:r>
    </w:p>
    <w:p w14:paraId="356A0C36" w14:textId="77777777" w:rsidR="000A7483" w:rsidRPr="003A4CDB" w:rsidRDefault="000A7483" w:rsidP="00C53F92">
      <w:pPr>
        <w:pStyle w:val="tmutat"/>
        <w:numPr>
          <w:ilvl w:val="0"/>
          <w:numId w:val="12"/>
        </w:numPr>
      </w:pPr>
      <w:r w:rsidRPr="003A4CDB">
        <w:t>mind a dolgozat, mind a melléklet</w:t>
      </w:r>
      <w:r w:rsidR="000062F4" w:rsidRPr="003A4CDB">
        <w:t xml:space="preserve"> maximálisan 15 MB méretű lehet</w:t>
      </w:r>
      <w:r w:rsidRPr="003A4CDB">
        <w:t>!</w:t>
      </w:r>
    </w:p>
    <w:p w14:paraId="4063401F" w14:textId="77777777" w:rsidR="00C2686E" w:rsidRPr="00C2686E" w:rsidRDefault="00C2686E" w:rsidP="006F512E">
      <w:pPr>
        <w:pStyle w:val="tmutat"/>
      </w:pPr>
      <w:r>
        <w:t xml:space="preserve">Jó munkát, sikeres szakdolgozat készítést ill. </w:t>
      </w:r>
      <w:r w:rsidRPr="006F512E">
        <w:t>diplomatervezést</w:t>
      </w:r>
      <w:r>
        <w:t xml:space="preserve"> kívánunk!</w:t>
      </w:r>
    </w:p>
    <w:p w14:paraId="3A9FAA32" w14:textId="77777777" w:rsidR="00816BCB" w:rsidRPr="00B50CAA" w:rsidRDefault="00816BCB" w:rsidP="00816BCB">
      <w:pPr>
        <w:pStyle w:val="Nyilatkozatcm"/>
      </w:pPr>
      <w:r w:rsidRPr="00B50CAA">
        <w:lastRenderedPageBreak/>
        <w:t>FELADATKIÍRÁS</w:t>
      </w:r>
    </w:p>
    <w:p w14:paraId="1A511E34" w14:textId="77777777" w:rsidR="00816BCB" w:rsidRPr="00B50CAA" w:rsidRDefault="00350AEC" w:rsidP="003A4CDB">
      <w:r w:rsidRPr="00350AEC">
        <w:t xml:space="preserve">A feladatkiírást a </w:t>
      </w:r>
      <w:r w:rsidRPr="002102C3">
        <w:rPr>
          <w:rStyle w:val="Strong"/>
        </w:rPr>
        <w:t>tanszék saját előírása szerint</w:t>
      </w:r>
      <w:r w:rsidRPr="00350AEC">
        <w:t xml:space="preserve"> vagy </w:t>
      </w:r>
      <w:r w:rsidR="008E7228">
        <w:t xml:space="preserve">a </w:t>
      </w:r>
      <w:r w:rsidRPr="00350AEC">
        <w:t>tanszéki adminisztrációban lehet átvenni, és a tanszéki pecséttel ellátott, a tanszékvezető által aláírt lapot kell belefűzni a leadott munkába, vagy a tanszékvezető által elektronikusan jóváhagyott feladatkiírás</w:t>
      </w:r>
      <w:r>
        <w:t xml:space="preserve">t kell a Diplomaterv Portálról </w:t>
      </w:r>
      <w:r w:rsidRPr="00350AEC">
        <w:t>letölteni és a leadott munkába belefűzni (ezen oldal HELYETT, ez az oldal csak útmutatás). Az elektronikusan feltöltött dolgozatban már nem kell megismételni a feladatkiírást.</w:t>
      </w:r>
    </w:p>
    <w:p w14:paraId="350062CB" w14:textId="349BA291" w:rsidR="0063585C" w:rsidRPr="004851C7" w:rsidRDefault="00816BCB" w:rsidP="00D429F2">
      <w:pPr>
        <w:pStyle w:val="Cmlaplog"/>
      </w:pPr>
      <w:r>
        <w:br w:type="page"/>
      </w:r>
      <w:r w:rsidR="00760739" w:rsidRPr="004851C7">
        <w:rPr>
          <w:noProof/>
          <w:lang w:eastAsia="hu-HU"/>
        </w:rPr>
        <w:lastRenderedPageBreak/>
        <w:drawing>
          <wp:inline distT="0" distB="0" distL="0" distR="0" wp14:anchorId="5D62D356" wp14:editId="5A742426">
            <wp:extent cx="1933575" cy="542925"/>
            <wp:effectExtent l="0" t="0" r="0"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542925"/>
                    </a:xfrm>
                    <a:prstGeom prst="rect">
                      <a:avLst/>
                    </a:prstGeom>
                    <a:noFill/>
                    <a:ln>
                      <a:noFill/>
                    </a:ln>
                  </pic:spPr>
                </pic:pic>
              </a:graphicData>
            </a:graphic>
          </wp:inline>
        </w:drawing>
      </w:r>
    </w:p>
    <w:p w14:paraId="6ADADE89" w14:textId="77777777" w:rsidR="004851C7" w:rsidRPr="004851C7" w:rsidRDefault="004851C7" w:rsidP="00D429F2">
      <w:pPr>
        <w:pStyle w:val="Cmlapegyetem"/>
      </w:pPr>
      <w:r w:rsidRPr="004851C7">
        <w:t>Budapesti Műszaki és Gazdaságtudományi Egyetem</w:t>
      </w:r>
    </w:p>
    <w:p w14:paraId="699810F9" w14:textId="77777777" w:rsidR="004851C7" w:rsidRPr="004851C7" w:rsidRDefault="004851C7" w:rsidP="00D429F2">
      <w:pPr>
        <w:pStyle w:val="Cmlapkarstanszk"/>
      </w:pPr>
      <w:r w:rsidRPr="004851C7">
        <w:t>Villamosmérnöki és Informatikai Kar</w:t>
      </w:r>
    </w:p>
    <w:p w14:paraId="09D00D2E" w14:textId="26948B9F" w:rsidR="004851C7" w:rsidRDefault="00A7726E" w:rsidP="00D429F2">
      <w:pPr>
        <w:pStyle w:val="Cmlapkarstanszk"/>
      </w:pPr>
      <w:r>
        <w:fldChar w:fldCharType="begin"/>
      </w:r>
      <w:r>
        <w:instrText xml:space="preserve"> DOCPROPERTY  Company  \* MERGEFORMAT </w:instrText>
      </w:r>
      <w:r>
        <w:fldChar w:fldCharType="separate"/>
      </w:r>
      <w:r w:rsidR="00924EA5">
        <w:t>Irányítástechnika és Informatika Tanszék</w:t>
      </w:r>
      <w:r>
        <w:fldChar w:fldCharType="end"/>
      </w:r>
    </w:p>
    <w:p w14:paraId="0D9666B2" w14:textId="77777777" w:rsidR="004851C7" w:rsidRDefault="004851C7"/>
    <w:p w14:paraId="5DEE6AFE" w14:textId="77777777" w:rsidR="004851C7" w:rsidRDefault="004851C7"/>
    <w:p w14:paraId="1E8B722F" w14:textId="77777777" w:rsidR="004851C7" w:rsidRDefault="004851C7"/>
    <w:p w14:paraId="66A83BBB" w14:textId="77777777" w:rsidR="004851C7" w:rsidRDefault="004851C7"/>
    <w:p w14:paraId="5F0859C9" w14:textId="77777777" w:rsidR="004851C7" w:rsidRDefault="004851C7"/>
    <w:p w14:paraId="5E696097" w14:textId="77777777" w:rsidR="004851C7" w:rsidRDefault="004851C7"/>
    <w:p w14:paraId="0BAB6244" w14:textId="77777777" w:rsidR="004851C7" w:rsidRPr="00B50CAA" w:rsidRDefault="004851C7"/>
    <w:p w14:paraId="48E58346" w14:textId="7EDE54F9" w:rsidR="0063585C" w:rsidRPr="00B50CAA" w:rsidRDefault="001F0CE2" w:rsidP="00171054">
      <w:pPr>
        <w:pStyle w:val="Cmlapszerz"/>
      </w:pPr>
      <w:r>
        <w:t>Rittgasszer Ákos</w:t>
      </w:r>
    </w:p>
    <w:p w14:paraId="746440B0" w14:textId="4C6E9C0E" w:rsidR="001F0CE2" w:rsidRPr="001F0CE2" w:rsidRDefault="001F0CE2" w:rsidP="001F0CE2">
      <w:pPr>
        <w:pStyle w:val="Title"/>
      </w:pPr>
      <w:r>
        <w:t>OpenGL grafikus könyvtárra épülő játékmotor fejlesztése</w:t>
      </w:r>
    </w:p>
    <w:p w14:paraId="5532B58E" w14:textId="0FE9C9B6" w:rsidR="0063585C" w:rsidRPr="00B50CAA" w:rsidRDefault="00A7726E" w:rsidP="009C1C93">
      <w:pPr>
        <w:pStyle w:val="Subtitle"/>
      </w:pPr>
      <w:r>
        <w:fldChar w:fldCharType="begin"/>
      </w:r>
      <w:r>
        <w:instrText xml:space="preserve"> SUBJECT  \* MERGEFORMAT </w:instrText>
      </w:r>
      <w:r>
        <w:fldChar w:fldCharType="end"/>
      </w:r>
    </w:p>
    <w:p w14:paraId="156BF04A" w14:textId="49661E1C" w:rsidR="0063585C" w:rsidRPr="00D429F2" w:rsidRDefault="00760739" w:rsidP="009C1C93">
      <w:pPr>
        <w:pStyle w:val="Subtitle"/>
      </w:pPr>
      <w:r w:rsidRPr="00D429F2">
        <w:rPr>
          <w:lang w:eastAsia="hu-HU"/>
        </w:rPr>
        <mc:AlternateContent>
          <mc:Choice Requires="wps">
            <w:drawing>
              <wp:anchor distT="0" distB="0" distL="114300" distR="114300" simplePos="0" relativeHeight="251657728" behindDoc="0" locked="0" layoutInCell="1" allowOverlap="1" wp14:anchorId="73158549" wp14:editId="723DD6CB">
                <wp:simplePos x="0" y="0"/>
                <wp:positionH relativeFrom="page">
                  <wp:posOffset>2602865</wp:posOffset>
                </wp:positionH>
                <wp:positionV relativeFrom="paragraph">
                  <wp:posOffset>362585</wp:posOffset>
                </wp:positionV>
                <wp:extent cx="2879725" cy="1028700"/>
                <wp:effectExtent l="2540" t="0" r="3810" b="4445"/>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028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720409" w14:textId="77777777" w:rsidR="0063585C" w:rsidRDefault="0063585C" w:rsidP="00171054">
                            <w:pPr>
                              <w:keepLines/>
                              <w:spacing w:after="0"/>
                              <w:ind w:firstLine="0"/>
                              <w:jc w:val="center"/>
                              <w:rPr>
                                <w:smallCaps/>
                              </w:rPr>
                            </w:pPr>
                            <w:r>
                              <w:rPr>
                                <w:smallCaps/>
                              </w:rPr>
                              <w:t>Konzulens</w:t>
                            </w:r>
                          </w:p>
                          <w:p w14:paraId="5B11A3E3" w14:textId="2E9149F8" w:rsidR="0063585C" w:rsidRDefault="00A7726E" w:rsidP="00171054">
                            <w:pPr>
                              <w:pStyle w:val="Cmlapszerz"/>
                            </w:pPr>
                            <w:r>
                              <w:fldChar w:fldCharType="begin"/>
                            </w:r>
                            <w:r>
                              <w:instrText xml:space="preserve"> DOCPROPERTY "Manager"  \* MERGEFORMAT </w:instrText>
                            </w:r>
                            <w:r>
                              <w:fldChar w:fldCharType="separate"/>
                            </w:r>
                            <w:r w:rsidR="006A1B7F">
                              <w:t xml:space="preserve">Dr. </w:t>
                            </w:r>
                            <w:r w:rsidR="001F0CE2">
                              <w:t>Tóth Bal</w:t>
                            </w:r>
                            <w:r>
                              <w:fldChar w:fldCharType="end"/>
                            </w:r>
                            <w:r w:rsidR="001F0CE2">
                              <w:t>ázs György</w:t>
                            </w:r>
                          </w:p>
                          <w:p w14:paraId="4EC91467" w14:textId="2A4D3F57"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C392F">
                              <w:rPr>
                                <w:noProof/>
                              </w:rPr>
                              <w:t>2021</w:t>
                            </w:r>
                            <w: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158549" id="_x0000_t202" coordsize="21600,21600" o:spt="202" path="m,l,21600r21600,l21600,xe">
                <v:stroke joinstyle="miter"/>
                <v:path gradientshapeok="t" o:connecttype="rect"/>
              </v:shapetype>
              <v:shape id="Text Box 7" o:spid="_x0000_s1026" type="#_x0000_t202" style="position:absolute;left:0;text-align:left;margin-left:204.95pt;margin-top:28.55pt;width:226.75pt;height:81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" stroked="f">
                <v:textbox>
                  <w:txbxContent>
                    <w:p w14:paraId="32720409" w14:textId="77777777" w:rsidR="0063585C" w:rsidRDefault="0063585C" w:rsidP="00171054">
                      <w:pPr>
                        <w:keepLines/>
                        <w:spacing w:after="0"/>
                        <w:ind w:firstLine="0"/>
                        <w:jc w:val="center"/>
                        <w:rPr>
                          <w:smallCaps/>
                        </w:rPr>
                      </w:pPr>
                      <w:r>
                        <w:rPr>
                          <w:smallCaps/>
                        </w:rPr>
                        <w:t>Konzulens</w:t>
                      </w:r>
                    </w:p>
                    <w:p w14:paraId="5B11A3E3" w14:textId="2E9149F8" w:rsidR="0063585C" w:rsidRDefault="00A7726E" w:rsidP="00171054">
                      <w:pPr>
                        <w:pStyle w:val="Cmlapszerz"/>
                      </w:pPr>
                      <w:r>
                        <w:fldChar w:fldCharType="begin"/>
                      </w:r>
                      <w:r>
                        <w:instrText xml:space="preserve"> DOCPROPERTY "Manager"  \* MERGEFORMAT </w:instrText>
                      </w:r>
                      <w:r>
                        <w:fldChar w:fldCharType="separate"/>
                      </w:r>
                      <w:r w:rsidR="006A1B7F">
                        <w:t xml:space="preserve">Dr. </w:t>
                      </w:r>
                      <w:r w:rsidR="001F0CE2">
                        <w:t>Tóth Bal</w:t>
                      </w:r>
                      <w:r>
                        <w:fldChar w:fldCharType="end"/>
                      </w:r>
                      <w:r w:rsidR="001F0CE2">
                        <w:t>ázs György</w:t>
                      </w:r>
                    </w:p>
                    <w:p w14:paraId="4EC91467" w14:textId="2A4D3F57" w:rsidR="0063585C" w:rsidRDefault="0063585C" w:rsidP="009C1C93">
                      <w:pPr>
                        <w:spacing w:after="0"/>
                        <w:ind w:firstLine="0"/>
                        <w:jc w:val="center"/>
                      </w:pPr>
                      <w:r>
                        <w:t xml:space="preserve">BUDAPEST, </w:t>
                      </w:r>
                      <w:r>
                        <w:fldChar w:fldCharType="begin"/>
                      </w:r>
                      <w:r>
                        <w:instrText xml:space="preserve"> DATE \@ "yyyy" \* MERGEFORMAT </w:instrText>
                      </w:r>
                      <w:r>
                        <w:fldChar w:fldCharType="separate"/>
                      </w:r>
                      <w:r w:rsidR="009C392F">
                        <w:rPr>
                          <w:noProof/>
                        </w:rPr>
                        <w:t>2021</w:t>
                      </w:r>
                      <w:r>
                        <w:fldChar w:fldCharType="end"/>
                      </w:r>
                    </w:p>
                  </w:txbxContent>
                </v:textbox>
                <w10:wrap anchorx="page"/>
              </v:shape>
            </w:pict>
          </mc:Fallback>
        </mc:AlternateContent>
      </w:r>
    </w:p>
    <w:p w14:paraId="68EE0958" w14:textId="77777777" w:rsidR="0063585C" w:rsidRPr="00B50CAA" w:rsidRDefault="0063585C" w:rsidP="00B96880">
      <w:pPr>
        <w:pStyle w:val="Fejezetcmtartalomjegyzknlkl"/>
      </w:pPr>
      <w:r w:rsidRPr="00B50CAA">
        <w:lastRenderedPageBreak/>
        <w:t>Tartalomjegyzék</w:t>
      </w:r>
    </w:p>
    <w:p w14:paraId="0B66BC16" w14:textId="0510690F" w:rsidR="00924EA5" w:rsidRDefault="00730B3C">
      <w:pPr>
        <w:pStyle w:val="TOC1"/>
        <w:rPr>
          <w:rFonts w:asciiTheme="minorHAnsi" w:eastAsiaTheme="minorEastAsia" w:hAnsiTheme="minorHAnsi" w:cstheme="minorBidi"/>
          <w:b w:val="0"/>
          <w:noProof/>
          <w:sz w:val="22"/>
          <w:szCs w:val="22"/>
          <w:lang w:eastAsia="hu-HU"/>
        </w:rPr>
      </w:pPr>
      <w:r>
        <w:fldChar w:fldCharType="begin"/>
      </w:r>
      <w:r>
        <w:instrText xml:space="preserve"> TOC \o "1-3" \h \z \u </w:instrText>
      </w:r>
      <w:r>
        <w:fldChar w:fldCharType="separate"/>
      </w:r>
      <w:hyperlink w:anchor="_Toc88669008" w:history="1">
        <w:r w:rsidR="00924EA5" w:rsidRPr="00320716">
          <w:rPr>
            <w:rStyle w:val="Hyperlink"/>
            <w:noProof/>
          </w:rPr>
          <w:t>Összefoglaló</w:t>
        </w:r>
        <w:r w:rsidR="00924EA5">
          <w:rPr>
            <w:noProof/>
            <w:webHidden/>
          </w:rPr>
          <w:tab/>
        </w:r>
        <w:r w:rsidR="00924EA5">
          <w:rPr>
            <w:noProof/>
            <w:webHidden/>
          </w:rPr>
          <w:fldChar w:fldCharType="begin"/>
        </w:r>
        <w:r w:rsidR="00924EA5">
          <w:rPr>
            <w:noProof/>
            <w:webHidden/>
          </w:rPr>
          <w:instrText xml:space="preserve"> PAGEREF _Toc88669008 \h </w:instrText>
        </w:r>
        <w:r w:rsidR="00924EA5">
          <w:rPr>
            <w:noProof/>
            <w:webHidden/>
          </w:rPr>
        </w:r>
        <w:r w:rsidR="00924EA5">
          <w:rPr>
            <w:noProof/>
            <w:webHidden/>
          </w:rPr>
          <w:fldChar w:fldCharType="separate"/>
        </w:r>
        <w:r w:rsidR="00924EA5">
          <w:rPr>
            <w:noProof/>
            <w:webHidden/>
          </w:rPr>
          <w:t>8</w:t>
        </w:r>
        <w:r w:rsidR="00924EA5">
          <w:rPr>
            <w:noProof/>
            <w:webHidden/>
          </w:rPr>
          <w:fldChar w:fldCharType="end"/>
        </w:r>
      </w:hyperlink>
    </w:p>
    <w:p w14:paraId="7F4A5E45" w14:textId="352EE568" w:rsidR="00924EA5" w:rsidRDefault="00924EA5">
      <w:pPr>
        <w:pStyle w:val="TOC1"/>
        <w:rPr>
          <w:rFonts w:asciiTheme="minorHAnsi" w:eastAsiaTheme="minorEastAsia" w:hAnsiTheme="minorHAnsi" w:cstheme="minorBidi"/>
          <w:b w:val="0"/>
          <w:noProof/>
          <w:sz w:val="22"/>
          <w:szCs w:val="22"/>
          <w:lang w:eastAsia="hu-HU"/>
        </w:rPr>
      </w:pPr>
      <w:hyperlink w:anchor="_Toc88669009" w:history="1">
        <w:r w:rsidRPr="00320716">
          <w:rPr>
            <w:rStyle w:val="Hyperlink"/>
            <w:noProof/>
          </w:rPr>
          <w:t>Abstract</w:t>
        </w:r>
        <w:r>
          <w:rPr>
            <w:noProof/>
            <w:webHidden/>
          </w:rPr>
          <w:tab/>
        </w:r>
        <w:r>
          <w:rPr>
            <w:noProof/>
            <w:webHidden/>
          </w:rPr>
          <w:fldChar w:fldCharType="begin"/>
        </w:r>
        <w:r>
          <w:rPr>
            <w:noProof/>
            <w:webHidden/>
          </w:rPr>
          <w:instrText xml:space="preserve"> PAGEREF _Toc88669009 \h </w:instrText>
        </w:r>
        <w:r>
          <w:rPr>
            <w:noProof/>
            <w:webHidden/>
          </w:rPr>
        </w:r>
        <w:r>
          <w:rPr>
            <w:noProof/>
            <w:webHidden/>
          </w:rPr>
          <w:fldChar w:fldCharType="separate"/>
        </w:r>
        <w:r>
          <w:rPr>
            <w:noProof/>
            <w:webHidden/>
          </w:rPr>
          <w:t>9</w:t>
        </w:r>
        <w:r>
          <w:rPr>
            <w:noProof/>
            <w:webHidden/>
          </w:rPr>
          <w:fldChar w:fldCharType="end"/>
        </w:r>
      </w:hyperlink>
    </w:p>
    <w:p w14:paraId="630F8BCE" w14:textId="6F92CB37" w:rsidR="00924EA5" w:rsidRDefault="00924EA5">
      <w:pPr>
        <w:pStyle w:val="TOC1"/>
        <w:rPr>
          <w:rFonts w:asciiTheme="minorHAnsi" w:eastAsiaTheme="minorEastAsia" w:hAnsiTheme="minorHAnsi" w:cstheme="minorBidi"/>
          <w:b w:val="0"/>
          <w:noProof/>
          <w:sz w:val="22"/>
          <w:szCs w:val="22"/>
          <w:lang w:eastAsia="hu-HU"/>
        </w:rPr>
      </w:pPr>
      <w:hyperlink w:anchor="_Toc88669010" w:history="1">
        <w:r w:rsidRPr="00320716">
          <w:rPr>
            <w:rStyle w:val="Hyperlink"/>
            <w:noProof/>
          </w:rPr>
          <w:t>1 Bevezetés</w:t>
        </w:r>
        <w:r>
          <w:rPr>
            <w:noProof/>
            <w:webHidden/>
          </w:rPr>
          <w:tab/>
        </w:r>
        <w:r>
          <w:rPr>
            <w:noProof/>
            <w:webHidden/>
          </w:rPr>
          <w:fldChar w:fldCharType="begin"/>
        </w:r>
        <w:r>
          <w:rPr>
            <w:noProof/>
            <w:webHidden/>
          </w:rPr>
          <w:instrText xml:space="preserve"> PAGEREF _Toc88669010 \h </w:instrText>
        </w:r>
        <w:r>
          <w:rPr>
            <w:noProof/>
            <w:webHidden/>
          </w:rPr>
        </w:r>
        <w:r>
          <w:rPr>
            <w:noProof/>
            <w:webHidden/>
          </w:rPr>
          <w:fldChar w:fldCharType="separate"/>
        </w:r>
        <w:r>
          <w:rPr>
            <w:noProof/>
            <w:webHidden/>
          </w:rPr>
          <w:t>10</w:t>
        </w:r>
        <w:r>
          <w:rPr>
            <w:noProof/>
            <w:webHidden/>
          </w:rPr>
          <w:fldChar w:fldCharType="end"/>
        </w:r>
      </w:hyperlink>
    </w:p>
    <w:p w14:paraId="667338B9" w14:textId="310C8B6E" w:rsidR="00924EA5" w:rsidRDefault="00924EA5">
      <w:pPr>
        <w:pStyle w:val="TOC1"/>
        <w:rPr>
          <w:rFonts w:asciiTheme="minorHAnsi" w:eastAsiaTheme="minorEastAsia" w:hAnsiTheme="minorHAnsi" w:cstheme="minorBidi"/>
          <w:b w:val="0"/>
          <w:noProof/>
          <w:sz w:val="22"/>
          <w:szCs w:val="22"/>
          <w:lang w:eastAsia="hu-HU"/>
        </w:rPr>
      </w:pPr>
      <w:hyperlink w:anchor="_Toc88669011" w:history="1">
        <w:r w:rsidRPr="00320716">
          <w:rPr>
            <w:rStyle w:val="Hyperlink"/>
            <w:noProof/>
          </w:rPr>
          <w:t>2 Játékmotor funkcionalitása</w:t>
        </w:r>
        <w:r>
          <w:rPr>
            <w:noProof/>
            <w:webHidden/>
          </w:rPr>
          <w:tab/>
        </w:r>
        <w:r>
          <w:rPr>
            <w:noProof/>
            <w:webHidden/>
          </w:rPr>
          <w:fldChar w:fldCharType="begin"/>
        </w:r>
        <w:r>
          <w:rPr>
            <w:noProof/>
            <w:webHidden/>
          </w:rPr>
          <w:instrText xml:space="preserve"> PAGEREF _Toc88669011 \h </w:instrText>
        </w:r>
        <w:r>
          <w:rPr>
            <w:noProof/>
            <w:webHidden/>
          </w:rPr>
        </w:r>
        <w:r>
          <w:rPr>
            <w:noProof/>
            <w:webHidden/>
          </w:rPr>
          <w:fldChar w:fldCharType="separate"/>
        </w:r>
        <w:r>
          <w:rPr>
            <w:noProof/>
            <w:webHidden/>
          </w:rPr>
          <w:t>14</w:t>
        </w:r>
        <w:r>
          <w:rPr>
            <w:noProof/>
            <w:webHidden/>
          </w:rPr>
          <w:fldChar w:fldCharType="end"/>
        </w:r>
      </w:hyperlink>
    </w:p>
    <w:p w14:paraId="6D53F7B5" w14:textId="2EB10671"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12" w:history="1">
        <w:r w:rsidRPr="00320716">
          <w:rPr>
            <w:rStyle w:val="Hyperlink"/>
            <w:noProof/>
          </w:rPr>
          <w:t>2.1 Unreal Engine</w:t>
        </w:r>
        <w:r>
          <w:rPr>
            <w:noProof/>
            <w:webHidden/>
          </w:rPr>
          <w:tab/>
        </w:r>
        <w:r>
          <w:rPr>
            <w:noProof/>
            <w:webHidden/>
          </w:rPr>
          <w:fldChar w:fldCharType="begin"/>
        </w:r>
        <w:r>
          <w:rPr>
            <w:noProof/>
            <w:webHidden/>
          </w:rPr>
          <w:instrText xml:space="preserve"> PAGEREF _Toc88669012 \h </w:instrText>
        </w:r>
        <w:r>
          <w:rPr>
            <w:noProof/>
            <w:webHidden/>
          </w:rPr>
        </w:r>
        <w:r>
          <w:rPr>
            <w:noProof/>
            <w:webHidden/>
          </w:rPr>
          <w:fldChar w:fldCharType="separate"/>
        </w:r>
        <w:r>
          <w:rPr>
            <w:noProof/>
            <w:webHidden/>
          </w:rPr>
          <w:t>14</w:t>
        </w:r>
        <w:r>
          <w:rPr>
            <w:noProof/>
            <w:webHidden/>
          </w:rPr>
          <w:fldChar w:fldCharType="end"/>
        </w:r>
      </w:hyperlink>
    </w:p>
    <w:p w14:paraId="4952C72D" w14:textId="2EA59162"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13" w:history="1">
        <w:r w:rsidRPr="00320716">
          <w:rPr>
            <w:rStyle w:val="Hyperlink"/>
            <w:noProof/>
          </w:rPr>
          <w:t>2.1.1 Funkciók</w:t>
        </w:r>
        <w:r>
          <w:rPr>
            <w:noProof/>
            <w:webHidden/>
          </w:rPr>
          <w:tab/>
        </w:r>
        <w:r>
          <w:rPr>
            <w:noProof/>
            <w:webHidden/>
          </w:rPr>
          <w:fldChar w:fldCharType="begin"/>
        </w:r>
        <w:r>
          <w:rPr>
            <w:noProof/>
            <w:webHidden/>
          </w:rPr>
          <w:instrText xml:space="preserve"> PAGEREF _Toc88669013 \h </w:instrText>
        </w:r>
        <w:r>
          <w:rPr>
            <w:noProof/>
            <w:webHidden/>
          </w:rPr>
        </w:r>
        <w:r>
          <w:rPr>
            <w:noProof/>
            <w:webHidden/>
          </w:rPr>
          <w:fldChar w:fldCharType="separate"/>
        </w:r>
        <w:r>
          <w:rPr>
            <w:noProof/>
            <w:webHidden/>
          </w:rPr>
          <w:t>15</w:t>
        </w:r>
        <w:r>
          <w:rPr>
            <w:noProof/>
            <w:webHidden/>
          </w:rPr>
          <w:fldChar w:fldCharType="end"/>
        </w:r>
      </w:hyperlink>
    </w:p>
    <w:p w14:paraId="07AFDCE5" w14:textId="4B1EB05D"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14" w:history="1">
        <w:r w:rsidRPr="00320716">
          <w:rPr>
            <w:rStyle w:val="Hyperlink"/>
            <w:noProof/>
          </w:rPr>
          <w:t>2.2 Unity</w:t>
        </w:r>
        <w:r>
          <w:rPr>
            <w:noProof/>
            <w:webHidden/>
          </w:rPr>
          <w:tab/>
        </w:r>
        <w:r>
          <w:rPr>
            <w:noProof/>
            <w:webHidden/>
          </w:rPr>
          <w:fldChar w:fldCharType="begin"/>
        </w:r>
        <w:r>
          <w:rPr>
            <w:noProof/>
            <w:webHidden/>
          </w:rPr>
          <w:instrText xml:space="preserve"> PAGEREF _Toc88669014 \h </w:instrText>
        </w:r>
        <w:r>
          <w:rPr>
            <w:noProof/>
            <w:webHidden/>
          </w:rPr>
        </w:r>
        <w:r>
          <w:rPr>
            <w:noProof/>
            <w:webHidden/>
          </w:rPr>
          <w:fldChar w:fldCharType="separate"/>
        </w:r>
        <w:r>
          <w:rPr>
            <w:noProof/>
            <w:webHidden/>
          </w:rPr>
          <w:t>16</w:t>
        </w:r>
        <w:r>
          <w:rPr>
            <w:noProof/>
            <w:webHidden/>
          </w:rPr>
          <w:fldChar w:fldCharType="end"/>
        </w:r>
      </w:hyperlink>
    </w:p>
    <w:p w14:paraId="00BA04FA" w14:textId="6E32B0B8"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15" w:history="1">
        <w:r w:rsidRPr="00320716">
          <w:rPr>
            <w:rStyle w:val="Hyperlink"/>
            <w:noProof/>
          </w:rPr>
          <w:t>2.2.1 Funkciók</w:t>
        </w:r>
        <w:r>
          <w:rPr>
            <w:noProof/>
            <w:webHidden/>
          </w:rPr>
          <w:tab/>
        </w:r>
        <w:r>
          <w:rPr>
            <w:noProof/>
            <w:webHidden/>
          </w:rPr>
          <w:fldChar w:fldCharType="begin"/>
        </w:r>
        <w:r>
          <w:rPr>
            <w:noProof/>
            <w:webHidden/>
          </w:rPr>
          <w:instrText xml:space="preserve"> PAGEREF _Toc88669015 \h </w:instrText>
        </w:r>
        <w:r>
          <w:rPr>
            <w:noProof/>
            <w:webHidden/>
          </w:rPr>
        </w:r>
        <w:r>
          <w:rPr>
            <w:noProof/>
            <w:webHidden/>
          </w:rPr>
          <w:fldChar w:fldCharType="separate"/>
        </w:r>
        <w:r>
          <w:rPr>
            <w:noProof/>
            <w:webHidden/>
          </w:rPr>
          <w:t>16</w:t>
        </w:r>
        <w:r>
          <w:rPr>
            <w:noProof/>
            <w:webHidden/>
          </w:rPr>
          <w:fldChar w:fldCharType="end"/>
        </w:r>
      </w:hyperlink>
    </w:p>
    <w:p w14:paraId="7B5D9EBE" w14:textId="32488AE2"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16" w:history="1">
        <w:r w:rsidRPr="00320716">
          <w:rPr>
            <w:rStyle w:val="Hyperlink"/>
            <w:noProof/>
          </w:rPr>
          <w:t>2.3 Saját játékmotor</w:t>
        </w:r>
        <w:r>
          <w:rPr>
            <w:noProof/>
            <w:webHidden/>
          </w:rPr>
          <w:tab/>
        </w:r>
        <w:r>
          <w:rPr>
            <w:noProof/>
            <w:webHidden/>
          </w:rPr>
          <w:fldChar w:fldCharType="begin"/>
        </w:r>
        <w:r>
          <w:rPr>
            <w:noProof/>
            <w:webHidden/>
          </w:rPr>
          <w:instrText xml:space="preserve"> PAGEREF _Toc88669016 \h </w:instrText>
        </w:r>
        <w:r>
          <w:rPr>
            <w:noProof/>
            <w:webHidden/>
          </w:rPr>
        </w:r>
        <w:r>
          <w:rPr>
            <w:noProof/>
            <w:webHidden/>
          </w:rPr>
          <w:fldChar w:fldCharType="separate"/>
        </w:r>
        <w:r>
          <w:rPr>
            <w:noProof/>
            <w:webHidden/>
          </w:rPr>
          <w:t>17</w:t>
        </w:r>
        <w:r>
          <w:rPr>
            <w:noProof/>
            <w:webHidden/>
          </w:rPr>
          <w:fldChar w:fldCharType="end"/>
        </w:r>
      </w:hyperlink>
    </w:p>
    <w:p w14:paraId="519FDA81" w14:textId="29C2D4FE"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17" w:history="1">
        <w:r w:rsidRPr="00320716">
          <w:rPr>
            <w:rStyle w:val="Hyperlink"/>
            <w:noProof/>
          </w:rPr>
          <w:t>2.3.1 Általános funkciók</w:t>
        </w:r>
        <w:r>
          <w:rPr>
            <w:noProof/>
            <w:webHidden/>
          </w:rPr>
          <w:tab/>
        </w:r>
        <w:r>
          <w:rPr>
            <w:noProof/>
            <w:webHidden/>
          </w:rPr>
          <w:fldChar w:fldCharType="begin"/>
        </w:r>
        <w:r>
          <w:rPr>
            <w:noProof/>
            <w:webHidden/>
          </w:rPr>
          <w:instrText xml:space="preserve"> PAGEREF _Toc88669017 \h </w:instrText>
        </w:r>
        <w:r>
          <w:rPr>
            <w:noProof/>
            <w:webHidden/>
          </w:rPr>
        </w:r>
        <w:r>
          <w:rPr>
            <w:noProof/>
            <w:webHidden/>
          </w:rPr>
          <w:fldChar w:fldCharType="separate"/>
        </w:r>
        <w:r>
          <w:rPr>
            <w:noProof/>
            <w:webHidden/>
          </w:rPr>
          <w:t>17</w:t>
        </w:r>
        <w:r>
          <w:rPr>
            <w:noProof/>
            <w:webHidden/>
          </w:rPr>
          <w:fldChar w:fldCharType="end"/>
        </w:r>
      </w:hyperlink>
    </w:p>
    <w:p w14:paraId="7C8E796D" w14:textId="4BD3350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18" w:history="1">
        <w:r w:rsidRPr="00320716">
          <w:rPr>
            <w:rStyle w:val="Hyperlink"/>
            <w:noProof/>
          </w:rPr>
          <w:t>2.3.2 Labirintus specifikus funkciók</w:t>
        </w:r>
        <w:r>
          <w:rPr>
            <w:noProof/>
            <w:webHidden/>
          </w:rPr>
          <w:tab/>
        </w:r>
        <w:r>
          <w:rPr>
            <w:noProof/>
            <w:webHidden/>
          </w:rPr>
          <w:fldChar w:fldCharType="begin"/>
        </w:r>
        <w:r>
          <w:rPr>
            <w:noProof/>
            <w:webHidden/>
          </w:rPr>
          <w:instrText xml:space="preserve"> PAGEREF _Toc88669018 \h </w:instrText>
        </w:r>
        <w:r>
          <w:rPr>
            <w:noProof/>
            <w:webHidden/>
          </w:rPr>
        </w:r>
        <w:r>
          <w:rPr>
            <w:noProof/>
            <w:webHidden/>
          </w:rPr>
          <w:fldChar w:fldCharType="separate"/>
        </w:r>
        <w:r>
          <w:rPr>
            <w:noProof/>
            <w:webHidden/>
          </w:rPr>
          <w:t>18</w:t>
        </w:r>
        <w:r>
          <w:rPr>
            <w:noProof/>
            <w:webHidden/>
          </w:rPr>
          <w:fldChar w:fldCharType="end"/>
        </w:r>
      </w:hyperlink>
    </w:p>
    <w:p w14:paraId="00D54064" w14:textId="1B130BBE" w:rsidR="00924EA5" w:rsidRDefault="00924EA5">
      <w:pPr>
        <w:pStyle w:val="TOC1"/>
        <w:rPr>
          <w:rFonts w:asciiTheme="minorHAnsi" w:eastAsiaTheme="minorEastAsia" w:hAnsiTheme="minorHAnsi" w:cstheme="minorBidi"/>
          <w:b w:val="0"/>
          <w:noProof/>
          <w:sz w:val="22"/>
          <w:szCs w:val="22"/>
          <w:lang w:eastAsia="hu-HU"/>
        </w:rPr>
      </w:pPr>
      <w:hyperlink w:anchor="_Toc88669019" w:history="1">
        <w:r w:rsidRPr="00320716">
          <w:rPr>
            <w:rStyle w:val="Hyperlink"/>
            <w:noProof/>
          </w:rPr>
          <w:t>3 Objektum orientált elvek, tervezési minták és fejlesztési folyamatok</w:t>
        </w:r>
        <w:r>
          <w:rPr>
            <w:noProof/>
            <w:webHidden/>
          </w:rPr>
          <w:tab/>
        </w:r>
        <w:r>
          <w:rPr>
            <w:noProof/>
            <w:webHidden/>
          </w:rPr>
          <w:fldChar w:fldCharType="begin"/>
        </w:r>
        <w:r>
          <w:rPr>
            <w:noProof/>
            <w:webHidden/>
          </w:rPr>
          <w:instrText xml:space="preserve"> PAGEREF _Toc88669019 \h </w:instrText>
        </w:r>
        <w:r>
          <w:rPr>
            <w:noProof/>
            <w:webHidden/>
          </w:rPr>
        </w:r>
        <w:r>
          <w:rPr>
            <w:noProof/>
            <w:webHidden/>
          </w:rPr>
          <w:fldChar w:fldCharType="separate"/>
        </w:r>
        <w:r>
          <w:rPr>
            <w:noProof/>
            <w:webHidden/>
          </w:rPr>
          <w:t>19</w:t>
        </w:r>
        <w:r>
          <w:rPr>
            <w:noProof/>
            <w:webHidden/>
          </w:rPr>
          <w:fldChar w:fldCharType="end"/>
        </w:r>
      </w:hyperlink>
    </w:p>
    <w:p w14:paraId="1013DE20" w14:textId="356FE901"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20" w:history="1">
        <w:r w:rsidRPr="00320716">
          <w:rPr>
            <w:rStyle w:val="Hyperlink"/>
            <w:noProof/>
          </w:rPr>
          <w:t>3.1 Objektum orientált tervezési elvek</w:t>
        </w:r>
        <w:r>
          <w:rPr>
            <w:noProof/>
            <w:webHidden/>
          </w:rPr>
          <w:tab/>
        </w:r>
        <w:r>
          <w:rPr>
            <w:noProof/>
            <w:webHidden/>
          </w:rPr>
          <w:fldChar w:fldCharType="begin"/>
        </w:r>
        <w:r>
          <w:rPr>
            <w:noProof/>
            <w:webHidden/>
          </w:rPr>
          <w:instrText xml:space="preserve"> PAGEREF _Toc88669020 \h </w:instrText>
        </w:r>
        <w:r>
          <w:rPr>
            <w:noProof/>
            <w:webHidden/>
          </w:rPr>
        </w:r>
        <w:r>
          <w:rPr>
            <w:noProof/>
            <w:webHidden/>
          </w:rPr>
          <w:fldChar w:fldCharType="separate"/>
        </w:r>
        <w:r>
          <w:rPr>
            <w:noProof/>
            <w:webHidden/>
          </w:rPr>
          <w:t>20</w:t>
        </w:r>
        <w:r>
          <w:rPr>
            <w:noProof/>
            <w:webHidden/>
          </w:rPr>
          <w:fldChar w:fldCharType="end"/>
        </w:r>
      </w:hyperlink>
    </w:p>
    <w:p w14:paraId="653D2207" w14:textId="22FE3967"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21" w:history="1">
        <w:r w:rsidRPr="00320716">
          <w:rPr>
            <w:rStyle w:val="Hyperlink"/>
            <w:noProof/>
          </w:rPr>
          <w:t>3.2 Clean Code elvek</w:t>
        </w:r>
        <w:r>
          <w:rPr>
            <w:noProof/>
            <w:webHidden/>
          </w:rPr>
          <w:tab/>
        </w:r>
        <w:r>
          <w:rPr>
            <w:noProof/>
            <w:webHidden/>
          </w:rPr>
          <w:fldChar w:fldCharType="begin"/>
        </w:r>
        <w:r>
          <w:rPr>
            <w:noProof/>
            <w:webHidden/>
          </w:rPr>
          <w:instrText xml:space="preserve"> PAGEREF _Toc88669021 \h </w:instrText>
        </w:r>
        <w:r>
          <w:rPr>
            <w:noProof/>
            <w:webHidden/>
          </w:rPr>
        </w:r>
        <w:r>
          <w:rPr>
            <w:noProof/>
            <w:webHidden/>
          </w:rPr>
          <w:fldChar w:fldCharType="separate"/>
        </w:r>
        <w:r>
          <w:rPr>
            <w:noProof/>
            <w:webHidden/>
          </w:rPr>
          <w:t>20</w:t>
        </w:r>
        <w:r>
          <w:rPr>
            <w:noProof/>
            <w:webHidden/>
          </w:rPr>
          <w:fldChar w:fldCharType="end"/>
        </w:r>
      </w:hyperlink>
    </w:p>
    <w:p w14:paraId="754F58EB" w14:textId="4F06F21B"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22" w:history="1">
        <w:r w:rsidRPr="00320716">
          <w:rPr>
            <w:rStyle w:val="Hyperlink"/>
            <w:noProof/>
          </w:rPr>
          <w:t>3.3 Objektum orientált tervezési minták [3]</w:t>
        </w:r>
        <w:r>
          <w:rPr>
            <w:noProof/>
            <w:webHidden/>
          </w:rPr>
          <w:tab/>
        </w:r>
        <w:r>
          <w:rPr>
            <w:noProof/>
            <w:webHidden/>
          </w:rPr>
          <w:fldChar w:fldCharType="begin"/>
        </w:r>
        <w:r>
          <w:rPr>
            <w:noProof/>
            <w:webHidden/>
          </w:rPr>
          <w:instrText xml:space="preserve"> PAGEREF _Toc88669022 \h </w:instrText>
        </w:r>
        <w:r>
          <w:rPr>
            <w:noProof/>
            <w:webHidden/>
          </w:rPr>
        </w:r>
        <w:r>
          <w:rPr>
            <w:noProof/>
            <w:webHidden/>
          </w:rPr>
          <w:fldChar w:fldCharType="separate"/>
        </w:r>
        <w:r>
          <w:rPr>
            <w:noProof/>
            <w:webHidden/>
          </w:rPr>
          <w:t>21</w:t>
        </w:r>
        <w:r>
          <w:rPr>
            <w:noProof/>
            <w:webHidden/>
          </w:rPr>
          <w:fldChar w:fldCharType="end"/>
        </w:r>
      </w:hyperlink>
    </w:p>
    <w:p w14:paraId="001326F6" w14:textId="2FC8E952"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3" w:history="1">
        <w:r w:rsidRPr="00320716">
          <w:rPr>
            <w:rStyle w:val="Hyperlink"/>
            <w:noProof/>
          </w:rPr>
          <w:t>3.3.1 Game Loop [12]</w:t>
        </w:r>
        <w:r>
          <w:rPr>
            <w:noProof/>
            <w:webHidden/>
          </w:rPr>
          <w:tab/>
        </w:r>
        <w:r>
          <w:rPr>
            <w:noProof/>
            <w:webHidden/>
          </w:rPr>
          <w:fldChar w:fldCharType="begin"/>
        </w:r>
        <w:r>
          <w:rPr>
            <w:noProof/>
            <w:webHidden/>
          </w:rPr>
          <w:instrText xml:space="preserve"> PAGEREF _Toc88669023 \h </w:instrText>
        </w:r>
        <w:r>
          <w:rPr>
            <w:noProof/>
            <w:webHidden/>
          </w:rPr>
        </w:r>
        <w:r>
          <w:rPr>
            <w:noProof/>
            <w:webHidden/>
          </w:rPr>
          <w:fldChar w:fldCharType="separate"/>
        </w:r>
        <w:r>
          <w:rPr>
            <w:noProof/>
            <w:webHidden/>
          </w:rPr>
          <w:t>21</w:t>
        </w:r>
        <w:r>
          <w:rPr>
            <w:noProof/>
            <w:webHidden/>
          </w:rPr>
          <w:fldChar w:fldCharType="end"/>
        </w:r>
      </w:hyperlink>
    </w:p>
    <w:p w14:paraId="79CA5AF2" w14:textId="7C7F429A"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4" w:history="1">
        <w:r w:rsidRPr="00320716">
          <w:rPr>
            <w:rStyle w:val="Hyperlink"/>
            <w:noProof/>
          </w:rPr>
          <w:t>3.3.2 Update Method [13]</w:t>
        </w:r>
        <w:r>
          <w:rPr>
            <w:noProof/>
            <w:webHidden/>
          </w:rPr>
          <w:tab/>
        </w:r>
        <w:r>
          <w:rPr>
            <w:noProof/>
            <w:webHidden/>
          </w:rPr>
          <w:fldChar w:fldCharType="begin"/>
        </w:r>
        <w:r>
          <w:rPr>
            <w:noProof/>
            <w:webHidden/>
          </w:rPr>
          <w:instrText xml:space="preserve"> PAGEREF _Toc88669024 \h </w:instrText>
        </w:r>
        <w:r>
          <w:rPr>
            <w:noProof/>
            <w:webHidden/>
          </w:rPr>
        </w:r>
        <w:r>
          <w:rPr>
            <w:noProof/>
            <w:webHidden/>
          </w:rPr>
          <w:fldChar w:fldCharType="separate"/>
        </w:r>
        <w:r>
          <w:rPr>
            <w:noProof/>
            <w:webHidden/>
          </w:rPr>
          <w:t>22</w:t>
        </w:r>
        <w:r>
          <w:rPr>
            <w:noProof/>
            <w:webHidden/>
          </w:rPr>
          <w:fldChar w:fldCharType="end"/>
        </w:r>
      </w:hyperlink>
    </w:p>
    <w:p w14:paraId="630FDCDD" w14:textId="0035385D"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5" w:history="1">
        <w:r w:rsidRPr="00320716">
          <w:rPr>
            <w:rStyle w:val="Hyperlink"/>
            <w:noProof/>
          </w:rPr>
          <w:t>3.3.3 Command [14]</w:t>
        </w:r>
        <w:r>
          <w:rPr>
            <w:noProof/>
            <w:webHidden/>
          </w:rPr>
          <w:tab/>
        </w:r>
        <w:r>
          <w:rPr>
            <w:noProof/>
            <w:webHidden/>
          </w:rPr>
          <w:fldChar w:fldCharType="begin"/>
        </w:r>
        <w:r>
          <w:rPr>
            <w:noProof/>
            <w:webHidden/>
          </w:rPr>
          <w:instrText xml:space="preserve"> PAGEREF _Toc88669025 \h </w:instrText>
        </w:r>
        <w:r>
          <w:rPr>
            <w:noProof/>
            <w:webHidden/>
          </w:rPr>
        </w:r>
        <w:r>
          <w:rPr>
            <w:noProof/>
            <w:webHidden/>
          </w:rPr>
          <w:fldChar w:fldCharType="separate"/>
        </w:r>
        <w:r>
          <w:rPr>
            <w:noProof/>
            <w:webHidden/>
          </w:rPr>
          <w:t>23</w:t>
        </w:r>
        <w:r>
          <w:rPr>
            <w:noProof/>
            <w:webHidden/>
          </w:rPr>
          <w:fldChar w:fldCharType="end"/>
        </w:r>
      </w:hyperlink>
    </w:p>
    <w:p w14:paraId="729907F0" w14:textId="2E57A15E"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6" w:history="1">
        <w:r w:rsidRPr="00320716">
          <w:rPr>
            <w:rStyle w:val="Hyperlink"/>
            <w:noProof/>
          </w:rPr>
          <w:t>3.3.4 Event Queue [15]</w:t>
        </w:r>
        <w:r>
          <w:rPr>
            <w:noProof/>
            <w:webHidden/>
          </w:rPr>
          <w:tab/>
        </w:r>
        <w:r>
          <w:rPr>
            <w:noProof/>
            <w:webHidden/>
          </w:rPr>
          <w:fldChar w:fldCharType="begin"/>
        </w:r>
        <w:r>
          <w:rPr>
            <w:noProof/>
            <w:webHidden/>
          </w:rPr>
          <w:instrText xml:space="preserve"> PAGEREF _Toc88669026 \h </w:instrText>
        </w:r>
        <w:r>
          <w:rPr>
            <w:noProof/>
            <w:webHidden/>
          </w:rPr>
        </w:r>
        <w:r>
          <w:rPr>
            <w:noProof/>
            <w:webHidden/>
          </w:rPr>
          <w:fldChar w:fldCharType="separate"/>
        </w:r>
        <w:r>
          <w:rPr>
            <w:noProof/>
            <w:webHidden/>
          </w:rPr>
          <w:t>25</w:t>
        </w:r>
        <w:r>
          <w:rPr>
            <w:noProof/>
            <w:webHidden/>
          </w:rPr>
          <w:fldChar w:fldCharType="end"/>
        </w:r>
      </w:hyperlink>
    </w:p>
    <w:p w14:paraId="73D2737A" w14:textId="6229F7FC"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7" w:history="1">
        <w:r w:rsidRPr="00320716">
          <w:rPr>
            <w:rStyle w:val="Hyperlink"/>
            <w:noProof/>
          </w:rPr>
          <w:t>3.3.5 Observer [16]</w:t>
        </w:r>
        <w:r>
          <w:rPr>
            <w:noProof/>
            <w:webHidden/>
          </w:rPr>
          <w:tab/>
        </w:r>
        <w:r>
          <w:rPr>
            <w:noProof/>
            <w:webHidden/>
          </w:rPr>
          <w:fldChar w:fldCharType="begin"/>
        </w:r>
        <w:r>
          <w:rPr>
            <w:noProof/>
            <w:webHidden/>
          </w:rPr>
          <w:instrText xml:space="preserve"> PAGEREF _Toc88669027 \h </w:instrText>
        </w:r>
        <w:r>
          <w:rPr>
            <w:noProof/>
            <w:webHidden/>
          </w:rPr>
        </w:r>
        <w:r>
          <w:rPr>
            <w:noProof/>
            <w:webHidden/>
          </w:rPr>
          <w:fldChar w:fldCharType="separate"/>
        </w:r>
        <w:r>
          <w:rPr>
            <w:noProof/>
            <w:webHidden/>
          </w:rPr>
          <w:t>26</w:t>
        </w:r>
        <w:r>
          <w:rPr>
            <w:noProof/>
            <w:webHidden/>
          </w:rPr>
          <w:fldChar w:fldCharType="end"/>
        </w:r>
      </w:hyperlink>
    </w:p>
    <w:p w14:paraId="6BA501BC" w14:textId="324BD3D1"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8" w:history="1">
        <w:r w:rsidRPr="00320716">
          <w:rPr>
            <w:rStyle w:val="Hyperlink"/>
            <w:noProof/>
          </w:rPr>
          <w:t>3.3.6 Singleton [17]</w:t>
        </w:r>
        <w:r>
          <w:rPr>
            <w:noProof/>
            <w:webHidden/>
          </w:rPr>
          <w:tab/>
        </w:r>
        <w:r>
          <w:rPr>
            <w:noProof/>
            <w:webHidden/>
          </w:rPr>
          <w:fldChar w:fldCharType="begin"/>
        </w:r>
        <w:r>
          <w:rPr>
            <w:noProof/>
            <w:webHidden/>
          </w:rPr>
          <w:instrText xml:space="preserve"> PAGEREF _Toc88669028 \h </w:instrText>
        </w:r>
        <w:r>
          <w:rPr>
            <w:noProof/>
            <w:webHidden/>
          </w:rPr>
        </w:r>
        <w:r>
          <w:rPr>
            <w:noProof/>
            <w:webHidden/>
          </w:rPr>
          <w:fldChar w:fldCharType="separate"/>
        </w:r>
        <w:r>
          <w:rPr>
            <w:noProof/>
            <w:webHidden/>
          </w:rPr>
          <w:t>26</w:t>
        </w:r>
        <w:r>
          <w:rPr>
            <w:noProof/>
            <w:webHidden/>
          </w:rPr>
          <w:fldChar w:fldCharType="end"/>
        </w:r>
      </w:hyperlink>
    </w:p>
    <w:p w14:paraId="34407139" w14:textId="38E46228"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29" w:history="1">
        <w:r w:rsidRPr="00320716">
          <w:rPr>
            <w:rStyle w:val="Hyperlink"/>
            <w:noProof/>
          </w:rPr>
          <w:t>3.3.7 State [18]</w:t>
        </w:r>
        <w:r>
          <w:rPr>
            <w:noProof/>
            <w:webHidden/>
          </w:rPr>
          <w:tab/>
        </w:r>
        <w:r>
          <w:rPr>
            <w:noProof/>
            <w:webHidden/>
          </w:rPr>
          <w:fldChar w:fldCharType="begin"/>
        </w:r>
        <w:r>
          <w:rPr>
            <w:noProof/>
            <w:webHidden/>
          </w:rPr>
          <w:instrText xml:space="preserve"> PAGEREF _Toc88669029 \h </w:instrText>
        </w:r>
        <w:r>
          <w:rPr>
            <w:noProof/>
            <w:webHidden/>
          </w:rPr>
        </w:r>
        <w:r>
          <w:rPr>
            <w:noProof/>
            <w:webHidden/>
          </w:rPr>
          <w:fldChar w:fldCharType="separate"/>
        </w:r>
        <w:r>
          <w:rPr>
            <w:noProof/>
            <w:webHidden/>
          </w:rPr>
          <w:t>27</w:t>
        </w:r>
        <w:r>
          <w:rPr>
            <w:noProof/>
            <w:webHidden/>
          </w:rPr>
          <w:fldChar w:fldCharType="end"/>
        </w:r>
      </w:hyperlink>
    </w:p>
    <w:p w14:paraId="27446F26" w14:textId="7ACBF736"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30" w:history="1">
        <w:r w:rsidRPr="00320716">
          <w:rPr>
            <w:rStyle w:val="Hyperlink"/>
            <w:noProof/>
          </w:rPr>
          <w:t>3.4 Fejlesztési folyamatok</w:t>
        </w:r>
        <w:r>
          <w:rPr>
            <w:noProof/>
            <w:webHidden/>
          </w:rPr>
          <w:tab/>
        </w:r>
        <w:r>
          <w:rPr>
            <w:noProof/>
            <w:webHidden/>
          </w:rPr>
          <w:fldChar w:fldCharType="begin"/>
        </w:r>
        <w:r>
          <w:rPr>
            <w:noProof/>
            <w:webHidden/>
          </w:rPr>
          <w:instrText xml:space="preserve"> PAGEREF _Toc88669030 \h </w:instrText>
        </w:r>
        <w:r>
          <w:rPr>
            <w:noProof/>
            <w:webHidden/>
          </w:rPr>
        </w:r>
        <w:r>
          <w:rPr>
            <w:noProof/>
            <w:webHidden/>
          </w:rPr>
          <w:fldChar w:fldCharType="separate"/>
        </w:r>
        <w:r>
          <w:rPr>
            <w:noProof/>
            <w:webHidden/>
          </w:rPr>
          <w:t>28</w:t>
        </w:r>
        <w:r>
          <w:rPr>
            <w:noProof/>
            <w:webHidden/>
          </w:rPr>
          <w:fldChar w:fldCharType="end"/>
        </w:r>
      </w:hyperlink>
    </w:p>
    <w:p w14:paraId="0768DDAC" w14:textId="72C4728A"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1" w:history="1">
        <w:r w:rsidRPr="00320716">
          <w:rPr>
            <w:rStyle w:val="Hyperlink"/>
            <w:noProof/>
          </w:rPr>
          <w:t>3.4.1 Program vázának kialakítása</w:t>
        </w:r>
        <w:r>
          <w:rPr>
            <w:noProof/>
            <w:webHidden/>
          </w:rPr>
          <w:tab/>
        </w:r>
        <w:r>
          <w:rPr>
            <w:noProof/>
            <w:webHidden/>
          </w:rPr>
          <w:fldChar w:fldCharType="begin"/>
        </w:r>
        <w:r>
          <w:rPr>
            <w:noProof/>
            <w:webHidden/>
          </w:rPr>
          <w:instrText xml:space="preserve"> PAGEREF _Toc88669031 \h </w:instrText>
        </w:r>
        <w:r>
          <w:rPr>
            <w:noProof/>
            <w:webHidden/>
          </w:rPr>
        </w:r>
        <w:r>
          <w:rPr>
            <w:noProof/>
            <w:webHidden/>
          </w:rPr>
          <w:fldChar w:fldCharType="separate"/>
        </w:r>
        <w:r>
          <w:rPr>
            <w:noProof/>
            <w:webHidden/>
          </w:rPr>
          <w:t>28</w:t>
        </w:r>
        <w:r>
          <w:rPr>
            <w:noProof/>
            <w:webHidden/>
          </w:rPr>
          <w:fldChar w:fldCharType="end"/>
        </w:r>
      </w:hyperlink>
    </w:p>
    <w:p w14:paraId="5D0CD34B" w14:textId="7452A4D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2" w:history="1">
        <w:r w:rsidRPr="00320716">
          <w:rPr>
            <w:rStyle w:val="Hyperlink"/>
            <w:noProof/>
          </w:rPr>
          <w:t>3.4.2 Külső források, könyvtárak integrálása</w:t>
        </w:r>
        <w:r>
          <w:rPr>
            <w:noProof/>
            <w:webHidden/>
          </w:rPr>
          <w:tab/>
        </w:r>
        <w:r>
          <w:rPr>
            <w:noProof/>
            <w:webHidden/>
          </w:rPr>
          <w:fldChar w:fldCharType="begin"/>
        </w:r>
        <w:r>
          <w:rPr>
            <w:noProof/>
            <w:webHidden/>
          </w:rPr>
          <w:instrText xml:space="preserve"> PAGEREF _Toc88669032 \h </w:instrText>
        </w:r>
        <w:r>
          <w:rPr>
            <w:noProof/>
            <w:webHidden/>
          </w:rPr>
        </w:r>
        <w:r>
          <w:rPr>
            <w:noProof/>
            <w:webHidden/>
          </w:rPr>
          <w:fldChar w:fldCharType="separate"/>
        </w:r>
        <w:r>
          <w:rPr>
            <w:noProof/>
            <w:webHidden/>
          </w:rPr>
          <w:t>28</w:t>
        </w:r>
        <w:r>
          <w:rPr>
            <w:noProof/>
            <w:webHidden/>
          </w:rPr>
          <w:fldChar w:fldCharType="end"/>
        </w:r>
      </w:hyperlink>
    </w:p>
    <w:p w14:paraId="5012CCD8" w14:textId="281B0AA6"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3" w:history="1">
        <w:r w:rsidRPr="00320716">
          <w:rPr>
            <w:rStyle w:val="Hyperlink"/>
            <w:noProof/>
          </w:rPr>
          <w:t>3.4.3 Ablak elkészítése</w:t>
        </w:r>
        <w:r>
          <w:rPr>
            <w:noProof/>
            <w:webHidden/>
          </w:rPr>
          <w:tab/>
        </w:r>
        <w:r>
          <w:rPr>
            <w:noProof/>
            <w:webHidden/>
          </w:rPr>
          <w:fldChar w:fldCharType="begin"/>
        </w:r>
        <w:r>
          <w:rPr>
            <w:noProof/>
            <w:webHidden/>
          </w:rPr>
          <w:instrText xml:space="preserve"> PAGEREF _Toc88669033 \h </w:instrText>
        </w:r>
        <w:r>
          <w:rPr>
            <w:noProof/>
            <w:webHidden/>
          </w:rPr>
        </w:r>
        <w:r>
          <w:rPr>
            <w:noProof/>
            <w:webHidden/>
          </w:rPr>
          <w:fldChar w:fldCharType="separate"/>
        </w:r>
        <w:r>
          <w:rPr>
            <w:noProof/>
            <w:webHidden/>
          </w:rPr>
          <w:t>29</w:t>
        </w:r>
        <w:r>
          <w:rPr>
            <w:noProof/>
            <w:webHidden/>
          </w:rPr>
          <w:fldChar w:fldCharType="end"/>
        </w:r>
      </w:hyperlink>
    </w:p>
    <w:p w14:paraId="7C496A2F" w14:textId="2767E4D8"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4" w:history="1">
        <w:r w:rsidRPr="00320716">
          <w:rPr>
            <w:rStyle w:val="Hyperlink"/>
            <w:noProof/>
          </w:rPr>
          <w:t>3.4.4 Felhasználói bemenetek bekötése</w:t>
        </w:r>
        <w:r>
          <w:rPr>
            <w:noProof/>
            <w:webHidden/>
          </w:rPr>
          <w:tab/>
        </w:r>
        <w:r>
          <w:rPr>
            <w:noProof/>
            <w:webHidden/>
          </w:rPr>
          <w:fldChar w:fldCharType="begin"/>
        </w:r>
        <w:r>
          <w:rPr>
            <w:noProof/>
            <w:webHidden/>
          </w:rPr>
          <w:instrText xml:space="preserve"> PAGEREF _Toc88669034 \h </w:instrText>
        </w:r>
        <w:r>
          <w:rPr>
            <w:noProof/>
            <w:webHidden/>
          </w:rPr>
        </w:r>
        <w:r>
          <w:rPr>
            <w:noProof/>
            <w:webHidden/>
          </w:rPr>
          <w:fldChar w:fldCharType="separate"/>
        </w:r>
        <w:r>
          <w:rPr>
            <w:noProof/>
            <w:webHidden/>
          </w:rPr>
          <w:t>29</w:t>
        </w:r>
        <w:r>
          <w:rPr>
            <w:noProof/>
            <w:webHidden/>
          </w:rPr>
          <w:fldChar w:fldCharType="end"/>
        </w:r>
      </w:hyperlink>
    </w:p>
    <w:p w14:paraId="277B869C" w14:textId="07B9273B"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5" w:history="1">
        <w:r w:rsidRPr="00320716">
          <w:rPr>
            <w:rStyle w:val="Hyperlink"/>
            <w:noProof/>
          </w:rPr>
          <w:t>3.4.5 Labirintus kezelést támogató modul fejlesztése</w:t>
        </w:r>
        <w:r>
          <w:rPr>
            <w:noProof/>
            <w:webHidden/>
          </w:rPr>
          <w:tab/>
        </w:r>
        <w:r>
          <w:rPr>
            <w:noProof/>
            <w:webHidden/>
          </w:rPr>
          <w:fldChar w:fldCharType="begin"/>
        </w:r>
        <w:r>
          <w:rPr>
            <w:noProof/>
            <w:webHidden/>
          </w:rPr>
          <w:instrText xml:space="preserve"> PAGEREF _Toc88669035 \h </w:instrText>
        </w:r>
        <w:r>
          <w:rPr>
            <w:noProof/>
            <w:webHidden/>
          </w:rPr>
        </w:r>
        <w:r>
          <w:rPr>
            <w:noProof/>
            <w:webHidden/>
          </w:rPr>
          <w:fldChar w:fldCharType="separate"/>
        </w:r>
        <w:r>
          <w:rPr>
            <w:noProof/>
            <w:webHidden/>
          </w:rPr>
          <w:t>29</w:t>
        </w:r>
        <w:r>
          <w:rPr>
            <w:noProof/>
            <w:webHidden/>
          </w:rPr>
          <w:fldChar w:fldCharType="end"/>
        </w:r>
      </w:hyperlink>
    </w:p>
    <w:p w14:paraId="48E7DA20" w14:textId="3F4F5421"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6" w:history="1">
        <w:r w:rsidRPr="00320716">
          <w:rPr>
            <w:rStyle w:val="Hyperlink"/>
            <w:noProof/>
          </w:rPr>
          <w:t>3.4.6 Labirintus modul bekötése a motorba</w:t>
        </w:r>
        <w:r>
          <w:rPr>
            <w:noProof/>
            <w:webHidden/>
          </w:rPr>
          <w:tab/>
        </w:r>
        <w:r>
          <w:rPr>
            <w:noProof/>
            <w:webHidden/>
          </w:rPr>
          <w:fldChar w:fldCharType="begin"/>
        </w:r>
        <w:r>
          <w:rPr>
            <w:noProof/>
            <w:webHidden/>
          </w:rPr>
          <w:instrText xml:space="preserve"> PAGEREF _Toc88669036 \h </w:instrText>
        </w:r>
        <w:r>
          <w:rPr>
            <w:noProof/>
            <w:webHidden/>
          </w:rPr>
        </w:r>
        <w:r>
          <w:rPr>
            <w:noProof/>
            <w:webHidden/>
          </w:rPr>
          <w:fldChar w:fldCharType="separate"/>
        </w:r>
        <w:r>
          <w:rPr>
            <w:noProof/>
            <w:webHidden/>
          </w:rPr>
          <w:t>29</w:t>
        </w:r>
        <w:r>
          <w:rPr>
            <w:noProof/>
            <w:webHidden/>
          </w:rPr>
          <w:fldChar w:fldCharType="end"/>
        </w:r>
      </w:hyperlink>
    </w:p>
    <w:p w14:paraId="01A7D419" w14:textId="6FD684F9"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7" w:history="1">
        <w:r w:rsidRPr="00320716">
          <w:rPr>
            <w:rStyle w:val="Hyperlink"/>
            <w:noProof/>
          </w:rPr>
          <w:t>3.4.7 Alapvető fizika bekötése</w:t>
        </w:r>
        <w:r>
          <w:rPr>
            <w:noProof/>
            <w:webHidden/>
          </w:rPr>
          <w:tab/>
        </w:r>
        <w:r>
          <w:rPr>
            <w:noProof/>
            <w:webHidden/>
          </w:rPr>
          <w:fldChar w:fldCharType="begin"/>
        </w:r>
        <w:r>
          <w:rPr>
            <w:noProof/>
            <w:webHidden/>
          </w:rPr>
          <w:instrText xml:space="preserve"> PAGEREF _Toc88669037 \h </w:instrText>
        </w:r>
        <w:r>
          <w:rPr>
            <w:noProof/>
            <w:webHidden/>
          </w:rPr>
        </w:r>
        <w:r>
          <w:rPr>
            <w:noProof/>
            <w:webHidden/>
          </w:rPr>
          <w:fldChar w:fldCharType="separate"/>
        </w:r>
        <w:r>
          <w:rPr>
            <w:noProof/>
            <w:webHidden/>
          </w:rPr>
          <w:t>29</w:t>
        </w:r>
        <w:r>
          <w:rPr>
            <w:noProof/>
            <w:webHidden/>
          </w:rPr>
          <w:fldChar w:fldCharType="end"/>
        </w:r>
      </w:hyperlink>
    </w:p>
    <w:p w14:paraId="1E8067B9" w14:textId="73171083"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8" w:history="1">
        <w:r w:rsidRPr="00320716">
          <w:rPr>
            <w:rStyle w:val="Hyperlink"/>
            <w:noProof/>
          </w:rPr>
          <w:t>3.4.8 Alapvető játéklogika implementálása</w:t>
        </w:r>
        <w:r>
          <w:rPr>
            <w:noProof/>
            <w:webHidden/>
          </w:rPr>
          <w:tab/>
        </w:r>
        <w:r>
          <w:rPr>
            <w:noProof/>
            <w:webHidden/>
          </w:rPr>
          <w:fldChar w:fldCharType="begin"/>
        </w:r>
        <w:r>
          <w:rPr>
            <w:noProof/>
            <w:webHidden/>
          </w:rPr>
          <w:instrText xml:space="preserve"> PAGEREF _Toc88669038 \h </w:instrText>
        </w:r>
        <w:r>
          <w:rPr>
            <w:noProof/>
            <w:webHidden/>
          </w:rPr>
        </w:r>
        <w:r>
          <w:rPr>
            <w:noProof/>
            <w:webHidden/>
          </w:rPr>
          <w:fldChar w:fldCharType="separate"/>
        </w:r>
        <w:r>
          <w:rPr>
            <w:noProof/>
            <w:webHidden/>
          </w:rPr>
          <w:t>30</w:t>
        </w:r>
        <w:r>
          <w:rPr>
            <w:noProof/>
            <w:webHidden/>
          </w:rPr>
          <w:fldChar w:fldCharType="end"/>
        </w:r>
      </w:hyperlink>
    </w:p>
    <w:p w14:paraId="3F17F73B" w14:textId="568311BB"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39" w:history="1">
        <w:r w:rsidRPr="00320716">
          <w:rPr>
            <w:rStyle w:val="Hyperlink"/>
            <w:noProof/>
          </w:rPr>
          <w:t>3.4.9 Demo játék készítése</w:t>
        </w:r>
        <w:r>
          <w:rPr>
            <w:noProof/>
            <w:webHidden/>
          </w:rPr>
          <w:tab/>
        </w:r>
        <w:r>
          <w:rPr>
            <w:noProof/>
            <w:webHidden/>
          </w:rPr>
          <w:fldChar w:fldCharType="begin"/>
        </w:r>
        <w:r>
          <w:rPr>
            <w:noProof/>
            <w:webHidden/>
          </w:rPr>
          <w:instrText xml:space="preserve"> PAGEREF _Toc88669039 \h </w:instrText>
        </w:r>
        <w:r>
          <w:rPr>
            <w:noProof/>
            <w:webHidden/>
          </w:rPr>
        </w:r>
        <w:r>
          <w:rPr>
            <w:noProof/>
            <w:webHidden/>
          </w:rPr>
          <w:fldChar w:fldCharType="separate"/>
        </w:r>
        <w:r>
          <w:rPr>
            <w:noProof/>
            <w:webHidden/>
          </w:rPr>
          <w:t>30</w:t>
        </w:r>
        <w:r>
          <w:rPr>
            <w:noProof/>
            <w:webHidden/>
          </w:rPr>
          <w:fldChar w:fldCharType="end"/>
        </w:r>
      </w:hyperlink>
    </w:p>
    <w:p w14:paraId="15745B4E" w14:textId="57CD26B4"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40" w:history="1">
        <w:r w:rsidRPr="00320716">
          <w:rPr>
            <w:rStyle w:val="Hyperlink"/>
            <w:noProof/>
          </w:rPr>
          <w:t>3.5 Tesztelés</w:t>
        </w:r>
        <w:r>
          <w:rPr>
            <w:noProof/>
            <w:webHidden/>
          </w:rPr>
          <w:tab/>
        </w:r>
        <w:r>
          <w:rPr>
            <w:noProof/>
            <w:webHidden/>
          </w:rPr>
          <w:fldChar w:fldCharType="begin"/>
        </w:r>
        <w:r>
          <w:rPr>
            <w:noProof/>
            <w:webHidden/>
          </w:rPr>
          <w:instrText xml:space="preserve"> PAGEREF _Toc88669040 \h </w:instrText>
        </w:r>
        <w:r>
          <w:rPr>
            <w:noProof/>
            <w:webHidden/>
          </w:rPr>
        </w:r>
        <w:r>
          <w:rPr>
            <w:noProof/>
            <w:webHidden/>
          </w:rPr>
          <w:fldChar w:fldCharType="separate"/>
        </w:r>
        <w:r>
          <w:rPr>
            <w:noProof/>
            <w:webHidden/>
          </w:rPr>
          <w:t>30</w:t>
        </w:r>
        <w:r>
          <w:rPr>
            <w:noProof/>
            <w:webHidden/>
          </w:rPr>
          <w:fldChar w:fldCharType="end"/>
        </w:r>
      </w:hyperlink>
    </w:p>
    <w:p w14:paraId="2BDF786F" w14:textId="4961AA43" w:rsidR="00924EA5" w:rsidRDefault="00924EA5">
      <w:pPr>
        <w:pStyle w:val="TOC1"/>
        <w:rPr>
          <w:rFonts w:asciiTheme="minorHAnsi" w:eastAsiaTheme="minorEastAsia" w:hAnsiTheme="minorHAnsi" w:cstheme="minorBidi"/>
          <w:b w:val="0"/>
          <w:noProof/>
          <w:sz w:val="22"/>
          <w:szCs w:val="22"/>
          <w:lang w:eastAsia="hu-HU"/>
        </w:rPr>
      </w:pPr>
      <w:hyperlink w:anchor="_Toc88669041" w:history="1">
        <w:r w:rsidRPr="00320716">
          <w:rPr>
            <w:rStyle w:val="Hyperlink"/>
            <w:noProof/>
          </w:rPr>
          <w:t>4 Felhasznált külső könyvtárak és programok</w:t>
        </w:r>
        <w:r>
          <w:rPr>
            <w:noProof/>
            <w:webHidden/>
          </w:rPr>
          <w:tab/>
        </w:r>
        <w:r>
          <w:rPr>
            <w:noProof/>
            <w:webHidden/>
          </w:rPr>
          <w:fldChar w:fldCharType="begin"/>
        </w:r>
        <w:r>
          <w:rPr>
            <w:noProof/>
            <w:webHidden/>
          </w:rPr>
          <w:instrText xml:space="preserve"> PAGEREF _Toc88669041 \h </w:instrText>
        </w:r>
        <w:r>
          <w:rPr>
            <w:noProof/>
            <w:webHidden/>
          </w:rPr>
        </w:r>
        <w:r>
          <w:rPr>
            <w:noProof/>
            <w:webHidden/>
          </w:rPr>
          <w:fldChar w:fldCharType="separate"/>
        </w:r>
        <w:r>
          <w:rPr>
            <w:noProof/>
            <w:webHidden/>
          </w:rPr>
          <w:t>32</w:t>
        </w:r>
        <w:r>
          <w:rPr>
            <w:noProof/>
            <w:webHidden/>
          </w:rPr>
          <w:fldChar w:fldCharType="end"/>
        </w:r>
      </w:hyperlink>
    </w:p>
    <w:p w14:paraId="371BFD89" w14:textId="608C6315"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42" w:history="1">
        <w:r w:rsidRPr="00320716">
          <w:rPr>
            <w:rStyle w:val="Hyperlink"/>
            <w:noProof/>
          </w:rPr>
          <w:t>4.1 Felhasznált programok</w:t>
        </w:r>
        <w:r>
          <w:rPr>
            <w:noProof/>
            <w:webHidden/>
          </w:rPr>
          <w:tab/>
        </w:r>
        <w:r>
          <w:rPr>
            <w:noProof/>
            <w:webHidden/>
          </w:rPr>
          <w:fldChar w:fldCharType="begin"/>
        </w:r>
        <w:r>
          <w:rPr>
            <w:noProof/>
            <w:webHidden/>
          </w:rPr>
          <w:instrText xml:space="preserve"> PAGEREF _Toc88669042 \h </w:instrText>
        </w:r>
        <w:r>
          <w:rPr>
            <w:noProof/>
            <w:webHidden/>
          </w:rPr>
        </w:r>
        <w:r>
          <w:rPr>
            <w:noProof/>
            <w:webHidden/>
          </w:rPr>
          <w:fldChar w:fldCharType="separate"/>
        </w:r>
        <w:r>
          <w:rPr>
            <w:noProof/>
            <w:webHidden/>
          </w:rPr>
          <w:t>32</w:t>
        </w:r>
        <w:r>
          <w:rPr>
            <w:noProof/>
            <w:webHidden/>
          </w:rPr>
          <w:fldChar w:fldCharType="end"/>
        </w:r>
      </w:hyperlink>
    </w:p>
    <w:p w14:paraId="47DA47FC" w14:textId="441A3D9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3" w:history="1">
        <w:r w:rsidRPr="00320716">
          <w:rPr>
            <w:rStyle w:val="Hyperlink"/>
            <w:noProof/>
          </w:rPr>
          <w:t>4.1.1 Git [21]</w:t>
        </w:r>
        <w:r>
          <w:rPr>
            <w:noProof/>
            <w:webHidden/>
          </w:rPr>
          <w:tab/>
        </w:r>
        <w:r>
          <w:rPr>
            <w:noProof/>
            <w:webHidden/>
          </w:rPr>
          <w:fldChar w:fldCharType="begin"/>
        </w:r>
        <w:r>
          <w:rPr>
            <w:noProof/>
            <w:webHidden/>
          </w:rPr>
          <w:instrText xml:space="preserve"> PAGEREF _Toc88669043 \h </w:instrText>
        </w:r>
        <w:r>
          <w:rPr>
            <w:noProof/>
            <w:webHidden/>
          </w:rPr>
        </w:r>
        <w:r>
          <w:rPr>
            <w:noProof/>
            <w:webHidden/>
          </w:rPr>
          <w:fldChar w:fldCharType="separate"/>
        </w:r>
        <w:r>
          <w:rPr>
            <w:noProof/>
            <w:webHidden/>
          </w:rPr>
          <w:t>32</w:t>
        </w:r>
        <w:r>
          <w:rPr>
            <w:noProof/>
            <w:webHidden/>
          </w:rPr>
          <w:fldChar w:fldCharType="end"/>
        </w:r>
      </w:hyperlink>
    </w:p>
    <w:p w14:paraId="1C0878DF" w14:textId="310D56BF"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4" w:history="1">
        <w:r w:rsidRPr="00320716">
          <w:rPr>
            <w:rStyle w:val="Hyperlink"/>
            <w:noProof/>
          </w:rPr>
          <w:t>4.1.2 Premake [20]</w:t>
        </w:r>
        <w:r>
          <w:rPr>
            <w:noProof/>
            <w:webHidden/>
          </w:rPr>
          <w:tab/>
        </w:r>
        <w:r>
          <w:rPr>
            <w:noProof/>
            <w:webHidden/>
          </w:rPr>
          <w:fldChar w:fldCharType="begin"/>
        </w:r>
        <w:r>
          <w:rPr>
            <w:noProof/>
            <w:webHidden/>
          </w:rPr>
          <w:instrText xml:space="preserve"> PAGEREF _Toc88669044 \h </w:instrText>
        </w:r>
        <w:r>
          <w:rPr>
            <w:noProof/>
            <w:webHidden/>
          </w:rPr>
        </w:r>
        <w:r>
          <w:rPr>
            <w:noProof/>
            <w:webHidden/>
          </w:rPr>
          <w:fldChar w:fldCharType="separate"/>
        </w:r>
        <w:r>
          <w:rPr>
            <w:noProof/>
            <w:webHidden/>
          </w:rPr>
          <w:t>33</w:t>
        </w:r>
        <w:r>
          <w:rPr>
            <w:noProof/>
            <w:webHidden/>
          </w:rPr>
          <w:fldChar w:fldCharType="end"/>
        </w:r>
      </w:hyperlink>
    </w:p>
    <w:p w14:paraId="0C11D330" w14:textId="23CEE94C"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45" w:history="1">
        <w:r w:rsidRPr="00320716">
          <w:rPr>
            <w:rStyle w:val="Hyperlink"/>
            <w:noProof/>
          </w:rPr>
          <w:t>4.2 Felhasznált könyvtárak</w:t>
        </w:r>
        <w:r>
          <w:rPr>
            <w:noProof/>
            <w:webHidden/>
          </w:rPr>
          <w:tab/>
        </w:r>
        <w:r>
          <w:rPr>
            <w:noProof/>
            <w:webHidden/>
          </w:rPr>
          <w:fldChar w:fldCharType="begin"/>
        </w:r>
        <w:r>
          <w:rPr>
            <w:noProof/>
            <w:webHidden/>
          </w:rPr>
          <w:instrText xml:space="preserve"> PAGEREF _Toc88669045 \h </w:instrText>
        </w:r>
        <w:r>
          <w:rPr>
            <w:noProof/>
            <w:webHidden/>
          </w:rPr>
        </w:r>
        <w:r>
          <w:rPr>
            <w:noProof/>
            <w:webHidden/>
          </w:rPr>
          <w:fldChar w:fldCharType="separate"/>
        </w:r>
        <w:r>
          <w:rPr>
            <w:noProof/>
            <w:webHidden/>
          </w:rPr>
          <w:t>34</w:t>
        </w:r>
        <w:r>
          <w:rPr>
            <w:noProof/>
            <w:webHidden/>
          </w:rPr>
          <w:fldChar w:fldCharType="end"/>
        </w:r>
      </w:hyperlink>
    </w:p>
    <w:p w14:paraId="22DF998D" w14:textId="1B9B086B"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6" w:history="1">
        <w:r w:rsidRPr="00320716">
          <w:rPr>
            <w:rStyle w:val="Hyperlink"/>
            <w:noProof/>
          </w:rPr>
          <w:t>4.2.1 OpenGL[23] (glad[24], GLFW[25])</w:t>
        </w:r>
        <w:r>
          <w:rPr>
            <w:noProof/>
            <w:webHidden/>
          </w:rPr>
          <w:tab/>
        </w:r>
        <w:r>
          <w:rPr>
            <w:noProof/>
            <w:webHidden/>
          </w:rPr>
          <w:fldChar w:fldCharType="begin"/>
        </w:r>
        <w:r>
          <w:rPr>
            <w:noProof/>
            <w:webHidden/>
          </w:rPr>
          <w:instrText xml:space="preserve"> PAGEREF _Toc88669046 \h </w:instrText>
        </w:r>
        <w:r>
          <w:rPr>
            <w:noProof/>
            <w:webHidden/>
          </w:rPr>
        </w:r>
        <w:r>
          <w:rPr>
            <w:noProof/>
            <w:webHidden/>
          </w:rPr>
          <w:fldChar w:fldCharType="separate"/>
        </w:r>
        <w:r>
          <w:rPr>
            <w:noProof/>
            <w:webHidden/>
          </w:rPr>
          <w:t>34</w:t>
        </w:r>
        <w:r>
          <w:rPr>
            <w:noProof/>
            <w:webHidden/>
          </w:rPr>
          <w:fldChar w:fldCharType="end"/>
        </w:r>
      </w:hyperlink>
    </w:p>
    <w:p w14:paraId="77128A24" w14:textId="3F291DBD"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7" w:history="1">
        <w:r w:rsidRPr="00320716">
          <w:rPr>
            <w:rStyle w:val="Hyperlink"/>
            <w:noProof/>
          </w:rPr>
          <w:t>4.2.2 spdlog [26]</w:t>
        </w:r>
        <w:r>
          <w:rPr>
            <w:noProof/>
            <w:webHidden/>
          </w:rPr>
          <w:tab/>
        </w:r>
        <w:r>
          <w:rPr>
            <w:noProof/>
            <w:webHidden/>
          </w:rPr>
          <w:fldChar w:fldCharType="begin"/>
        </w:r>
        <w:r>
          <w:rPr>
            <w:noProof/>
            <w:webHidden/>
          </w:rPr>
          <w:instrText xml:space="preserve"> PAGEREF _Toc88669047 \h </w:instrText>
        </w:r>
        <w:r>
          <w:rPr>
            <w:noProof/>
            <w:webHidden/>
          </w:rPr>
        </w:r>
        <w:r>
          <w:rPr>
            <w:noProof/>
            <w:webHidden/>
          </w:rPr>
          <w:fldChar w:fldCharType="separate"/>
        </w:r>
        <w:r>
          <w:rPr>
            <w:noProof/>
            <w:webHidden/>
          </w:rPr>
          <w:t>34</w:t>
        </w:r>
        <w:r>
          <w:rPr>
            <w:noProof/>
            <w:webHidden/>
          </w:rPr>
          <w:fldChar w:fldCharType="end"/>
        </w:r>
      </w:hyperlink>
    </w:p>
    <w:p w14:paraId="1D4A71B4" w14:textId="2EE865A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8" w:history="1">
        <w:r w:rsidRPr="00320716">
          <w:rPr>
            <w:rStyle w:val="Hyperlink"/>
            <w:noProof/>
          </w:rPr>
          <w:t>4.2.3 ImGui [27]</w:t>
        </w:r>
        <w:r>
          <w:rPr>
            <w:noProof/>
            <w:webHidden/>
          </w:rPr>
          <w:tab/>
        </w:r>
        <w:r>
          <w:rPr>
            <w:noProof/>
            <w:webHidden/>
          </w:rPr>
          <w:fldChar w:fldCharType="begin"/>
        </w:r>
        <w:r>
          <w:rPr>
            <w:noProof/>
            <w:webHidden/>
          </w:rPr>
          <w:instrText xml:space="preserve"> PAGEREF _Toc88669048 \h </w:instrText>
        </w:r>
        <w:r>
          <w:rPr>
            <w:noProof/>
            <w:webHidden/>
          </w:rPr>
        </w:r>
        <w:r>
          <w:rPr>
            <w:noProof/>
            <w:webHidden/>
          </w:rPr>
          <w:fldChar w:fldCharType="separate"/>
        </w:r>
        <w:r>
          <w:rPr>
            <w:noProof/>
            <w:webHidden/>
          </w:rPr>
          <w:t>35</w:t>
        </w:r>
        <w:r>
          <w:rPr>
            <w:noProof/>
            <w:webHidden/>
          </w:rPr>
          <w:fldChar w:fldCharType="end"/>
        </w:r>
      </w:hyperlink>
    </w:p>
    <w:p w14:paraId="4BF8CC26" w14:textId="67079F20"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49" w:history="1">
        <w:r w:rsidRPr="00320716">
          <w:rPr>
            <w:rStyle w:val="Hyperlink"/>
            <w:noProof/>
          </w:rPr>
          <w:t>4.2.4 glm [28]</w:t>
        </w:r>
        <w:r>
          <w:rPr>
            <w:noProof/>
            <w:webHidden/>
          </w:rPr>
          <w:tab/>
        </w:r>
        <w:r>
          <w:rPr>
            <w:noProof/>
            <w:webHidden/>
          </w:rPr>
          <w:fldChar w:fldCharType="begin"/>
        </w:r>
        <w:r>
          <w:rPr>
            <w:noProof/>
            <w:webHidden/>
          </w:rPr>
          <w:instrText xml:space="preserve"> PAGEREF _Toc88669049 \h </w:instrText>
        </w:r>
        <w:r>
          <w:rPr>
            <w:noProof/>
            <w:webHidden/>
          </w:rPr>
        </w:r>
        <w:r>
          <w:rPr>
            <w:noProof/>
            <w:webHidden/>
          </w:rPr>
          <w:fldChar w:fldCharType="separate"/>
        </w:r>
        <w:r>
          <w:rPr>
            <w:noProof/>
            <w:webHidden/>
          </w:rPr>
          <w:t>35</w:t>
        </w:r>
        <w:r>
          <w:rPr>
            <w:noProof/>
            <w:webHidden/>
          </w:rPr>
          <w:fldChar w:fldCharType="end"/>
        </w:r>
      </w:hyperlink>
    </w:p>
    <w:p w14:paraId="22BCABC4" w14:textId="343035C7"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50" w:history="1">
        <w:r w:rsidRPr="00320716">
          <w:rPr>
            <w:rStyle w:val="Hyperlink"/>
            <w:noProof/>
          </w:rPr>
          <w:t>4.2.5 stb_image [29]</w:t>
        </w:r>
        <w:r>
          <w:rPr>
            <w:noProof/>
            <w:webHidden/>
          </w:rPr>
          <w:tab/>
        </w:r>
        <w:r>
          <w:rPr>
            <w:noProof/>
            <w:webHidden/>
          </w:rPr>
          <w:fldChar w:fldCharType="begin"/>
        </w:r>
        <w:r>
          <w:rPr>
            <w:noProof/>
            <w:webHidden/>
          </w:rPr>
          <w:instrText xml:space="preserve"> PAGEREF _Toc88669050 \h </w:instrText>
        </w:r>
        <w:r>
          <w:rPr>
            <w:noProof/>
            <w:webHidden/>
          </w:rPr>
        </w:r>
        <w:r>
          <w:rPr>
            <w:noProof/>
            <w:webHidden/>
          </w:rPr>
          <w:fldChar w:fldCharType="separate"/>
        </w:r>
        <w:r>
          <w:rPr>
            <w:noProof/>
            <w:webHidden/>
          </w:rPr>
          <w:t>35</w:t>
        </w:r>
        <w:r>
          <w:rPr>
            <w:noProof/>
            <w:webHidden/>
          </w:rPr>
          <w:fldChar w:fldCharType="end"/>
        </w:r>
      </w:hyperlink>
    </w:p>
    <w:p w14:paraId="3B164F80" w14:textId="31FDF24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51" w:history="1">
        <w:r w:rsidRPr="00320716">
          <w:rPr>
            <w:rStyle w:val="Hyperlink"/>
            <w:noProof/>
          </w:rPr>
          <w:t>4.2.6 Bullet Physics SDK [30]</w:t>
        </w:r>
        <w:r>
          <w:rPr>
            <w:noProof/>
            <w:webHidden/>
          </w:rPr>
          <w:tab/>
        </w:r>
        <w:r>
          <w:rPr>
            <w:noProof/>
            <w:webHidden/>
          </w:rPr>
          <w:fldChar w:fldCharType="begin"/>
        </w:r>
        <w:r>
          <w:rPr>
            <w:noProof/>
            <w:webHidden/>
          </w:rPr>
          <w:instrText xml:space="preserve"> PAGEREF _Toc88669051 \h </w:instrText>
        </w:r>
        <w:r>
          <w:rPr>
            <w:noProof/>
            <w:webHidden/>
          </w:rPr>
        </w:r>
        <w:r>
          <w:rPr>
            <w:noProof/>
            <w:webHidden/>
          </w:rPr>
          <w:fldChar w:fldCharType="separate"/>
        </w:r>
        <w:r>
          <w:rPr>
            <w:noProof/>
            <w:webHidden/>
          </w:rPr>
          <w:t>36</w:t>
        </w:r>
        <w:r>
          <w:rPr>
            <w:noProof/>
            <w:webHidden/>
          </w:rPr>
          <w:fldChar w:fldCharType="end"/>
        </w:r>
      </w:hyperlink>
    </w:p>
    <w:p w14:paraId="61F4BE69" w14:textId="3CF07862" w:rsidR="00924EA5" w:rsidRDefault="00924EA5">
      <w:pPr>
        <w:pStyle w:val="TOC1"/>
        <w:rPr>
          <w:rFonts w:asciiTheme="minorHAnsi" w:eastAsiaTheme="minorEastAsia" w:hAnsiTheme="minorHAnsi" w:cstheme="minorBidi"/>
          <w:b w:val="0"/>
          <w:noProof/>
          <w:sz w:val="22"/>
          <w:szCs w:val="22"/>
          <w:lang w:eastAsia="hu-HU"/>
        </w:rPr>
      </w:pPr>
      <w:hyperlink w:anchor="_Toc88669052" w:history="1">
        <w:r w:rsidRPr="00320716">
          <w:rPr>
            <w:rStyle w:val="Hyperlink"/>
            <w:noProof/>
          </w:rPr>
          <w:t>5 Program felépítése és implementálása</w:t>
        </w:r>
        <w:r>
          <w:rPr>
            <w:noProof/>
            <w:webHidden/>
          </w:rPr>
          <w:tab/>
        </w:r>
        <w:r>
          <w:rPr>
            <w:noProof/>
            <w:webHidden/>
          </w:rPr>
          <w:fldChar w:fldCharType="begin"/>
        </w:r>
        <w:r>
          <w:rPr>
            <w:noProof/>
            <w:webHidden/>
          </w:rPr>
          <w:instrText xml:space="preserve"> PAGEREF _Toc88669052 \h </w:instrText>
        </w:r>
        <w:r>
          <w:rPr>
            <w:noProof/>
            <w:webHidden/>
          </w:rPr>
        </w:r>
        <w:r>
          <w:rPr>
            <w:noProof/>
            <w:webHidden/>
          </w:rPr>
          <w:fldChar w:fldCharType="separate"/>
        </w:r>
        <w:r>
          <w:rPr>
            <w:noProof/>
            <w:webHidden/>
          </w:rPr>
          <w:t>37</w:t>
        </w:r>
        <w:r>
          <w:rPr>
            <w:noProof/>
            <w:webHidden/>
          </w:rPr>
          <w:fldChar w:fldCharType="end"/>
        </w:r>
      </w:hyperlink>
    </w:p>
    <w:p w14:paraId="0539A4FB" w14:textId="1A8D95CC"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53" w:history="1">
        <w:r w:rsidRPr="00320716">
          <w:rPr>
            <w:rStyle w:val="Hyperlink"/>
            <w:noProof/>
          </w:rPr>
          <w:t>5.1 Layer</w:t>
        </w:r>
        <w:r>
          <w:rPr>
            <w:noProof/>
            <w:webHidden/>
          </w:rPr>
          <w:tab/>
        </w:r>
        <w:r>
          <w:rPr>
            <w:noProof/>
            <w:webHidden/>
          </w:rPr>
          <w:fldChar w:fldCharType="begin"/>
        </w:r>
        <w:r>
          <w:rPr>
            <w:noProof/>
            <w:webHidden/>
          </w:rPr>
          <w:instrText xml:space="preserve"> PAGEREF _Toc88669053 \h </w:instrText>
        </w:r>
        <w:r>
          <w:rPr>
            <w:noProof/>
            <w:webHidden/>
          </w:rPr>
        </w:r>
        <w:r>
          <w:rPr>
            <w:noProof/>
            <w:webHidden/>
          </w:rPr>
          <w:fldChar w:fldCharType="separate"/>
        </w:r>
        <w:r>
          <w:rPr>
            <w:noProof/>
            <w:webHidden/>
          </w:rPr>
          <w:t>38</w:t>
        </w:r>
        <w:r>
          <w:rPr>
            <w:noProof/>
            <w:webHidden/>
          </w:rPr>
          <w:fldChar w:fldCharType="end"/>
        </w:r>
      </w:hyperlink>
    </w:p>
    <w:p w14:paraId="0F7AD4B4" w14:textId="0D893119"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54" w:history="1">
        <w:r w:rsidRPr="00320716">
          <w:rPr>
            <w:rStyle w:val="Hyperlink"/>
            <w:noProof/>
          </w:rPr>
          <w:t>5.2 Window</w:t>
        </w:r>
        <w:r>
          <w:rPr>
            <w:noProof/>
            <w:webHidden/>
          </w:rPr>
          <w:tab/>
        </w:r>
        <w:r>
          <w:rPr>
            <w:noProof/>
            <w:webHidden/>
          </w:rPr>
          <w:fldChar w:fldCharType="begin"/>
        </w:r>
        <w:r>
          <w:rPr>
            <w:noProof/>
            <w:webHidden/>
          </w:rPr>
          <w:instrText xml:space="preserve"> PAGEREF _Toc88669054 \h </w:instrText>
        </w:r>
        <w:r>
          <w:rPr>
            <w:noProof/>
            <w:webHidden/>
          </w:rPr>
        </w:r>
        <w:r>
          <w:rPr>
            <w:noProof/>
            <w:webHidden/>
          </w:rPr>
          <w:fldChar w:fldCharType="separate"/>
        </w:r>
        <w:r>
          <w:rPr>
            <w:noProof/>
            <w:webHidden/>
          </w:rPr>
          <w:t>38</w:t>
        </w:r>
        <w:r>
          <w:rPr>
            <w:noProof/>
            <w:webHidden/>
          </w:rPr>
          <w:fldChar w:fldCharType="end"/>
        </w:r>
      </w:hyperlink>
    </w:p>
    <w:p w14:paraId="763EB49C" w14:textId="611A01B9"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55" w:history="1">
        <w:r w:rsidRPr="00320716">
          <w:rPr>
            <w:rStyle w:val="Hyperlink"/>
            <w:noProof/>
          </w:rPr>
          <w:t>5.3 Renderer</w:t>
        </w:r>
        <w:r>
          <w:rPr>
            <w:noProof/>
            <w:webHidden/>
          </w:rPr>
          <w:tab/>
        </w:r>
        <w:r>
          <w:rPr>
            <w:noProof/>
            <w:webHidden/>
          </w:rPr>
          <w:fldChar w:fldCharType="begin"/>
        </w:r>
        <w:r>
          <w:rPr>
            <w:noProof/>
            <w:webHidden/>
          </w:rPr>
          <w:instrText xml:space="preserve"> PAGEREF _Toc88669055 \h </w:instrText>
        </w:r>
        <w:r>
          <w:rPr>
            <w:noProof/>
            <w:webHidden/>
          </w:rPr>
        </w:r>
        <w:r>
          <w:rPr>
            <w:noProof/>
            <w:webHidden/>
          </w:rPr>
          <w:fldChar w:fldCharType="separate"/>
        </w:r>
        <w:r>
          <w:rPr>
            <w:noProof/>
            <w:webHidden/>
          </w:rPr>
          <w:t>39</w:t>
        </w:r>
        <w:r>
          <w:rPr>
            <w:noProof/>
            <w:webHidden/>
          </w:rPr>
          <w:fldChar w:fldCharType="end"/>
        </w:r>
      </w:hyperlink>
    </w:p>
    <w:p w14:paraId="5EA3BFDA" w14:textId="36EE7B74"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56" w:history="1">
        <w:r w:rsidRPr="00320716">
          <w:rPr>
            <w:rStyle w:val="Hyperlink"/>
            <w:noProof/>
          </w:rPr>
          <w:t>5.3.1 Shader</w:t>
        </w:r>
        <w:r>
          <w:rPr>
            <w:noProof/>
            <w:webHidden/>
          </w:rPr>
          <w:tab/>
        </w:r>
        <w:r>
          <w:rPr>
            <w:noProof/>
            <w:webHidden/>
          </w:rPr>
          <w:fldChar w:fldCharType="begin"/>
        </w:r>
        <w:r>
          <w:rPr>
            <w:noProof/>
            <w:webHidden/>
          </w:rPr>
          <w:instrText xml:space="preserve"> PAGEREF _Toc88669056 \h </w:instrText>
        </w:r>
        <w:r>
          <w:rPr>
            <w:noProof/>
            <w:webHidden/>
          </w:rPr>
        </w:r>
        <w:r>
          <w:rPr>
            <w:noProof/>
            <w:webHidden/>
          </w:rPr>
          <w:fldChar w:fldCharType="separate"/>
        </w:r>
        <w:r>
          <w:rPr>
            <w:noProof/>
            <w:webHidden/>
          </w:rPr>
          <w:t>39</w:t>
        </w:r>
        <w:r>
          <w:rPr>
            <w:noProof/>
            <w:webHidden/>
          </w:rPr>
          <w:fldChar w:fldCharType="end"/>
        </w:r>
      </w:hyperlink>
    </w:p>
    <w:p w14:paraId="4B03FFB6" w14:textId="59A03208"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57" w:history="1">
        <w:r w:rsidRPr="00320716">
          <w:rPr>
            <w:rStyle w:val="Hyperlink"/>
            <w:noProof/>
          </w:rPr>
          <w:t>5.3.2 Textúra</w:t>
        </w:r>
        <w:r>
          <w:rPr>
            <w:noProof/>
            <w:webHidden/>
          </w:rPr>
          <w:tab/>
        </w:r>
        <w:r>
          <w:rPr>
            <w:noProof/>
            <w:webHidden/>
          </w:rPr>
          <w:fldChar w:fldCharType="begin"/>
        </w:r>
        <w:r>
          <w:rPr>
            <w:noProof/>
            <w:webHidden/>
          </w:rPr>
          <w:instrText xml:space="preserve"> PAGEREF _Toc88669057 \h </w:instrText>
        </w:r>
        <w:r>
          <w:rPr>
            <w:noProof/>
            <w:webHidden/>
          </w:rPr>
        </w:r>
        <w:r>
          <w:rPr>
            <w:noProof/>
            <w:webHidden/>
          </w:rPr>
          <w:fldChar w:fldCharType="separate"/>
        </w:r>
        <w:r>
          <w:rPr>
            <w:noProof/>
            <w:webHidden/>
          </w:rPr>
          <w:t>40</w:t>
        </w:r>
        <w:r>
          <w:rPr>
            <w:noProof/>
            <w:webHidden/>
          </w:rPr>
          <w:fldChar w:fldCharType="end"/>
        </w:r>
      </w:hyperlink>
    </w:p>
    <w:p w14:paraId="7375CA12" w14:textId="7555692E"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58" w:history="1">
        <w:r w:rsidRPr="00320716">
          <w:rPr>
            <w:rStyle w:val="Hyperlink"/>
            <w:noProof/>
          </w:rPr>
          <w:t>5.3.3 Camera</w:t>
        </w:r>
        <w:r>
          <w:rPr>
            <w:noProof/>
            <w:webHidden/>
          </w:rPr>
          <w:tab/>
        </w:r>
        <w:r>
          <w:rPr>
            <w:noProof/>
            <w:webHidden/>
          </w:rPr>
          <w:fldChar w:fldCharType="begin"/>
        </w:r>
        <w:r>
          <w:rPr>
            <w:noProof/>
            <w:webHidden/>
          </w:rPr>
          <w:instrText xml:space="preserve"> PAGEREF _Toc88669058 \h </w:instrText>
        </w:r>
        <w:r>
          <w:rPr>
            <w:noProof/>
            <w:webHidden/>
          </w:rPr>
        </w:r>
        <w:r>
          <w:rPr>
            <w:noProof/>
            <w:webHidden/>
          </w:rPr>
          <w:fldChar w:fldCharType="separate"/>
        </w:r>
        <w:r>
          <w:rPr>
            <w:noProof/>
            <w:webHidden/>
          </w:rPr>
          <w:t>41</w:t>
        </w:r>
        <w:r>
          <w:rPr>
            <w:noProof/>
            <w:webHidden/>
          </w:rPr>
          <w:fldChar w:fldCharType="end"/>
        </w:r>
      </w:hyperlink>
    </w:p>
    <w:p w14:paraId="08D61665" w14:textId="753BA550"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59" w:history="1">
        <w:r w:rsidRPr="00320716">
          <w:rPr>
            <w:rStyle w:val="Hyperlink"/>
            <w:noProof/>
          </w:rPr>
          <w:t>5.4 Command</w:t>
        </w:r>
        <w:r>
          <w:rPr>
            <w:noProof/>
            <w:webHidden/>
          </w:rPr>
          <w:tab/>
        </w:r>
        <w:r>
          <w:rPr>
            <w:noProof/>
            <w:webHidden/>
          </w:rPr>
          <w:fldChar w:fldCharType="begin"/>
        </w:r>
        <w:r>
          <w:rPr>
            <w:noProof/>
            <w:webHidden/>
          </w:rPr>
          <w:instrText xml:space="preserve"> PAGEREF _Toc88669059 \h </w:instrText>
        </w:r>
        <w:r>
          <w:rPr>
            <w:noProof/>
            <w:webHidden/>
          </w:rPr>
        </w:r>
        <w:r>
          <w:rPr>
            <w:noProof/>
            <w:webHidden/>
          </w:rPr>
          <w:fldChar w:fldCharType="separate"/>
        </w:r>
        <w:r>
          <w:rPr>
            <w:noProof/>
            <w:webHidden/>
          </w:rPr>
          <w:t>41</w:t>
        </w:r>
        <w:r>
          <w:rPr>
            <w:noProof/>
            <w:webHidden/>
          </w:rPr>
          <w:fldChar w:fldCharType="end"/>
        </w:r>
      </w:hyperlink>
    </w:p>
    <w:p w14:paraId="1825CBEE" w14:textId="24A2A394"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0" w:history="1">
        <w:r w:rsidRPr="00320716">
          <w:rPr>
            <w:rStyle w:val="Hyperlink"/>
            <w:noProof/>
          </w:rPr>
          <w:t>5.5 Observer</w:t>
        </w:r>
        <w:r>
          <w:rPr>
            <w:noProof/>
            <w:webHidden/>
          </w:rPr>
          <w:tab/>
        </w:r>
        <w:r>
          <w:rPr>
            <w:noProof/>
            <w:webHidden/>
          </w:rPr>
          <w:fldChar w:fldCharType="begin"/>
        </w:r>
        <w:r>
          <w:rPr>
            <w:noProof/>
            <w:webHidden/>
          </w:rPr>
          <w:instrText xml:space="preserve"> PAGEREF _Toc88669060 \h </w:instrText>
        </w:r>
        <w:r>
          <w:rPr>
            <w:noProof/>
            <w:webHidden/>
          </w:rPr>
        </w:r>
        <w:r>
          <w:rPr>
            <w:noProof/>
            <w:webHidden/>
          </w:rPr>
          <w:fldChar w:fldCharType="separate"/>
        </w:r>
        <w:r>
          <w:rPr>
            <w:noProof/>
            <w:webHidden/>
          </w:rPr>
          <w:t>42</w:t>
        </w:r>
        <w:r>
          <w:rPr>
            <w:noProof/>
            <w:webHidden/>
          </w:rPr>
          <w:fldChar w:fldCharType="end"/>
        </w:r>
      </w:hyperlink>
    </w:p>
    <w:p w14:paraId="7D0D1584" w14:textId="0EF96688" w:rsidR="00924EA5" w:rsidRDefault="00924EA5">
      <w:pPr>
        <w:pStyle w:val="TOC3"/>
        <w:tabs>
          <w:tab w:val="right" w:leader="dot" w:pos="8494"/>
        </w:tabs>
        <w:rPr>
          <w:rFonts w:asciiTheme="minorHAnsi" w:eastAsiaTheme="minorEastAsia" w:hAnsiTheme="minorHAnsi" w:cstheme="minorBidi"/>
          <w:noProof/>
          <w:sz w:val="22"/>
          <w:szCs w:val="22"/>
          <w:lang w:eastAsia="hu-HU"/>
        </w:rPr>
      </w:pPr>
      <w:hyperlink w:anchor="_Toc88669061" w:history="1">
        <w:r w:rsidRPr="00320716">
          <w:rPr>
            <w:rStyle w:val="Hyperlink"/>
            <w:noProof/>
          </w:rPr>
          <w:t>5.5.1 Achievement</w:t>
        </w:r>
        <w:r>
          <w:rPr>
            <w:noProof/>
            <w:webHidden/>
          </w:rPr>
          <w:tab/>
        </w:r>
        <w:r>
          <w:rPr>
            <w:noProof/>
            <w:webHidden/>
          </w:rPr>
          <w:fldChar w:fldCharType="begin"/>
        </w:r>
        <w:r>
          <w:rPr>
            <w:noProof/>
            <w:webHidden/>
          </w:rPr>
          <w:instrText xml:space="preserve"> PAGEREF _Toc88669061 \h </w:instrText>
        </w:r>
        <w:r>
          <w:rPr>
            <w:noProof/>
            <w:webHidden/>
          </w:rPr>
        </w:r>
        <w:r>
          <w:rPr>
            <w:noProof/>
            <w:webHidden/>
          </w:rPr>
          <w:fldChar w:fldCharType="separate"/>
        </w:r>
        <w:r>
          <w:rPr>
            <w:noProof/>
            <w:webHidden/>
          </w:rPr>
          <w:t>42</w:t>
        </w:r>
        <w:r>
          <w:rPr>
            <w:noProof/>
            <w:webHidden/>
          </w:rPr>
          <w:fldChar w:fldCharType="end"/>
        </w:r>
      </w:hyperlink>
    </w:p>
    <w:p w14:paraId="79FF61A9" w14:textId="3BDD978A"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2" w:history="1">
        <w:r w:rsidRPr="00320716">
          <w:rPr>
            <w:rStyle w:val="Hyperlink"/>
            <w:noProof/>
          </w:rPr>
          <w:t>5.6 GameObject</w:t>
        </w:r>
        <w:r>
          <w:rPr>
            <w:noProof/>
            <w:webHidden/>
          </w:rPr>
          <w:tab/>
        </w:r>
        <w:r>
          <w:rPr>
            <w:noProof/>
            <w:webHidden/>
          </w:rPr>
          <w:fldChar w:fldCharType="begin"/>
        </w:r>
        <w:r>
          <w:rPr>
            <w:noProof/>
            <w:webHidden/>
          </w:rPr>
          <w:instrText xml:space="preserve"> PAGEREF _Toc88669062 \h </w:instrText>
        </w:r>
        <w:r>
          <w:rPr>
            <w:noProof/>
            <w:webHidden/>
          </w:rPr>
        </w:r>
        <w:r>
          <w:rPr>
            <w:noProof/>
            <w:webHidden/>
          </w:rPr>
          <w:fldChar w:fldCharType="separate"/>
        </w:r>
        <w:r>
          <w:rPr>
            <w:noProof/>
            <w:webHidden/>
          </w:rPr>
          <w:t>42</w:t>
        </w:r>
        <w:r>
          <w:rPr>
            <w:noProof/>
            <w:webHidden/>
          </w:rPr>
          <w:fldChar w:fldCharType="end"/>
        </w:r>
      </w:hyperlink>
    </w:p>
    <w:p w14:paraId="55528236" w14:textId="0097473F"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3" w:history="1">
        <w:r w:rsidRPr="00320716">
          <w:rPr>
            <w:rStyle w:val="Hyperlink"/>
            <w:noProof/>
          </w:rPr>
          <w:t>5.7 Labirintus</w:t>
        </w:r>
        <w:r>
          <w:rPr>
            <w:noProof/>
            <w:webHidden/>
          </w:rPr>
          <w:tab/>
        </w:r>
        <w:r>
          <w:rPr>
            <w:noProof/>
            <w:webHidden/>
          </w:rPr>
          <w:fldChar w:fldCharType="begin"/>
        </w:r>
        <w:r>
          <w:rPr>
            <w:noProof/>
            <w:webHidden/>
          </w:rPr>
          <w:instrText xml:space="preserve"> PAGEREF _Toc88669063 \h </w:instrText>
        </w:r>
        <w:r>
          <w:rPr>
            <w:noProof/>
            <w:webHidden/>
          </w:rPr>
        </w:r>
        <w:r>
          <w:rPr>
            <w:noProof/>
            <w:webHidden/>
          </w:rPr>
          <w:fldChar w:fldCharType="separate"/>
        </w:r>
        <w:r>
          <w:rPr>
            <w:noProof/>
            <w:webHidden/>
          </w:rPr>
          <w:t>43</w:t>
        </w:r>
        <w:r>
          <w:rPr>
            <w:noProof/>
            <w:webHidden/>
          </w:rPr>
          <w:fldChar w:fldCharType="end"/>
        </w:r>
      </w:hyperlink>
    </w:p>
    <w:p w14:paraId="595A2828" w14:textId="0A6148AB"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4" w:history="1">
        <w:r w:rsidRPr="00320716">
          <w:rPr>
            <w:rStyle w:val="Hyperlink"/>
            <w:noProof/>
          </w:rPr>
          <w:t>5.8 Physics</w:t>
        </w:r>
        <w:r>
          <w:rPr>
            <w:noProof/>
            <w:webHidden/>
          </w:rPr>
          <w:tab/>
        </w:r>
        <w:r>
          <w:rPr>
            <w:noProof/>
            <w:webHidden/>
          </w:rPr>
          <w:fldChar w:fldCharType="begin"/>
        </w:r>
        <w:r>
          <w:rPr>
            <w:noProof/>
            <w:webHidden/>
          </w:rPr>
          <w:instrText xml:space="preserve"> PAGEREF _Toc88669064 \h </w:instrText>
        </w:r>
        <w:r>
          <w:rPr>
            <w:noProof/>
            <w:webHidden/>
          </w:rPr>
        </w:r>
        <w:r>
          <w:rPr>
            <w:noProof/>
            <w:webHidden/>
          </w:rPr>
          <w:fldChar w:fldCharType="separate"/>
        </w:r>
        <w:r>
          <w:rPr>
            <w:noProof/>
            <w:webHidden/>
          </w:rPr>
          <w:t>45</w:t>
        </w:r>
        <w:r>
          <w:rPr>
            <w:noProof/>
            <w:webHidden/>
          </w:rPr>
          <w:fldChar w:fldCharType="end"/>
        </w:r>
      </w:hyperlink>
    </w:p>
    <w:p w14:paraId="72C37EDD" w14:textId="0525F5BA" w:rsidR="00924EA5" w:rsidRDefault="00924EA5">
      <w:pPr>
        <w:pStyle w:val="TOC1"/>
        <w:rPr>
          <w:rFonts w:asciiTheme="minorHAnsi" w:eastAsiaTheme="minorEastAsia" w:hAnsiTheme="minorHAnsi" w:cstheme="minorBidi"/>
          <w:b w:val="0"/>
          <w:noProof/>
          <w:sz w:val="22"/>
          <w:szCs w:val="22"/>
          <w:lang w:eastAsia="hu-HU"/>
        </w:rPr>
      </w:pPr>
      <w:hyperlink w:anchor="_Toc88669065" w:history="1">
        <w:r w:rsidRPr="00320716">
          <w:rPr>
            <w:rStyle w:val="Hyperlink"/>
            <w:noProof/>
            <w:lang w:val="en-US"/>
          </w:rPr>
          <w:t>6</w:t>
        </w:r>
        <w:r w:rsidRPr="00320716">
          <w:rPr>
            <w:rStyle w:val="Hyperlink"/>
            <w:noProof/>
          </w:rPr>
          <w:t xml:space="preserve"> Labirintus demo játék</w:t>
        </w:r>
        <w:r>
          <w:rPr>
            <w:noProof/>
            <w:webHidden/>
          </w:rPr>
          <w:tab/>
        </w:r>
        <w:r>
          <w:rPr>
            <w:noProof/>
            <w:webHidden/>
          </w:rPr>
          <w:fldChar w:fldCharType="begin"/>
        </w:r>
        <w:r>
          <w:rPr>
            <w:noProof/>
            <w:webHidden/>
          </w:rPr>
          <w:instrText xml:space="preserve"> PAGEREF _Toc88669065 \h </w:instrText>
        </w:r>
        <w:r>
          <w:rPr>
            <w:noProof/>
            <w:webHidden/>
          </w:rPr>
        </w:r>
        <w:r>
          <w:rPr>
            <w:noProof/>
            <w:webHidden/>
          </w:rPr>
          <w:fldChar w:fldCharType="separate"/>
        </w:r>
        <w:r>
          <w:rPr>
            <w:noProof/>
            <w:webHidden/>
          </w:rPr>
          <w:t>46</w:t>
        </w:r>
        <w:r>
          <w:rPr>
            <w:noProof/>
            <w:webHidden/>
          </w:rPr>
          <w:fldChar w:fldCharType="end"/>
        </w:r>
      </w:hyperlink>
    </w:p>
    <w:p w14:paraId="50E6D98C" w14:textId="495EBC17" w:rsidR="00924EA5" w:rsidRDefault="00924EA5">
      <w:pPr>
        <w:pStyle w:val="TOC1"/>
        <w:rPr>
          <w:rFonts w:asciiTheme="minorHAnsi" w:eastAsiaTheme="minorEastAsia" w:hAnsiTheme="minorHAnsi" w:cstheme="minorBidi"/>
          <w:b w:val="0"/>
          <w:noProof/>
          <w:sz w:val="22"/>
          <w:szCs w:val="22"/>
          <w:lang w:eastAsia="hu-HU"/>
        </w:rPr>
      </w:pPr>
      <w:hyperlink w:anchor="_Toc88669066" w:history="1">
        <w:r w:rsidRPr="00320716">
          <w:rPr>
            <w:rStyle w:val="Hyperlink"/>
            <w:noProof/>
          </w:rPr>
          <w:t>7 Továbbfejlesztési lehetőségek</w:t>
        </w:r>
        <w:r>
          <w:rPr>
            <w:noProof/>
            <w:webHidden/>
          </w:rPr>
          <w:tab/>
        </w:r>
        <w:r>
          <w:rPr>
            <w:noProof/>
            <w:webHidden/>
          </w:rPr>
          <w:fldChar w:fldCharType="begin"/>
        </w:r>
        <w:r>
          <w:rPr>
            <w:noProof/>
            <w:webHidden/>
          </w:rPr>
          <w:instrText xml:space="preserve"> PAGEREF _Toc88669066 \h </w:instrText>
        </w:r>
        <w:r>
          <w:rPr>
            <w:noProof/>
            <w:webHidden/>
          </w:rPr>
        </w:r>
        <w:r>
          <w:rPr>
            <w:noProof/>
            <w:webHidden/>
          </w:rPr>
          <w:fldChar w:fldCharType="separate"/>
        </w:r>
        <w:r>
          <w:rPr>
            <w:noProof/>
            <w:webHidden/>
          </w:rPr>
          <w:t>48</w:t>
        </w:r>
        <w:r>
          <w:rPr>
            <w:noProof/>
            <w:webHidden/>
          </w:rPr>
          <w:fldChar w:fldCharType="end"/>
        </w:r>
      </w:hyperlink>
    </w:p>
    <w:p w14:paraId="4334B40A" w14:textId="40BB4C0E"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7" w:history="1">
        <w:r w:rsidRPr="00320716">
          <w:rPr>
            <w:rStyle w:val="Hyperlink"/>
            <w:noProof/>
          </w:rPr>
          <w:t>7.1 Inputkezelés</w:t>
        </w:r>
        <w:r>
          <w:rPr>
            <w:noProof/>
            <w:webHidden/>
          </w:rPr>
          <w:tab/>
        </w:r>
        <w:r>
          <w:rPr>
            <w:noProof/>
            <w:webHidden/>
          </w:rPr>
          <w:fldChar w:fldCharType="begin"/>
        </w:r>
        <w:r>
          <w:rPr>
            <w:noProof/>
            <w:webHidden/>
          </w:rPr>
          <w:instrText xml:space="preserve"> PAGEREF _Toc88669067 \h </w:instrText>
        </w:r>
        <w:r>
          <w:rPr>
            <w:noProof/>
            <w:webHidden/>
          </w:rPr>
        </w:r>
        <w:r>
          <w:rPr>
            <w:noProof/>
            <w:webHidden/>
          </w:rPr>
          <w:fldChar w:fldCharType="separate"/>
        </w:r>
        <w:r>
          <w:rPr>
            <w:noProof/>
            <w:webHidden/>
          </w:rPr>
          <w:t>48</w:t>
        </w:r>
        <w:r>
          <w:rPr>
            <w:noProof/>
            <w:webHidden/>
          </w:rPr>
          <w:fldChar w:fldCharType="end"/>
        </w:r>
      </w:hyperlink>
    </w:p>
    <w:p w14:paraId="57EBB7DA" w14:textId="47F8B29C"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8" w:history="1">
        <w:r w:rsidRPr="00320716">
          <w:rPr>
            <w:rStyle w:val="Hyperlink"/>
            <w:noProof/>
          </w:rPr>
          <w:t>7.2 3D</w:t>
        </w:r>
        <w:r>
          <w:rPr>
            <w:noProof/>
            <w:webHidden/>
          </w:rPr>
          <w:tab/>
        </w:r>
        <w:r>
          <w:rPr>
            <w:noProof/>
            <w:webHidden/>
          </w:rPr>
          <w:fldChar w:fldCharType="begin"/>
        </w:r>
        <w:r>
          <w:rPr>
            <w:noProof/>
            <w:webHidden/>
          </w:rPr>
          <w:instrText xml:space="preserve"> PAGEREF _Toc88669068 \h </w:instrText>
        </w:r>
        <w:r>
          <w:rPr>
            <w:noProof/>
            <w:webHidden/>
          </w:rPr>
        </w:r>
        <w:r>
          <w:rPr>
            <w:noProof/>
            <w:webHidden/>
          </w:rPr>
          <w:fldChar w:fldCharType="separate"/>
        </w:r>
        <w:r>
          <w:rPr>
            <w:noProof/>
            <w:webHidden/>
          </w:rPr>
          <w:t>48</w:t>
        </w:r>
        <w:r>
          <w:rPr>
            <w:noProof/>
            <w:webHidden/>
          </w:rPr>
          <w:fldChar w:fldCharType="end"/>
        </w:r>
      </w:hyperlink>
    </w:p>
    <w:p w14:paraId="08F90655" w14:textId="00BB9B9E"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69" w:history="1">
        <w:r w:rsidRPr="00320716">
          <w:rPr>
            <w:rStyle w:val="Hyperlink"/>
            <w:noProof/>
          </w:rPr>
          <w:t>7.3 Labirintus megoldásának megjelenítése</w:t>
        </w:r>
        <w:r>
          <w:rPr>
            <w:noProof/>
            <w:webHidden/>
          </w:rPr>
          <w:tab/>
        </w:r>
        <w:r>
          <w:rPr>
            <w:noProof/>
            <w:webHidden/>
          </w:rPr>
          <w:fldChar w:fldCharType="begin"/>
        </w:r>
        <w:r>
          <w:rPr>
            <w:noProof/>
            <w:webHidden/>
          </w:rPr>
          <w:instrText xml:space="preserve"> PAGEREF _Toc88669069 \h </w:instrText>
        </w:r>
        <w:r>
          <w:rPr>
            <w:noProof/>
            <w:webHidden/>
          </w:rPr>
        </w:r>
        <w:r>
          <w:rPr>
            <w:noProof/>
            <w:webHidden/>
          </w:rPr>
          <w:fldChar w:fldCharType="separate"/>
        </w:r>
        <w:r>
          <w:rPr>
            <w:noProof/>
            <w:webHidden/>
          </w:rPr>
          <w:t>48</w:t>
        </w:r>
        <w:r>
          <w:rPr>
            <w:noProof/>
            <w:webHidden/>
          </w:rPr>
          <w:fldChar w:fldCharType="end"/>
        </w:r>
      </w:hyperlink>
    </w:p>
    <w:p w14:paraId="5474A014" w14:textId="2A36E7A7"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0" w:history="1">
        <w:r w:rsidRPr="00320716">
          <w:rPr>
            <w:rStyle w:val="Hyperlink"/>
            <w:noProof/>
          </w:rPr>
          <w:t>7.4 Fizika</w:t>
        </w:r>
        <w:r>
          <w:rPr>
            <w:noProof/>
            <w:webHidden/>
          </w:rPr>
          <w:tab/>
        </w:r>
        <w:r>
          <w:rPr>
            <w:noProof/>
            <w:webHidden/>
          </w:rPr>
          <w:fldChar w:fldCharType="begin"/>
        </w:r>
        <w:r>
          <w:rPr>
            <w:noProof/>
            <w:webHidden/>
          </w:rPr>
          <w:instrText xml:space="preserve"> PAGEREF _Toc88669070 \h </w:instrText>
        </w:r>
        <w:r>
          <w:rPr>
            <w:noProof/>
            <w:webHidden/>
          </w:rPr>
        </w:r>
        <w:r>
          <w:rPr>
            <w:noProof/>
            <w:webHidden/>
          </w:rPr>
          <w:fldChar w:fldCharType="separate"/>
        </w:r>
        <w:r>
          <w:rPr>
            <w:noProof/>
            <w:webHidden/>
          </w:rPr>
          <w:t>48</w:t>
        </w:r>
        <w:r>
          <w:rPr>
            <w:noProof/>
            <w:webHidden/>
          </w:rPr>
          <w:fldChar w:fldCharType="end"/>
        </w:r>
      </w:hyperlink>
    </w:p>
    <w:p w14:paraId="192DF7C2" w14:textId="4963C099"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1" w:history="1">
        <w:r w:rsidRPr="00320716">
          <w:rPr>
            <w:rStyle w:val="Hyperlink"/>
            <w:noProof/>
          </w:rPr>
          <w:t>7.5 Párhuzamosítás</w:t>
        </w:r>
        <w:r>
          <w:rPr>
            <w:noProof/>
            <w:webHidden/>
          </w:rPr>
          <w:tab/>
        </w:r>
        <w:r>
          <w:rPr>
            <w:noProof/>
            <w:webHidden/>
          </w:rPr>
          <w:fldChar w:fldCharType="begin"/>
        </w:r>
        <w:r>
          <w:rPr>
            <w:noProof/>
            <w:webHidden/>
          </w:rPr>
          <w:instrText xml:space="preserve"> PAGEREF _Toc88669071 \h </w:instrText>
        </w:r>
        <w:r>
          <w:rPr>
            <w:noProof/>
            <w:webHidden/>
          </w:rPr>
        </w:r>
        <w:r>
          <w:rPr>
            <w:noProof/>
            <w:webHidden/>
          </w:rPr>
          <w:fldChar w:fldCharType="separate"/>
        </w:r>
        <w:r>
          <w:rPr>
            <w:noProof/>
            <w:webHidden/>
          </w:rPr>
          <w:t>49</w:t>
        </w:r>
        <w:r>
          <w:rPr>
            <w:noProof/>
            <w:webHidden/>
          </w:rPr>
          <w:fldChar w:fldCharType="end"/>
        </w:r>
      </w:hyperlink>
    </w:p>
    <w:p w14:paraId="138694D0" w14:textId="5C554966"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2" w:history="1">
        <w:r w:rsidRPr="00320716">
          <w:rPr>
            <w:rStyle w:val="Hyperlink"/>
            <w:noProof/>
          </w:rPr>
          <w:t>7.6 Renderer</w:t>
        </w:r>
        <w:r>
          <w:rPr>
            <w:noProof/>
            <w:webHidden/>
          </w:rPr>
          <w:tab/>
        </w:r>
        <w:r>
          <w:rPr>
            <w:noProof/>
            <w:webHidden/>
          </w:rPr>
          <w:fldChar w:fldCharType="begin"/>
        </w:r>
        <w:r>
          <w:rPr>
            <w:noProof/>
            <w:webHidden/>
          </w:rPr>
          <w:instrText xml:space="preserve"> PAGEREF _Toc88669072 \h </w:instrText>
        </w:r>
        <w:r>
          <w:rPr>
            <w:noProof/>
            <w:webHidden/>
          </w:rPr>
        </w:r>
        <w:r>
          <w:rPr>
            <w:noProof/>
            <w:webHidden/>
          </w:rPr>
          <w:fldChar w:fldCharType="separate"/>
        </w:r>
        <w:r>
          <w:rPr>
            <w:noProof/>
            <w:webHidden/>
          </w:rPr>
          <w:t>49</w:t>
        </w:r>
        <w:r>
          <w:rPr>
            <w:noProof/>
            <w:webHidden/>
          </w:rPr>
          <w:fldChar w:fldCharType="end"/>
        </w:r>
      </w:hyperlink>
    </w:p>
    <w:p w14:paraId="2D07A00B" w14:textId="513E4A93"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3" w:history="1">
        <w:r w:rsidRPr="00320716">
          <w:rPr>
            <w:rStyle w:val="Hyperlink"/>
            <w:noProof/>
          </w:rPr>
          <w:t>7.7 Animációk</w:t>
        </w:r>
        <w:r>
          <w:rPr>
            <w:noProof/>
            <w:webHidden/>
          </w:rPr>
          <w:tab/>
        </w:r>
        <w:r>
          <w:rPr>
            <w:noProof/>
            <w:webHidden/>
          </w:rPr>
          <w:fldChar w:fldCharType="begin"/>
        </w:r>
        <w:r>
          <w:rPr>
            <w:noProof/>
            <w:webHidden/>
          </w:rPr>
          <w:instrText xml:space="preserve"> PAGEREF _Toc88669073 \h </w:instrText>
        </w:r>
        <w:r>
          <w:rPr>
            <w:noProof/>
            <w:webHidden/>
          </w:rPr>
        </w:r>
        <w:r>
          <w:rPr>
            <w:noProof/>
            <w:webHidden/>
          </w:rPr>
          <w:fldChar w:fldCharType="separate"/>
        </w:r>
        <w:r>
          <w:rPr>
            <w:noProof/>
            <w:webHidden/>
          </w:rPr>
          <w:t>49</w:t>
        </w:r>
        <w:r>
          <w:rPr>
            <w:noProof/>
            <w:webHidden/>
          </w:rPr>
          <w:fldChar w:fldCharType="end"/>
        </w:r>
      </w:hyperlink>
    </w:p>
    <w:p w14:paraId="18938D7B" w14:textId="165E245A"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4" w:history="1">
        <w:r w:rsidRPr="00320716">
          <w:rPr>
            <w:rStyle w:val="Hyperlink"/>
            <w:noProof/>
          </w:rPr>
          <w:t>7.8 Hangok</w:t>
        </w:r>
        <w:r>
          <w:rPr>
            <w:noProof/>
            <w:webHidden/>
          </w:rPr>
          <w:tab/>
        </w:r>
        <w:r>
          <w:rPr>
            <w:noProof/>
            <w:webHidden/>
          </w:rPr>
          <w:fldChar w:fldCharType="begin"/>
        </w:r>
        <w:r>
          <w:rPr>
            <w:noProof/>
            <w:webHidden/>
          </w:rPr>
          <w:instrText xml:space="preserve"> PAGEREF _Toc88669074 \h </w:instrText>
        </w:r>
        <w:r>
          <w:rPr>
            <w:noProof/>
            <w:webHidden/>
          </w:rPr>
        </w:r>
        <w:r>
          <w:rPr>
            <w:noProof/>
            <w:webHidden/>
          </w:rPr>
          <w:fldChar w:fldCharType="separate"/>
        </w:r>
        <w:r>
          <w:rPr>
            <w:noProof/>
            <w:webHidden/>
          </w:rPr>
          <w:t>49</w:t>
        </w:r>
        <w:r>
          <w:rPr>
            <w:noProof/>
            <w:webHidden/>
          </w:rPr>
          <w:fldChar w:fldCharType="end"/>
        </w:r>
      </w:hyperlink>
    </w:p>
    <w:p w14:paraId="6FA76619" w14:textId="6CC06D4D"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5" w:history="1">
        <w:r w:rsidRPr="00320716">
          <w:rPr>
            <w:rStyle w:val="Hyperlink"/>
            <w:noProof/>
          </w:rPr>
          <w:t>7.9 Grafikus felület</w:t>
        </w:r>
        <w:r>
          <w:rPr>
            <w:noProof/>
            <w:webHidden/>
          </w:rPr>
          <w:tab/>
        </w:r>
        <w:r>
          <w:rPr>
            <w:noProof/>
            <w:webHidden/>
          </w:rPr>
          <w:fldChar w:fldCharType="begin"/>
        </w:r>
        <w:r>
          <w:rPr>
            <w:noProof/>
            <w:webHidden/>
          </w:rPr>
          <w:instrText xml:space="preserve"> PAGEREF _Toc88669075 \h </w:instrText>
        </w:r>
        <w:r>
          <w:rPr>
            <w:noProof/>
            <w:webHidden/>
          </w:rPr>
        </w:r>
        <w:r>
          <w:rPr>
            <w:noProof/>
            <w:webHidden/>
          </w:rPr>
          <w:fldChar w:fldCharType="separate"/>
        </w:r>
        <w:r>
          <w:rPr>
            <w:noProof/>
            <w:webHidden/>
          </w:rPr>
          <w:t>49</w:t>
        </w:r>
        <w:r>
          <w:rPr>
            <w:noProof/>
            <w:webHidden/>
          </w:rPr>
          <w:fldChar w:fldCharType="end"/>
        </w:r>
      </w:hyperlink>
    </w:p>
    <w:p w14:paraId="0404B2B0" w14:textId="5AA1C626"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6" w:history="1">
        <w:r w:rsidRPr="00320716">
          <w:rPr>
            <w:rStyle w:val="Hyperlink"/>
            <w:noProof/>
          </w:rPr>
          <w:t>7.10 Fények</w:t>
        </w:r>
        <w:r>
          <w:rPr>
            <w:noProof/>
            <w:webHidden/>
          </w:rPr>
          <w:tab/>
        </w:r>
        <w:r>
          <w:rPr>
            <w:noProof/>
            <w:webHidden/>
          </w:rPr>
          <w:fldChar w:fldCharType="begin"/>
        </w:r>
        <w:r>
          <w:rPr>
            <w:noProof/>
            <w:webHidden/>
          </w:rPr>
          <w:instrText xml:space="preserve"> PAGEREF _Toc88669076 \h </w:instrText>
        </w:r>
        <w:r>
          <w:rPr>
            <w:noProof/>
            <w:webHidden/>
          </w:rPr>
        </w:r>
        <w:r>
          <w:rPr>
            <w:noProof/>
            <w:webHidden/>
          </w:rPr>
          <w:fldChar w:fldCharType="separate"/>
        </w:r>
        <w:r>
          <w:rPr>
            <w:noProof/>
            <w:webHidden/>
          </w:rPr>
          <w:t>49</w:t>
        </w:r>
        <w:r>
          <w:rPr>
            <w:noProof/>
            <w:webHidden/>
          </w:rPr>
          <w:fldChar w:fldCharType="end"/>
        </w:r>
      </w:hyperlink>
    </w:p>
    <w:p w14:paraId="4347C91A" w14:textId="3A4663C3"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7" w:history="1">
        <w:r w:rsidRPr="00320716">
          <w:rPr>
            <w:rStyle w:val="Hyperlink"/>
            <w:noProof/>
          </w:rPr>
          <w:t>7.11 Scriptek</w:t>
        </w:r>
        <w:r>
          <w:rPr>
            <w:noProof/>
            <w:webHidden/>
          </w:rPr>
          <w:tab/>
        </w:r>
        <w:r>
          <w:rPr>
            <w:noProof/>
            <w:webHidden/>
          </w:rPr>
          <w:fldChar w:fldCharType="begin"/>
        </w:r>
        <w:r>
          <w:rPr>
            <w:noProof/>
            <w:webHidden/>
          </w:rPr>
          <w:instrText xml:space="preserve"> PAGEREF _Toc88669077 \h </w:instrText>
        </w:r>
        <w:r>
          <w:rPr>
            <w:noProof/>
            <w:webHidden/>
          </w:rPr>
        </w:r>
        <w:r>
          <w:rPr>
            <w:noProof/>
            <w:webHidden/>
          </w:rPr>
          <w:fldChar w:fldCharType="separate"/>
        </w:r>
        <w:r>
          <w:rPr>
            <w:noProof/>
            <w:webHidden/>
          </w:rPr>
          <w:t>50</w:t>
        </w:r>
        <w:r>
          <w:rPr>
            <w:noProof/>
            <w:webHidden/>
          </w:rPr>
          <w:fldChar w:fldCharType="end"/>
        </w:r>
      </w:hyperlink>
    </w:p>
    <w:p w14:paraId="33FAC902" w14:textId="1D6B32DB" w:rsidR="00924EA5" w:rsidRDefault="00924EA5">
      <w:pPr>
        <w:pStyle w:val="TOC2"/>
        <w:tabs>
          <w:tab w:val="right" w:leader="dot" w:pos="8494"/>
        </w:tabs>
        <w:rPr>
          <w:rFonts w:asciiTheme="minorHAnsi" w:eastAsiaTheme="minorEastAsia" w:hAnsiTheme="minorHAnsi" w:cstheme="minorBidi"/>
          <w:noProof/>
          <w:sz w:val="22"/>
          <w:szCs w:val="22"/>
          <w:lang w:eastAsia="hu-HU"/>
        </w:rPr>
      </w:pPr>
      <w:hyperlink w:anchor="_Toc88669078" w:history="1">
        <w:r w:rsidRPr="00320716">
          <w:rPr>
            <w:rStyle w:val="Hyperlink"/>
            <w:noProof/>
          </w:rPr>
          <w:t>7.12 Egyéb</w:t>
        </w:r>
        <w:r>
          <w:rPr>
            <w:noProof/>
            <w:webHidden/>
          </w:rPr>
          <w:tab/>
        </w:r>
        <w:r>
          <w:rPr>
            <w:noProof/>
            <w:webHidden/>
          </w:rPr>
          <w:fldChar w:fldCharType="begin"/>
        </w:r>
        <w:r>
          <w:rPr>
            <w:noProof/>
            <w:webHidden/>
          </w:rPr>
          <w:instrText xml:space="preserve"> PAGEREF _Toc88669078 \h </w:instrText>
        </w:r>
        <w:r>
          <w:rPr>
            <w:noProof/>
            <w:webHidden/>
          </w:rPr>
        </w:r>
        <w:r>
          <w:rPr>
            <w:noProof/>
            <w:webHidden/>
          </w:rPr>
          <w:fldChar w:fldCharType="separate"/>
        </w:r>
        <w:r>
          <w:rPr>
            <w:noProof/>
            <w:webHidden/>
          </w:rPr>
          <w:t>50</w:t>
        </w:r>
        <w:r>
          <w:rPr>
            <w:noProof/>
            <w:webHidden/>
          </w:rPr>
          <w:fldChar w:fldCharType="end"/>
        </w:r>
      </w:hyperlink>
    </w:p>
    <w:p w14:paraId="36FE0E0B" w14:textId="1EEB86DA" w:rsidR="00924EA5" w:rsidRDefault="00924EA5">
      <w:pPr>
        <w:pStyle w:val="TOC1"/>
        <w:rPr>
          <w:rFonts w:asciiTheme="minorHAnsi" w:eastAsiaTheme="minorEastAsia" w:hAnsiTheme="minorHAnsi" w:cstheme="minorBidi"/>
          <w:b w:val="0"/>
          <w:noProof/>
          <w:sz w:val="22"/>
          <w:szCs w:val="22"/>
          <w:lang w:eastAsia="hu-HU"/>
        </w:rPr>
      </w:pPr>
      <w:hyperlink w:anchor="_Toc88669079" w:history="1">
        <w:r w:rsidRPr="00320716">
          <w:rPr>
            <w:rStyle w:val="Hyperlink"/>
            <w:noProof/>
          </w:rPr>
          <w:t>8 Összegzés</w:t>
        </w:r>
        <w:r>
          <w:rPr>
            <w:noProof/>
            <w:webHidden/>
          </w:rPr>
          <w:tab/>
        </w:r>
        <w:r>
          <w:rPr>
            <w:noProof/>
            <w:webHidden/>
          </w:rPr>
          <w:fldChar w:fldCharType="begin"/>
        </w:r>
        <w:r>
          <w:rPr>
            <w:noProof/>
            <w:webHidden/>
          </w:rPr>
          <w:instrText xml:space="preserve"> PAGEREF _Toc88669079 \h </w:instrText>
        </w:r>
        <w:r>
          <w:rPr>
            <w:noProof/>
            <w:webHidden/>
          </w:rPr>
        </w:r>
        <w:r>
          <w:rPr>
            <w:noProof/>
            <w:webHidden/>
          </w:rPr>
          <w:fldChar w:fldCharType="separate"/>
        </w:r>
        <w:r>
          <w:rPr>
            <w:noProof/>
            <w:webHidden/>
          </w:rPr>
          <w:t>51</w:t>
        </w:r>
        <w:r>
          <w:rPr>
            <w:noProof/>
            <w:webHidden/>
          </w:rPr>
          <w:fldChar w:fldCharType="end"/>
        </w:r>
      </w:hyperlink>
    </w:p>
    <w:p w14:paraId="4B6D9E4D" w14:textId="61B3D2F8" w:rsidR="00924EA5" w:rsidRDefault="00924EA5">
      <w:pPr>
        <w:pStyle w:val="TOC1"/>
        <w:rPr>
          <w:rFonts w:asciiTheme="minorHAnsi" w:eastAsiaTheme="minorEastAsia" w:hAnsiTheme="minorHAnsi" w:cstheme="minorBidi"/>
          <w:b w:val="0"/>
          <w:noProof/>
          <w:sz w:val="22"/>
          <w:szCs w:val="22"/>
          <w:lang w:eastAsia="hu-HU"/>
        </w:rPr>
      </w:pPr>
      <w:hyperlink w:anchor="_Toc88669080" w:history="1">
        <w:r w:rsidRPr="00320716">
          <w:rPr>
            <w:rStyle w:val="Hyperlink"/>
            <w:noProof/>
          </w:rPr>
          <w:t>9 Utolsó simítások</w:t>
        </w:r>
        <w:r>
          <w:rPr>
            <w:noProof/>
            <w:webHidden/>
          </w:rPr>
          <w:tab/>
        </w:r>
        <w:r>
          <w:rPr>
            <w:noProof/>
            <w:webHidden/>
          </w:rPr>
          <w:fldChar w:fldCharType="begin"/>
        </w:r>
        <w:r>
          <w:rPr>
            <w:noProof/>
            <w:webHidden/>
          </w:rPr>
          <w:instrText xml:space="preserve"> PAGEREF _Toc88669080 \h </w:instrText>
        </w:r>
        <w:r>
          <w:rPr>
            <w:noProof/>
            <w:webHidden/>
          </w:rPr>
        </w:r>
        <w:r>
          <w:rPr>
            <w:noProof/>
            <w:webHidden/>
          </w:rPr>
          <w:fldChar w:fldCharType="separate"/>
        </w:r>
        <w:r>
          <w:rPr>
            <w:noProof/>
            <w:webHidden/>
          </w:rPr>
          <w:t>52</w:t>
        </w:r>
        <w:r>
          <w:rPr>
            <w:noProof/>
            <w:webHidden/>
          </w:rPr>
          <w:fldChar w:fldCharType="end"/>
        </w:r>
      </w:hyperlink>
    </w:p>
    <w:p w14:paraId="475ED5CD" w14:textId="589AEFAE" w:rsidR="00924EA5" w:rsidRDefault="00924EA5">
      <w:pPr>
        <w:pStyle w:val="TOC1"/>
        <w:rPr>
          <w:rFonts w:asciiTheme="minorHAnsi" w:eastAsiaTheme="minorEastAsia" w:hAnsiTheme="minorHAnsi" w:cstheme="minorBidi"/>
          <w:b w:val="0"/>
          <w:noProof/>
          <w:sz w:val="22"/>
          <w:szCs w:val="22"/>
          <w:lang w:eastAsia="hu-HU"/>
        </w:rPr>
      </w:pPr>
      <w:hyperlink w:anchor="_Toc88669081" w:history="1">
        <w:r w:rsidRPr="00320716">
          <w:rPr>
            <w:rStyle w:val="Hyperlink"/>
            <w:noProof/>
          </w:rPr>
          <w:t>Irodalomjegyzék</w:t>
        </w:r>
        <w:r>
          <w:rPr>
            <w:noProof/>
            <w:webHidden/>
          </w:rPr>
          <w:tab/>
        </w:r>
        <w:r>
          <w:rPr>
            <w:noProof/>
            <w:webHidden/>
          </w:rPr>
          <w:fldChar w:fldCharType="begin"/>
        </w:r>
        <w:r>
          <w:rPr>
            <w:noProof/>
            <w:webHidden/>
          </w:rPr>
          <w:instrText xml:space="preserve"> PAGEREF _Toc88669081 \h </w:instrText>
        </w:r>
        <w:r>
          <w:rPr>
            <w:noProof/>
            <w:webHidden/>
          </w:rPr>
        </w:r>
        <w:r>
          <w:rPr>
            <w:noProof/>
            <w:webHidden/>
          </w:rPr>
          <w:fldChar w:fldCharType="separate"/>
        </w:r>
        <w:r>
          <w:rPr>
            <w:noProof/>
            <w:webHidden/>
          </w:rPr>
          <w:t>53</w:t>
        </w:r>
        <w:r>
          <w:rPr>
            <w:noProof/>
            <w:webHidden/>
          </w:rPr>
          <w:fldChar w:fldCharType="end"/>
        </w:r>
      </w:hyperlink>
    </w:p>
    <w:p w14:paraId="1C3CED8B" w14:textId="3A86BAC1" w:rsidR="00924EA5" w:rsidRDefault="00924EA5">
      <w:pPr>
        <w:pStyle w:val="TOC1"/>
        <w:rPr>
          <w:rFonts w:asciiTheme="minorHAnsi" w:eastAsiaTheme="minorEastAsia" w:hAnsiTheme="minorHAnsi" w:cstheme="minorBidi"/>
          <w:b w:val="0"/>
          <w:noProof/>
          <w:sz w:val="22"/>
          <w:szCs w:val="22"/>
          <w:lang w:eastAsia="hu-HU"/>
        </w:rPr>
      </w:pPr>
      <w:hyperlink w:anchor="_Toc88669082" w:history="1">
        <w:r w:rsidRPr="00320716">
          <w:rPr>
            <w:rStyle w:val="Hyperlink"/>
            <w:noProof/>
          </w:rPr>
          <w:t>Függelék</w:t>
        </w:r>
        <w:r>
          <w:rPr>
            <w:noProof/>
            <w:webHidden/>
          </w:rPr>
          <w:tab/>
        </w:r>
        <w:r>
          <w:rPr>
            <w:noProof/>
            <w:webHidden/>
          </w:rPr>
          <w:fldChar w:fldCharType="begin"/>
        </w:r>
        <w:r>
          <w:rPr>
            <w:noProof/>
            <w:webHidden/>
          </w:rPr>
          <w:instrText xml:space="preserve"> PAGEREF _Toc88669082 \h </w:instrText>
        </w:r>
        <w:r>
          <w:rPr>
            <w:noProof/>
            <w:webHidden/>
          </w:rPr>
        </w:r>
        <w:r>
          <w:rPr>
            <w:noProof/>
            <w:webHidden/>
          </w:rPr>
          <w:fldChar w:fldCharType="separate"/>
        </w:r>
        <w:r>
          <w:rPr>
            <w:noProof/>
            <w:webHidden/>
          </w:rPr>
          <w:t>55</w:t>
        </w:r>
        <w:r>
          <w:rPr>
            <w:noProof/>
            <w:webHidden/>
          </w:rPr>
          <w:fldChar w:fldCharType="end"/>
        </w:r>
      </w:hyperlink>
    </w:p>
    <w:p w14:paraId="01B0DC16" w14:textId="6871BFB1" w:rsidR="00730B3C" w:rsidRDefault="00730B3C">
      <w:r>
        <w:rPr>
          <w:b/>
          <w:bCs/>
        </w:rPr>
        <w:fldChar w:fldCharType="end"/>
      </w:r>
    </w:p>
    <w:p w14:paraId="78F7E073" w14:textId="77777777" w:rsidR="0063585C" w:rsidRPr="00B50CAA" w:rsidRDefault="0063585C" w:rsidP="00476F88">
      <w:pPr>
        <w:pStyle w:val="Caption"/>
      </w:pPr>
    </w:p>
    <w:p w14:paraId="586A9F47" w14:textId="77777777" w:rsidR="00681E99" w:rsidRPr="00B50CAA" w:rsidRDefault="00681E99" w:rsidP="00854BDC">
      <w:pPr>
        <w:pStyle w:val="Nyilatkozatcm"/>
      </w:pPr>
      <w:r w:rsidRPr="00B50CAA">
        <w:lastRenderedPageBreak/>
        <w:t>Hallgatói nyilatkozat</w:t>
      </w:r>
    </w:p>
    <w:p w14:paraId="0D6D4F2C" w14:textId="0A95D287" w:rsidR="00681E99" w:rsidRDefault="00681E99" w:rsidP="005E01E0">
      <w:pPr>
        <w:pStyle w:val="Nyilatkozatszveg"/>
      </w:pPr>
      <w:r w:rsidRPr="00B50CAA">
        <w:t xml:space="preserve">Alulírott </w:t>
      </w:r>
      <w:r w:rsidR="001F0CE2">
        <w:rPr>
          <w:b/>
          <w:bCs/>
        </w:rPr>
        <w:t>Rittgasszer Ákos</w:t>
      </w:r>
      <w:r w:rsidRPr="00B50CAA">
        <w:t xml:space="preserve">, szigorló hallgató kijelentem, hogy ezt a </w:t>
      </w:r>
      <w:r>
        <w:t xml:space="preserve">szakdolgozatot </w:t>
      </w:r>
      <w:r w:rsidRPr="00B50CAA">
        <w:t>meg nem engedett segítség nélkül, saját magam készítettem, csak a megadott forrásokat (szakirodalom, eszközök stb.) használtam fel. Minden olyan részt, melyet szó szerint, vagy azonos értelemben</w:t>
      </w:r>
      <w:r>
        <w:t>,</w:t>
      </w:r>
      <w:r w:rsidRPr="00B50CAA">
        <w:t xml:space="preserve"> de átfogalmazva más forrásból átvettem, egyértelműen, a forrás megadásával megjelöltem.</w:t>
      </w:r>
    </w:p>
    <w:p w14:paraId="3582FF6F" w14:textId="77777777" w:rsidR="00681E99" w:rsidRPr="00EE1A1F" w:rsidRDefault="00681E99" w:rsidP="005E01E0">
      <w:pPr>
        <w:pStyle w:val="Nyilatkozatszveg"/>
      </w:pPr>
      <w:r w:rsidRPr="00EE1A1F">
        <w:t>Hozzájárulok, hogy a jelen munkám alapadatait (szerző(k), cím, angol és magyar nyelvű tartalmi kivonat, készítés éve, konzulens(</w:t>
      </w:r>
      <w:proofErr w:type="spellStart"/>
      <w:r w:rsidRPr="00EE1A1F">
        <w:t>ek</w:t>
      </w:r>
      <w:proofErr w:type="spellEnd"/>
      <w:r w:rsidRPr="00EE1A1F">
        <w:t xml:space="preserve">) neve) a BME VIK nyilvánosan hozzáférhető elektronikus formában, a munka teljes szövegét pedig az egyetem belső hálózatán keresztül (vagy </w:t>
      </w:r>
      <w:r w:rsidR="00730B3C">
        <w:t>hitelesített</w:t>
      </w:r>
      <w:r w:rsidRPr="00EE1A1F">
        <w:t xml:space="preserve"> felhasználók számára) </w:t>
      </w:r>
      <w:proofErr w:type="spellStart"/>
      <w:r w:rsidRPr="00EE1A1F">
        <w:t>közzétegye</w:t>
      </w:r>
      <w:proofErr w:type="spellEnd"/>
      <w:r w:rsidRPr="00EE1A1F">
        <w:t>. Kijelentem, hogy a benyújtott munka és annak elektronikus verziója megegyezik.</w:t>
      </w:r>
      <w:r>
        <w:t xml:space="preserve"> Dékáni engedéllyel titkosított diplomatervek esetén a dolgozat szövege csak 3 év </w:t>
      </w:r>
      <w:r w:rsidR="002D7DA9">
        <w:t>eltelte után</w:t>
      </w:r>
      <w:r>
        <w:t xml:space="preserve"> válik hozzáférhetővé.</w:t>
      </w:r>
    </w:p>
    <w:p w14:paraId="7D8E24DB" w14:textId="2C413282" w:rsidR="00681E99" w:rsidRPr="00B50CAA" w:rsidRDefault="00681E99" w:rsidP="00681E99">
      <w:pPr>
        <w:pStyle w:val="Nyilatkozatkeltezs"/>
      </w:pPr>
      <w:r w:rsidRPr="00B50CAA">
        <w:t xml:space="preserve">Kelt: Budapest, </w:t>
      </w:r>
      <w:r w:rsidRPr="00B50CAA">
        <w:fldChar w:fldCharType="begin"/>
      </w:r>
      <w:r w:rsidRPr="00B50CAA">
        <w:instrText xml:space="preserve"> DATE \@ "yyyy. MM. dd." \* MERGEFORMAT </w:instrText>
      </w:r>
      <w:r w:rsidRPr="00B50CAA">
        <w:fldChar w:fldCharType="separate"/>
      </w:r>
      <w:r w:rsidR="00924EA5">
        <w:rPr>
          <w:noProof/>
        </w:rPr>
        <w:t>2021. 11. 24.</w:t>
      </w:r>
      <w:r w:rsidRPr="00B50CAA">
        <w:fldChar w:fldCharType="end"/>
      </w:r>
    </w:p>
    <w:p w14:paraId="5128D61A" w14:textId="77777777" w:rsidR="00681E99" w:rsidRDefault="005E01E0" w:rsidP="00854BDC">
      <w:pPr>
        <w:pStyle w:val="Nyilatkozatalrs"/>
      </w:pPr>
      <w:r>
        <w:tab/>
      </w:r>
      <w:r w:rsidR="00854BDC">
        <w:t>...</w:t>
      </w:r>
      <w:r>
        <w:t>…………………………………………….</w:t>
      </w:r>
    </w:p>
    <w:p w14:paraId="26AA76B1" w14:textId="05DFE004" w:rsidR="005E01E0" w:rsidRDefault="005E01E0" w:rsidP="00854BDC">
      <w:pPr>
        <w:pStyle w:val="Nyilatkozatalrs"/>
      </w:pPr>
      <w:r>
        <w:tab/>
      </w:r>
      <w:r w:rsidR="001F0CE2">
        <w:t>Rittgasszer Ákos</w:t>
      </w:r>
    </w:p>
    <w:p w14:paraId="74983692" w14:textId="77777777" w:rsidR="00854BDC" w:rsidRPr="00B50CAA" w:rsidRDefault="00854BDC" w:rsidP="00854BDC">
      <w:pPr>
        <w:pStyle w:val="Nyilatkozatszveg"/>
      </w:pPr>
    </w:p>
    <w:p w14:paraId="0E7269D1" w14:textId="77777777" w:rsidR="00681E99" w:rsidRPr="00B50CAA" w:rsidRDefault="00681E99" w:rsidP="00267677">
      <w:pPr>
        <w:sectPr w:rsidR="00681E99" w:rsidRPr="00B50CAA" w:rsidSect="00681E99">
          <w:footerReference w:type="default" r:id="rId9"/>
          <w:type w:val="continuous"/>
          <w:pgSz w:w="11907" w:h="16840" w:code="9"/>
          <w:pgMar w:top="1418" w:right="1418" w:bottom="1418" w:left="1418" w:header="708" w:footer="708" w:gutter="567"/>
          <w:cols w:space="708"/>
          <w:titlePg/>
          <w:docGrid w:linePitch="360"/>
        </w:sectPr>
      </w:pPr>
    </w:p>
    <w:p w14:paraId="56522442" w14:textId="77777777" w:rsidR="0063585C" w:rsidRDefault="0063585C" w:rsidP="00816BCB">
      <w:pPr>
        <w:pStyle w:val="Fejezetcimszmozsnlkl"/>
      </w:pPr>
      <w:bookmarkStart w:id="0" w:name="_Toc88669008"/>
      <w:r w:rsidRPr="00B50CAA">
        <w:lastRenderedPageBreak/>
        <w:t>Összefoglaló</w:t>
      </w:r>
      <w:bookmarkEnd w:id="0"/>
    </w:p>
    <w:p w14:paraId="5D9C5C06" w14:textId="0D9EE9C7" w:rsidR="00661CF1" w:rsidRDefault="00661CF1" w:rsidP="00661CF1">
      <w:r>
        <w:t>A cél egy egyszerű játékmotor fejlesztése, ami labirintus játékok kezelésére és megjelenítés készült.</w:t>
      </w:r>
      <w:r w:rsidR="00E71C54">
        <w:t xml:space="preserve"> Ezek mellett természetesen megvalósítja egy alapszintű motor funkcionalitását.</w:t>
      </w:r>
    </w:p>
    <w:p w14:paraId="247B2813" w14:textId="1CE650C0" w:rsidR="00E71C54" w:rsidRDefault="00E71C54" w:rsidP="00661CF1">
      <w:r>
        <w:t>Funkcióinak alapját a modernkori motorok képességei adták. Felhasználási területe eléggé specifikus, így az ehhez szükséges funkciók megvalósítására lett fektetve nagy hangsúly. Ezek alapján a motor elsősorban 2D játokok készítéséhez szükséges eszközkészlettel rendelkezik.</w:t>
      </w:r>
    </w:p>
    <w:p w14:paraId="2845CDB2" w14:textId="4CFB301C" w:rsidR="00D23BFC" w:rsidRDefault="00661CF1" w:rsidP="00661CF1">
      <w:r>
        <w:t xml:space="preserve">A motor fejlesztésekor nagy hangsúly lett fektetve arra, hogy minél könnyebben tovább fejleszthető legyen a kód. Ennek eléréséhez nagy segítéséget adtak a tervezési minták, </w:t>
      </w:r>
      <w:r w:rsidR="00E71C54">
        <w:t>objektum orientált programozási</w:t>
      </w:r>
      <w:r>
        <w:t xml:space="preserve"> elvek és </w:t>
      </w:r>
      <w:proofErr w:type="spellStart"/>
      <w:r>
        <w:t>clean</w:t>
      </w:r>
      <w:proofErr w:type="spellEnd"/>
      <w:r>
        <w:t xml:space="preserve"> </w:t>
      </w:r>
      <w:proofErr w:type="spellStart"/>
      <w:r>
        <w:t>code</w:t>
      </w:r>
      <w:proofErr w:type="spellEnd"/>
      <w:r>
        <w:t xml:space="preserve"> elvek.</w:t>
      </w:r>
    </w:p>
    <w:p w14:paraId="5B719184" w14:textId="42E62F8C" w:rsidR="00E71C54" w:rsidRDefault="00E71C54" w:rsidP="00661CF1">
      <w:r>
        <w:t>A megvalósítás OpenGL felhasználásával történt C</w:t>
      </w:r>
      <w:r w:rsidRPr="00E71C54">
        <w:t>+</w:t>
      </w:r>
      <w:r>
        <w:t xml:space="preserve">+ nyelven, úgy, hogy a grafikus rész minél egyszerűbben lecserélhető legyen más </w:t>
      </w:r>
      <w:proofErr w:type="spellStart"/>
      <w:r>
        <w:t>interface</w:t>
      </w:r>
      <w:proofErr w:type="spellEnd"/>
      <w:r>
        <w:t xml:space="preserve">-re. A </w:t>
      </w:r>
      <w:proofErr w:type="spellStart"/>
      <w:r>
        <w:t>megejlenítés</w:t>
      </w:r>
      <w:proofErr w:type="spellEnd"/>
      <w:r>
        <w:t xml:space="preserve"> egyszerűsítéséhez külső könyvtárak is felhasználásra kerültek, amik a hatékonyságot segítik nagyban elő.</w:t>
      </w:r>
    </w:p>
    <w:p w14:paraId="25220A28" w14:textId="53FA15DD" w:rsidR="00E71C54" w:rsidRPr="00E71C54" w:rsidRDefault="00E71C54" w:rsidP="00661CF1">
      <w:r>
        <w:t>A motor képességeinek prezentálásához elkészült egy egyszerű játék, ami kizárólag ezt a motort felhasználva készült.</w:t>
      </w:r>
    </w:p>
    <w:p w14:paraId="6019244A" w14:textId="77777777" w:rsidR="00E71C54" w:rsidRPr="00D23BFC" w:rsidRDefault="00E71C54" w:rsidP="00661CF1"/>
    <w:p w14:paraId="18F0F7B7" w14:textId="132F9825" w:rsidR="0063585C" w:rsidRDefault="0063585C" w:rsidP="00816BCB">
      <w:pPr>
        <w:pStyle w:val="Fejezetcimszmozsnlkl"/>
      </w:pPr>
      <w:bookmarkStart w:id="1" w:name="_Toc88669009"/>
      <w:proofErr w:type="spellStart"/>
      <w:r w:rsidRPr="00B50CAA">
        <w:lastRenderedPageBreak/>
        <w:t>Abstract</w:t>
      </w:r>
      <w:bookmarkEnd w:id="1"/>
      <w:proofErr w:type="spellEnd"/>
    </w:p>
    <w:p w14:paraId="017B4F78" w14:textId="2AF82B03" w:rsidR="00B46D8F" w:rsidRDefault="00B46D8F" w:rsidP="00CD1BC3">
      <w:r>
        <w:rPr>
          <w:lang w:val="en"/>
        </w:rPr>
        <w:t>The goal is to develop a simple game engine designed to manage labyrinth games and display them. In addition, of course, it implements the functionality of a basic engine.</w:t>
      </w:r>
    </w:p>
    <w:p w14:paraId="72A452A2" w14:textId="40B38A82" w:rsidR="00B46D8F" w:rsidRDefault="00B46D8F" w:rsidP="00CD1BC3">
      <w:r>
        <w:rPr>
          <w:lang w:val="en"/>
        </w:rPr>
        <w:t>Its functions were based on the capabilities of modern-day engines. Its field of application is quite specific, so the implementation of the necessary functions has been placed with great emphasis. Based on this, the engine primarily has a toolkit for making 2D games.</w:t>
      </w:r>
    </w:p>
    <w:p w14:paraId="2502F8DB" w14:textId="77777777" w:rsidR="00B46D8F" w:rsidRDefault="00B46D8F" w:rsidP="00CD1BC3">
      <w:r>
        <w:rPr>
          <w:lang w:val="en"/>
        </w:rPr>
        <w:t>When developing the engine, great emphasis was placed on making it as easy as possible to develop the code. To achieve this, design patterns, object-oriented programming principles and clean code principles have been greatly helped.</w:t>
      </w:r>
    </w:p>
    <w:p w14:paraId="7E11AD11" w14:textId="77777777" w:rsidR="00B46D8F" w:rsidRDefault="00B46D8F" w:rsidP="00CD1BC3">
      <w:r w:rsidRPr="00E71C54">
        <w:rPr>
          <w:lang w:val="en"/>
        </w:rPr>
        <w:t>It was implemented using OpenGL in C++ language, making it as easy as possible to replace the graphical part with another interface. External libraries have also been used to simplify the implementation, which greatly promote efficiency.</w:t>
      </w:r>
    </w:p>
    <w:p w14:paraId="07295845" w14:textId="77777777" w:rsidR="00B46D8F" w:rsidRPr="00E71C54" w:rsidRDefault="00B46D8F" w:rsidP="00CD1BC3">
      <w:r>
        <w:rPr>
          <w:lang w:val="en"/>
        </w:rPr>
        <w:t>To demonstrate the capabilities of the engine, a simple game was created using only this engine.</w:t>
      </w:r>
    </w:p>
    <w:p w14:paraId="6F5BD6FC" w14:textId="78847E9D" w:rsidR="00692605" w:rsidRDefault="00692605" w:rsidP="00D23BFC"/>
    <w:p w14:paraId="31536188" w14:textId="77777777" w:rsidR="001A57BC" w:rsidRDefault="003F5425" w:rsidP="006A1B7F">
      <w:pPr>
        <w:pStyle w:val="Heading1"/>
      </w:pPr>
      <w:bookmarkStart w:id="2" w:name="_Toc332797397"/>
      <w:bookmarkStart w:id="3" w:name="_Toc88669010"/>
      <w:r>
        <w:lastRenderedPageBreak/>
        <w:t>Bevezetés</w:t>
      </w:r>
      <w:bookmarkEnd w:id="2"/>
      <w:bookmarkEnd w:id="3"/>
    </w:p>
    <w:p w14:paraId="66D16C1B" w14:textId="2AA2D1BD" w:rsidR="002841F9" w:rsidRDefault="00C32312" w:rsidP="002841F9">
      <w:r>
        <w:t xml:space="preserve">Napjaink játékainak alapjai nagyon hasonlítanak egymáshoz. Hasonló a grafikai, fizikai, vagy éppen hang motor, ami lehetővé teszi a programok magas szintű felhasználói élményét. A közös funkciók miatt használnak játékmotorokat, amik egy egységes </w:t>
      </w:r>
      <w:proofErr w:type="spellStart"/>
      <w:r>
        <w:t>interface</w:t>
      </w:r>
      <w:proofErr w:type="spellEnd"/>
      <w:r>
        <w:t>-t biztosítanak a játékfejlesztéshez.</w:t>
      </w:r>
    </w:p>
    <w:p w14:paraId="4354F8AE" w14:textId="0DC01BE5" w:rsidR="00C32312" w:rsidRDefault="00C32312" w:rsidP="002841F9">
      <w:r>
        <w:t>Ezek a motorok általánosságban három fő komponensből állnak. Ezek a komponensek, a grafikai megjelenítés, a fizikai szimuláció és az élethű hangképzés. Ezeken az általános részeken kívül készítenek sokkal specifikusabb programokat is amik például folyadékok szimulációjáért, vagy éppen az emberi haj vagy ruházat élethű megjelenítését végzik.</w:t>
      </w:r>
    </w:p>
    <w:p w14:paraId="1DFADFA8" w14:textId="1EE930D1" w:rsidR="00C32312" w:rsidRDefault="00C32312" w:rsidP="002841F9">
      <w:r>
        <w:t xml:space="preserve">Az említett komponenseknek szorosan együtt kell tudniuk működni. Például két test találkozásakor a </w:t>
      </w:r>
      <w:r w:rsidR="00DD511D">
        <w:t>játékfizikának megfelelően változik a mozgásuk, amit a képernyőn történő megjelenítésnek le kell tudnia követni. Az ütközések járhatnak hanghatásokkal is, amik tulajdonságai függhetnek a tér fajtájától és méretétől, de a mozgó tárgyak kamerához viszonyított sebességétől is.</w:t>
      </w:r>
    </w:p>
    <w:p w14:paraId="73027FAA" w14:textId="185C74E4" w:rsidR="00DD511D" w:rsidRDefault="00DD511D" w:rsidP="002841F9">
      <w:r>
        <w:t xml:space="preserve">A modern játékmotorokkal úgy lehet új játékot létrehozni, hogy a grafikai megjelenítéshez, a fizikai motorhoz és a hang motorhoz hozzá se kell feltétlenül nyúlni, mert azok működése belül implementálva van. Ezen kívül lehetőség van ezeknek a moduloknak a </w:t>
      </w:r>
      <w:proofErr w:type="spellStart"/>
      <w:r>
        <w:t>parametrizálásához</w:t>
      </w:r>
      <w:proofErr w:type="spellEnd"/>
      <w:r>
        <w:t xml:space="preserve">, aminek köszönhetően teljesen eltérő környezetben levő játékokhoz is lehet ugyanazt a motort használni. </w:t>
      </w:r>
      <w:r w:rsidR="00B73F54">
        <w:t>Például,</w:t>
      </w:r>
      <w:r>
        <w:t xml:space="preserve"> ha szeretnénk egy egyszerű a Holdhoz hasonlatos környezetet létrehozni, akkor azt úgy tehetjük meg, hogy csökkentjük a testekre ható gravitációt és a légkör sűrűségét. </w:t>
      </w:r>
      <w:r w:rsidR="00B73F54">
        <w:t>Ezekhez a módosításokhoz automatikusan alkalmazkodik a hang és a mozgás grafikus megjelenítése. Lényegében az utóbbi két eszközzel érzékeltetjük az fizikában eszközölt változtatásokat.</w:t>
      </w:r>
    </w:p>
    <w:p w14:paraId="5C865362" w14:textId="61F10064" w:rsidR="00B73F54" w:rsidRDefault="00B73F54" w:rsidP="00B73F54">
      <w:r>
        <w:t>Fontos, hogy ezek a motorok sokszor lehetőséget adnak előre elkészített modelleknek, textúráknak és mozgásoknak a felhasználására. Ezek segítségével akár úgy is létre lehet hozni egyszerűbb játékokat, hogy azok elkészítése semmilyen kódolást nem igényel.</w:t>
      </w:r>
    </w:p>
    <w:p w14:paraId="75A8E5AD" w14:textId="364CADA5" w:rsidR="00B73F54" w:rsidRDefault="00B73F54" w:rsidP="00B73F54">
      <w:r>
        <w:t>Fontos még, hogy a motorok több platformot is támogassanak, ezzel megelőzve azt, hogy többször, különböző platformokra kelljen elvégezni a fejlesztést.</w:t>
      </w:r>
    </w:p>
    <w:p w14:paraId="3C0529D8" w14:textId="767872C2" w:rsidR="00CF5987" w:rsidRDefault="00B73F54" w:rsidP="00CF5987">
      <w:r>
        <w:lastRenderedPageBreak/>
        <w:t xml:space="preserve">Egy játékmotor egyszerű </w:t>
      </w:r>
      <w:r w:rsidR="00CF5987">
        <w:t>működése</w:t>
      </w:r>
      <w:r>
        <w:t xml:space="preserve"> úgy néz ki, hogy az adatszerkezet</w:t>
      </w:r>
      <w:r w:rsidR="00CF5987">
        <w:t xml:space="preserve"> a </w:t>
      </w:r>
      <w:proofErr w:type="spellStart"/>
      <w:r w:rsidR="00CF5987">
        <w:t>felhsználó</w:t>
      </w:r>
      <w:proofErr w:type="spellEnd"/>
      <w:r w:rsidR="00CF5987">
        <w:t xml:space="preserve"> bemenetek, a világra jellemző fizika és a játéklogika alapján módosul, amit utána megjelenít a grafikus motor és a hang motor. Mindezt úgy kell megvalósítani, hogy elegendően gyors legyen ahhoz, hogy az ember számára élvezhető legyen. Ez a megjelenítés szempontjából azt jelenti, hogy legalább 30 képnek kell láthatóvá válnia másodpercenként, de inkább 60-nek. Ez a szám az úgy nevezett fps</w:t>
      </w:r>
      <w:r w:rsidR="00CF5987">
        <w:rPr>
          <w:rStyle w:val="FootnoteReference"/>
        </w:rPr>
        <w:footnoteReference w:id="1"/>
      </w:r>
      <w:r w:rsidR="00CF5987">
        <w:t>, ami minél nagyobb, annál kellemesebbnek látja az emberi szem.</w:t>
      </w:r>
    </w:p>
    <w:p w14:paraId="05D76515" w14:textId="60BE4BD8" w:rsidR="00CF5987" w:rsidRDefault="00CF5987" w:rsidP="00CF5987">
      <w:r>
        <w:t>Elmondható, hogy a motor nagyon fontos jellemzője a teljesítmény. Ennek a teljesítménynek a szűk keresztmetszete a grafikai megjelenítés. Ahhoz, hogy megfelelő sebesség tudjuk feldolgozni az adatokat</w:t>
      </w:r>
      <w:r w:rsidR="00D87214">
        <w:t xml:space="preserve"> számos eszközhöz lehet folyamodni. Az, hogy grafikus kártyákat használunk alapvető eszköz, ami nélkül nem is lehet játékmotort készíteni. A teljesítmény növeléséhez hatékony megoldás lehet a többszálúsítás. Ez azt jelenti, hogy az egymástól függetlenül végezhető műveleteket a </w:t>
      </w:r>
      <w:proofErr w:type="spellStart"/>
      <w:r w:rsidR="00D87214">
        <w:t>processor</w:t>
      </w:r>
      <w:proofErr w:type="spellEnd"/>
      <w:r w:rsidR="00D87214">
        <w:t xml:space="preserve"> különböző szálaival végeztetjük el. Bizonyos esetekben az is hatékony megoldás lehet, hogy nem grafikai megjelenítéseket is a grafikus kártyával végeztetünk el, mivel annak teljesítménye nagyságrendekkel nagyobb, mint a </w:t>
      </w:r>
      <w:proofErr w:type="spellStart"/>
      <w:r w:rsidR="00D87214">
        <w:t>processor</w:t>
      </w:r>
      <w:proofErr w:type="spellEnd"/>
      <w:r w:rsidR="003E3DA8">
        <w:t>-</w:t>
      </w:r>
      <w:r w:rsidR="00D87214">
        <w:t>é.</w:t>
      </w:r>
    </w:p>
    <w:p w14:paraId="077631CF" w14:textId="53395B7C" w:rsidR="00D87214" w:rsidRDefault="00D87214" w:rsidP="00D87214">
      <w:r>
        <w:t xml:space="preserve">Az, hogy grafikus kártyákat szeretnénk programozni felveti azt a problémát, hogy számos különböző gyártó létezik, amik más architektúrájú kártyákat gyártanak, így szükség van egy egységes </w:t>
      </w:r>
      <w:proofErr w:type="spellStart"/>
      <w:r>
        <w:t>interface</w:t>
      </w:r>
      <w:proofErr w:type="spellEnd"/>
      <w:r>
        <w:t>-re, amin keresztül tudjuk őket programozni. Ehhez számos eszköz létezik, de a legelterjedtebb talán az OpenGL és a DirectX. Ezek közül az OpenGL nagy előnye, hogy platformfüggetlen, míg a DirectX csak Windows rendszereken működik.</w:t>
      </w:r>
    </w:p>
    <w:p w14:paraId="4B6E07A6" w14:textId="744D2875" w:rsidR="00D76E2C" w:rsidRDefault="00D76E2C" w:rsidP="00D76E2C">
      <w:r>
        <w:t>A játékmotorok még egy fontos jellemzője, hogy 2D vagy 3D játékok készítésére készültek elsősorban. A nagyobb motorok mindkettőt támogatják, de eltérő eszközkészletet biztosítanak az elkészítendő játék típusától függően.</w:t>
      </w:r>
    </w:p>
    <w:p w14:paraId="4F16144D" w14:textId="30FE6039" w:rsidR="00D76E2C" w:rsidRDefault="00D76E2C" w:rsidP="00D76E2C">
      <w:r>
        <w:t xml:space="preserve">A könnyebb munkához </w:t>
      </w:r>
      <w:r w:rsidR="00C3651B">
        <w:t>előnyős,</w:t>
      </w:r>
      <w:r>
        <w:t xml:space="preserve"> ha a motor rendelkezik valamilyen grafikus felhasználói felülettel, amin keresztül egyszerűbben, akár programozási tudás nélkül is egészen bonyolult játékokat lehet elkészíteni.</w:t>
      </w:r>
    </w:p>
    <w:p w14:paraId="23F124FA" w14:textId="13FEEE37" w:rsidR="00D76E2C" w:rsidRDefault="00D76E2C" w:rsidP="00D76E2C">
      <w:r>
        <w:lastRenderedPageBreak/>
        <w:t xml:space="preserve">A szakdolgozat keretében elkészítendő játékmotor elsődleges célja, hogy egy olyan eszköz </w:t>
      </w:r>
      <w:r w:rsidR="009B6C78">
        <w:t>legyen,</w:t>
      </w:r>
      <w:r>
        <w:t xml:space="preserve"> amivel labirintusokat egyszerűen lehessen megjeleníteni és kezelni, amellett, hogy ellássa egy alapvető motor funkcióit is. Mindezt úgy megvalósítva, hogy minél könnyebben lehessen bővíteni és a több platformra való kiterjesztést is könnyen lehessen kivitelezni. Maga a játék Windows operációs rendszerre készül. Elsősorban 2D játékok elkészítésének a segítsége a célja, de egyszerűen tovább lehessen fejleszteni 3D megjelenítéshez szükséges funkciókkal.</w:t>
      </w:r>
    </w:p>
    <w:p w14:paraId="2FFB9F0B" w14:textId="705EF52A" w:rsidR="009B6C78" w:rsidRDefault="009B6C78" w:rsidP="00D76E2C">
      <w:r>
        <w:t>Egy nagyobb projekt, aminek fontos tulajdonsága a könnyű továbbfejlesztés körültekintő tervezést igényel. Ezt tovább nehezíti a több külső fejlesztésű könyvtár, amiknek esetleges módosulása bármikor megtörténhet. Ezeket úgy célszerű beintegrálni a projektbe, hogy minél kevesebb függőség alakuljon ki, ezzel az esetleges módosításokat elősegítve.</w:t>
      </w:r>
    </w:p>
    <w:p w14:paraId="05F0311D" w14:textId="0403A500" w:rsidR="009B6C78" w:rsidRDefault="009B6C78" w:rsidP="00D76E2C">
      <w:r>
        <w:t xml:space="preserve">Az előbb említett szempontok függvényében mindenképp elengedhetetlen az alapos tervezés, aminek következménye egy fenntartható kód. Ehhez nagy segítséget adnak az </w:t>
      </w:r>
      <w:r w:rsidRPr="003B7D7D">
        <w:t>objektum orientált programozás tervezési elvei</w:t>
      </w:r>
      <w:r w:rsidR="003B7D7D">
        <w:fldChar w:fldCharType="begin"/>
      </w:r>
      <w:r w:rsidR="003B7D7D">
        <w:instrText xml:space="preserve"> REF _Ref85923883 \r \h </w:instrText>
      </w:r>
      <w:r w:rsidR="003B7D7D">
        <w:fldChar w:fldCharType="separate"/>
      </w:r>
      <w:r w:rsidR="00924EA5">
        <w:t>[1]</w:t>
      </w:r>
      <w:r w:rsidR="003B7D7D">
        <w:fldChar w:fldCharType="end"/>
      </w:r>
      <w:r>
        <w:t>.</w:t>
      </w:r>
      <w:r w:rsidR="00221D26">
        <w:t xml:space="preserve"> Ezek az elvek azért lettek kitalálva, hogy jól karbantartható kód keletkezzen, aminek a minősége kiváló és a fejlesztés során nem romlik. Illetve az esetleges módosítások egyszerű refraktorokon keresztül megvalósíthatóak legyenek. Ezen kívül a </w:t>
      </w:r>
      <w:proofErr w:type="spellStart"/>
      <w:r w:rsidR="00221D26" w:rsidRPr="00C3651B">
        <w:t>Clean</w:t>
      </w:r>
      <w:proofErr w:type="spellEnd"/>
      <w:r w:rsidR="00221D26" w:rsidRPr="00C3651B">
        <w:t xml:space="preserve"> </w:t>
      </w:r>
      <w:proofErr w:type="spellStart"/>
      <w:r w:rsidR="00221D26" w:rsidRPr="00C3651B">
        <w:t>Code</w:t>
      </w:r>
      <w:proofErr w:type="spellEnd"/>
      <w:r w:rsidR="00221D26" w:rsidRPr="00C3651B">
        <w:t xml:space="preserve"> elvek</w:t>
      </w:r>
      <w:r w:rsidR="003B7D7D">
        <w:fldChar w:fldCharType="begin"/>
      </w:r>
      <w:r w:rsidR="003B7D7D">
        <w:instrText xml:space="preserve"> REF _Ref85923974 \r \h </w:instrText>
      </w:r>
      <w:r w:rsidR="003B7D7D">
        <w:fldChar w:fldCharType="separate"/>
      </w:r>
      <w:r w:rsidR="00924EA5">
        <w:t>[2]</w:t>
      </w:r>
      <w:r w:rsidR="003B7D7D">
        <w:fldChar w:fldCharType="end"/>
      </w:r>
      <w:r w:rsidR="00221D26">
        <w:t xml:space="preserve"> figyelembevétele is segíti a fejlesztést. Ezek alkalmazásával nő a kód olvashatósága, ami könnyebbé teszi a továbbfejlesztést és a mások általi felhasználást.</w:t>
      </w:r>
    </w:p>
    <w:p w14:paraId="212B9220" w14:textId="44BC4554" w:rsidR="00221D26" w:rsidRDefault="00221D26" w:rsidP="00D76E2C">
      <w:r>
        <w:t xml:space="preserve">A komplex rendszerek megvalósítása során általánosságban ugyanazok, vagy nagyon hasonló helyzetek és problémák jönnek elő. Ez kiemelten igaz a grafikus felhasználói felülettel rendelkező programok esetén. Ezek egyszerűbb és egységes megoldására találták ki </w:t>
      </w:r>
      <w:r w:rsidR="002C665D">
        <w:t>az</w:t>
      </w:r>
      <w:r w:rsidR="00C3651B">
        <w:t xml:space="preserve"> </w:t>
      </w:r>
      <w:r w:rsidR="00C3651B" w:rsidRPr="002C665D">
        <w:t>objektum orientált</w:t>
      </w:r>
      <w:r w:rsidRPr="002C665D">
        <w:t xml:space="preserve"> tervezési mintákat</w:t>
      </w:r>
      <w:r w:rsidR="002C665D">
        <w:fldChar w:fldCharType="begin"/>
      </w:r>
      <w:r w:rsidR="002C665D">
        <w:instrText xml:space="preserve"> REF _Ref85924085 \r \h </w:instrText>
      </w:r>
      <w:r w:rsidR="002C665D">
        <w:fldChar w:fldCharType="separate"/>
      </w:r>
      <w:r w:rsidR="00924EA5">
        <w:t>[3]</w:t>
      </w:r>
      <w:r w:rsidR="002C665D">
        <w:fldChar w:fldCharType="end"/>
      </w:r>
      <w:r w:rsidRPr="002C665D">
        <w:t xml:space="preserve">. </w:t>
      </w:r>
      <w:r w:rsidR="002C665D">
        <w:t>Ezek a minták olyan megoldást kínálnak, amik felhasználásával az előbbiekben említett elvek betartásával lehet megoldani a felmerült helyzetet. Használatuk további előnye, hogy széles körben el vannak terjedve, ezért más fejlesztők is könnyen megértik őket és szakszerűen tudják használni.</w:t>
      </w:r>
    </w:p>
    <w:p w14:paraId="7FFD1723" w14:textId="77777777" w:rsidR="002F4AC4" w:rsidRDefault="002C665D" w:rsidP="002F4AC4">
      <w:r>
        <w:t xml:space="preserve">A motor fejlesztése során fontos a tesztelés. Mivel a program funkciójából adódóan nehéz egyszerűen, jó teszteket készíteni készítek egy </w:t>
      </w:r>
      <w:proofErr w:type="spellStart"/>
      <w:r>
        <w:t>demo</w:t>
      </w:r>
      <w:proofErr w:type="spellEnd"/>
      <w:r>
        <w:t xml:space="preserve"> játékot, ami reprezentálja a motor képességeit. A játék fejlesz</w:t>
      </w:r>
      <w:r w:rsidR="00322A23">
        <w:t>tése</w:t>
      </w:r>
      <w:r>
        <w:t xml:space="preserve"> párhuzamosan folyik a motoréval, ezzel </w:t>
      </w:r>
      <w:r w:rsidR="00322A23">
        <w:t xml:space="preserve">megpróbálva kiküszöbölni a tesztek hiányából adódó hibákat. A </w:t>
      </w:r>
      <w:proofErr w:type="spellStart"/>
      <w:r w:rsidR="00322A23">
        <w:t>demo</w:t>
      </w:r>
      <w:proofErr w:type="spellEnd"/>
      <w:r w:rsidR="00322A23">
        <w:t xml:space="preserve"> játék mind a motor általános, mind a labirintus specifikus funkciókat hivatott demonstrálni, úgy, hogy </w:t>
      </w:r>
      <w:r w:rsidR="00322A23">
        <w:lastRenderedPageBreak/>
        <w:t>közben egy felhasználási példát is nyújt. Ez segít másik fejlesztőknek a hatékony felhasználásban és kiegészíti a dokumentációt.</w:t>
      </w:r>
    </w:p>
    <w:p w14:paraId="24AC3D11" w14:textId="7CF665DB" w:rsidR="00D76E2C" w:rsidRDefault="002F4AC4" w:rsidP="002F4AC4">
      <w:r>
        <w:t>A megjelenített példakódok a C</w:t>
      </w:r>
      <w:r w:rsidRPr="002F4AC4">
        <w:t>++ szemantik</w:t>
      </w:r>
      <w:r>
        <w:t>áját követik, de sokszor csupán a könnyebb érthetőség miatt vannak használva. Ez azt jelenti, hogy a kódok egy része le van egyszerűsítve (pl.: hiányzó függvény vagy változó deklarációk) és sokszor nem is fordulás készek.</w:t>
      </w:r>
      <w:r w:rsidR="00D76E2C">
        <w:br w:type="page"/>
      </w:r>
    </w:p>
    <w:p w14:paraId="38850437" w14:textId="4D5DE48E" w:rsidR="00D76E2C" w:rsidRDefault="00D76E2C" w:rsidP="00D76E2C">
      <w:pPr>
        <w:pStyle w:val="Heading1"/>
      </w:pPr>
      <w:bookmarkStart w:id="4" w:name="_Toc88669011"/>
      <w:r>
        <w:lastRenderedPageBreak/>
        <w:t>Játékmotor funkcionalitása</w:t>
      </w:r>
      <w:bookmarkEnd w:id="4"/>
    </w:p>
    <w:p w14:paraId="5F84770D" w14:textId="35FF4DB1" w:rsidR="00502A30" w:rsidRDefault="002866F9" w:rsidP="00502A30">
      <w:r>
        <w:t>Napjainkban számos különböző képességű és célú játékmotor létezik. Számos játékfejlesztő cég elkészíti a saját motorját, amit a saját játéka igényeire szab.</w:t>
      </w:r>
      <w:r w:rsidRPr="002866F9">
        <w:t xml:space="preserve"> </w:t>
      </w:r>
      <w:r>
        <w:t>Léteznek olyan, ami bizonyos feltételekkel bárki számára elérhetőek és fel lehet használni saját játék készítéséhez.</w:t>
      </w:r>
    </w:p>
    <w:p w14:paraId="44ED76E2" w14:textId="390654AF" w:rsidR="002866F9" w:rsidRPr="00291588" w:rsidRDefault="002866F9" w:rsidP="00502A30">
      <w:r>
        <w:t xml:space="preserve">A két legelterjedtebb játékmotor, ami a feltételek betartásával bárki számára szabadon felhasználható a </w:t>
      </w:r>
      <w:proofErr w:type="spellStart"/>
      <w:r>
        <w:t>Unity</w:t>
      </w:r>
      <w:proofErr w:type="spellEnd"/>
      <w:r w:rsidR="00B0517F">
        <w:fldChar w:fldCharType="begin"/>
      </w:r>
      <w:r w:rsidR="00B0517F">
        <w:instrText xml:space="preserve"> REF _Ref85969040 \r \h </w:instrText>
      </w:r>
      <w:r w:rsidR="00B0517F">
        <w:fldChar w:fldCharType="separate"/>
      </w:r>
      <w:r w:rsidR="00924EA5">
        <w:t>[4]</w:t>
      </w:r>
      <w:r w:rsidR="00B0517F">
        <w:fldChar w:fldCharType="end"/>
      </w:r>
      <w:r>
        <w:t xml:space="preserve"> és az </w:t>
      </w:r>
      <w:proofErr w:type="spellStart"/>
      <w:r>
        <w:t>Unreal</w:t>
      </w:r>
      <w:proofErr w:type="spellEnd"/>
      <w:r>
        <w:t xml:space="preserve"> </w:t>
      </w:r>
      <w:proofErr w:type="spellStart"/>
      <w:r>
        <w:t>Engine</w:t>
      </w:r>
      <w:proofErr w:type="spellEnd"/>
      <w:r w:rsidR="00B0517F">
        <w:fldChar w:fldCharType="begin"/>
      </w:r>
      <w:r w:rsidR="00B0517F">
        <w:instrText xml:space="preserve"> REF _Ref85969054 \r \h </w:instrText>
      </w:r>
      <w:r w:rsidR="00B0517F">
        <w:fldChar w:fldCharType="separate"/>
      </w:r>
      <w:r w:rsidR="00924EA5">
        <w:t>[5]</w:t>
      </w:r>
      <w:r w:rsidR="00B0517F">
        <w:fldChar w:fldCharType="end"/>
      </w:r>
      <w:r>
        <w:t>.</w:t>
      </w:r>
      <w:r w:rsidR="00B0517F">
        <w:t xml:space="preserve"> Ennek a két motornak vizsgálatával lesz meghatározva a saját motor funkcionalitása.</w:t>
      </w:r>
      <w:r w:rsidR="00291588">
        <w:t xml:space="preserve"> Mindkét említett motor fejlesztési nyelve a C</w:t>
      </w:r>
      <w:r w:rsidR="00291588">
        <w:rPr>
          <w:lang w:val="en-US"/>
        </w:rPr>
        <w:t>++</w:t>
      </w:r>
      <w:r w:rsidR="00291588">
        <w:t>.</w:t>
      </w:r>
    </w:p>
    <w:p w14:paraId="5A7F82B4" w14:textId="74E232F9" w:rsidR="00B0517F" w:rsidRDefault="00B0517F" w:rsidP="00B0517F">
      <w:pPr>
        <w:pStyle w:val="Heading2"/>
      </w:pPr>
      <w:bookmarkStart w:id="5" w:name="_Toc88669012"/>
      <w:proofErr w:type="spellStart"/>
      <w:r>
        <w:t>Unreal</w:t>
      </w:r>
      <w:proofErr w:type="spellEnd"/>
      <w:r>
        <w:t xml:space="preserve"> </w:t>
      </w:r>
      <w:proofErr w:type="spellStart"/>
      <w:r>
        <w:t>Engine</w:t>
      </w:r>
      <w:bookmarkEnd w:id="5"/>
      <w:proofErr w:type="spellEnd"/>
    </w:p>
    <w:p w14:paraId="23EEA3F7" w14:textId="7AAC20DA" w:rsidR="00777412" w:rsidRDefault="00777412" w:rsidP="00291588">
      <w:r>
        <w:t xml:space="preserve">Az </w:t>
      </w:r>
      <w:proofErr w:type="spellStart"/>
      <w:r>
        <w:t>Unral</w:t>
      </w:r>
      <w:proofErr w:type="spellEnd"/>
      <w:r>
        <w:t xml:space="preserve"> </w:t>
      </w:r>
      <w:proofErr w:type="spellStart"/>
      <w:r>
        <w:t>Engine</w:t>
      </w:r>
      <w:proofErr w:type="spellEnd"/>
      <w:r>
        <w:t xml:space="preserve"> nagy hangsúlyt fektet a grafikai megjelenítésre. Lehetőség van vele minél életh</w:t>
      </w:r>
      <w:r w:rsidR="00291588">
        <w:t>ű</w:t>
      </w:r>
      <w:r>
        <w:t xml:space="preserve">bb tereket megalkotni, amiket </w:t>
      </w:r>
      <w:r w:rsidR="00291588">
        <w:t>számos modellel lehet föltölteni. Rendelkezik modell editorral is, aminek köszönhetően egészen komplex modellek elkészítése is lehetséges a motoron belül.</w:t>
      </w:r>
    </w:p>
    <w:p w14:paraId="4F8A1DDE" w14:textId="5C7825FF" w:rsidR="00291588" w:rsidRDefault="00291588" w:rsidP="00291588">
      <w:r>
        <w:t>Alapértelmezetten tudunk különböző típusú játékokat különböző platformra készíteni, amik egy alapkészletet nyújtanak, amiből ki lehet indulni. Ilyen játéktípus például az fps</w:t>
      </w:r>
      <w:r>
        <w:rPr>
          <w:rStyle w:val="FootnoteReference"/>
        </w:rPr>
        <w:footnoteReference w:id="2"/>
      </w:r>
      <w:r>
        <w:t xml:space="preserve"> játék vagy autós játék. Támogatott platformok a személyi számítógép, a mobiltelefon, különböző konzolok és VR</w:t>
      </w:r>
      <w:r>
        <w:rPr>
          <w:rStyle w:val="FootnoteReference"/>
        </w:rPr>
        <w:footnoteReference w:id="3"/>
      </w:r>
      <w:r>
        <w:t xml:space="preserve"> eszközök.</w:t>
      </w:r>
    </w:p>
    <w:p w14:paraId="08568141" w14:textId="6BD0A98D" w:rsidR="00291588" w:rsidRDefault="00291588" w:rsidP="00291588">
      <w:r>
        <w:t xml:space="preserve">A motor rendelkezik egy vizuális script nevű lehetőséggel, amit </w:t>
      </w:r>
      <w:proofErr w:type="spellStart"/>
      <w:r>
        <w:t>Blueprint-nek</w:t>
      </w:r>
      <w:proofErr w:type="spellEnd"/>
      <w:r>
        <w:t xml:space="preserve"> neveznek. Ennek lényege, hogy egy grafikus felületen tudunk dobozok és élek segítségével scripteket készíteni, amik </w:t>
      </w:r>
      <w:r w:rsidR="00413092">
        <w:t>teljes mértékig helyettesíthetik a hagyományos program írását.</w:t>
      </w:r>
    </w:p>
    <w:p w14:paraId="3F056EE6" w14:textId="2A330912" w:rsidR="00E0254E" w:rsidRDefault="00E0254E" w:rsidP="00291588">
      <w:r>
        <w:t xml:space="preserve">A motor kizárólag 3D játékok készítéséhez készült. 2D játékok készítése körülményes és nincsenek hozzá megfelelő eszközök. </w:t>
      </w:r>
    </w:p>
    <w:p w14:paraId="02EFCAB7" w14:textId="33BA328F" w:rsidR="00E0254E" w:rsidRPr="00E0254E" w:rsidRDefault="00E0254E" w:rsidP="00291588">
      <w:r>
        <w:lastRenderedPageBreak/>
        <w:t>Rendelkezik egy komplex grafikus felülettel, aminek célja, hogy minél kényelemsebben, minél kevesebb kódolással el lehessen készíteni tetszőleges programot.</w:t>
      </w:r>
    </w:p>
    <w:p w14:paraId="27948423" w14:textId="009980BE" w:rsidR="00413092" w:rsidRDefault="00413092" w:rsidP="00413092">
      <w:pPr>
        <w:pStyle w:val="Heading3"/>
      </w:pPr>
      <w:bookmarkStart w:id="6" w:name="_Toc88669013"/>
      <w:r>
        <w:t>Funkciók</w:t>
      </w:r>
      <w:bookmarkEnd w:id="6"/>
    </w:p>
    <w:p w14:paraId="1BECAED3" w14:textId="68FE45A4" w:rsidR="00413092" w:rsidRDefault="00413092" w:rsidP="00413092">
      <w:r>
        <w:t>A motor számos beépített funkcióval és eszközzel rendelkezik, amik megkönnyítik a fejlesztés folyamatát:</w:t>
      </w:r>
    </w:p>
    <w:p w14:paraId="72C31294" w14:textId="2A20C746" w:rsidR="00413092" w:rsidRDefault="00E0254E" w:rsidP="00413092">
      <w:pPr>
        <w:pStyle w:val="ListParagraph"/>
        <w:numPr>
          <w:ilvl w:val="0"/>
          <w:numId w:val="24"/>
        </w:numPr>
      </w:pPr>
      <w:r>
        <w:t>Előre elkészített mintaprogramok felhasználása kiindulásként</w:t>
      </w:r>
    </w:p>
    <w:p w14:paraId="53BB9A11" w14:textId="52ED4595" w:rsidR="00E0254E" w:rsidRDefault="00E0254E" w:rsidP="00413092">
      <w:pPr>
        <w:pStyle w:val="ListParagraph"/>
        <w:numPr>
          <w:ilvl w:val="0"/>
          <w:numId w:val="24"/>
        </w:numPr>
      </w:pPr>
      <w:r>
        <w:t>Modellek importálása, készítése és szerkesztése</w:t>
      </w:r>
    </w:p>
    <w:p w14:paraId="739348DB" w14:textId="1E1CFEF8" w:rsidR="00AC03A6" w:rsidRDefault="00AC03A6" w:rsidP="00413092">
      <w:pPr>
        <w:pStyle w:val="ListParagraph"/>
        <w:numPr>
          <w:ilvl w:val="0"/>
          <w:numId w:val="24"/>
        </w:numPr>
      </w:pPr>
      <w:r>
        <w:t>Textúrák importálása, kezelése és szerkesztése</w:t>
      </w:r>
    </w:p>
    <w:p w14:paraId="596E2152" w14:textId="19579343" w:rsidR="00AE0BFD" w:rsidRDefault="00AE0BFD" w:rsidP="00413092">
      <w:pPr>
        <w:pStyle w:val="ListParagraph"/>
        <w:numPr>
          <w:ilvl w:val="0"/>
          <w:numId w:val="24"/>
        </w:numPr>
      </w:pPr>
      <w:proofErr w:type="spellStart"/>
      <w:r>
        <w:t>Shaderek</w:t>
      </w:r>
      <w:proofErr w:type="spellEnd"/>
      <w:r>
        <w:t xml:space="preserve"> készítése és felhasználása</w:t>
      </w:r>
    </w:p>
    <w:p w14:paraId="6D24DC7F" w14:textId="5D9D24E2" w:rsidR="00E0254E" w:rsidRDefault="00E0254E" w:rsidP="00413092">
      <w:pPr>
        <w:pStyle w:val="ListParagraph"/>
        <w:numPr>
          <w:ilvl w:val="0"/>
          <w:numId w:val="24"/>
        </w:numPr>
      </w:pPr>
      <w:r>
        <w:t>Komplex grafikus felhasználói felület, ami szinkronban van a mögötte levő kóddal</w:t>
      </w:r>
    </w:p>
    <w:p w14:paraId="709CE171" w14:textId="60FF73DF" w:rsidR="00E0254E" w:rsidRDefault="00E0254E" w:rsidP="00413092">
      <w:pPr>
        <w:pStyle w:val="ListParagraph"/>
        <w:numPr>
          <w:ilvl w:val="0"/>
          <w:numId w:val="24"/>
        </w:numPr>
      </w:pPr>
      <w:r>
        <w:t>Hangok kezelése</w:t>
      </w:r>
    </w:p>
    <w:p w14:paraId="430D2A92" w14:textId="0A5191D3" w:rsidR="00E0254E" w:rsidRDefault="00AC03A6" w:rsidP="00413092">
      <w:pPr>
        <w:pStyle w:val="ListParagraph"/>
        <w:numPr>
          <w:ilvl w:val="0"/>
          <w:numId w:val="24"/>
        </w:numPr>
      </w:pPr>
      <w:r>
        <w:t>Felhasználói bementek kezelése</w:t>
      </w:r>
    </w:p>
    <w:p w14:paraId="76541381" w14:textId="72412253" w:rsidR="00AC03A6" w:rsidRDefault="00AC03A6" w:rsidP="00413092">
      <w:pPr>
        <w:pStyle w:val="ListParagraph"/>
        <w:numPr>
          <w:ilvl w:val="0"/>
          <w:numId w:val="24"/>
        </w:numPr>
      </w:pPr>
      <w:r>
        <w:t>Fények és kamerák paraméterezése</w:t>
      </w:r>
    </w:p>
    <w:p w14:paraId="47CEBE97" w14:textId="460FE841" w:rsidR="00AC03A6" w:rsidRDefault="00AC03A6" w:rsidP="00413092">
      <w:pPr>
        <w:pStyle w:val="ListParagraph"/>
        <w:numPr>
          <w:ilvl w:val="0"/>
          <w:numId w:val="24"/>
        </w:numPr>
      </w:pPr>
      <w:r>
        <w:t xml:space="preserve">Tetszőleges fizikai környezet kialakítása és </w:t>
      </w:r>
      <w:proofErr w:type="spellStart"/>
      <w:r>
        <w:t>paraméterezhetősége</w:t>
      </w:r>
      <w:proofErr w:type="spellEnd"/>
    </w:p>
    <w:p w14:paraId="6B4DE66B" w14:textId="6C212F0E" w:rsidR="00AC03A6" w:rsidRDefault="00AC03A6" w:rsidP="00413092">
      <w:pPr>
        <w:pStyle w:val="ListParagraph"/>
        <w:numPr>
          <w:ilvl w:val="0"/>
          <w:numId w:val="24"/>
        </w:numPr>
      </w:pPr>
      <w:r>
        <w:t>Terep importálása, szerkesztése és készítése</w:t>
      </w:r>
    </w:p>
    <w:p w14:paraId="50171C07" w14:textId="4D70555B" w:rsidR="00AC03A6" w:rsidRDefault="00AC03A6" w:rsidP="00413092">
      <w:pPr>
        <w:pStyle w:val="ListParagraph"/>
        <w:numPr>
          <w:ilvl w:val="0"/>
          <w:numId w:val="24"/>
        </w:numPr>
      </w:pPr>
      <w:r>
        <w:t>Komplex modellszerkesztő komponens</w:t>
      </w:r>
    </w:p>
    <w:p w14:paraId="69876AA2" w14:textId="6541F7AC" w:rsidR="00AC03A6" w:rsidRDefault="00AC03A6" w:rsidP="00413092">
      <w:pPr>
        <w:pStyle w:val="ListParagraph"/>
        <w:numPr>
          <w:ilvl w:val="0"/>
          <w:numId w:val="24"/>
        </w:numPr>
      </w:pPr>
      <w:r>
        <w:t>Előre elkészített modellek, textúrák és animációk</w:t>
      </w:r>
    </w:p>
    <w:p w14:paraId="2EC77600" w14:textId="5D51DA0E" w:rsidR="00AC03A6" w:rsidRDefault="00AC03A6" w:rsidP="00413092">
      <w:pPr>
        <w:pStyle w:val="ListParagraph"/>
        <w:numPr>
          <w:ilvl w:val="0"/>
          <w:numId w:val="24"/>
        </w:numPr>
      </w:pPr>
      <w:proofErr w:type="spellStart"/>
      <w:r>
        <w:t>Blueprint</w:t>
      </w:r>
      <w:proofErr w:type="spellEnd"/>
      <w:r>
        <w:t xml:space="preserve"> script rendszer</w:t>
      </w:r>
    </w:p>
    <w:p w14:paraId="28273722" w14:textId="20DCA231" w:rsidR="0016418D" w:rsidRDefault="0016418D" w:rsidP="00413092">
      <w:pPr>
        <w:pStyle w:val="ListParagraph"/>
        <w:numPr>
          <w:ilvl w:val="0"/>
          <w:numId w:val="24"/>
        </w:numPr>
      </w:pPr>
      <w:r>
        <w:t>3D játékok fejlesztésére használható</w:t>
      </w:r>
    </w:p>
    <w:p w14:paraId="7B1DEF9A" w14:textId="77777777" w:rsidR="00AC03A6" w:rsidRDefault="00AC03A6" w:rsidP="00AC03A6">
      <w:pPr>
        <w:ind w:left="360" w:firstLine="360"/>
      </w:pPr>
      <w:r>
        <w:t xml:space="preserve">A felsorolt funkciók többsége nem egy egyszerű játékmotor funkcionalitásáért felel, hanem a kényelemért. Előre elkészített </w:t>
      </w:r>
      <w:proofErr w:type="spellStart"/>
      <w:r>
        <w:t>asset-ekkel</w:t>
      </w:r>
      <w:proofErr w:type="spellEnd"/>
      <w:r>
        <w:t xml:space="preserve"> és a paraméterek felhasználó felületre történő kivezetésével egyszerűen lehet játékokat készíteni. </w:t>
      </w:r>
    </w:p>
    <w:p w14:paraId="7A23F0D0" w14:textId="0FB6603A" w:rsidR="00AC03A6" w:rsidRDefault="00AC03A6" w:rsidP="00AC03A6">
      <w:pPr>
        <w:ind w:left="360" w:firstLine="360"/>
      </w:pPr>
      <w:r>
        <w:t xml:space="preserve">Előnye továbbá, hogy a forráskódját bárki megtekintheti és készíthet hozzá </w:t>
      </w:r>
      <w:proofErr w:type="spellStart"/>
      <w:r>
        <w:t>addon-okat</w:t>
      </w:r>
      <w:proofErr w:type="spellEnd"/>
      <w:r>
        <w:t xml:space="preserve">. Lehetőség van továbbá a motor </w:t>
      </w:r>
      <w:r w:rsidR="00AE0BFD">
        <w:t>továbbfejlesztésének,</w:t>
      </w:r>
      <w:r>
        <w:t xml:space="preserve"> aminek köszönhetően játékspecifikus funkciókat is lehet elkészíteni.</w:t>
      </w:r>
    </w:p>
    <w:p w14:paraId="625797F6" w14:textId="556DA097" w:rsidR="00AC03A6" w:rsidRDefault="00AC03A6" w:rsidP="00AC03A6">
      <w:pPr>
        <w:ind w:left="360" w:firstLine="360"/>
      </w:pPr>
    </w:p>
    <w:p w14:paraId="69B6B418" w14:textId="0E0E90EE" w:rsidR="00AC03A6" w:rsidRDefault="00AC03A6" w:rsidP="00AC03A6">
      <w:pPr>
        <w:pStyle w:val="Heading2"/>
      </w:pPr>
      <w:bookmarkStart w:id="7" w:name="_Toc88669014"/>
      <w:proofErr w:type="spellStart"/>
      <w:r>
        <w:lastRenderedPageBreak/>
        <w:t>Unity</w:t>
      </w:r>
      <w:bookmarkEnd w:id="7"/>
      <w:proofErr w:type="spellEnd"/>
    </w:p>
    <w:p w14:paraId="5FDAB3A1" w14:textId="055EA7E7" w:rsidR="00AC03A6" w:rsidRDefault="00AC03A6" w:rsidP="00AC03A6">
      <w:r>
        <w:t xml:space="preserve">A </w:t>
      </w:r>
      <w:proofErr w:type="spellStart"/>
      <w:r w:rsidR="00AE0BFD">
        <w:t>U</w:t>
      </w:r>
      <w:r>
        <w:t>nity</w:t>
      </w:r>
      <w:proofErr w:type="spellEnd"/>
      <w:r>
        <w:t xml:space="preserve"> játékmotor elsődleges célja, hogy egyszerűen lehessen elkészíteni egyszerű játékokat különböző platformokra</w:t>
      </w:r>
      <w:r w:rsidR="0016418D">
        <w:t xml:space="preserve">. A legnagyobb hangsúly az egyszerű </w:t>
      </w:r>
      <w:proofErr w:type="spellStart"/>
      <w:r w:rsidR="0016418D">
        <w:t>felhaszználhatóságon</w:t>
      </w:r>
      <w:proofErr w:type="spellEnd"/>
      <w:r w:rsidR="0016418D">
        <w:t xml:space="preserve"> van. </w:t>
      </w:r>
    </w:p>
    <w:p w14:paraId="09D0F8B9" w14:textId="46A81F74" w:rsidR="0016418D" w:rsidRDefault="0016418D" w:rsidP="00AC03A6">
      <w:r>
        <w:t xml:space="preserve">Az </w:t>
      </w:r>
      <w:proofErr w:type="spellStart"/>
      <w:r>
        <w:t>Unreal</w:t>
      </w:r>
      <w:proofErr w:type="spellEnd"/>
      <w:r>
        <w:t xml:space="preserve"> </w:t>
      </w:r>
      <w:proofErr w:type="spellStart"/>
      <w:r>
        <w:t>engin-hez</w:t>
      </w:r>
      <w:proofErr w:type="spellEnd"/>
      <w:r>
        <w:t xml:space="preserve"> képest nem rendelkezik olyan komplex modell szerkesztő rendszerrel, de itt is létezik rengeteg ingyenes és fizetős </w:t>
      </w:r>
      <w:proofErr w:type="spellStart"/>
      <w:r>
        <w:t>asset</w:t>
      </w:r>
      <w:proofErr w:type="spellEnd"/>
      <w:r>
        <w:t xml:space="preserve">, amik szabadon felhasználhatók a fejlesztendő játékokhoz. </w:t>
      </w:r>
    </w:p>
    <w:p w14:paraId="3ACB87BF" w14:textId="100A3D58" w:rsidR="0016418D" w:rsidRDefault="0016418D" w:rsidP="00AC03A6">
      <w:r>
        <w:t>Nem rendelkezik komplex grafikus script rendszerrel, de a C</w:t>
      </w:r>
      <w:r>
        <w:rPr>
          <w:lang w:val="en-US"/>
        </w:rPr>
        <w:t>#</w:t>
      </w:r>
      <w:r>
        <w:t xml:space="preserve"> nyelvű scripteken keresztül egyszerűen lehet fejleszteni. Rengeteg beállítás és paraméter ki van vezetve a grafikus felhasználói felületre, de nem tudjunk komolyabb játékokat készíteni csupán ezek felhasználásával. Ezt ellenzi a rengetek egyszerűen használható könyvtár, amik egyszerűvé teszik a programozást</w:t>
      </w:r>
    </w:p>
    <w:p w14:paraId="73E01B94" w14:textId="3E8C2D47" w:rsidR="00AE0BFD" w:rsidRDefault="00AE0BFD" w:rsidP="00AC03A6">
      <w:r>
        <w:t xml:space="preserve">Platformok közül támogatott a számítógép, a mobil telefon, különböző </w:t>
      </w:r>
      <w:proofErr w:type="spellStart"/>
      <w:r>
        <w:t>consolok</w:t>
      </w:r>
      <w:proofErr w:type="spellEnd"/>
      <w:r>
        <w:t xml:space="preserve"> és a virtuális valóság eszközök is.</w:t>
      </w:r>
    </w:p>
    <w:p w14:paraId="22B1E52C" w14:textId="3991815F" w:rsidR="00AE0BFD" w:rsidRPr="0016418D" w:rsidRDefault="00AE0BFD" w:rsidP="00AC03A6">
      <w:r>
        <w:t xml:space="preserve">Előnye a számtalan mások által készített modell, példa program vagy akár </w:t>
      </w:r>
      <w:proofErr w:type="spellStart"/>
      <w:r>
        <w:t>addon</w:t>
      </w:r>
      <w:proofErr w:type="spellEnd"/>
      <w:r>
        <w:t xml:space="preserve">, amik nagy száma annak köszönhető, hogy a </w:t>
      </w:r>
      <w:proofErr w:type="spellStart"/>
      <w:r>
        <w:t>Unity</w:t>
      </w:r>
      <w:proofErr w:type="spellEnd"/>
      <w:r>
        <w:t xml:space="preserve"> nyílt forráskódú.</w:t>
      </w:r>
    </w:p>
    <w:p w14:paraId="3EB17DEC" w14:textId="62963EED" w:rsidR="00AE0BFD" w:rsidRDefault="00AE0BFD" w:rsidP="00AE0BFD">
      <w:r>
        <w:t>A rendelkezik 2D és 3D résszel is, amiknek köszönhetően minden fajta játékhoz megtalálhatjuk a megfelelő eszközkészletet.</w:t>
      </w:r>
    </w:p>
    <w:p w14:paraId="38F8EA3B" w14:textId="3DDD5515" w:rsidR="00AE0BFD" w:rsidRDefault="00AE0BFD" w:rsidP="00AE0BFD">
      <w:pPr>
        <w:pStyle w:val="Heading3"/>
      </w:pPr>
      <w:bookmarkStart w:id="8" w:name="_Toc88669015"/>
      <w:r>
        <w:t>Funkciók</w:t>
      </w:r>
      <w:bookmarkEnd w:id="8"/>
    </w:p>
    <w:p w14:paraId="6F15E808" w14:textId="66F670D4" w:rsidR="00AE0BFD" w:rsidRDefault="00AE0BFD" w:rsidP="00AE0BFD">
      <w:r>
        <w:t>A motor beépített funkcióinak elsődleges célja a minél egyszerűbb felhasználás:</w:t>
      </w:r>
    </w:p>
    <w:p w14:paraId="1753535A" w14:textId="29EA9A9B" w:rsidR="00AE0BFD" w:rsidRDefault="00AE0BFD" w:rsidP="00AE0BFD">
      <w:pPr>
        <w:pStyle w:val="ListParagraph"/>
        <w:numPr>
          <w:ilvl w:val="0"/>
          <w:numId w:val="26"/>
        </w:numPr>
      </w:pPr>
      <w:r>
        <w:t>Kiindulási projektek a különböző típusú játékokhoz</w:t>
      </w:r>
    </w:p>
    <w:p w14:paraId="283A0074" w14:textId="382345C1" w:rsidR="00AE0BFD" w:rsidRDefault="00AE0BFD" w:rsidP="00AE0BFD">
      <w:pPr>
        <w:pStyle w:val="ListParagraph"/>
        <w:numPr>
          <w:ilvl w:val="0"/>
          <w:numId w:val="26"/>
        </w:numPr>
      </w:pPr>
      <w:r>
        <w:t>Modellek betöltése és kezelése</w:t>
      </w:r>
    </w:p>
    <w:p w14:paraId="3C37C2A6" w14:textId="098E1357" w:rsidR="00AE0BFD" w:rsidRDefault="00AE0BFD" w:rsidP="00AE0BFD">
      <w:pPr>
        <w:pStyle w:val="ListParagraph"/>
        <w:numPr>
          <w:ilvl w:val="0"/>
          <w:numId w:val="26"/>
        </w:numPr>
      </w:pPr>
      <w:r>
        <w:t>Textúrák betöltése és kezelése</w:t>
      </w:r>
    </w:p>
    <w:p w14:paraId="2A8894CC" w14:textId="1F2115D6" w:rsidR="00AE0BFD" w:rsidRDefault="00AE0BFD" w:rsidP="00AE0BFD">
      <w:pPr>
        <w:pStyle w:val="ListParagraph"/>
        <w:numPr>
          <w:ilvl w:val="0"/>
          <w:numId w:val="26"/>
        </w:numPr>
      </w:pPr>
      <w:proofErr w:type="spellStart"/>
      <w:r>
        <w:t>Shaderek</w:t>
      </w:r>
      <w:proofErr w:type="spellEnd"/>
      <w:r>
        <w:t xml:space="preserve"> használata</w:t>
      </w:r>
    </w:p>
    <w:p w14:paraId="42A9F1E0" w14:textId="17D86127" w:rsidR="00AE0BFD" w:rsidRDefault="00AE0BFD" w:rsidP="00AE0BFD">
      <w:pPr>
        <w:pStyle w:val="ListParagraph"/>
        <w:numPr>
          <w:ilvl w:val="0"/>
          <w:numId w:val="26"/>
        </w:numPr>
      </w:pPr>
      <w:r>
        <w:t>Egyszerű grafikus felhasználói felület</w:t>
      </w:r>
    </w:p>
    <w:p w14:paraId="6313C7AB" w14:textId="6F26AAE7" w:rsidR="00AE0BFD" w:rsidRDefault="00AE0BFD" w:rsidP="00AE0BFD">
      <w:pPr>
        <w:pStyle w:val="ListParagraph"/>
        <w:numPr>
          <w:ilvl w:val="0"/>
          <w:numId w:val="26"/>
        </w:numPr>
      </w:pPr>
      <w:r>
        <w:t>C</w:t>
      </w:r>
      <w:r>
        <w:rPr>
          <w:lang w:val="en-US"/>
        </w:rPr>
        <w:t>#</w:t>
      </w:r>
      <w:r>
        <w:t xml:space="preserve"> </w:t>
      </w:r>
      <w:proofErr w:type="spellStart"/>
      <w:r>
        <w:t>scriptelési</w:t>
      </w:r>
      <w:proofErr w:type="spellEnd"/>
      <w:r>
        <w:t xml:space="preserve"> lehetőség</w:t>
      </w:r>
    </w:p>
    <w:p w14:paraId="0CB0F9DE" w14:textId="77777777" w:rsidR="00AE0BFD" w:rsidRDefault="00AE0BFD" w:rsidP="00AE0BFD">
      <w:pPr>
        <w:pStyle w:val="ListParagraph"/>
        <w:numPr>
          <w:ilvl w:val="0"/>
          <w:numId w:val="26"/>
        </w:numPr>
      </w:pPr>
      <w:r>
        <w:t>Hangok kezelése</w:t>
      </w:r>
    </w:p>
    <w:p w14:paraId="7C6E64CE" w14:textId="77777777" w:rsidR="00AE0BFD" w:rsidRDefault="00AE0BFD" w:rsidP="00AE0BFD">
      <w:pPr>
        <w:pStyle w:val="ListParagraph"/>
        <w:numPr>
          <w:ilvl w:val="0"/>
          <w:numId w:val="26"/>
        </w:numPr>
      </w:pPr>
      <w:r>
        <w:t>Felhasználói bementek kezelése</w:t>
      </w:r>
    </w:p>
    <w:p w14:paraId="321E24A7" w14:textId="77777777" w:rsidR="00AE0BFD" w:rsidRDefault="00AE0BFD" w:rsidP="00AE0BFD">
      <w:pPr>
        <w:pStyle w:val="ListParagraph"/>
        <w:numPr>
          <w:ilvl w:val="0"/>
          <w:numId w:val="26"/>
        </w:numPr>
      </w:pPr>
      <w:r>
        <w:lastRenderedPageBreak/>
        <w:t>Fények és kamerák paraméterezése</w:t>
      </w:r>
    </w:p>
    <w:p w14:paraId="4970F136" w14:textId="77777777" w:rsidR="00AE0BFD" w:rsidRDefault="00AE0BFD" w:rsidP="00AE0BFD">
      <w:pPr>
        <w:pStyle w:val="ListParagraph"/>
        <w:numPr>
          <w:ilvl w:val="0"/>
          <w:numId w:val="26"/>
        </w:numPr>
      </w:pPr>
      <w:r>
        <w:t xml:space="preserve">Tetszőleges fizikai környezet kialakítása és </w:t>
      </w:r>
      <w:proofErr w:type="spellStart"/>
      <w:r>
        <w:t>paraméterezhetősége</w:t>
      </w:r>
      <w:proofErr w:type="spellEnd"/>
    </w:p>
    <w:p w14:paraId="126FC938" w14:textId="77777777" w:rsidR="00AE0BFD" w:rsidRDefault="00AE0BFD" w:rsidP="00AE0BFD">
      <w:pPr>
        <w:pStyle w:val="ListParagraph"/>
        <w:numPr>
          <w:ilvl w:val="0"/>
          <w:numId w:val="26"/>
        </w:numPr>
      </w:pPr>
      <w:r>
        <w:t>Előre elkészített modellek, textúrák és animációk</w:t>
      </w:r>
    </w:p>
    <w:p w14:paraId="0F46497A" w14:textId="7D9861AB" w:rsidR="00AE0BFD" w:rsidRDefault="00AE0BFD" w:rsidP="00AE0BFD">
      <w:pPr>
        <w:pStyle w:val="ListParagraph"/>
        <w:numPr>
          <w:ilvl w:val="0"/>
          <w:numId w:val="26"/>
        </w:numPr>
      </w:pPr>
      <w:r>
        <w:t>2D játékok fejlesztésére használható</w:t>
      </w:r>
    </w:p>
    <w:p w14:paraId="534F7760" w14:textId="677D48AC" w:rsidR="00AE0BFD" w:rsidRDefault="00AE0BFD" w:rsidP="00AE0BFD">
      <w:pPr>
        <w:pStyle w:val="ListParagraph"/>
        <w:numPr>
          <w:ilvl w:val="0"/>
          <w:numId w:val="26"/>
        </w:numPr>
      </w:pPr>
      <w:r>
        <w:t>2.5D játékok fejlesztésére használható</w:t>
      </w:r>
    </w:p>
    <w:p w14:paraId="6E7D375E" w14:textId="60CCCA37" w:rsidR="00AE0BFD" w:rsidRDefault="00AE0BFD" w:rsidP="00AE0BFD">
      <w:pPr>
        <w:pStyle w:val="ListParagraph"/>
        <w:numPr>
          <w:ilvl w:val="0"/>
          <w:numId w:val="26"/>
        </w:numPr>
      </w:pPr>
      <w:r>
        <w:t>3D játékok fejlesztésére használható</w:t>
      </w:r>
    </w:p>
    <w:p w14:paraId="2B7682F6" w14:textId="7B4A667E" w:rsidR="000B6F41" w:rsidRDefault="000B6F41" w:rsidP="000B6F41">
      <w:pPr>
        <w:pStyle w:val="Heading2"/>
      </w:pPr>
      <w:bookmarkStart w:id="9" w:name="_Toc88669016"/>
      <w:r>
        <w:t>Saját játékmotor</w:t>
      </w:r>
      <w:bookmarkEnd w:id="9"/>
    </w:p>
    <w:p w14:paraId="220B6965" w14:textId="22514214" w:rsidR="000B6F41" w:rsidRDefault="000B6F41" w:rsidP="000B6F41">
      <w:r>
        <w:t>Az elkészítendő motor funkció az előbbiekben ismertet két komplex motor alapján lett megalkotva, a szükséges egyszerűsítések eszközölésével.</w:t>
      </w:r>
    </w:p>
    <w:p w14:paraId="588CD2B7" w14:textId="128C0536" w:rsidR="000B6F41" w:rsidRDefault="000B6F41" w:rsidP="000B6F41">
      <w:r>
        <w:t>A cél egy olyan játékmotor elkészítése, ami egy olyan eszközkészletet biztosít, amivel egyszerűen lehet labirintus specifikus játékokat létrehozni. Ezalapján a funkciók két részre lettek osztva. Az egyik az általános, a második pedig a labirintus specifikus funkciók.</w:t>
      </w:r>
    </w:p>
    <w:p w14:paraId="58CC8FBC" w14:textId="6C4081F3" w:rsidR="000B6F41" w:rsidRDefault="000B6F41" w:rsidP="000B6F41">
      <w:r>
        <w:t>A funkciók meghatározása során legnagyobb hangsúly az egyszerű felhasználhatóságon volt, mivel a motor nem, vagy csak minimálisan rendelkezik grafikus felhasználói felülettel. Ez azt jelenti, hogy a motor lényegében egy C++ könyvtár</w:t>
      </w:r>
      <w:r w:rsidR="003E3DA8">
        <w:t>, ami egy játék elkészítéséhez szükséges típusokat, függvényeket és algoritmusokat tartalmaz</w:t>
      </w:r>
      <w:r>
        <w:t xml:space="preserve">. </w:t>
      </w:r>
    </w:p>
    <w:p w14:paraId="6044CA67" w14:textId="09D50F3B" w:rsidR="000B6F41" w:rsidRDefault="000B6F41" w:rsidP="000B6F41">
      <w:r>
        <w:t xml:space="preserve">A funkciók egy 2D játék készítését segítik elsősorban. Ez alapján elsősorban a </w:t>
      </w:r>
      <w:proofErr w:type="spellStart"/>
      <w:r>
        <w:t>Unity</w:t>
      </w:r>
      <w:proofErr w:type="spellEnd"/>
      <w:r>
        <w:t xml:space="preserve"> 2D motor képességei lettek felhasználva a funkciók kialakításához.</w:t>
      </w:r>
    </w:p>
    <w:p w14:paraId="4DB60DA5" w14:textId="2DA9EF94" w:rsidR="000B6F41" w:rsidRDefault="000B6F41" w:rsidP="000B6F41">
      <w:pPr>
        <w:pStyle w:val="Heading3"/>
      </w:pPr>
      <w:bookmarkStart w:id="10" w:name="_Toc88669017"/>
      <w:r>
        <w:t>Általános funkciók</w:t>
      </w:r>
      <w:bookmarkEnd w:id="10"/>
    </w:p>
    <w:p w14:paraId="6B58D189" w14:textId="53133E09" w:rsidR="000B6F41" w:rsidRDefault="00013AC5" w:rsidP="000B6F41">
      <w:r>
        <w:t xml:space="preserve">Az általános funkciók, azok, amik tetszőleges játék készítéséhez használhatóak. Ezek </w:t>
      </w:r>
      <w:r w:rsidR="00B91528">
        <w:t>a motor alap képességei:</w:t>
      </w:r>
    </w:p>
    <w:p w14:paraId="243FB3B7" w14:textId="48F08A02" w:rsidR="00B91528" w:rsidRDefault="00B91528" w:rsidP="00B91528">
      <w:pPr>
        <w:pStyle w:val="ListParagraph"/>
        <w:numPr>
          <w:ilvl w:val="0"/>
          <w:numId w:val="27"/>
        </w:numPr>
      </w:pPr>
      <w:r>
        <w:t>2D objektumok megjelenítése</w:t>
      </w:r>
    </w:p>
    <w:p w14:paraId="4EEB3CBA" w14:textId="56037841" w:rsidR="00B91528" w:rsidRDefault="00B91528" w:rsidP="00B91528">
      <w:pPr>
        <w:pStyle w:val="ListParagraph"/>
        <w:numPr>
          <w:ilvl w:val="0"/>
          <w:numId w:val="27"/>
        </w:numPr>
      </w:pPr>
      <w:r>
        <w:t>Felhasználói bemenetek kezelése</w:t>
      </w:r>
    </w:p>
    <w:p w14:paraId="5E293F1C" w14:textId="22EA42D6" w:rsidR="00B91528" w:rsidRDefault="00B91528" w:rsidP="00B91528">
      <w:pPr>
        <w:pStyle w:val="ListParagraph"/>
        <w:numPr>
          <w:ilvl w:val="0"/>
          <w:numId w:val="27"/>
        </w:numPr>
      </w:pPr>
      <w:r>
        <w:t>Fizikai jelenségek modellezése</w:t>
      </w:r>
    </w:p>
    <w:p w14:paraId="1012C477" w14:textId="5B37CF73" w:rsidR="00B91528" w:rsidRDefault="00B91528" w:rsidP="00B91528">
      <w:pPr>
        <w:pStyle w:val="ListParagraph"/>
        <w:numPr>
          <w:ilvl w:val="1"/>
          <w:numId w:val="27"/>
        </w:numPr>
      </w:pPr>
      <w:r>
        <w:t>Ütközés detektálása, kezelése</w:t>
      </w:r>
    </w:p>
    <w:p w14:paraId="2A9334C0" w14:textId="071E4F37" w:rsidR="00B91528" w:rsidRDefault="00B91528" w:rsidP="00B91528">
      <w:pPr>
        <w:pStyle w:val="ListParagraph"/>
        <w:numPr>
          <w:ilvl w:val="1"/>
          <w:numId w:val="27"/>
        </w:numPr>
      </w:pPr>
      <w:r>
        <w:t>Súrlódás és légellenállás</w:t>
      </w:r>
    </w:p>
    <w:p w14:paraId="30D1A728" w14:textId="4B64A91A" w:rsidR="00B91528" w:rsidRDefault="00B91528" w:rsidP="00B91528">
      <w:pPr>
        <w:pStyle w:val="ListParagraph"/>
        <w:numPr>
          <w:ilvl w:val="1"/>
          <w:numId w:val="27"/>
        </w:numPr>
      </w:pPr>
      <w:r>
        <w:lastRenderedPageBreak/>
        <w:t>Fények</w:t>
      </w:r>
    </w:p>
    <w:p w14:paraId="6FB818D1" w14:textId="24C918EC" w:rsidR="00B91528" w:rsidRPr="000B6F41" w:rsidRDefault="00B91528" w:rsidP="00B91528">
      <w:pPr>
        <w:ind w:firstLine="0"/>
      </w:pPr>
      <w:r>
        <w:t>A motor kényelmi funkciói:</w:t>
      </w:r>
    </w:p>
    <w:p w14:paraId="47F55627" w14:textId="112BB425" w:rsidR="000B6F41" w:rsidRDefault="0041216D" w:rsidP="00B91528">
      <w:pPr>
        <w:pStyle w:val="ListParagraph"/>
        <w:numPr>
          <w:ilvl w:val="0"/>
          <w:numId w:val="29"/>
        </w:numPr>
      </w:pPr>
      <w:r>
        <w:t>Beépített grafikus objektumok</w:t>
      </w:r>
    </w:p>
    <w:p w14:paraId="54AAB44D" w14:textId="53B4C350" w:rsidR="0041216D" w:rsidRDefault="0041216D" w:rsidP="00B91528">
      <w:pPr>
        <w:pStyle w:val="ListParagraph"/>
        <w:numPr>
          <w:ilvl w:val="0"/>
          <w:numId w:val="29"/>
        </w:numPr>
      </w:pPr>
      <w:proofErr w:type="spellStart"/>
      <w:r>
        <w:t>Layerek</w:t>
      </w:r>
      <w:proofErr w:type="spellEnd"/>
    </w:p>
    <w:p w14:paraId="58B5B7B7" w14:textId="5BB27355" w:rsidR="0041216D" w:rsidRDefault="0041216D" w:rsidP="00B91528">
      <w:pPr>
        <w:pStyle w:val="ListParagraph"/>
        <w:numPr>
          <w:ilvl w:val="0"/>
          <w:numId w:val="29"/>
        </w:numPr>
      </w:pPr>
      <w:r>
        <w:t>Előre elkészített objektumok</w:t>
      </w:r>
    </w:p>
    <w:p w14:paraId="1EF74620" w14:textId="63350185" w:rsidR="00B91528" w:rsidRDefault="00B91528" w:rsidP="00B91528">
      <w:pPr>
        <w:pStyle w:val="Heading3"/>
      </w:pPr>
      <w:bookmarkStart w:id="11" w:name="_Toc88669018"/>
      <w:r>
        <w:t>Labirintus specifikus funkciók</w:t>
      </w:r>
      <w:bookmarkEnd w:id="11"/>
    </w:p>
    <w:p w14:paraId="03884215" w14:textId="06979E3B" w:rsidR="00B91528" w:rsidRDefault="00B91528" w:rsidP="00B91528">
      <w:pPr>
        <w:pStyle w:val="ListParagraph"/>
        <w:numPr>
          <w:ilvl w:val="0"/>
          <w:numId w:val="29"/>
        </w:numPr>
      </w:pPr>
      <w:r>
        <w:t>Labirintust leíró file kezelésé</w:t>
      </w:r>
    </w:p>
    <w:p w14:paraId="31559D46" w14:textId="159CE591" w:rsidR="00B91528" w:rsidRDefault="00B91528" w:rsidP="00B91528">
      <w:pPr>
        <w:pStyle w:val="ListParagraph"/>
        <w:numPr>
          <w:ilvl w:val="0"/>
          <w:numId w:val="29"/>
        </w:numPr>
      </w:pPr>
      <w:r>
        <w:t>Labirintus generálása</w:t>
      </w:r>
    </w:p>
    <w:p w14:paraId="3F1F9C9B" w14:textId="50561E83" w:rsidR="00B91528" w:rsidRDefault="00B91528" w:rsidP="00B91528">
      <w:pPr>
        <w:pStyle w:val="ListParagraph"/>
        <w:numPr>
          <w:ilvl w:val="0"/>
          <w:numId w:val="29"/>
        </w:numPr>
      </w:pPr>
      <w:r>
        <w:t>Labirintus készítése grafikus felületen kézzel</w:t>
      </w:r>
    </w:p>
    <w:p w14:paraId="12DD65ED" w14:textId="292005C9" w:rsidR="00B91528" w:rsidRDefault="00B91528" w:rsidP="00B91528">
      <w:pPr>
        <w:pStyle w:val="ListParagraph"/>
        <w:numPr>
          <w:ilvl w:val="0"/>
          <w:numId w:val="29"/>
        </w:numPr>
      </w:pPr>
      <w:r>
        <w:t>Labirintus játékhoz köthető alapvető játéklogika</w:t>
      </w:r>
    </w:p>
    <w:p w14:paraId="4C8AA897" w14:textId="1DA2DE72" w:rsidR="000673ED" w:rsidRDefault="000673ED" w:rsidP="000673ED">
      <w:pPr>
        <w:pStyle w:val="Heading1"/>
      </w:pPr>
      <w:bookmarkStart w:id="12" w:name="_Toc88669019"/>
      <w:r>
        <w:lastRenderedPageBreak/>
        <w:t>Objektum orientált elvek</w:t>
      </w:r>
      <w:r w:rsidR="003E6C86">
        <w:t>,</w:t>
      </w:r>
      <w:r>
        <w:t xml:space="preserve"> tervezési minták</w:t>
      </w:r>
      <w:r w:rsidR="003E6C86">
        <w:t xml:space="preserve"> és fejlesztési folyamatok</w:t>
      </w:r>
      <w:bookmarkEnd w:id="12"/>
    </w:p>
    <w:p w14:paraId="1ED94931" w14:textId="7D44CD21" w:rsidR="00AE0BFD" w:rsidRDefault="000673ED" w:rsidP="003E3DA8">
      <w:r>
        <w:t>Egy összetett program tervezése és implementálá</w:t>
      </w:r>
      <w:r w:rsidR="003E3DA8">
        <w:t xml:space="preserve">sát a hatékonyság és minőség érdekében egy tervezési folyamatnak kell megelőzni. A tervezéskor rengeteg tényezőt kell figyelembe venni. Ilyen például az átláthatóság, a </w:t>
      </w:r>
      <w:proofErr w:type="spellStart"/>
      <w:r w:rsidR="003E3DA8">
        <w:t>továbbfejleszthetőség</w:t>
      </w:r>
      <w:proofErr w:type="spellEnd"/>
      <w:r w:rsidR="003E3DA8">
        <w:t>, vagy az újra felhasználhatóság.</w:t>
      </w:r>
    </w:p>
    <w:p w14:paraId="537E6366" w14:textId="16B74661" w:rsidR="003E3DA8" w:rsidRDefault="003E3DA8" w:rsidP="003E3DA8">
      <w:r>
        <w:t xml:space="preserve">Mivel az említett tényezők minden software-re értelmezhetőek célszerű egységesen </w:t>
      </w:r>
      <w:r w:rsidR="00532D18">
        <w:t>kezelni</w:t>
      </w:r>
      <w:r>
        <w:t xml:space="preserve"> őket</w:t>
      </w:r>
      <w:r w:rsidR="008A6934">
        <w:t xml:space="preserve">. Ehhez léteznek objektum orientált elvek, amiket célszerű figyelembe venni akár tervezés, akár fejlesztés vagy akár </w:t>
      </w:r>
      <w:proofErr w:type="spellStart"/>
      <w:r w:rsidR="008A6934">
        <w:t>refactor</w:t>
      </w:r>
      <w:proofErr w:type="spellEnd"/>
      <w:r w:rsidR="008A6934">
        <w:t xml:space="preserve"> során.</w:t>
      </w:r>
    </w:p>
    <w:p w14:paraId="56CEBEB7" w14:textId="5F449819" w:rsidR="00532D18" w:rsidRDefault="00532D18" w:rsidP="003E3DA8">
      <w:r>
        <w:t>A legelterjedtebb elvek a SOLID</w:t>
      </w:r>
      <w:r>
        <w:fldChar w:fldCharType="begin"/>
      </w:r>
      <w:r>
        <w:instrText xml:space="preserve"> REF _Ref86565123 \r \h </w:instrText>
      </w:r>
      <w:r>
        <w:fldChar w:fldCharType="separate"/>
      </w:r>
      <w:r w:rsidR="00924EA5">
        <w:t>[6]</w:t>
      </w:r>
      <w:r>
        <w:fldChar w:fldCharType="end"/>
      </w:r>
      <w:r>
        <w:t xml:space="preserve"> elvek, melynél a betűk egy-egy törvényt képviselnek. Ezen elvek megfogalmazzák az alap elvárásokat, de számos egyéb elv</w:t>
      </w:r>
      <w:r w:rsidR="00500226">
        <w:fldChar w:fldCharType="begin"/>
      </w:r>
      <w:r w:rsidR="00500226">
        <w:instrText xml:space="preserve"> REF _Ref86667523 \r \h </w:instrText>
      </w:r>
      <w:r w:rsidR="00500226">
        <w:fldChar w:fldCharType="separate"/>
      </w:r>
      <w:r w:rsidR="00924EA5">
        <w:t>[7]</w:t>
      </w:r>
      <w:r w:rsidR="00500226">
        <w:fldChar w:fldCharType="end"/>
      </w:r>
      <w:r>
        <w:t xml:space="preserve"> kiegészítésével válnak teljessé.</w:t>
      </w:r>
    </w:p>
    <w:p w14:paraId="5B5D49FB" w14:textId="41420F3E" w:rsidR="004245EF" w:rsidRDefault="00532D18" w:rsidP="003E3DA8">
      <w:r>
        <w:t>A másik elterjedt</w:t>
      </w:r>
      <w:r w:rsidR="00BE1404">
        <w:t xml:space="preserve"> eszközök a tervezési minták </w:t>
      </w:r>
      <w:r w:rsidR="004245EF">
        <w:fldChar w:fldCharType="begin"/>
      </w:r>
      <w:r w:rsidR="004245EF">
        <w:instrText xml:space="preserve"> REF _Ref86663846 \r \h </w:instrText>
      </w:r>
      <w:r w:rsidR="004245EF">
        <w:fldChar w:fldCharType="separate"/>
      </w:r>
      <w:r w:rsidR="00924EA5">
        <w:t>[8]</w:t>
      </w:r>
      <w:r w:rsidR="004245EF">
        <w:fldChar w:fldCharType="end"/>
      </w:r>
      <w:r w:rsidR="004245EF">
        <w:t>. Ezek olyan egységes megoldást nyújtanak objektum orientált tervezési problémákra, amiket szinte mindenki ismer és alkalmaz. Ennek köszönhetően egységes és átlátható megoldásokat lehet alkalmazni, ami könnyebbé teszi mindenki számára a további fejlesztést. Az egyes minták felhasználhatósága sokrétő, de úgy lettek megalkotva, hogy minél inkább eleget tegyenek az objektum orientált programozás elveinek.</w:t>
      </w:r>
    </w:p>
    <w:p w14:paraId="01A51294" w14:textId="3D51A113" w:rsidR="0053119E" w:rsidRDefault="004245EF" w:rsidP="004245EF">
      <w:pPr>
        <w:ind w:firstLine="0"/>
      </w:pPr>
      <w:r>
        <w:tab/>
        <w:t xml:space="preserve"> Az említett elvek és minták </w:t>
      </w:r>
      <w:r w:rsidR="00860D4A">
        <w:t>elsősorban</w:t>
      </w:r>
      <w:r>
        <w:t xml:space="preserve"> abban segítenek, hogy a rendszer jól legyen megtervezve és jól legyenek felépítve és összeillesztve a különböző részek. Ezen kívül </w:t>
      </w:r>
      <w:r w:rsidR="00860D4A">
        <w:t xml:space="preserve">léteznek olyan </w:t>
      </w:r>
      <w:r w:rsidR="0053119E">
        <w:t>elvek,</w:t>
      </w:r>
      <w:r w:rsidR="00860D4A">
        <w:t xml:space="preserve"> amik arra lettek kitalálva, hogy magát a kódot tegyék olvashatóbbá és könnyebben értelmezhetővé. </w:t>
      </w:r>
      <w:r w:rsidR="0053119E">
        <w:t xml:space="preserve">Ilyenek a </w:t>
      </w:r>
      <w:proofErr w:type="spellStart"/>
      <w:r w:rsidR="0053119E">
        <w:t>Clean</w:t>
      </w:r>
      <w:proofErr w:type="spellEnd"/>
      <w:r w:rsidR="0053119E">
        <w:t xml:space="preserve"> </w:t>
      </w:r>
      <w:proofErr w:type="spellStart"/>
      <w:r w:rsidR="0053119E">
        <w:t>Code</w:t>
      </w:r>
      <w:proofErr w:type="spellEnd"/>
      <w:r w:rsidR="0053119E">
        <w:t xml:space="preserve"> elvek.</w:t>
      </w:r>
    </w:p>
    <w:p w14:paraId="7F9D1FF7" w14:textId="1B65359E" w:rsidR="0053119E" w:rsidRDefault="0053119E" w:rsidP="004245EF">
      <w:pPr>
        <w:ind w:firstLine="0"/>
      </w:pPr>
      <w:r>
        <w:tab/>
        <w:t>Az előbbiekben említett eszközök használatával lehet legegyszerűbben olyan programot tervezni és készíteni, aminek minősége hosszú távon is fenntartható. Ehhez azonban nem elég az elején figyelembe venni ez elveket és mintákat, hanem azokat folyamatosan alkalmazni kell és nem szabad sajnálni azt a munkát, amit miattuk fektetünk bele a fejlesztésbe. Ez a többletenergia már nem is olyan hosszú távon megtérül, például már a hibajavításokat is könnyebbé teszi.</w:t>
      </w:r>
    </w:p>
    <w:p w14:paraId="14C6C17F" w14:textId="3F392DCA" w:rsidR="0053119E" w:rsidRDefault="0053119E" w:rsidP="0053119E">
      <w:pPr>
        <w:pStyle w:val="Heading2"/>
      </w:pPr>
      <w:bookmarkStart w:id="13" w:name="_Toc88669020"/>
      <w:r>
        <w:lastRenderedPageBreak/>
        <w:t>Objektum orientált tervezési elvek</w:t>
      </w:r>
      <w:bookmarkEnd w:id="13"/>
    </w:p>
    <w:p w14:paraId="0F9E62CC" w14:textId="513D5B70" w:rsidR="0053119E" w:rsidRDefault="0053119E" w:rsidP="0053119E">
      <w:r>
        <w:t>Ezen elvek alkalmazása során fontos az észszerűség, mivel olykor előfordulhat, hogy egymásnak ellentétes dolgokat állítanak és az adott körülmény ismeretében kell meghozni a döntést.</w:t>
      </w:r>
    </w:p>
    <w:p w14:paraId="295CE2B4" w14:textId="114F7CD1" w:rsidR="0053119E" w:rsidRDefault="0053119E" w:rsidP="0053119E">
      <w:pPr>
        <w:ind w:firstLine="0"/>
      </w:pPr>
      <w:r>
        <w:t>A projekt során leghasznosabbnak ítélt tervezési elvek:</w:t>
      </w:r>
    </w:p>
    <w:p w14:paraId="317406D6" w14:textId="0C26119D" w:rsidR="0053119E" w:rsidRDefault="0053119E" w:rsidP="0053119E">
      <w:pPr>
        <w:pStyle w:val="ListParagraph"/>
        <w:numPr>
          <w:ilvl w:val="0"/>
          <w:numId w:val="30"/>
        </w:numPr>
      </w:pPr>
      <w:proofErr w:type="spellStart"/>
      <w:r>
        <w:t>Single</w:t>
      </w:r>
      <w:proofErr w:type="spellEnd"/>
      <w:r>
        <w:rPr>
          <w:lang w:val="en-US"/>
        </w:rPr>
        <w:t>-</w:t>
      </w:r>
      <w:r>
        <w:t>responsibility</w:t>
      </w:r>
      <w:r w:rsidR="00184F0C">
        <w:t xml:space="preserve"> </w:t>
      </w:r>
      <w:proofErr w:type="spellStart"/>
      <w:r w:rsidR="00184F0C">
        <w:t>principle</w:t>
      </w:r>
      <w:proofErr w:type="spellEnd"/>
      <w:r w:rsidR="00184F0C">
        <w:t>: Az osztályoknak egy felelőssége legyen és az legyen egyértelmű.</w:t>
      </w:r>
    </w:p>
    <w:p w14:paraId="48566891" w14:textId="57781106" w:rsidR="00184F0C" w:rsidRDefault="00184F0C" w:rsidP="0053119E">
      <w:pPr>
        <w:pStyle w:val="ListParagraph"/>
        <w:numPr>
          <w:ilvl w:val="0"/>
          <w:numId w:val="30"/>
        </w:numPr>
      </w:pPr>
      <w:r>
        <w:t>Open-</w:t>
      </w:r>
      <w:proofErr w:type="spellStart"/>
      <w:r>
        <w:t>closed</w:t>
      </w:r>
      <w:proofErr w:type="spellEnd"/>
      <w:r>
        <w:t xml:space="preserve"> </w:t>
      </w:r>
      <w:proofErr w:type="spellStart"/>
      <w:r>
        <w:t>principle</w:t>
      </w:r>
      <w:proofErr w:type="spellEnd"/>
      <w:r>
        <w:t>: Az objektumok legyenek ny</w:t>
      </w:r>
      <w:r w:rsidR="00500226">
        <w:t>í</w:t>
      </w:r>
      <w:r>
        <w:t>ltak a kiterjesztésre, de zártak a módosításra.</w:t>
      </w:r>
    </w:p>
    <w:p w14:paraId="670B26A3" w14:textId="34320812" w:rsidR="00184F0C" w:rsidRDefault="00184F0C" w:rsidP="0053119E">
      <w:pPr>
        <w:pStyle w:val="ListParagraph"/>
        <w:numPr>
          <w:ilvl w:val="0"/>
          <w:numId w:val="30"/>
        </w:numPr>
      </w:pPr>
      <w:proofErr w:type="spellStart"/>
      <w:r>
        <w:t>Liskov</w:t>
      </w:r>
      <w:proofErr w:type="spellEnd"/>
      <w:r>
        <w:t xml:space="preserve"> </w:t>
      </w:r>
      <w:proofErr w:type="spellStart"/>
      <w:r>
        <w:t>substitution</w:t>
      </w:r>
      <w:proofErr w:type="spellEnd"/>
      <w:r>
        <w:t xml:space="preserve"> </w:t>
      </w:r>
      <w:proofErr w:type="spellStart"/>
      <w:r>
        <w:t>principle</w:t>
      </w:r>
      <w:proofErr w:type="spellEnd"/>
      <w:r>
        <w:t xml:space="preserve">: Minden osztály legyen </w:t>
      </w:r>
      <w:r w:rsidR="00500226">
        <w:t>helyettesíthető</w:t>
      </w:r>
      <w:r>
        <w:t xml:space="preserve"> a </w:t>
      </w:r>
      <w:proofErr w:type="spellStart"/>
      <w:r>
        <w:t>leszármazottaival</w:t>
      </w:r>
      <w:proofErr w:type="spellEnd"/>
      <w:r>
        <w:t>, úgy</w:t>
      </w:r>
      <w:r w:rsidR="00500226">
        <w:t xml:space="preserve">, </w:t>
      </w:r>
      <w:r>
        <w:t>hogy a helyettesítés nem változtatja a működést.</w:t>
      </w:r>
    </w:p>
    <w:p w14:paraId="7E6C5BCC" w14:textId="7EBF239B" w:rsidR="00500226" w:rsidRDefault="00500226" w:rsidP="0053119E">
      <w:pPr>
        <w:pStyle w:val="ListParagraph"/>
        <w:numPr>
          <w:ilvl w:val="0"/>
          <w:numId w:val="30"/>
        </w:numPr>
      </w:pPr>
      <w:proofErr w:type="spellStart"/>
      <w:r>
        <w:t>Encapsulation</w:t>
      </w:r>
      <w:proofErr w:type="spellEnd"/>
      <w:r>
        <w:t>: A komponensek nem mutassák a belső adataikat a külvilágnak, módosítása ellenőrzött függvényeken keresztül legyen lehetséges.</w:t>
      </w:r>
    </w:p>
    <w:p w14:paraId="08CA04E1" w14:textId="0820CCB4" w:rsidR="00500226" w:rsidRDefault="00500226" w:rsidP="00500226">
      <w:pPr>
        <w:pStyle w:val="ListParagraph"/>
        <w:numPr>
          <w:ilvl w:val="0"/>
          <w:numId w:val="30"/>
        </w:numPr>
      </w:pPr>
      <w:proofErr w:type="spellStart"/>
      <w:r>
        <w:t>Inheritance</w:t>
      </w:r>
      <w:proofErr w:type="spellEnd"/>
      <w:r>
        <w:t xml:space="preserve">: Ne használjuk túl a leszármazást, csak akkor </w:t>
      </w:r>
      <w:r w:rsidR="00262F1A">
        <w:t>alkalmazzuk,</w:t>
      </w:r>
      <w:r>
        <w:t xml:space="preserve"> ha indokolt.</w:t>
      </w:r>
    </w:p>
    <w:p w14:paraId="70B9FDA2" w14:textId="2F00007C" w:rsidR="00500226" w:rsidRDefault="00500226" w:rsidP="00500226">
      <w:pPr>
        <w:pStyle w:val="Heading2"/>
      </w:pPr>
      <w:bookmarkStart w:id="14" w:name="_Toc88669021"/>
      <w:proofErr w:type="spellStart"/>
      <w:r>
        <w:t>Clean</w:t>
      </w:r>
      <w:proofErr w:type="spellEnd"/>
      <w:r>
        <w:t xml:space="preserve"> </w:t>
      </w:r>
      <w:proofErr w:type="spellStart"/>
      <w:r>
        <w:t>Code</w:t>
      </w:r>
      <w:proofErr w:type="spellEnd"/>
      <w:r>
        <w:t xml:space="preserve"> elvek</w:t>
      </w:r>
      <w:bookmarkEnd w:id="14"/>
    </w:p>
    <w:p w14:paraId="2E1F61A0" w14:textId="36F3489D" w:rsidR="00500226" w:rsidRDefault="00500226" w:rsidP="00500226">
      <w:r>
        <w:t xml:space="preserve">A </w:t>
      </w:r>
      <w:proofErr w:type="spellStart"/>
      <w:r>
        <w:t>Clean</w:t>
      </w:r>
      <w:proofErr w:type="spellEnd"/>
      <w:r>
        <w:t xml:space="preserve"> </w:t>
      </w:r>
      <w:proofErr w:type="spellStart"/>
      <w:r>
        <w:t>Code</w:t>
      </w:r>
      <w:proofErr w:type="spellEnd"/>
      <w:r>
        <w:t xml:space="preserve"> </w:t>
      </w:r>
      <w:r w:rsidR="00262F1A">
        <w:t>olyan elvárásokat állít a kód felé, amik teljesítésével a kód könnyen olvasható lesz és megkönnyíti a fejlesztők munkáját.</w:t>
      </w:r>
    </w:p>
    <w:p w14:paraId="2E357445" w14:textId="3EBC4426" w:rsidR="00262F1A" w:rsidRDefault="00262F1A" w:rsidP="00262F1A">
      <w:pPr>
        <w:ind w:firstLine="0"/>
      </w:pPr>
      <w:r>
        <w:t>A leghasznosabb elvek:</w:t>
      </w:r>
    </w:p>
    <w:p w14:paraId="578F438A" w14:textId="555A5462" w:rsidR="00262F1A" w:rsidRDefault="00262F1A" w:rsidP="00262F1A">
      <w:pPr>
        <w:pStyle w:val="ListParagraph"/>
        <w:numPr>
          <w:ilvl w:val="0"/>
          <w:numId w:val="31"/>
        </w:numPr>
      </w:pPr>
      <w:proofErr w:type="spellStart"/>
      <w:r>
        <w:t>Meaningfull</w:t>
      </w:r>
      <w:proofErr w:type="spellEnd"/>
      <w:r>
        <w:t xml:space="preserve"> </w:t>
      </w:r>
      <w:proofErr w:type="spellStart"/>
      <w:r>
        <w:t>Names</w:t>
      </w:r>
      <w:proofErr w:type="spellEnd"/>
      <w:r>
        <w:t xml:space="preserve">: </w:t>
      </w:r>
      <w:r w:rsidR="00A43E0E">
        <w:t>Mindent úgy nevezzünk el, hogy a neve utaljon a felelősségére és feladatára. A jó kód magát magyarázza</w:t>
      </w:r>
      <w:r w:rsidR="00EB1DE6">
        <w:t>, nincs szükség kommentekre</w:t>
      </w:r>
      <w:r w:rsidR="00A43E0E">
        <w:t>. Alkalmazzuk a projektre jellemző elnevezési konvenciót</w:t>
      </w:r>
      <w:r w:rsidR="00D03EEA">
        <w:rPr>
          <w:rStyle w:val="FootnoteReference"/>
        </w:rPr>
        <w:footnoteReference w:id="4"/>
      </w:r>
      <w:r w:rsidR="00A43E0E">
        <w:t>.</w:t>
      </w:r>
    </w:p>
    <w:p w14:paraId="72A513B1" w14:textId="25356083" w:rsidR="00A43E0E" w:rsidRDefault="00A43E0E" w:rsidP="00262F1A">
      <w:pPr>
        <w:pStyle w:val="ListParagraph"/>
        <w:numPr>
          <w:ilvl w:val="0"/>
          <w:numId w:val="31"/>
        </w:numPr>
      </w:pPr>
      <w:proofErr w:type="spellStart"/>
      <w:r>
        <w:t>Functions</w:t>
      </w:r>
      <w:proofErr w:type="spellEnd"/>
      <w:r>
        <w:t xml:space="preserve">: A függvények minél rövidebbek legyenek és lehetőleg egy dolgot csináljanak. Ha valahol kód </w:t>
      </w:r>
      <w:proofErr w:type="spellStart"/>
      <w:r>
        <w:t>duplikáció</w:t>
      </w:r>
      <w:proofErr w:type="spellEnd"/>
      <w:r>
        <w:t xml:space="preserve"> található, akkor azt emeljük ki külön függvénybe. Ne legyen sok paramétere a függvényeknek és megfelelően használjuk a visszatérési értéket.</w:t>
      </w:r>
    </w:p>
    <w:p w14:paraId="2F5D40BA" w14:textId="6BE7D98E" w:rsidR="00EB1DE6" w:rsidRDefault="00C0766B" w:rsidP="00EB1DE6">
      <w:pPr>
        <w:pStyle w:val="ListParagraph"/>
        <w:numPr>
          <w:ilvl w:val="0"/>
          <w:numId w:val="31"/>
        </w:numPr>
      </w:pPr>
      <w:r>
        <w:lastRenderedPageBreak/>
        <w:t xml:space="preserve">Unit </w:t>
      </w:r>
      <w:proofErr w:type="spellStart"/>
      <w:r>
        <w:t>Tests</w:t>
      </w:r>
      <w:proofErr w:type="spellEnd"/>
      <w:r>
        <w:t>: Unit testekkel jól nyomon követhető, hogy jól működik-e a program az eszközölt változtatások után. Unit testből legyen a legtöbb.</w:t>
      </w:r>
      <w:r w:rsidR="007124F8">
        <w:t xml:space="preserve"> Hasznos lehet a Test-</w:t>
      </w:r>
      <w:proofErr w:type="spellStart"/>
      <w:r w:rsidR="007124F8">
        <w:t>driven</w:t>
      </w:r>
      <w:proofErr w:type="spellEnd"/>
      <w:r w:rsidR="007124F8">
        <w:t xml:space="preserve"> </w:t>
      </w:r>
      <w:proofErr w:type="spellStart"/>
      <w:r w:rsidR="007124F8">
        <w:t>Development</w:t>
      </w:r>
      <w:proofErr w:type="spellEnd"/>
      <w:r w:rsidR="007124F8">
        <w:fldChar w:fldCharType="begin"/>
      </w:r>
      <w:r w:rsidR="007124F8">
        <w:instrText xml:space="preserve"> REF _Ref86671875 \r \h </w:instrText>
      </w:r>
      <w:r w:rsidR="007124F8">
        <w:fldChar w:fldCharType="separate"/>
      </w:r>
      <w:r w:rsidR="00924EA5">
        <w:t>[10]</w:t>
      </w:r>
      <w:r w:rsidR="007124F8">
        <w:fldChar w:fldCharType="end"/>
      </w:r>
      <w:r w:rsidR="007124F8">
        <w:t>.</w:t>
      </w:r>
    </w:p>
    <w:p w14:paraId="796DA14D" w14:textId="5781AB9A" w:rsidR="007124F8" w:rsidRDefault="007124F8" w:rsidP="00EB1DE6">
      <w:pPr>
        <w:pStyle w:val="ListParagraph"/>
        <w:numPr>
          <w:ilvl w:val="0"/>
          <w:numId w:val="31"/>
        </w:numPr>
      </w:pPr>
      <w:proofErr w:type="spellStart"/>
      <w:r>
        <w:t>Classes</w:t>
      </w:r>
      <w:proofErr w:type="spellEnd"/>
      <w:r>
        <w:t>: Az osztályok rendelkezzenek a lehető legkisebb felelősséggel, emiatt lehetőleg legyenek minél rövidebbek. Kerüljük a túl mély öröklési láncot. Alacsony legyen az osztályok közötti függőség.</w:t>
      </w:r>
    </w:p>
    <w:p w14:paraId="24A10A9D" w14:textId="35A16287" w:rsidR="007124F8" w:rsidRDefault="007124F8" w:rsidP="00EB1DE6">
      <w:pPr>
        <w:pStyle w:val="ListParagraph"/>
        <w:numPr>
          <w:ilvl w:val="0"/>
          <w:numId w:val="31"/>
        </w:numPr>
      </w:pPr>
      <w:proofErr w:type="spellStart"/>
      <w:r>
        <w:t>Refactoring</w:t>
      </w:r>
      <w:proofErr w:type="spellEnd"/>
      <w:r>
        <w:t xml:space="preserve">: Fontos a gyakori </w:t>
      </w:r>
      <w:proofErr w:type="spellStart"/>
      <w:r>
        <w:t>refaktorálás</w:t>
      </w:r>
      <w:proofErr w:type="spellEnd"/>
      <w:r>
        <w:t>, amik folyamatosan szinten tartják vagy javítják a kód minőségét.</w:t>
      </w:r>
    </w:p>
    <w:p w14:paraId="0B4DB16F" w14:textId="53905ACB" w:rsidR="007124F8" w:rsidRDefault="007124F8" w:rsidP="00EB1DE6">
      <w:pPr>
        <w:pStyle w:val="ListParagraph"/>
        <w:numPr>
          <w:ilvl w:val="0"/>
          <w:numId w:val="31"/>
        </w:numPr>
      </w:pPr>
      <w:proofErr w:type="spellStart"/>
      <w:r>
        <w:t>Code</w:t>
      </w:r>
      <w:proofErr w:type="spellEnd"/>
      <w:r>
        <w:t xml:space="preserve"> </w:t>
      </w:r>
      <w:proofErr w:type="spellStart"/>
      <w:r>
        <w:t>Smells</w:t>
      </w:r>
      <w:proofErr w:type="spellEnd"/>
      <w:r w:rsidR="00CC6360">
        <w:t xml:space="preserve"> </w:t>
      </w:r>
      <w:r w:rsidR="00CC6360">
        <w:fldChar w:fldCharType="begin"/>
      </w:r>
      <w:r w:rsidR="00CC6360">
        <w:instrText xml:space="preserve"> REF _Ref86671956 \r \h </w:instrText>
      </w:r>
      <w:r w:rsidR="00CC6360">
        <w:fldChar w:fldCharType="separate"/>
      </w:r>
      <w:r w:rsidR="00924EA5">
        <w:t>[11]</w:t>
      </w:r>
      <w:r w:rsidR="00CC6360">
        <w:fldChar w:fldCharType="end"/>
      </w:r>
      <w:r>
        <w:t xml:space="preserve">: </w:t>
      </w:r>
      <w:r w:rsidR="00CC6360">
        <w:t xml:space="preserve">A </w:t>
      </w:r>
      <w:proofErr w:type="spellStart"/>
      <w:r w:rsidR="00CC6360">
        <w:t>Code</w:t>
      </w:r>
      <w:proofErr w:type="spellEnd"/>
      <w:r w:rsidR="00CC6360">
        <w:t xml:space="preserve"> </w:t>
      </w:r>
      <w:proofErr w:type="spellStart"/>
      <w:r w:rsidR="00CC6360">
        <w:t>Smell</w:t>
      </w:r>
      <w:proofErr w:type="spellEnd"/>
      <w:r w:rsidR="00CC6360">
        <w:t xml:space="preserve"> olyan részlet a kódban, ami azt sejteti, hogy valamilyen elv megsérült. Ezek figyelembevétele nagyon fontos a </w:t>
      </w:r>
      <w:proofErr w:type="spellStart"/>
      <w:r w:rsidR="00CC6360">
        <w:t>refaktorálás</w:t>
      </w:r>
      <w:proofErr w:type="spellEnd"/>
      <w:r w:rsidR="00CC6360">
        <w:t xml:space="preserve"> során.</w:t>
      </w:r>
    </w:p>
    <w:p w14:paraId="34A8A8EC" w14:textId="3C889427" w:rsidR="00CC6360" w:rsidRDefault="00CC6360" w:rsidP="00CC6360">
      <w:pPr>
        <w:pStyle w:val="Heading2"/>
      </w:pPr>
      <w:bookmarkStart w:id="15" w:name="_Toc88669022"/>
      <w:r>
        <w:t xml:space="preserve">Objektum </w:t>
      </w:r>
      <w:r w:rsidR="003E6C86">
        <w:t>o</w:t>
      </w:r>
      <w:r>
        <w:t xml:space="preserve">rientált </w:t>
      </w:r>
      <w:r w:rsidR="003E6C86">
        <w:t>t</w:t>
      </w:r>
      <w:r>
        <w:t xml:space="preserve">ervezési </w:t>
      </w:r>
      <w:r w:rsidR="003E6C86">
        <w:t>m</w:t>
      </w:r>
      <w:r>
        <w:t>inták</w:t>
      </w:r>
      <w:r w:rsidR="00091DBD">
        <w:t xml:space="preserve"> </w:t>
      </w:r>
      <w:r w:rsidR="00091DBD">
        <w:fldChar w:fldCharType="begin"/>
      </w:r>
      <w:r w:rsidR="00091DBD">
        <w:instrText xml:space="preserve"> REF _Ref85924085 \r \h </w:instrText>
      </w:r>
      <w:r w:rsidR="00091DBD">
        <w:fldChar w:fldCharType="separate"/>
      </w:r>
      <w:r w:rsidR="00924EA5">
        <w:t>[3]</w:t>
      </w:r>
      <w:bookmarkEnd w:id="15"/>
      <w:r w:rsidR="00091DBD">
        <w:fldChar w:fldCharType="end"/>
      </w:r>
    </w:p>
    <w:p w14:paraId="57534E52" w14:textId="2B07B706" w:rsidR="00CC6360" w:rsidRDefault="00CC6360" w:rsidP="00CC6360">
      <w:r>
        <w:t xml:space="preserve">A tervezési minták adják a program vázát. Ezeket felhasználva és ezekre építve lehet fenntartható és szép programot fejleszteni. </w:t>
      </w:r>
      <w:r w:rsidR="00845D33">
        <w:t>Elsősorban a</w:t>
      </w:r>
      <w:r>
        <w:t>zokra a pattern-</w:t>
      </w:r>
      <w:r w:rsidR="00845D33">
        <w:t>ö</w:t>
      </w:r>
      <w:r>
        <w:t xml:space="preserve">kre szeretnék részletesebben </w:t>
      </w:r>
      <w:r w:rsidR="00845D33">
        <w:t>kitérni,</w:t>
      </w:r>
      <w:r>
        <w:t xml:space="preserve"> amik leghasznosabbnak bizonyultak a játékmotor fejlesztése során.</w:t>
      </w:r>
      <w:r w:rsidR="00091DBD">
        <w:t xml:space="preserve"> A legtöbb mintát egészen sokáig lehet bonyolítani és optimalizálni, de az alábbiakban csupán az alapok lesznek leírva. Ezen kívül meg lesz említve a felhasználási területe is.</w:t>
      </w:r>
    </w:p>
    <w:p w14:paraId="6C496398" w14:textId="6419FE2F" w:rsidR="0049456A" w:rsidRDefault="00C801F0" w:rsidP="0049456A">
      <w:r>
        <w:t xml:space="preserve">Nagyon fontos, hogy mint ahogy a </w:t>
      </w:r>
      <w:r w:rsidR="0049456A">
        <w:t>programozás</w:t>
      </w:r>
      <w:r>
        <w:t xml:space="preserve"> és progr</w:t>
      </w:r>
      <w:r w:rsidR="0049456A">
        <w:t>a</w:t>
      </w:r>
      <w:r>
        <w:t>mtervez</w:t>
      </w:r>
      <w:r w:rsidR="0049456A">
        <w:t>é</w:t>
      </w:r>
      <w:r>
        <w:t xml:space="preserve">s más területein, itt is nagyon fontos az </w:t>
      </w:r>
      <w:r w:rsidR="0049456A">
        <w:t>észszerűség</w:t>
      </w:r>
      <w:r>
        <w:t xml:space="preserve">. Óriási </w:t>
      </w:r>
      <w:r w:rsidR="0049456A">
        <w:t>könnyebbséget</w:t>
      </w:r>
      <w:r>
        <w:t xml:space="preserve"> tudnak jelenteni a tervezési minták, de a nem megfelelő használatuk </w:t>
      </w:r>
      <w:r w:rsidR="0049456A">
        <w:t>még ennél is nagyobb károkat okoz. Ezért fontos többször átgondolni, hogy használatuk indokolt-e.</w:t>
      </w:r>
    </w:p>
    <w:p w14:paraId="229C2C47" w14:textId="00E64F57" w:rsidR="00845D33" w:rsidRDefault="00845D33" w:rsidP="00845D33">
      <w:pPr>
        <w:pStyle w:val="Heading3"/>
      </w:pPr>
      <w:bookmarkStart w:id="16" w:name="_Toc88669023"/>
      <w:r>
        <w:t xml:space="preserve">Game </w:t>
      </w:r>
      <w:proofErr w:type="spellStart"/>
      <w:r>
        <w:t>Loop</w:t>
      </w:r>
      <w:proofErr w:type="spellEnd"/>
      <w:r w:rsidR="002F4AC4">
        <w:t xml:space="preserve"> </w:t>
      </w:r>
      <w:r w:rsidR="002F4AC4">
        <w:fldChar w:fldCharType="begin"/>
      </w:r>
      <w:r w:rsidR="002F4AC4">
        <w:instrText xml:space="preserve"> REF _Ref86864015 \r \h </w:instrText>
      </w:r>
      <w:r w:rsidR="002F4AC4">
        <w:fldChar w:fldCharType="separate"/>
      </w:r>
      <w:r w:rsidR="00924EA5">
        <w:t>[12]</w:t>
      </w:r>
      <w:bookmarkEnd w:id="16"/>
      <w:r w:rsidR="002F4AC4">
        <w:fldChar w:fldCharType="end"/>
      </w:r>
    </w:p>
    <w:p w14:paraId="2A497D7D" w14:textId="35C59647" w:rsidR="002F4AC4" w:rsidRDefault="00091DBD" w:rsidP="002F4AC4">
      <w:r>
        <w:t xml:space="preserve">Ez a minta képezi </w:t>
      </w:r>
      <w:r w:rsidR="002F4AC4">
        <w:t xml:space="preserve">a játék törzsét, vagyis alapdinamikáját. A lényege, hogy egy végtelen ciklus futása maga a játék </w:t>
      </w:r>
      <w:proofErr w:type="spellStart"/>
      <w:r w:rsidR="002F4AC4">
        <w:t>folyama</w:t>
      </w:r>
      <w:proofErr w:type="spellEnd"/>
      <w:r w:rsidR="002F4AC4">
        <w:t>. Ebből abban az esetben lépünk csupán ki, amikor bezárjuk a játékot.</w:t>
      </w:r>
    </w:p>
    <w:p w14:paraId="7822EE11" w14:textId="3E293D90" w:rsidR="002F4AC4" w:rsidRDefault="002F4AC4" w:rsidP="002F4AC4">
      <w:r>
        <w:t xml:space="preserve">A ciklus törzsében a játéktól függően sok minden történhet. Leegyszerűsítve a dolgokat, itt történik meg az adatszerkezet frissítése a felhasználói input-ok </w:t>
      </w:r>
      <w:r w:rsidR="006729DD">
        <w:t>alapján</w:t>
      </w:r>
      <w:r>
        <w:t xml:space="preserve"> és a </w:t>
      </w:r>
      <w:r w:rsidR="006729DD">
        <w:t xml:space="preserve">kép </w:t>
      </w:r>
      <w:proofErr w:type="spellStart"/>
      <w:r w:rsidR="006729DD">
        <w:t>renderelése</w:t>
      </w:r>
      <w:proofErr w:type="spellEnd"/>
      <w:r w:rsidR="006729DD">
        <w:t xml:space="preserve"> a változott adatszerkezet alapján. </w:t>
      </w:r>
    </w:p>
    <w:p w14:paraId="56748CE3" w14:textId="0ED8FFAF" w:rsidR="006729DD" w:rsidRDefault="006729DD" w:rsidP="006729DD">
      <w:r>
        <w:lastRenderedPageBreak/>
        <w:t>Maga a minta elég egyszerű. Kicsit bonyolultabbá teszi a dolgot, ha figyelembe vesszük azt, hogy különböző számítógépek eltérő hardverrel rendelkeznek. Illetve még ha ugyanazon az eszközön futtatjuk a játékot kétszer akkor is lehet eltérés a játék által felhasználható erőforrások méretében. Ez azt eredményezi, hogy egy gyorsabb gépen, vagy ha kevesebb egyéb program fut a háttérben a ciklus törzse gyorsabban ismétlődik, vagyis a játék „gyorsabb” lesz. Ezt a felhasználó úgy veheti például észre, hogy az objektumok gyorsabban mozognak.</w:t>
      </w:r>
    </w:p>
    <w:p w14:paraId="58EA56F4" w14:textId="2A332BAD" w:rsidR="00017001" w:rsidRDefault="006729DD" w:rsidP="00017001">
      <w:r>
        <w:t>Ennek a</w:t>
      </w:r>
      <w:r w:rsidR="00017001">
        <w:t xml:space="preserve"> problémának a kiküszöbölésére be kell vezetni az időt, mint paramétert, amitől függ az adatszerkezet és a megjelenés változása. Ez az idő, az előző ciklus futás óta eltelt idő lesz. Az, hogy hányszor fut le a ciklus másodpercenként a már említett fps érték, ami minél nagyobb annál jobb.</w:t>
      </w:r>
    </w:p>
    <w:p w14:paraId="081F683D" w14:textId="1B44819A" w:rsidR="00017001" w:rsidRDefault="00017001" w:rsidP="00017001">
      <w:r>
        <w:t>A minta leegyszerűsítve:</w:t>
      </w:r>
    </w:p>
    <w:p w14:paraId="2E2CBDD3" w14:textId="6FB619D1" w:rsidR="00017001" w:rsidRDefault="00017001" w:rsidP="00017001">
      <w:pPr>
        <w:pStyle w:val="Kd"/>
        <w:rPr>
          <w:lang w:val="en-US"/>
        </w:rPr>
      </w:pPr>
      <w:proofErr w:type="spellStart"/>
      <w:r>
        <w:t>while</w:t>
      </w:r>
      <w:proofErr w:type="spellEnd"/>
      <w:r>
        <w:t xml:space="preserve"> (</w:t>
      </w:r>
      <w:proofErr w:type="spellStart"/>
      <w:r>
        <w:t>gameIsRunning</w:t>
      </w:r>
      <w:proofErr w:type="spellEnd"/>
      <w:r>
        <w:t xml:space="preserve"> ())</w:t>
      </w:r>
    </w:p>
    <w:p w14:paraId="629E1FD5" w14:textId="38C3E224" w:rsidR="00017001" w:rsidRDefault="00017001" w:rsidP="00017001">
      <w:pPr>
        <w:pStyle w:val="Kd"/>
        <w:rPr>
          <w:lang w:val="en-US"/>
        </w:rPr>
      </w:pPr>
      <w:r>
        <w:rPr>
          <w:lang w:val="en-US"/>
        </w:rPr>
        <w:t>{</w:t>
      </w:r>
    </w:p>
    <w:p w14:paraId="4DC753D2" w14:textId="1EEA7769" w:rsidR="00017001" w:rsidRDefault="00017001" w:rsidP="00017001">
      <w:pPr>
        <w:pStyle w:val="Kd"/>
        <w:rPr>
          <w:lang w:val="en-US"/>
        </w:rPr>
      </w:pPr>
      <w:r>
        <w:rPr>
          <w:lang w:val="en-US"/>
        </w:rPr>
        <w:tab/>
        <w:t xml:space="preserve">float </w:t>
      </w:r>
      <w:proofErr w:type="spellStart"/>
      <w:r>
        <w:rPr>
          <w:lang w:val="en-US"/>
        </w:rPr>
        <w:t>elapsedTime</w:t>
      </w:r>
      <w:proofErr w:type="spellEnd"/>
      <w:r>
        <w:rPr>
          <w:lang w:val="en-US"/>
        </w:rPr>
        <w:t xml:space="preserve"> = </w:t>
      </w:r>
      <w:proofErr w:type="spellStart"/>
      <w:r>
        <w:rPr>
          <w:lang w:val="en-US"/>
        </w:rPr>
        <w:t>currentTime</w:t>
      </w:r>
      <w:proofErr w:type="spellEnd"/>
      <w:r>
        <w:rPr>
          <w:lang w:val="en-US"/>
        </w:rPr>
        <w:t xml:space="preserve"> – </w:t>
      </w:r>
      <w:proofErr w:type="spellStart"/>
      <w:r>
        <w:rPr>
          <w:lang w:val="en-US"/>
        </w:rPr>
        <w:t>previousTime</w:t>
      </w:r>
      <w:proofErr w:type="spellEnd"/>
      <w:r>
        <w:rPr>
          <w:lang w:val="en-US"/>
        </w:rPr>
        <w:t>;</w:t>
      </w:r>
    </w:p>
    <w:p w14:paraId="23F3A740" w14:textId="38096CAC" w:rsidR="00017001" w:rsidRDefault="00017001" w:rsidP="00017001">
      <w:pPr>
        <w:pStyle w:val="Kd"/>
        <w:rPr>
          <w:lang w:val="en-US"/>
        </w:rPr>
      </w:pPr>
      <w:r>
        <w:rPr>
          <w:lang w:val="en-US"/>
        </w:rPr>
        <w:tab/>
      </w:r>
      <w:proofErr w:type="spellStart"/>
      <w:r>
        <w:rPr>
          <w:lang w:val="en-US"/>
        </w:rPr>
        <w:t>handleInput</w:t>
      </w:r>
      <w:proofErr w:type="spellEnd"/>
      <w:r>
        <w:rPr>
          <w:lang w:val="en-US"/>
        </w:rPr>
        <w:t xml:space="preserve"> ();</w:t>
      </w:r>
    </w:p>
    <w:p w14:paraId="692C4125" w14:textId="0DE1E5D6" w:rsidR="00017001" w:rsidRDefault="00017001" w:rsidP="00017001">
      <w:pPr>
        <w:pStyle w:val="Kd"/>
        <w:rPr>
          <w:lang w:val="en-US"/>
        </w:rPr>
      </w:pPr>
      <w:r>
        <w:rPr>
          <w:lang w:val="en-US"/>
        </w:rPr>
        <w:tab/>
        <w:t>update (</w:t>
      </w:r>
      <w:proofErr w:type="spellStart"/>
      <w:r>
        <w:rPr>
          <w:lang w:val="en-US"/>
        </w:rPr>
        <w:t>elapsedTime</w:t>
      </w:r>
      <w:proofErr w:type="spellEnd"/>
      <w:r>
        <w:rPr>
          <w:lang w:val="en-US"/>
        </w:rPr>
        <w:t>);</w:t>
      </w:r>
    </w:p>
    <w:p w14:paraId="2E3B06DA" w14:textId="3325832B" w:rsidR="00017001" w:rsidRDefault="00017001" w:rsidP="00017001">
      <w:pPr>
        <w:pStyle w:val="Kd"/>
        <w:rPr>
          <w:lang w:val="en-US"/>
        </w:rPr>
      </w:pPr>
      <w:r>
        <w:rPr>
          <w:lang w:val="en-US"/>
        </w:rPr>
        <w:tab/>
        <w:t>render ();</w:t>
      </w:r>
    </w:p>
    <w:p w14:paraId="591EB025" w14:textId="13A4D629" w:rsidR="00017001" w:rsidRDefault="00017001" w:rsidP="00017001">
      <w:pPr>
        <w:pStyle w:val="Kd"/>
        <w:rPr>
          <w:lang w:val="en-US"/>
        </w:rPr>
      </w:pPr>
      <w:r>
        <w:rPr>
          <w:lang w:val="en-US"/>
        </w:rPr>
        <w:t>}</w:t>
      </w:r>
    </w:p>
    <w:p w14:paraId="35B89971" w14:textId="3F6F25DA" w:rsidR="00017001" w:rsidRPr="00017001" w:rsidRDefault="00017001" w:rsidP="00017001">
      <w:proofErr w:type="spellStart"/>
      <w:r>
        <w:rPr>
          <w:lang w:val="en-US"/>
        </w:rPr>
        <w:t>Lá</w:t>
      </w:r>
      <w:r>
        <w:t>tható</w:t>
      </w:r>
      <w:proofErr w:type="spellEnd"/>
      <w:r>
        <w:t>, hogy az adatszerkezet frissítését az eltelt időtől tettük függővé. A mintát szükséges esetben lehet továbbfejleszteni, hogy optimálisabban működhessen.</w:t>
      </w:r>
    </w:p>
    <w:p w14:paraId="48C66191" w14:textId="746ABE1E" w:rsidR="00845D33" w:rsidRDefault="00845D33" w:rsidP="00845D33">
      <w:pPr>
        <w:pStyle w:val="Heading3"/>
      </w:pPr>
      <w:bookmarkStart w:id="17" w:name="_Toc88669024"/>
      <w:r>
        <w:t xml:space="preserve">Update </w:t>
      </w:r>
      <w:proofErr w:type="spellStart"/>
      <w:r>
        <w:t>Method</w:t>
      </w:r>
      <w:proofErr w:type="spellEnd"/>
      <w:r w:rsidR="002F4AC4">
        <w:t xml:space="preserve"> </w:t>
      </w:r>
      <w:r w:rsidR="002F4AC4">
        <w:fldChar w:fldCharType="begin"/>
      </w:r>
      <w:r w:rsidR="002F4AC4">
        <w:instrText xml:space="preserve"> REF _Ref86864024 \r \h </w:instrText>
      </w:r>
      <w:r w:rsidR="002F4AC4">
        <w:fldChar w:fldCharType="separate"/>
      </w:r>
      <w:r w:rsidR="00924EA5">
        <w:t>[13]</w:t>
      </w:r>
      <w:bookmarkEnd w:id="17"/>
      <w:r w:rsidR="002F4AC4">
        <w:fldChar w:fldCharType="end"/>
      </w:r>
    </w:p>
    <w:p w14:paraId="33B9AB24" w14:textId="3872D2AB" w:rsidR="00017001" w:rsidRDefault="00017001" w:rsidP="00017001">
      <w:r>
        <w:t xml:space="preserve">Az minta szorosan együttműködve működik leghatékonyabban a Game </w:t>
      </w:r>
      <w:proofErr w:type="spellStart"/>
      <w:r>
        <w:t>Loop</w:t>
      </w:r>
      <w:proofErr w:type="spellEnd"/>
      <w:r>
        <w:t xml:space="preserve"> mintával. </w:t>
      </w:r>
      <w:r w:rsidR="00F50A64">
        <w:t xml:space="preserve">Lényegében ez a minta az előbb említett update függvényről szó, pontosabban arról, hogy mi történik a </w:t>
      </w:r>
      <w:proofErr w:type="spellStart"/>
      <w:r w:rsidR="00F50A64">
        <w:t>belsejében</w:t>
      </w:r>
      <w:proofErr w:type="spellEnd"/>
      <w:r w:rsidR="00F50A64">
        <w:t>.</w:t>
      </w:r>
    </w:p>
    <w:p w14:paraId="2808AAB6" w14:textId="0ABF0E90" w:rsidR="00F50A64" w:rsidRDefault="00F50A64" w:rsidP="00017001">
      <w:r>
        <w:t>Azt szeretnénk, ha a játéktérben levő összes objektum frissüljön. Ehhez először az adatszerkezetben kell eszközölni a szükséges változtatásokat. Ennek elvégzésére hivatott az update függvény. A nehézség az, hogy az egyes objektumok különbözőképpen reagálnak az idő múlására.</w:t>
      </w:r>
    </w:p>
    <w:p w14:paraId="5E9E5851" w14:textId="6B329AAE" w:rsidR="00F50A64" w:rsidRDefault="00F50A64" w:rsidP="00017001">
      <w:r>
        <w:t xml:space="preserve">Ezt úgy </w:t>
      </w:r>
      <w:proofErr w:type="spellStart"/>
      <w:r>
        <w:t>oldaj</w:t>
      </w:r>
      <w:proofErr w:type="spellEnd"/>
      <w:r>
        <w:t xml:space="preserve"> meg a minta, hogy minden objektumnak implementálnia kell egy update metódust. Ezt az update metódust lehet minden egyes alkalommal hívni amikor frissíteni szeretnénk az adatszerkezetet. Az előzőleg felvázolt okokból célszerű, ha az update függvény megkapja paraméterül az eltelt időt az előző frissítés óta.</w:t>
      </w:r>
    </w:p>
    <w:p w14:paraId="0F64F801" w14:textId="1BBC48B8" w:rsidR="00F50A64" w:rsidRDefault="00F50A64" w:rsidP="00017001">
      <w:r>
        <w:lastRenderedPageBreak/>
        <w:t>A kivitelezéshez valahogy garantálni, kell, hogy minden objektumnak van update függvénye. Ezt egy virtuális függvénnyel lehet egyszerűen megoldani.</w:t>
      </w:r>
    </w:p>
    <w:p w14:paraId="213E7EA8" w14:textId="4E0F7DA3" w:rsidR="00F50A64" w:rsidRDefault="00F50A64" w:rsidP="00F50A64">
      <w:pPr>
        <w:pStyle w:val="Kd"/>
      </w:pPr>
      <w:proofErr w:type="spellStart"/>
      <w:r>
        <w:t>class</w:t>
      </w:r>
      <w:proofErr w:type="spellEnd"/>
      <w:r>
        <w:t xml:space="preserve"> </w:t>
      </w:r>
      <w:proofErr w:type="spellStart"/>
      <w:r>
        <w:t>GameObject</w:t>
      </w:r>
      <w:proofErr w:type="spellEnd"/>
    </w:p>
    <w:p w14:paraId="4353C3FC" w14:textId="7D0F5556" w:rsidR="00F50A64" w:rsidRDefault="00F50A64" w:rsidP="00F50A64">
      <w:pPr>
        <w:pStyle w:val="Kd"/>
        <w:rPr>
          <w:lang w:val="en-US"/>
        </w:rPr>
      </w:pPr>
      <w:r>
        <w:rPr>
          <w:lang w:val="en-US"/>
        </w:rPr>
        <w:t>{</w:t>
      </w:r>
    </w:p>
    <w:p w14:paraId="072C28F9" w14:textId="39696C02" w:rsidR="00F50A64" w:rsidRDefault="00F50A64" w:rsidP="00B941DB">
      <w:pPr>
        <w:pStyle w:val="Kd"/>
        <w:rPr>
          <w:lang w:val="en-US"/>
        </w:rPr>
      </w:pPr>
      <w:r>
        <w:rPr>
          <w:lang w:val="en-US"/>
        </w:rPr>
        <w:tab/>
        <w:t xml:space="preserve">virtual void update (float </w:t>
      </w:r>
      <w:proofErr w:type="spellStart"/>
      <w:r>
        <w:rPr>
          <w:lang w:val="en-US"/>
        </w:rPr>
        <w:t>elapsedTime</w:t>
      </w:r>
      <w:proofErr w:type="spellEnd"/>
      <w:r>
        <w:rPr>
          <w:lang w:val="en-US"/>
        </w:rPr>
        <w:t>) = 0;</w:t>
      </w:r>
    </w:p>
    <w:p w14:paraId="1C6155AE" w14:textId="4B528D8E" w:rsidR="00B941DB" w:rsidRDefault="00B941DB" w:rsidP="00B941DB">
      <w:pPr>
        <w:pStyle w:val="Kd"/>
        <w:rPr>
          <w:lang w:val="en-US"/>
        </w:rPr>
      </w:pPr>
      <w:r>
        <w:rPr>
          <w:lang w:val="en-US"/>
        </w:rPr>
        <w:t>}</w:t>
      </w:r>
    </w:p>
    <w:p w14:paraId="4B75CE47" w14:textId="029B2D2D" w:rsidR="00F50A64" w:rsidRDefault="00F50A64" w:rsidP="00F50A64">
      <w:proofErr w:type="spellStart"/>
      <w:r>
        <w:rPr>
          <w:lang w:val="en-US"/>
        </w:rPr>
        <w:t>Ezt</w:t>
      </w:r>
      <w:proofErr w:type="spellEnd"/>
      <w:r>
        <w:rPr>
          <w:lang w:val="en-US"/>
        </w:rPr>
        <w:t xml:space="preserve"> </w:t>
      </w:r>
      <w:proofErr w:type="spellStart"/>
      <w:r>
        <w:rPr>
          <w:lang w:val="en-US"/>
        </w:rPr>
        <w:t>az</w:t>
      </w:r>
      <w:proofErr w:type="spellEnd"/>
      <w:r>
        <w:rPr>
          <w:lang w:val="en-US"/>
        </w:rPr>
        <w:t xml:space="preserve"> interface-t </w:t>
      </w:r>
      <w:proofErr w:type="spellStart"/>
      <w:r>
        <w:rPr>
          <w:lang w:val="en-US"/>
        </w:rPr>
        <w:t>megval</w:t>
      </w:r>
      <w:r>
        <w:t>ósító</w:t>
      </w:r>
      <w:proofErr w:type="spellEnd"/>
      <w:r>
        <w:t xml:space="preserve"> függvények lesznek a játék dinamikus objektumai.</w:t>
      </w:r>
    </w:p>
    <w:p w14:paraId="1620D82A" w14:textId="06DB22DA" w:rsidR="00F50A64" w:rsidRDefault="00F50A64" w:rsidP="00F50A64">
      <w:pPr>
        <w:pStyle w:val="Kd"/>
        <w:rPr>
          <w:lang w:val="en-US"/>
        </w:rPr>
      </w:pPr>
      <w:r>
        <w:rPr>
          <w:lang w:val="en-US"/>
        </w:rPr>
        <w:t xml:space="preserve">class Car : </w:t>
      </w:r>
      <w:proofErr w:type="spellStart"/>
      <w:r>
        <w:rPr>
          <w:lang w:val="en-US"/>
        </w:rPr>
        <w:t>GameObject</w:t>
      </w:r>
      <w:proofErr w:type="spellEnd"/>
    </w:p>
    <w:p w14:paraId="1FD4CBEE" w14:textId="6C7A6731" w:rsidR="00F50A64" w:rsidRDefault="00F50A64" w:rsidP="00F50A64">
      <w:pPr>
        <w:pStyle w:val="Kd"/>
        <w:rPr>
          <w:lang w:val="en-US"/>
        </w:rPr>
      </w:pPr>
      <w:r>
        <w:rPr>
          <w:lang w:val="en-US"/>
        </w:rPr>
        <w:t>{</w:t>
      </w:r>
    </w:p>
    <w:p w14:paraId="2ED5B8BD" w14:textId="3C6576F7" w:rsidR="00F50A64" w:rsidRDefault="00F50A64" w:rsidP="00F50A64">
      <w:pPr>
        <w:pStyle w:val="Kd"/>
        <w:rPr>
          <w:lang w:val="en-US"/>
        </w:rPr>
      </w:pPr>
      <w:r>
        <w:rPr>
          <w:lang w:val="en-US"/>
        </w:rPr>
        <w:t>public:</w:t>
      </w:r>
    </w:p>
    <w:p w14:paraId="1B91C58A" w14:textId="095C92BF" w:rsidR="00F50A64" w:rsidRDefault="00F50A64" w:rsidP="00F50A64">
      <w:pPr>
        <w:pStyle w:val="Kd"/>
        <w:rPr>
          <w:lang w:val="en-US"/>
        </w:rPr>
      </w:pPr>
      <w:r>
        <w:rPr>
          <w:lang w:val="en-US"/>
        </w:rPr>
        <w:tab/>
        <w:t xml:space="preserve">virtual void update (float </w:t>
      </w:r>
      <w:proofErr w:type="spellStart"/>
      <w:r>
        <w:rPr>
          <w:lang w:val="en-US"/>
        </w:rPr>
        <w:t>elapsedTime</w:t>
      </w:r>
      <w:proofErr w:type="spellEnd"/>
      <w:r>
        <w:rPr>
          <w:lang w:val="en-US"/>
        </w:rPr>
        <w:t>) override</w:t>
      </w:r>
    </w:p>
    <w:p w14:paraId="3F76621C" w14:textId="0A4FD4FA" w:rsidR="00F50A64" w:rsidRDefault="00F50A64" w:rsidP="00F50A64">
      <w:pPr>
        <w:pStyle w:val="Kd"/>
        <w:rPr>
          <w:lang w:val="en-US"/>
        </w:rPr>
      </w:pPr>
      <w:r>
        <w:rPr>
          <w:lang w:val="en-US"/>
        </w:rPr>
        <w:tab/>
        <w:t>{</w:t>
      </w:r>
    </w:p>
    <w:p w14:paraId="33AA3E1C" w14:textId="4769CCEA" w:rsidR="00F50A64" w:rsidRDefault="00F50A64" w:rsidP="00F50A64">
      <w:pPr>
        <w:pStyle w:val="Kd"/>
        <w:rPr>
          <w:lang w:val="en-US"/>
        </w:rPr>
      </w:pPr>
      <w:r>
        <w:rPr>
          <w:lang w:val="en-US"/>
        </w:rPr>
        <w:tab/>
      </w:r>
      <w:r>
        <w:rPr>
          <w:lang w:val="en-US"/>
        </w:rPr>
        <w:tab/>
        <w:t>move</w:t>
      </w:r>
      <w:r w:rsidR="00F74C7E">
        <w:rPr>
          <w:lang w:val="en-US"/>
        </w:rPr>
        <w:t xml:space="preserve"> </w:t>
      </w:r>
      <w:r>
        <w:rPr>
          <w:lang w:val="en-US"/>
        </w:rPr>
        <w:t>();</w:t>
      </w:r>
    </w:p>
    <w:p w14:paraId="590EA21C" w14:textId="0135DC44" w:rsidR="00F50A64" w:rsidRDefault="00F50A64" w:rsidP="00F50A64">
      <w:pPr>
        <w:pStyle w:val="Kd"/>
        <w:rPr>
          <w:lang w:val="en-US"/>
        </w:rPr>
      </w:pPr>
      <w:r>
        <w:rPr>
          <w:lang w:val="en-US"/>
        </w:rPr>
        <w:tab/>
        <w:t>}</w:t>
      </w:r>
    </w:p>
    <w:p w14:paraId="3AFBBB12" w14:textId="678C32BD" w:rsidR="00F50A64" w:rsidRDefault="00F50A64" w:rsidP="00F50A64">
      <w:pPr>
        <w:pStyle w:val="Kd"/>
        <w:rPr>
          <w:lang w:val="en-US"/>
        </w:rPr>
      </w:pPr>
      <w:r>
        <w:rPr>
          <w:lang w:val="en-US"/>
        </w:rPr>
        <w:t>}</w:t>
      </w:r>
    </w:p>
    <w:p w14:paraId="08837047" w14:textId="4C27DF3E" w:rsidR="00F50A64" w:rsidRDefault="00F50A64" w:rsidP="00F50A64">
      <w:pPr>
        <w:rPr>
          <w:lang w:val="en-US"/>
        </w:rPr>
      </w:pPr>
      <w:proofErr w:type="spellStart"/>
      <w:r>
        <w:rPr>
          <w:lang w:val="en-US"/>
        </w:rPr>
        <w:t>Ezek</w:t>
      </w:r>
      <w:proofErr w:type="spellEnd"/>
      <w:r>
        <w:rPr>
          <w:lang w:val="en-US"/>
        </w:rPr>
        <w:t xml:space="preserve"> </w:t>
      </w:r>
      <w:proofErr w:type="spellStart"/>
      <w:r>
        <w:rPr>
          <w:lang w:val="en-US"/>
        </w:rPr>
        <w:t>után</w:t>
      </w:r>
      <w:proofErr w:type="spellEnd"/>
      <w:r>
        <w:rPr>
          <w:lang w:val="en-US"/>
        </w:rPr>
        <w:t xml:space="preserve"> </w:t>
      </w:r>
      <w:proofErr w:type="spellStart"/>
      <w:r>
        <w:rPr>
          <w:lang w:val="en-US"/>
        </w:rPr>
        <w:t>már</w:t>
      </w:r>
      <w:proofErr w:type="spellEnd"/>
      <w:r>
        <w:rPr>
          <w:lang w:val="en-US"/>
        </w:rPr>
        <w:t xml:space="preserve"> </w:t>
      </w:r>
      <w:proofErr w:type="spellStart"/>
      <w:r>
        <w:rPr>
          <w:lang w:val="en-US"/>
        </w:rPr>
        <w:t>csak</w:t>
      </w:r>
      <w:proofErr w:type="spellEnd"/>
      <w:r>
        <w:rPr>
          <w:lang w:val="en-US"/>
        </w:rPr>
        <w:t xml:space="preserve"> </w:t>
      </w:r>
      <w:proofErr w:type="spellStart"/>
      <w:r>
        <w:rPr>
          <w:lang w:val="en-US"/>
        </w:rPr>
        <w:t>arra</w:t>
      </w:r>
      <w:proofErr w:type="spellEnd"/>
      <w:r>
        <w:rPr>
          <w:lang w:val="en-US"/>
        </w:rPr>
        <w:t xml:space="preserve"> van </w:t>
      </w:r>
      <w:proofErr w:type="spellStart"/>
      <w:r>
        <w:rPr>
          <w:lang w:val="en-US"/>
        </w:rPr>
        <w:t>szükség</w:t>
      </w:r>
      <w:proofErr w:type="spellEnd"/>
      <w:r>
        <w:rPr>
          <w:lang w:val="en-US"/>
        </w:rPr>
        <w:t xml:space="preserve">, </w:t>
      </w:r>
      <w:proofErr w:type="spellStart"/>
      <w:r>
        <w:rPr>
          <w:lang w:val="en-US"/>
        </w:rPr>
        <w:t>hogy</w:t>
      </w:r>
      <w:proofErr w:type="spellEnd"/>
      <w:r>
        <w:rPr>
          <w:lang w:val="en-US"/>
        </w:rPr>
        <w:t xml:space="preserve"> </w:t>
      </w:r>
      <w:proofErr w:type="spellStart"/>
      <w:r>
        <w:rPr>
          <w:lang w:val="en-US"/>
        </w:rPr>
        <w:t>eltáruljuk</w:t>
      </w:r>
      <w:proofErr w:type="spellEnd"/>
      <w:r>
        <w:rPr>
          <w:lang w:val="en-US"/>
        </w:rPr>
        <w:t xml:space="preserve"> a </w:t>
      </w:r>
      <w:proofErr w:type="spellStart"/>
      <w:r>
        <w:rPr>
          <w:lang w:val="en-US"/>
        </w:rPr>
        <w:t>frissítendő</w:t>
      </w:r>
      <w:proofErr w:type="spellEnd"/>
      <w:r>
        <w:rPr>
          <w:lang w:val="en-US"/>
        </w:rPr>
        <w:t xml:space="preserve"> </w:t>
      </w:r>
      <w:proofErr w:type="spellStart"/>
      <w:r>
        <w:rPr>
          <w:lang w:val="en-US"/>
        </w:rPr>
        <w:t>objektumokat</w:t>
      </w:r>
      <w:proofErr w:type="spellEnd"/>
      <w:r>
        <w:rPr>
          <w:lang w:val="en-US"/>
        </w:rPr>
        <w:t xml:space="preserve"> </w:t>
      </w:r>
      <w:proofErr w:type="spellStart"/>
      <w:r>
        <w:rPr>
          <w:lang w:val="en-US"/>
        </w:rPr>
        <w:t>és</w:t>
      </w:r>
      <w:proofErr w:type="spellEnd"/>
      <w:r>
        <w:rPr>
          <w:lang w:val="en-US"/>
        </w:rPr>
        <w:t xml:space="preserve"> </w:t>
      </w:r>
      <w:proofErr w:type="spellStart"/>
      <w:r>
        <w:rPr>
          <w:lang w:val="en-US"/>
        </w:rPr>
        <w:t>azokat</w:t>
      </w:r>
      <w:proofErr w:type="spellEnd"/>
      <w:r>
        <w:rPr>
          <w:lang w:val="en-US"/>
        </w:rPr>
        <w:t xml:space="preserve"> </w:t>
      </w:r>
      <w:proofErr w:type="spellStart"/>
      <w:r>
        <w:rPr>
          <w:lang w:val="en-US"/>
        </w:rPr>
        <w:t>mindig</w:t>
      </w:r>
      <w:proofErr w:type="spellEnd"/>
      <w:r>
        <w:rPr>
          <w:lang w:val="en-US"/>
        </w:rPr>
        <w:t xml:space="preserve"> </w:t>
      </w:r>
      <w:proofErr w:type="spellStart"/>
      <w:r>
        <w:rPr>
          <w:lang w:val="en-US"/>
        </w:rPr>
        <w:t>frissítsük</w:t>
      </w:r>
      <w:proofErr w:type="spellEnd"/>
      <w:r>
        <w:rPr>
          <w:lang w:val="en-US"/>
        </w:rPr>
        <w:t>.</w:t>
      </w:r>
      <w:r w:rsidR="00B14AFD">
        <w:rPr>
          <w:lang w:val="en-US"/>
        </w:rPr>
        <w:t xml:space="preserve"> A </w:t>
      </w:r>
      <w:proofErr w:type="spellStart"/>
      <w:r w:rsidR="00B14AFD">
        <w:rPr>
          <w:lang w:val="en-US"/>
        </w:rPr>
        <w:t>tá</w:t>
      </w:r>
      <w:r w:rsidR="00B14AFD">
        <w:t>roláshoz</w:t>
      </w:r>
      <w:proofErr w:type="spellEnd"/>
      <w:r w:rsidR="00B14AFD">
        <w:t xml:space="preserve"> heterogén kollekcióra van szükség, mivel nem ismerjük az objektumok pontos típusát, csak, hogy frissíthetőek.</w:t>
      </w:r>
      <w:r>
        <w:rPr>
          <w:lang w:val="en-US"/>
        </w:rPr>
        <w:t xml:space="preserve"> </w:t>
      </w:r>
      <w:proofErr w:type="spellStart"/>
      <w:r>
        <w:rPr>
          <w:lang w:val="en-US"/>
        </w:rPr>
        <w:t>Ez</w:t>
      </w:r>
      <w:proofErr w:type="spellEnd"/>
      <w:r>
        <w:rPr>
          <w:lang w:val="en-US"/>
        </w:rPr>
        <w:t xml:space="preserve"> </w:t>
      </w:r>
      <w:proofErr w:type="spellStart"/>
      <w:r>
        <w:rPr>
          <w:lang w:val="en-US"/>
        </w:rPr>
        <w:t>egyszerüsítve</w:t>
      </w:r>
      <w:proofErr w:type="spellEnd"/>
      <w:r>
        <w:rPr>
          <w:lang w:val="en-US"/>
        </w:rPr>
        <w:t xml:space="preserve"> </w:t>
      </w:r>
      <w:proofErr w:type="spellStart"/>
      <w:r>
        <w:rPr>
          <w:lang w:val="en-US"/>
        </w:rPr>
        <w:t>így</w:t>
      </w:r>
      <w:proofErr w:type="spellEnd"/>
      <w:r>
        <w:rPr>
          <w:lang w:val="en-US"/>
        </w:rPr>
        <w:t xml:space="preserve"> </w:t>
      </w:r>
      <w:proofErr w:type="spellStart"/>
      <w:r>
        <w:rPr>
          <w:lang w:val="en-US"/>
        </w:rPr>
        <w:t>néz</w:t>
      </w:r>
      <w:proofErr w:type="spellEnd"/>
      <w:r>
        <w:rPr>
          <w:lang w:val="en-US"/>
        </w:rPr>
        <w:t xml:space="preserve"> ki:</w:t>
      </w:r>
    </w:p>
    <w:p w14:paraId="03CEA9A3" w14:textId="6D06E2CB" w:rsidR="00F50A64" w:rsidRDefault="00F74C7E" w:rsidP="00F50A64">
      <w:pPr>
        <w:pStyle w:val="Kd"/>
        <w:rPr>
          <w:lang w:val="en-US"/>
        </w:rPr>
      </w:pPr>
      <w:r>
        <w:t>List</w:t>
      </w:r>
      <w:r>
        <w:rPr>
          <w:lang w:val="en-US"/>
        </w:rPr>
        <w:t>&lt;</w:t>
      </w:r>
      <w:proofErr w:type="spellStart"/>
      <w:r>
        <w:rPr>
          <w:lang w:val="en-US"/>
        </w:rPr>
        <w:t>GameObject</w:t>
      </w:r>
      <w:proofErr w:type="spellEnd"/>
      <w:r w:rsidR="00B14AFD">
        <w:rPr>
          <w:lang w:val="en-US"/>
        </w:rPr>
        <w:t>*</w:t>
      </w:r>
      <w:r>
        <w:rPr>
          <w:lang w:val="en-US"/>
        </w:rPr>
        <w:t xml:space="preserve">&gt; </w:t>
      </w:r>
      <w:proofErr w:type="spellStart"/>
      <w:r>
        <w:rPr>
          <w:lang w:val="en-US"/>
        </w:rPr>
        <w:t>gameObjects</w:t>
      </w:r>
      <w:proofErr w:type="spellEnd"/>
      <w:r>
        <w:rPr>
          <w:lang w:val="en-US"/>
        </w:rPr>
        <w:t>;</w:t>
      </w:r>
    </w:p>
    <w:p w14:paraId="5BDCF02C" w14:textId="7A29A290" w:rsidR="00F74C7E" w:rsidRDefault="00F74C7E" w:rsidP="00F50A64">
      <w:pPr>
        <w:pStyle w:val="Kd"/>
        <w:rPr>
          <w:lang w:val="en-US"/>
        </w:rPr>
      </w:pPr>
      <w:proofErr w:type="spellStart"/>
      <w:r>
        <w:rPr>
          <w:lang w:val="en-US"/>
        </w:rPr>
        <w:t>gameObject.Add</w:t>
      </w:r>
      <w:proofErr w:type="spellEnd"/>
      <w:r>
        <w:rPr>
          <w:lang w:val="en-US"/>
        </w:rPr>
        <w:t xml:space="preserve"> (new Car ());</w:t>
      </w:r>
    </w:p>
    <w:p w14:paraId="3FD0DF79" w14:textId="77777777" w:rsidR="00F74C7E" w:rsidRDefault="00F74C7E" w:rsidP="00F50A64">
      <w:pPr>
        <w:pStyle w:val="Kd"/>
        <w:rPr>
          <w:lang w:val="en-US"/>
        </w:rPr>
      </w:pPr>
    </w:p>
    <w:p w14:paraId="2A4E569D" w14:textId="63714A31" w:rsidR="00F74C7E" w:rsidRDefault="00F74C7E" w:rsidP="00F50A64">
      <w:pPr>
        <w:pStyle w:val="Kd"/>
        <w:rPr>
          <w:lang w:val="en-US"/>
        </w:rPr>
      </w:pPr>
      <w:r>
        <w:rPr>
          <w:lang w:val="en-US"/>
        </w:rPr>
        <w:t xml:space="preserve">while </w:t>
      </w:r>
      <w:r w:rsidR="00B14AFD">
        <w:rPr>
          <w:lang w:val="en-US"/>
        </w:rPr>
        <w:t>(true)</w:t>
      </w:r>
    </w:p>
    <w:p w14:paraId="0C3830A4" w14:textId="4BC1B8A0" w:rsidR="00B14AFD" w:rsidRDefault="00B14AFD" w:rsidP="00F50A64">
      <w:pPr>
        <w:pStyle w:val="Kd"/>
        <w:rPr>
          <w:lang w:val="en-US"/>
        </w:rPr>
      </w:pPr>
      <w:r>
        <w:rPr>
          <w:lang w:val="en-US"/>
        </w:rPr>
        <w:t>{</w:t>
      </w:r>
    </w:p>
    <w:p w14:paraId="61D4AF09" w14:textId="5C6C7FDA" w:rsidR="00B14AFD" w:rsidRDefault="00B14AFD" w:rsidP="00F50A64">
      <w:pPr>
        <w:pStyle w:val="Kd"/>
        <w:rPr>
          <w:lang w:val="en-US"/>
        </w:rPr>
      </w:pPr>
      <w:r>
        <w:rPr>
          <w:lang w:val="en-US"/>
        </w:rPr>
        <w:tab/>
        <w:t>for (</w:t>
      </w:r>
      <w:proofErr w:type="spellStart"/>
      <w:r>
        <w:rPr>
          <w:lang w:val="en-US"/>
        </w:rPr>
        <w:t>GameObject</w:t>
      </w:r>
      <w:proofErr w:type="spellEnd"/>
      <w:r>
        <w:rPr>
          <w:lang w:val="en-US"/>
        </w:rPr>
        <w:t xml:space="preserve">* </w:t>
      </w:r>
      <w:proofErr w:type="spellStart"/>
      <w:r>
        <w:rPr>
          <w:lang w:val="en-US"/>
        </w:rPr>
        <w:t>gameObject</w:t>
      </w:r>
      <w:proofErr w:type="spellEnd"/>
      <w:r>
        <w:rPr>
          <w:lang w:val="en-US"/>
        </w:rPr>
        <w:t xml:space="preserve"> : </w:t>
      </w:r>
      <w:proofErr w:type="spellStart"/>
      <w:r>
        <w:rPr>
          <w:lang w:val="en-US"/>
        </w:rPr>
        <w:t>gameObjects</w:t>
      </w:r>
      <w:proofErr w:type="spellEnd"/>
    </w:p>
    <w:p w14:paraId="295FDF58" w14:textId="2D66468B" w:rsidR="00B14AFD" w:rsidRDefault="00B14AFD" w:rsidP="00F50A64">
      <w:pPr>
        <w:pStyle w:val="Kd"/>
        <w:rPr>
          <w:lang w:val="en-US"/>
        </w:rPr>
      </w:pPr>
      <w:r>
        <w:rPr>
          <w:lang w:val="en-US"/>
        </w:rPr>
        <w:tab/>
      </w:r>
      <w:r>
        <w:rPr>
          <w:lang w:val="en-US"/>
        </w:rPr>
        <w:tab/>
      </w:r>
      <w:proofErr w:type="spellStart"/>
      <w:r>
        <w:rPr>
          <w:lang w:val="en-US"/>
        </w:rPr>
        <w:t>gameObject</w:t>
      </w:r>
      <w:proofErr w:type="spellEnd"/>
      <w:r>
        <w:rPr>
          <w:lang w:val="en-US"/>
        </w:rPr>
        <w:t>-&gt;update (</w:t>
      </w:r>
      <w:proofErr w:type="spellStart"/>
      <w:r>
        <w:rPr>
          <w:lang w:val="en-US"/>
        </w:rPr>
        <w:t>elapsedTime</w:t>
      </w:r>
      <w:proofErr w:type="spellEnd"/>
      <w:r>
        <w:rPr>
          <w:lang w:val="en-US"/>
        </w:rPr>
        <w:t>);</w:t>
      </w:r>
    </w:p>
    <w:p w14:paraId="3F26FC46" w14:textId="47AD10A5" w:rsidR="00B14AFD" w:rsidRDefault="00B14AFD" w:rsidP="00F50A64">
      <w:pPr>
        <w:pStyle w:val="Kd"/>
        <w:rPr>
          <w:lang w:val="en-US"/>
        </w:rPr>
      </w:pPr>
      <w:r>
        <w:rPr>
          <w:lang w:val="en-US"/>
        </w:rPr>
        <w:t>}</w:t>
      </w:r>
    </w:p>
    <w:p w14:paraId="55647516" w14:textId="55554CF3" w:rsidR="00B14AFD" w:rsidRPr="00B14AFD" w:rsidRDefault="00B14AFD" w:rsidP="00B14AFD">
      <w:proofErr w:type="spellStart"/>
      <w:r>
        <w:rPr>
          <w:lang w:val="en-US"/>
        </w:rPr>
        <w:t>Ez</w:t>
      </w:r>
      <w:proofErr w:type="spellEnd"/>
      <w:r>
        <w:rPr>
          <w:lang w:val="en-US"/>
        </w:rPr>
        <w:t xml:space="preserve"> a </w:t>
      </w:r>
      <w:proofErr w:type="spellStart"/>
      <w:r>
        <w:rPr>
          <w:lang w:val="en-US"/>
        </w:rPr>
        <w:t>minta</w:t>
      </w:r>
      <w:proofErr w:type="spellEnd"/>
      <w:r>
        <w:rPr>
          <w:lang w:val="en-US"/>
        </w:rPr>
        <w:t xml:space="preserve"> </w:t>
      </w:r>
      <w:proofErr w:type="spellStart"/>
      <w:r>
        <w:rPr>
          <w:lang w:val="en-US"/>
        </w:rPr>
        <w:t>gondoskodik</w:t>
      </w:r>
      <w:proofErr w:type="spellEnd"/>
      <w:r>
        <w:rPr>
          <w:lang w:val="en-US"/>
        </w:rPr>
        <w:t xml:space="preserve"> </w:t>
      </w:r>
      <w:proofErr w:type="spellStart"/>
      <w:r>
        <w:rPr>
          <w:lang w:val="en-US"/>
        </w:rPr>
        <w:t>arról</w:t>
      </w:r>
      <w:proofErr w:type="spellEnd"/>
      <w:r>
        <w:rPr>
          <w:lang w:val="en-US"/>
        </w:rPr>
        <w:t xml:space="preserve">, </w:t>
      </w:r>
      <w:proofErr w:type="spellStart"/>
      <w:r>
        <w:rPr>
          <w:lang w:val="en-US"/>
        </w:rPr>
        <w:t>hogy</w:t>
      </w:r>
      <w:proofErr w:type="spellEnd"/>
      <w:r>
        <w:rPr>
          <w:lang w:val="en-US"/>
        </w:rPr>
        <w:t xml:space="preserve"> </w:t>
      </w:r>
      <w:proofErr w:type="spellStart"/>
      <w:r>
        <w:rPr>
          <w:lang w:val="en-US"/>
        </w:rPr>
        <w:t>az</w:t>
      </w:r>
      <w:proofErr w:type="spellEnd"/>
      <w:r>
        <w:rPr>
          <w:lang w:val="en-US"/>
        </w:rPr>
        <w:t xml:space="preserve"> </w:t>
      </w:r>
      <w:proofErr w:type="spellStart"/>
      <w:r>
        <w:rPr>
          <w:lang w:val="en-US"/>
        </w:rPr>
        <w:t>adatszerkezet</w:t>
      </w:r>
      <w:proofErr w:type="spellEnd"/>
      <w:r>
        <w:rPr>
          <w:lang w:val="en-US"/>
        </w:rPr>
        <w:t xml:space="preserve"> </w:t>
      </w:r>
      <w:proofErr w:type="spellStart"/>
      <w:r>
        <w:rPr>
          <w:lang w:val="en-US"/>
        </w:rPr>
        <w:t>mindig</w:t>
      </w:r>
      <w:proofErr w:type="spellEnd"/>
      <w:r>
        <w:rPr>
          <w:lang w:val="en-US"/>
        </w:rPr>
        <w:t xml:space="preserve"> </w:t>
      </w:r>
      <w:proofErr w:type="spellStart"/>
      <w:r>
        <w:rPr>
          <w:lang w:val="en-US"/>
        </w:rPr>
        <w:t>frissüljön</w:t>
      </w:r>
      <w:proofErr w:type="spellEnd"/>
      <w:r>
        <w:rPr>
          <w:lang w:val="en-US"/>
        </w:rPr>
        <w:t>.</w:t>
      </w:r>
    </w:p>
    <w:p w14:paraId="5EA74A6C" w14:textId="7F684E97" w:rsidR="00845D33" w:rsidRDefault="00845D33" w:rsidP="00845D33">
      <w:pPr>
        <w:pStyle w:val="Heading3"/>
      </w:pPr>
      <w:bookmarkStart w:id="18" w:name="_Toc88669025"/>
      <w:proofErr w:type="spellStart"/>
      <w:r>
        <w:t>Command</w:t>
      </w:r>
      <w:proofErr w:type="spellEnd"/>
      <w:r w:rsidR="002F4AC4">
        <w:t xml:space="preserve"> </w:t>
      </w:r>
      <w:r w:rsidR="002F4AC4">
        <w:fldChar w:fldCharType="begin"/>
      </w:r>
      <w:r w:rsidR="002F4AC4">
        <w:instrText xml:space="preserve"> REF _Ref86864031 \r \h </w:instrText>
      </w:r>
      <w:r w:rsidR="002F4AC4">
        <w:fldChar w:fldCharType="separate"/>
      </w:r>
      <w:r w:rsidR="00924EA5">
        <w:t>[14]</w:t>
      </w:r>
      <w:bookmarkEnd w:id="18"/>
      <w:r w:rsidR="002F4AC4">
        <w:fldChar w:fldCharType="end"/>
      </w:r>
    </w:p>
    <w:p w14:paraId="7888778D" w14:textId="0B4ECCAA" w:rsidR="00B14AFD" w:rsidRDefault="00B14AFD" w:rsidP="00B14AFD">
      <w:r>
        <w:t xml:space="preserve">Ez a minta lényegében a </w:t>
      </w:r>
      <w:proofErr w:type="spellStart"/>
      <w:r>
        <w:t>callback</w:t>
      </w:r>
      <w:proofErr w:type="spellEnd"/>
      <w:r>
        <w:t xml:space="preserve">-ek objektum orientált helyettesítői. Sajnos a motorban nem lehet teljesen mellőzni a </w:t>
      </w:r>
      <w:proofErr w:type="spellStart"/>
      <w:r>
        <w:t>callback</w:t>
      </w:r>
      <w:proofErr w:type="spellEnd"/>
      <w:r>
        <w:t xml:space="preserve">-ek használatát, mivel számos könyvtár és az </w:t>
      </w:r>
      <w:proofErr w:type="spellStart"/>
      <w:r>
        <w:t>openGL</w:t>
      </w:r>
      <w:proofErr w:type="spellEnd"/>
      <w:r>
        <w:t xml:space="preserve"> is használ </w:t>
      </w:r>
      <w:proofErr w:type="spellStart"/>
      <w:r>
        <w:t>callback</w:t>
      </w:r>
      <w:proofErr w:type="spellEnd"/>
      <w:r>
        <w:t xml:space="preserve"> függvényeket.</w:t>
      </w:r>
    </w:p>
    <w:p w14:paraId="690E47BC" w14:textId="4488CB21" w:rsidR="00B14AFD" w:rsidRDefault="0028219E" w:rsidP="00B14AFD">
      <w:r>
        <w:t>Lényegében az a minta célja, hogy a felhasználó által adott inputokat át alakítsuk a program által végrehajtandó utasításokká, függvényekké. Ezenkívül szeretnénk azt elérni, hogy minél könnyebben le lehessen cserélni az egyes inputokra történő eseményeket, úgy hogy ezt akár a felhasználó is megtehesse.</w:t>
      </w:r>
    </w:p>
    <w:p w14:paraId="3A13780F" w14:textId="53315026" w:rsidR="0028219E" w:rsidRDefault="0028219E" w:rsidP="00B14AFD">
      <w:r>
        <w:t xml:space="preserve">Ehhez elsőként szükségünk van egy absztrakt osztályra, ami rendelkezik egy virtuális </w:t>
      </w:r>
      <w:proofErr w:type="spellStart"/>
      <w:r>
        <w:t>execute</w:t>
      </w:r>
      <w:proofErr w:type="spellEnd"/>
      <w:r>
        <w:t xml:space="preserve"> metódussal.</w:t>
      </w:r>
    </w:p>
    <w:p w14:paraId="25DC9401" w14:textId="4DB235AB" w:rsidR="0028219E" w:rsidRDefault="0028219E" w:rsidP="0028219E">
      <w:pPr>
        <w:pStyle w:val="Kd"/>
      </w:pPr>
      <w:proofErr w:type="spellStart"/>
      <w:r>
        <w:lastRenderedPageBreak/>
        <w:t>class</w:t>
      </w:r>
      <w:proofErr w:type="spellEnd"/>
      <w:r>
        <w:t xml:space="preserve"> </w:t>
      </w:r>
      <w:proofErr w:type="spellStart"/>
      <w:r>
        <w:t>Command</w:t>
      </w:r>
      <w:proofErr w:type="spellEnd"/>
    </w:p>
    <w:p w14:paraId="48C1CC45" w14:textId="36AB76D3" w:rsidR="0028219E" w:rsidRDefault="0028219E" w:rsidP="0028219E">
      <w:pPr>
        <w:pStyle w:val="Kd"/>
        <w:rPr>
          <w:lang w:val="en-US"/>
        </w:rPr>
      </w:pPr>
      <w:r>
        <w:rPr>
          <w:lang w:val="en-US"/>
        </w:rPr>
        <w:t>{</w:t>
      </w:r>
    </w:p>
    <w:p w14:paraId="6AFA446E" w14:textId="76C7C642" w:rsidR="0028219E" w:rsidRDefault="0028219E" w:rsidP="0028219E">
      <w:pPr>
        <w:pStyle w:val="Kd"/>
        <w:ind w:left="0"/>
        <w:rPr>
          <w:lang w:val="en-US"/>
        </w:rPr>
      </w:pPr>
      <w:r>
        <w:rPr>
          <w:lang w:val="en-US"/>
        </w:rPr>
        <w:t xml:space="preserve">   public:</w:t>
      </w:r>
    </w:p>
    <w:p w14:paraId="690DC6CA" w14:textId="51E6669B" w:rsidR="0028219E" w:rsidRDefault="0028219E" w:rsidP="0028219E">
      <w:pPr>
        <w:pStyle w:val="Kd"/>
        <w:ind w:left="0"/>
        <w:rPr>
          <w:lang w:val="en-US"/>
        </w:rPr>
      </w:pPr>
      <w:r>
        <w:rPr>
          <w:lang w:val="en-US"/>
        </w:rPr>
        <w:tab/>
        <w:t>virtual execute (Actor actor) = 0;</w:t>
      </w:r>
    </w:p>
    <w:p w14:paraId="5B7D1222" w14:textId="682D8DF2" w:rsidR="0028219E" w:rsidRPr="0028219E" w:rsidRDefault="0028219E" w:rsidP="0028219E">
      <w:pPr>
        <w:pStyle w:val="Kd"/>
        <w:rPr>
          <w:lang w:val="en-US"/>
        </w:rPr>
      </w:pPr>
      <w:r>
        <w:rPr>
          <w:lang w:val="en-US"/>
        </w:rPr>
        <w:t>}</w:t>
      </w:r>
    </w:p>
    <w:p w14:paraId="306A3297" w14:textId="10CEB4ED" w:rsidR="0028219E" w:rsidRDefault="0028219E" w:rsidP="00B14AFD">
      <w:r>
        <w:t xml:space="preserve">Arra, hogy paraméterül megkapjon egy </w:t>
      </w:r>
      <w:proofErr w:type="spellStart"/>
      <w:r>
        <w:t>actor</w:t>
      </w:r>
      <w:proofErr w:type="spellEnd"/>
      <w:r>
        <w:t>-t azért van szükség, hogy tudja min kell végrehajtani a függvényeket. Ezek után létrehozhatunk különböző parancsokat, amiket majd inputokhoz tudunk kötni.</w:t>
      </w:r>
    </w:p>
    <w:p w14:paraId="7FD8539E" w14:textId="37F538F2" w:rsidR="0028219E" w:rsidRDefault="0028219E" w:rsidP="0028219E">
      <w:pPr>
        <w:pStyle w:val="Kd"/>
        <w:rPr>
          <w:lang w:val="en-US"/>
        </w:rPr>
      </w:pPr>
      <w:proofErr w:type="spellStart"/>
      <w:r>
        <w:t>class</w:t>
      </w:r>
      <w:proofErr w:type="spellEnd"/>
      <w:r>
        <w:t xml:space="preserve"> </w:t>
      </w:r>
      <w:proofErr w:type="spellStart"/>
      <w:r>
        <w:t>JumpCommand</w:t>
      </w:r>
      <w:proofErr w:type="spellEnd"/>
      <w:r>
        <w:t xml:space="preserve"> </w:t>
      </w:r>
      <w:r>
        <w:rPr>
          <w:lang w:val="en-US"/>
        </w:rPr>
        <w:t>: Command</w:t>
      </w:r>
    </w:p>
    <w:p w14:paraId="55965E13" w14:textId="48DCB465" w:rsidR="0028219E" w:rsidRDefault="0028219E" w:rsidP="0028219E">
      <w:pPr>
        <w:pStyle w:val="Kd"/>
        <w:rPr>
          <w:lang w:val="en-US"/>
        </w:rPr>
      </w:pPr>
      <w:r>
        <w:rPr>
          <w:lang w:val="en-US"/>
        </w:rPr>
        <w:t>{</w:t>
      </w:r>
    </w:p>
    <w:p w14:paraId="56014F72" w14:textId="06E10E19" w:rsidR="0028219E" w:rsidRDefault="0028219E" w:rsidP="0028219E">
      <w:pPr>
        <w:pStyle w:val="Kd"/>
        <w:rPr>
          <w:lang w:val="en-US"/>
        </w:rPr>
      </w:pPr>
      <w:r>
        <w:rPr>
          <w:lang w:val="en-US"/>
        </w:rPr>
        <w:t>public:</w:t>
      </w:r>
    </w:p>
    <w:p w14:paraId="52D92749" w14:textId="10D9B539" w:rsidR="0028219E" w:rsidRDefault="0028219E" w:rsidP="0028219E">
      <w:pPr>
        <w:pStyle w:val="Kd"/>
        <w:rPr>
          <w:lang w:val="en-US"/>
        </w:rPr>
      </w:pPr>
      <w:r>
        <w:rPr>
          <w:lang w:val="en-US"/>
        </w:rPr>
        <w:tab/>
        <w:t>virtual void execute (Actor actor) override</w:t>
      </w:r>
    </w:p>
    <w:p w14:paraId="55D43884" w14:textId="02E6900E" w:rsidR="0028219E" w:rsidRDefault="0028219E" w:rsidP="0028219E">
      <w:pPr>
        <w:pStyle w:val="Kd"/>
        <w:rPr>
          <w:lang w:val="en-US"/>
        </w:rPr>
      </w:pPr>
      <w:r>
        <w:rPr>
          <w:lang w:val="en-US"/>
        </w:rPr>
        <w:tab/>
        <w:t>{</w:t>
      </w:r>
    </w:p>
    <w:p w14:paraId="62311AB0" w14:textId="33C11D56" w:rsidR="0028219E" w:rsidRDefault="0028219E" w:rsidP="0028219E">
      <w:pPr>
        <w:pStyle w:val="Kd"/>
        <w:rPr>
          <w:lang w:val="en-US"/>
        </w:rPr>
      </w:pPr>
      <w:r>
        <w:rPr>
          <w:lang w:val="en-US"/>
        </w:rPr>
        <w:tab/>
      </w:r>
      <w:r>
        <w:rPr>
          <w:lang w:val="en-US"/>
        </w:rPr>
        <w:tab/>
      </w:r>
      <w:proofErr w:type="spellStart"/>
      <w:r>
        <w:rPr>
          <w:lang w:val="en-US"/>
        </w:rPr>
        <w:t>actor.jump</w:t>
      </w:r>
      <w:proofErr w:type="spellEnd"/>
      <w:r>
        <w:rPr>
          <w:lang w:val="en-US"/>
        </w:rPr>
        <w:t xml:space="preserve"> ();</w:t>
      </w:r>
    </w:p>
    <w:p w14:paraId="13C901C1" w14:textId="0FE7C0D0" w:rsidR="0028219E" w:rsidRDefault="0028219E" w:rsidP="0028219E">
      <w:pPr>
        <w:pStyle w:val="Kd"/>
        <w:rPr>
          <w:lang w:val="en-US"/>
        </w:rPr>
      </w:pPr>
      <w:r>
        <w:rPr>
          <w:lang w:val="en-US"/>
        </w:rPr>
        <w:tab/>
        <w:t>}</w:t>
      </w:r>
    </w:p>
    <w:p w14:paraId="15FC504C" w14:textId="0BA13FAA" w:rsidR="0028219E" w:rsidRPr="0028219E" w:rsidRDefault="0028219E" w:rsidP="0028219E">
      <w:pPr>
        <w:pStyle w:val="Kd"/>
        <w:rPr>
          <w:lang w:val="en-US"/>
        </w:rPr>
      </w:pPr>
      <w:r>
        <w:rPr>
          <w:lang w:val="en-US"/>
        </w:rPr>
        <w:t>}</w:t>
      </w:r>
    </w:p>
    <w:p w14:paraId="64FFA71C" w14:textId="7CA7D9CC" w:rsidR="0028219E" w:rsidRDefault="0028219E" w:rsidP="00B14AFD">
      <w:r>
        <w:t xml:space="preserve">Ezután meg kell mondanunk valahogy, hogy milyen input hatására melyik parancsnak kell </w:t>
      </w:r>
      <w:proofErr w:type="spellStart"/>
      <w:r>
        <w:t>végrehajtódnia</w:t>
      </w:r>
      <w:proofErr w:type="spellEnd"/>
      <w:r>
        <w:t>. Ehhez egy függvényre van szükség.</w:t>
      </w:r>
    </w:p>
    <w:p w14:paraId="31784763" w14:textId="13974918" w:rsidR="0028219E" w:rsidRDefault="0028219E" w:rsidP="0028219E">
      <w:pPr>
        <w:pStyle w:val="Kd"/>
        <w:rPr>
          <w:lang w:val="en-US"/>
        </w:rPr>
      </w:pPr>
      <w:proofErr w:type="spellStart"/>
      <w:r>
        <w:t>Command</w:t>
      </w:r>
      <w:proofErr w:type="spellEnd"/>
      <w:r>
        <w:rPr>
          <w:lang w:val="en-US"/>
        </w:rPr>
        <w:t xml:space="preserve">* </w:t>
      </w:r>
      <w:proofErr w:type="spellStart"/>
      <w:r>
        <w:rPr>
          <w:lang w:val="en-US"/>
        </w:rPr>
        <w:t>handleInput</w:t>
      </w:r>
      <w:proofErr w:type="spellEnd"/>
      <w:r>
        <w:rPr>
          <w:lang w:val="en-US"/>
        </w:rPr>
        <w:t xml:space="preserve"> ()</w:t>
      </w:r>
    </w:p>
    <w:p w14:paraId="2DDBE2E1" w14:textId="5FBF0636" w:rsidR="0028219E" w:rsidRDefault="0028219E" w:rsidP="0028219E">
      <w:pPr>
        <w:pStyle w:val="Kd"/>
        <w:rPr>
          <w:lang w:val="en-US"/>
        </w:rPr>
      </w:pPr>
      <w:r>
        <w:rPr>
          <w:lang w:val="en-US"/>
        </w:rPr>
        <w:t>{</w:t>
      </w:r>
    </w:p>
    <w:p w14:paraId="3E5E3A95" w14:textId="68E09BCD" w:rsidR="0028219E" w:rsidRDefault="0028219E" w:rsidP="0028219E">
      <w:pPr>
        <w:pStyle w:val="Kd"/>
        <w:rPr>
          <w:lang w:val="en-US"/>
        </w:rPr>
      </w:pPr>
      <w:r>
        <w:rPr>
          <w:lang w:val="en-US"/>
        </w:rPr>
        <w:tab/>
        <w:t>if</w:t>
      </w:r>
      <w:r w:rsidR="00176573">
        <w:rPr>
          <w:lang w:val="en-US"/>
        </w:rPr>
        <w:t xml:space="preserve"> </w:t>
      </w:r>
      <w:r>
        <w:rPr>
          <w:lang w:val="en-US"/>
        </w:rPr>
        <w:t>(</w:t>
      </w:r>
      <w:proofErr w:type="spellStart"/>
      <w:r w:rsidR="00176573">
        <w:rPr>
          <w:lang w:val="en-US"/>
        </w:rPr>
        <w:t>spacePressed</w:t>
      </w:r>
      <w:proofErr w:type="spellEnd"/>
      <w:r w:rsidR="00176573">
        <w:rPr>
          <w:lang w:val="en-US"/>
        </w:rPr>
        <w:t xml:space="preserve"> ())</w:t>
      </w:r>
    </w:p>
    <w:p w14:paraId="0BC5E5D0" w14:textId="694F288C" w:rsidR="00176573" w:rsidRDefault="00176573" w:rsidP="0028219E">
      <w:pPr>
        <w:pStyle w:val="Kd"/>
        <w:rPr>
          <w:lang w:val="en-US"/>
        </w:rPr>
      </w:pPr>
      <w:r>
        <w:rPr>
          <w:lang w:val="en-US"/>
        </w:rPr>
        <w:tab/>
      </w:r>
      <w:r>
        <w:rPr>
          <w:lang w:val="en-US"/>
        </w:rPr>
        <w:tab/>
        <w:t xml:space="preserve">return new </w:t>
      </w:r>
      <w:proofErr w:type="spellStart"/>
      <w:r>
        <w:rPr>
          <w:lang w:val="en-US"/>
        </w:rPr>
        <w:t>JumpCommand</w:t>
      </w:r>
      <w:proofErr w:type="spellEnd"/>
      <w:r>
        <w:rPr>
          <w:lang w:val="en-US"/>
        </w:rPr>
        <w:t xml:space="preserve"> ();</w:t>
      </w:r>
    </w:p>
    <w:p w14:paraId="1CD38337" w14:textId="4D1F2D89" w:rsidR="00176573" w:rsidRDefault="00176573" w:rsidP="0028219E">
      <w:pPr>
        <w:pStyle w:val="Kd"/>
        <w:rPr>
          <w:lang w:val="en-US"/>
        </w:rPr>
      </w:pPr>
      <w:r>
        <w:rPr>
          <w:lang w:val="en-US"/>
        </w:rPr>
        <w:tab/>
        <w:t xml:space="preserve">return </w:t>
      </w:r>
      <w:proofErr w:type="spellStart"/>
      <w:r>
        <w:rPr>
          <w:lang w:val="en-US"/>
        </w:rPr>
        <w:t>nullptr</w:t>
      </w:r>
      <w:proofErr w:type="spellEnd"/>
      <w:r>
        <w:rPr>
          <w:lang w:val="en-US"/>
        </w:rPr>
        <w:t>;</w:t>
      </w:r>
    </w:p>
    <w:p w14:paraId="4577516E" w14:textId="0D7BC19B" w:rsidR="0028219E" w:rsidRPr="0028219E" w:rsidRDefault="0028219E" w:rsidP="0028219E">
      <w:pPr>
        <w:pStyle w:val="Kd"/>
        <w:rPr>
          <w:lang w:val="en-US"/>
        </w:rPr>
      </w:pPr>
      <w:r>
        <w:rPr>
          <w:lang w:val="en-US"/>
        </w:rPr>
        <w:t>}</w:t>
      </w:r>
    </w:p>
    <w:p w14:paraId="4E5B6776" w14:textId="09DD5555" w:rsidR="0028219E" w:rsidRDefault="00176573" w:rsidP="00B14AFD">
      <w:r>
        <w:t>Ez a függvény felel a parancsok és inputok összekapcsolásáért, vagyis ezt kell módosítani (vagy a hozzá tartozó osztályt) ha máshogy szeretnénk kezelni a bemenetet.</w:t>
      </w:r>
    </w:p>
    <w:p w14:paraId="0B1F62AB" w14:textId="51C9A808" w:rsidR="00176573" w:rsidRDefault="00176573" w:rsidP="00B14AFD">
      <w:r>
        <w:t>Ezek után a maga a végrehajtás már egyszerűen megvalósítható.</w:t>
      </w:r>
    </w:p>
    <w:p w14:paraId="6FDD2148" w14:textId="48EA0C75" w:rsidR="00176573" w:rsidRPr="00176573" w:rsidRDefault="00176573" w:rsidP="00176573">
      <w:pPr>
        <w:pStyle w:val="Kd"/>
        <w:rPr>
          <w:lang w:val="en-US"/>
        </w:rPr>
      </w:pPr>
      <w:proofErr w:type="spellStart"/>
      <w:r>
        <w:t>handleInput</w:t>
      </w:r>
      <w:proofErr w:type="spellEnd"/>
      <w:r>
        <w:t xml:space="preserve"> </w:t>
      </w:r>
      <w:r>
        <w:rPr>
          <w:lang w:val="en-US"/>
        </w:rPr>
        <w:t>()-&gt;execute(actor);</w:t>
      </w:r>
    </w:p>
    <w:p w14:paraId="40402DEC" w14:textId="59273013" w:rsidR="00176573" w:rsidRDefault="00176573" w:rsidP="00B14AFD">
      <w:r>
        <w:t xml:space="preserve">A minta továbbfejleszthető a </w:t>
      </w:r>
      <w:proofErr w:type="spellStart"/>
      <w:r>
        <w:t>Command</w:t>
      </w:r>
      <w:proofErr w:type="spellEnd"/>
      <w:r>
        <w:t xml:space="preserve"> osztály okosításával, úgy, hogy a végrehajtott műveleteket vissza is lehessen vonni. Ehhez a végrehajtások ellentétjeit kell implementálni. Ennek a funkciónak elsősorban a tervező programoknál van nagy jelentősége és nem a játékoknál.</w:t>
      </w:r>
    </w:p>
    <w:p w14:paraId="4F6C3F83" w14:textId="04D149A8" w:rsidR="00176573" w:rsidRPr="00B14AFD" w:rsidRDefault="00176573" w:rsidP="00B14AFD">
      <w:r>
        <w:t xml:space="preserve">Hasznos továbbfejlesztés továbbá, hogy a végrehajtandó parancsokat eltároljuk, hogy az esetleges lassulások esetén se vesszenek el. Vagyis, ha a program éppen nem tudja végrehajtani a parancsot, akkor berakja egy tárolóba. Ebből a tárolóból </w:t>
      </w:r>
      <w:r>
        <w:lastRenderedPageBreak/>
        <w:t>folyamatosan hajtódnak végre a parancsok, úgy, hogy mindig az vesszük, amelyik legrégebben került bele (FIFO</w:t>
      </w:r>
      <w:r>
        <w:rPr>
          <w:rStyle w:val="FootnoteReference"/>
        </w:rPr>
        <w:footnoteReference w:id="5"/>
      </w:r>
      <w:r>
        <w:t>).</w:t>
      </w:r>
    </w:p>
    <w:p w14:paraId="4EF6B61A" w14:textId="7BC0FF05" w:rsidR="00845D33" w:rsidRDefault="00845D33" w:rsidP="00845D33">
      <w:pPr>
        <w:pStyle w:val="Heading3"/>
      </w:pPr>
      <w:bookmarkStart w:id="19" w:name="_Toc88669026"/>
      <w:proofErr w:type="spellStart"/>
      <w:r>
        <w:t>Event</w:t>
      </w:r>
      <w:proofErr w:type="spellEnd"/>
      <w:r>
        <w:t xml:space="preserve"> </w:t>
      </w:r>
      <w:proofErr w:type="spellStart"/>
      <w:r>
        <w:t>Queue</w:t>
      </w:r>
      <w:proofErr w:type="spellEnd"/>
      <w:r w:rsidR="002F4AC4">
        <w:t xml:space="preserve"> </w:t>
      </w:r>
      <w:r w:rsidR="002F4AC4">
        <w:fldChar w:fldCharType="begin"/>
      </w:r>
      <w:r w:rsidR="002F4AC4">
        <w:instrText xml:space="preserve"> REF _Ref86864041 \r \h </w:instrText>
      </w:r>
      <w:r w:rsidR="002F4AC4">
        <w:fldChar w:fldCharType="separate"/>
      </w:r>
      <w:r w:rsidR="00924EA5">
        <w:t>[15]</w:t>
      </w:r>
      <w:bookmarkEnd w:id="19"/>
      <w:r w:rsidR="002F4AC4">
        <w:fldChar w:fldCharType="end"/>
      </w:r>
    </w:p>
    <w:p w14:paraId="1D89A0AC" w14:textId="22D50F04" w:rsidR="00176573" w:rsidRDefault="000D659F" w:rsidP="00176573">
      <w:r>
        <w:t>Lényege, hogy a felhasználó bemenetről érkező inputok megfelelően legyenek kezelve. Elsősorban az a lényege, hogy ne vesszen el bemenet és az ok megfelelően legyenek feldolgozva.</w:t>
      </w:r>
    </w:p>
    <w:p w14:paraId="19680433" w14:textId="77777777" w:rsidR="0020396D" w:rsidRDefault="000D659F" w:rsidP="0020396D">
      <w:r>
        <w:t xml:space="preserve">Annak, hogy egy bemenet ne vesszen el viszonylag egyszerű a megoldása. Lényegében ugyanúgy kell megoldani, mint a fentebb </w:t>
      </w:r>
      <w:r w:rsidR="0020396D">
        <w:t xml:space="preserve">említett </w:t>
      </w:r>
      <w:proofErr w:type="spellStart"/>
      <w:r w:rsidR="0020396D">
        <w:t>Command</w:t>
      </w:r>
      <w:proofErr w:type="spellEnd"/>
      <w:r>
        <w:t xml:space="preserve"> minta esetén. A bemenetek akkor </w:t>
      </w:r>
      <w:proofErr w:type="spellStart"/>
      <w:r>
        <w:t>veszhetnek</w:t>
      </w:r>
      <w:proofErr w:type="spellEnd"/>
      <w:r>
        <w:t xml:space="preserve"> el, ha éppen nem tudjuk őket feldolgozni és ezért nem vesszük őket figyelembe. Ehhez szükség van egy FIFO </w:t>
      </w:r>
      <w:r w:rsidR="0020396D">
        <w:t>típusú</w:t>
      </w:r>
      <w:r>
        <w:t xml:space="preserve"> </w:t>
      </w:r>
      <w:r w:rsidR="0020396D">
        <w:t xml:space="preserve">tárolóra, amibe rakjuk be folyamatosan a beérkező adatokat és hajtjuk végre a legrégebben bent levőket. </w:t>
      </w:r>
    </w:p>
    <w:p w14:paraId="3B3CA3B9" w14:textId="465254BC" w:rsidR="0020396D" w:rsidRDefault="0020396D" w:rsidP="0020396D">
      <w:r>
        <w:t xml:space="preserve">Itt az lehet érdekes, hogy vannak-e olyan jelek, amik egymás után ismétlődnek, de igazából összevonhatóak eggyé. Például, ha előre szeretnénk menni akkor folyamatosan nyomjuk az előre nyilat. Normál esetben ez aszt jelenti, hogy a számtógépnek rengetek </w:t>
      </w:r>
      <w:r w:rsidRPr="0020396D">
        <w:t xml:space="preserve">“előre” inputot </w:t>
      </w:r>
      <w:r>
        <w:t xml:space="preserve">kell lekezelnie. Ezt optimalizálhatjuk úgy, hogy az egymást követő ilyen jeleket összevonjuk eggyé és csak az számít mennyi ideig tartott, nem pedig, hogy hányszor lett elküldve a jel. Itt arra kell figyelni, hogy mikor tehető ez meg és mikor kellen külön kezelni a bemenetek. </w:t>
      </w:r>
    </w:p>
    <w:p w14:paraId="5F899B71" w14:textId="2F2B1541" w:rsidR="0020396D" w:rsidRDefault="0020396D" w:rsidP="0020396D">
      <w:r>
        <w:t xml:space="preserve">A mások fontos szempont, hogy az egyes bemenetek feldolgozását követő végrehajtandó parancsok végrehajtása be is </w:t>
      </w:r>
      <w:r w:rsidR="000A13DB">
        <w:t>legyen fejezve</w:t>
      </w:r>
      <w:r>
        <w:t>.</w:t>
      </w:r>
      <w:r w:rsidR="000A13DB">
        <w:t xml:space="preserve"> Itt az alapján lehet kétféle parancsot meghatározni, hogy probléma-e, ha átlapolódnak. Például, ha hangot szeretnénk többször egymás után lejátszani, és nincs idejük befejeződni, akkor az a felhasználónak értelmetlen zaj lesz.</w:t>
      </w:r>
      <w:r>
        <w:t xml:space="preserve"> </w:t>
      </w:r>
      <w:r w:rsidR="000A13DB">
        <w:t xml:space="preserve">Ellenben ha mozgatunk valamit, ott nem kell erre akkor figyelmet fordítani. </w:t>
      </w:r>
    </w:p>
    <w:p w14:paraId="22DB1DA1" w14:textId="4949F8A4" w:rsidR="000A13DB" w:rsidRDefault="000A13DB" w:rsidP="0020396D">
      <w:r>
        <w:t>Ezt úgy tudjuk megoldani, hogy jelezzük mikor hajtódott végre egy parancs és csak azután vesszük a következőt.</w:t>
      </w:r>
    </w:p>
    <w:p w14:paraId="35D47529" w14:textId="2FC5CCF0" w:rsidR="000A13DB" w:rsidRPr="0020396D" w:rsidRDefault="000A13DB" w:rsidP="0020396D">
      <w:r>
        <w:t>Ez a minta annyira nem bírt nagy jelentőséggel ennek a motornak az elkészítésekor, de a továbbfejlesztések miatt fontosnak tartottam kitérni rá.</w:t>
      </w:r>
    </w:p>
    <w:p w14:paraId="5F583DEE" w14:textId="60ED2D6C" w:rsidR="00845D33" w:rsidRDefault="00845D33" w:rsidP="00845D33">
      <w:pPr>
        <w:pStyle w:val="Heading3"/>
      </w:pPr>
      <w:bookmarkStart w:id="20" w:name="_Toc88669027"/>
      <w:proofErr w:type="spellStart"/>
      <w:r>
        <w:lastRenderedPageBreak/>
        <w:t>Observer</w:t>
      </w:r>
      <w:proofErr w:type="spellEnd"/>
      <w:r w:rsidR="002F4AC4">
        <w:t xml:space="preserve"> </w:t>
      </w:r>
      <w:r w:rsidR="002F4AC4">
        <w:fldChar w:fldCharType="begin"/>
      </w:r>
      <w:r w:rsidR="002F4AC4">
        <w:instrText xml:space="preserve"> REF _Ref86864058 \r \h </w:instrText>
      </w:r>
      <w:r w:rsidR="002F4AC4">
        <w:fldChar w:fldCharType="separate"/>
      </w:r>
      <w:r w:rsidR="00924EA5">
        <w:t>[16]</w:t>
      </w:r>
      <w:bookmarkEnd w:id="20"/>
      <w:r w:rsidR="002F4AC4">
        <w:fldChar w:fldCharType="end"/>
      </w:r>
    </w:p>
    <w:p w14:paraId="4A6A7152" w14:textId="0D434EFB" w:rsidR="000A13DB" w:rsidRDefault="000A13DB" w:rsidP="000A13DB">
      <w:r>
        <w:t xml:space="preserve">Ez a minta az egyik leggyakoribb a grafikus felhasználói felülettel rendelkező programok körében. Azokon belül is a </w:t>
      </w:r>
      <w:proofErr w:type="spellStart"/>
      <w:r>
        <w:t>Model-View-Control</w:t>
      </w:r>
      <w:proofErr w:type="spellEnd"/>
      <w:r>
        <w:t xml:space="preserve"> architektúrát</w:t>
      </w:r>
      <w:r w:rsidR="000C43F2">
        <w:fldChar w:fldCharType="begin"/>
      </w:r>
      <w:r w:rsidR="000C43F2">
        <w:instrText xml:space="preserve"> REF _Ref86869650 \r \h </w:instrText>
      </w:r>
      <w:r w:rsidR="000C43F2">
        <w:fldChar w:fldCharType="separate"/>
      </w:r>
      <w:r w:rsidR="00924EA5">
        <w:t>[19]</w:t>
      </w:r>
      <w:r w:rsidR="000C43F2">
        <w:fldChar w:fldCharType="end"/>
      </w:r>
      <w:r>
        <w:t xml:space="preserve"> használók körében a legelterjedtebb.</w:t>
      </w:r>
      <w:r w:rsidR="000C43F2">
        <w:t xml:space="preserve"> </w:t>
      </w:r>
    </w:p>
    <w:p w14:paraId="6A74DF55" w14:textId="6A302F1D" w:rsidR="000C43F2" w:rsidRDefault="000C43F2" w:rsidP="000A13DB">
      <w:r>
        <w:t>Abban könnyíti meg a dolgunkat, hogy ha valamilyen program</w:t>
      </w:r>
      <w:r w:rsidR="00EE4B25">
        <w:t xml:space="preserve"> </w:t>
      </w:r>
      <w:proofErr w:type="spellStart"/>
      <w:r>
        <w:t>beli</w:t>
      </w:r>
      <w:proofErr w:type="spellEnd"/>
      <w:r>
        <w:t xml:space="preserve"> eseményt követően </w:t>
      </w:r>
      <w:r w:rsidR="00EE4B25">
        <w:t>szeretnénk arra valahogy reagálni, akkor nem kell zavaró függőségekkel és nehezen érthető feltételekkel teleszórni a kódot.</w:t>
      </w:r>
    </w:p>
    <w:p w14:paraId="558C4E97" w14:textId="226B9A79" w:rsidR="00EE4B25" w:rsidRDefault="00EE4B25" w:rsidP="000A13DB">
      <w:r>
        <w:t xml:space="preserve">Úgy működik, hogy azokhoz az osztályokhoz, amiket értesíteni szeretnénk létrehozunk úgy nevezett </w:t>
      </w:r>
      <w:proofErr w:type="spellStart"/>
      <w:r>
        <w:t>observer-eket</w:t>
      </w:r>
      <w:proofErr w:type="spellEnd"/>
      <w:r>
        <w:t>, amik egy közös őssel rendelkeznek.</w:t>
      </w:r>
    </w:p>
    <w:p w14:paraId="1511DF1D" w14:textId="5C413EDA" w:rsidR="00EE4B25" w:rsidRDefault="00EE4B25" w:rsidP="00EE4B25">
      <w:pPr>
        <w:pStyle w:val="Kd"/>
      </w:pPr>
      <w:proofErr w:type="spellStart"/>
      <w:r>
        <w:t>class</w:t>
      </w:r>
      <w:proofErr w:type="spellEnd"/>
      <w:r>
        <w:t xml:space="preserve"> </w:t>
      </w:r>
      <w:proofErr w:type="spellStart"/>
      <w:r>
        <w:t>Observer</w:t>
      </w:r>
      <w:proofErr w:type="spellEnd"/>
    </w:p>
    <w:p w14:paraId="72706423" w14:textId="5E678CB0" w:rsidR="00EE4B25" w:rsidRDefault="00EE4B25" w:rsidP="00EE4B25">
      <w:pPr>
        <w:pStyle w:val="Kd"/>
        <w:rPr>
          <w:lang w:val="en-US"/>
        </w:rPr>
      </w:pPr>
      <w:r>
        <w:rPr>
          <w:lang w:val="en-US"/>
        </w:rPr>
        <w:t>{</w:t>
      </w:r>
    </w:p>
    <w:p w14:paraId="458D1387" w14:textId="067170A5" w:rsidR="00EE4B25" w:rsidRDefault="00EE4B25" w:rsidP="00EE4B25">
      <w:pPr>
        <w:pStyle w:val="Kd"/>
        <w:rPr>
          <w:lang w:val="en-US"/>
        </w:rPr>
      </w:pPr>
      <w:r>
        <w:rPr>
          <w:lang w:val="en-US"/>
        </w:rPr>
        <w:t>public:</w:t>
      </w:r>
    </w:p>
    <w:p w14:paraId="48FB2895" w14:textId="61BB7B1D" w:rsidR="00EE4B25" w:rsidRPr="00EE4B25" w:rsidRDefault="00EE4B25" w:rsidP="00EE4B25">
      <w:pPr>
        <w:pStyle w:val="Kd"/>
      </w:pPr>
      <w:r>
        <w:rPr>
          <w:lang w:val="en-US"/>
        </w:rPr>
        <w:tab/>
        <w:t xml:space="preserve">virtual void </w:t>
      </w:r>
      <w:proofErr w:type="spellStart"/>
      <w:r>
        <w:rPr>
          <w:lang w:val="en-US"/>
        </w:rPr>
        <w:t>onNotify</w:t>
      </w:r>
      <w:proofErr w:type="spellEnd"/>
      <w:r>
        <w:rPr>
          <w:lang w:val="en-US"/>
        </w:rPr>
        <w:t xml:space="preserve"> (</w:t>
      </w:r>
      <w:r w:rsidRPr="00EE4B25">
        <w:t xml:space="preserve">const </w:t>
      </w:r>
      <w:proofErr w:type="spellStart"/>
      <w:r w:rsidRPr="00EE4B25">
        <w:t>Entity</w:t>
      </w:r>
      <w:proofErr w:type="spellEnd"/>
      <w:r w:rsidRPr="00EE4B25">
        <w:t xml:space="preserve">&amp; </w:t>
      </w:r>
      <w:proofErr w:type="spellStart"/>
      <w:r w:rsidRPr="00EE4B25">
        <w:t>entity</w:t>
      </w:r>
      <w:proofErr w:type="spellEnd"/>
      <w:r w:rsidRPr="00EE4B25">
        <w:t xml:space="preserve">, </w:t>
      </w:r>
      <w:proofErr w:type="spellStart"/>
      <w:r w:rsidRPr="00EE4B25">
        <w:t>Event</w:t>
      </w:r>
      <w:proofErr w:type="spellEnd"/>
      <w:r w:rsidRPr="00EE4B25">
        <w:t xml:space="preserve"> </w:t>
      </w:r>
      <w:proofErr w:type="spellStart"/>
      <w:r w:rsidRPr="00EE4B25">
        <w:t>event</w:t>
      </w:r>
      <w:proofErr w:type="spellEnd"/>
      <w:r>
        <w:rPr>
          <w:lang w:val="en-US"/>
        </w:rPr>
        <w:t>) = 0;</w:t>
      </w:r>
    </w:p>
    <w:p w14:paraId="75CC22CD" w14:textId="754DA983" w:rsidR="00EE4B25" w:rsidRDefault="00EE4B25" w:rsidP="00EE4B25">
      <w:pPr>
        <w:pStyle w:val="Kd"/>
        <w:rPr>
          <w:rFonts w:ascii="Source Code Pro" w:hAnsi="Source Code Pro" w:cs="Courier New"/>
          <w:color w:val="1481B8"/>
          <w:szCs w:val="20"/>
          <w:lang w:eastAsia="hu-HU"/>
        </w:rPr>
      </w:pPr>
      <w:r w:rsidRPr="0032308E">
        <w:t>}</w:t>
      </w:r>
      <w:r w:rsidRPr="00EE4B25">
        <w:rPr>
          <w:rFonts w:ascii="Source Code Pro" w:hAnsi="Source Code Pro" w:cs="Courier New"/>
          <w:color w:val="1481B8"/>
          <w:szCs w:val="20"/>
          <w:lang w:eastAsia="hu-HU"/>
        </w:rPr>
        <w:t xml:space="preserve"> </w:t>
      </w:r>
    </w:p>
    <w:p w14:paraId="53DB408C" w14:textId="4C41E496" w:rsidR="00C801F0" w:rsidRDefault="00C801F0" w:rsidP="00C801F0">
      <w:pPr>
        <w:rPr>
          <w:lang w:eastAsia="hu-HU"/>
        </w:rPr>
      </w:pPr>
      <w:r>
        <w:rPr>
          <w:lang w:eastAsia="hu-HU"/>
        </w:rPr>
        <w:t xml:space="preserve">Az egyes </w:t>
      </w:r>
      <w:proofErr w:type="spellStart"/>
      <w:r>
        <w:rPr>
          <w:lang w:eastAsia="hu-HU"/>
        </w:rPr>
        <w:t>observerek</w:t>
      </w:r>
      <w:proofErr w:type="spellEnd"/>
      <w:r>
        <w:rPr>
          <w:lang w:eastAsia="hu-HU"/>
        </w:rPr>
        <w:t xml:space="preserve"> értesítése után, a paraméterek segítségével el tudják végezni az adatszerkezeti módosításokat. Az olyan osztályokban, amik értesíteni szeretnének másikakat el kell tárolni az értesítendő </w:t>
      </w:r>
      <w:proofErr w:type="spellStart"/>
      <w:r>
        <w:rPr>
          <w:lang w:eastAsia="hu-HU"/>
        </w:rPr>
        <w:t>observereket</w:t>
      </w:r>
      <w:proofErr w:type="spellEnd"/>
      <w:r>
        <w:rPr>
          <w:lang w:eastAsia="hu-HU"/>
        </w:rPr>
        <w:t>, heterogén kollekcióban.</w:t>
      </w:r>
    </w:p>
    <w:p w14:paraId="0185677E" w14:textId="5C5474CB" w:rsidR="00C801F0" w:rsidRPr="00C801F0" w:rsidRDefault="00C801F0" w:rsidP="00C801F0">
      <w:pPr>
        <w:pStyle w:val="Kd"/>
        <w:rPr>
          <w:lang w:eastAsia="hu-HU"/>
        </w:rPr>
      </w:pPr>
      <w:r>
        <w:rPr>
          <w:lang w:eastAsia="hu-HU"/>
        </w:rPr>
        <w:t>List</w:t>
      </w:r>
      <w:r w:rsidRPr="00C801F0">
        <w:rPr>
          <w:lang w:eastAsia="hu-HU"/>
        </w:rPr>
        <w:t>&lt;</w:t>
      </w:r>
      <w:proofErr w:type="spellStart"/>
      <w:r w:rsidRPr="00C801F0">
        <w:rPr>
          <w:lang w:eastAsia="hu-HU"/>
        </w:rPr>
        <w:t>Observer</w:t>
      </w:r>
      <w:proofErr w:type="spellEnd"/>
      <w:r w:rsidRPr="00C801F0">
        <w:rPr>
          <w:lang w:eastAsia="hu-HU"/>
        </w:rPr>
        <w:t xml:space="preserve">*&gt; </w:t>
      </w:r>
      <w:proofErr w:type="spellStart"/>
      <w:r w:rsidRPr="00C801F0">
        <w:rPr>
          <w:lang w:eastAsia="hu-HU"/>
        </w:rPr>
        <w:t>observers</w:t>
      </w:r>
      <w:proofErr w:type="spellEnd"/>
      <w:r w:rsidRPr="00C801F0">
        <w:rPr>
          <w:lang w:eastAsia="hu-HU"/>
        </w:rPr>
        <w:t>;</w:t>
      </w:r>
    </w:p>
    <w:p w14:paraId="2BA4BDE0" w14:textId="1D3A5809" w:rsidR="00C801F0" w:rsidRDefault="00C801F0" w:rsidP="00C801F0">
      <w:pPr>
        <w:rPr>
          <w:lang w:eastAsia="hu-HU"/>
        </w:rPr>
      </w:pPr>
      <w:r>
        <w:rPr>
          <w:lang w:eastAsia="hu-HU"/>
        </w:rPr>
        <w:t>Ezeknek utána meg kell hívni a megfelelő metódusát, hogy megtörténjék az értesítés.</w:t>
      </w:r>
    </w:p>
    <w:p w14:paraId="6250172D" w14:textId="6341FD03" w:rsidR="00C801F0" w:rsidRDefault="00C801F0" w:rsidP="00C801F0">
      <w:pPr>
        <w:pStyle w:val="Kd"/>
        <w:rPr>
          <w:lang w:eastAsia="hu-HU"/>
        </w:rPr>
      </w:pPr>
      <w:proofErr w:type="spellStart"/>
      <w:r>
        <w:rPr>
          <w:lang w:eastAsia="hu-HU"/>
        </w:rPr>
        <w:t>for</w:t>
      </w:r>
      <w:proofErr w:type="spellEnd"/>
      <w:r>
        <w:rPr>
          <w:lang w:eastAsia="hu-HU"/>
        </w:rPr>
        <w:t xml:space="preserve"> (</w:t>
      </w:r>
      <w:proofErr w:type="spellStart"/>
      <w:r>
        <w:rPr>
          <w:lang w:eastAsia="hu-HU"/>
        </w:rPr>
        <w:t>Observer</w:t>
      </w:r>
      <w:proofErr w:type="spellEnd"/>
      <w:r>
        <w:rPr>
          <w:lang w:eastAsia="hu-HU"/>
        </w:rPr>
        <w:t xml:space="preserve">* </w:t>
      </w:r>
      <w:proofErr w:type="spellStart"/>
      <w:r>
        <w:rPr>
          <w:lang w:eastAsia="hu-HU"/>
        </w:rPr>
        <w:t>observer</w:t>
      </w:r>
      <w:proofErr w:type="spellEnd"/>
      <w:r>
        <w:rPr>
          <w:lang w:eastAsia="hu-HU"/>
        </w:rPr>
        <w:t xml:space="preserve"> : </w:t>
      </w:r>
      <w:proofErr w:type="spellStart"/>
      <w:r>
        <w:rPr>
          <w:lang w:eastAsia="hu-HU"/>
        </w:rPr>
        <w:t>observers</w:t>
      </w:r>
      <w:proofErr w:type="spellEnd"/>
      <w:r>
        <w:rPr>
          <w:lang w:eastAsia="hu-HU"/>
        </w:rPr>
        <w:t>)</w:t>
      </w:r>
    </w:p>
    <w:p w14:paraId="759444E9" w14:textId="3E4258F3" w:rsidR="00C801F0" w:rsidRDefault="00C801F0" w:rsidP="00C801F0">
      <w:pPr>
        <w:pStyle w:val="Kd"/>
        <w:rPr>
          <w:lang w:eastAsia="hu-HU"/>
        </w:rPr>
      </w:pPr>
      <w:r>
        <w:rPr>
          <w:lang w:eastAsia="hu-HU"/>
        </w:rPr>
        <w:tab/>
      </w:r>
      <w:proofErr w:type="spellStart"/>
      <w:r>
        <w:rPr>
          <w:lang w:eastAsia="hu-HU"/>
        </w:rPr>
        <w:t>observer</w:t>
      </w:r>
      <w:proofErr w:type="spellEnd"/>
      <w:r>
        <w:rPr>
          <w:lang w:eastAsia="hu-HU"/>
        </w:rPr>
        <w:t>-&gt;</w:t>
      </w:r>
      <w:proofErr w:type="spellStart"/>
      <w:r>
        <w:rPr>
          <w:lang w:eastAsia="hu-HU"/>
        </w:rPr>
        <w:t>onNotify</w:t>
      </w:r>
      <w:proofErr w:type="spellEnd"/>
      <w:r>
        <w:rPr>
          <w:lang w:eastAsia="hu-HU"/>
        </w:rPr>
        <w:t xml:space="preserve"> (</w:t>
      </w:r>
      <w:r w:rsidRPr="00EE4B25">
        <w:t xml:space="preserve">const </w:t>
      </w:r>
      <w:proofErr w:type="spellStart"/>
      <w:r w:rsidRPr="00EE4B25">
        <w:t>Entity</w:t>
      </w:r>
      <w:proofErr w:type="spellEnd"/>
      <w:r w:rsidRPr="00EE4B25">
        <w:t xml:space="preserve">&amp; </w:t>
      </w:r>
      <w:proofErr w:type="spellStart"/>
      <w:r w:rsidRPr="00EE4B25">
        <w:t>entity</w:t>
      </w:r>
      <w:proofErr w:type="spellEnd"/>
      <w:r w:rsidRPr="00EE4B25">
        <w:t xml:space="preserve">, </w:t>
      </w:r>
      <w:proofErr w:type="spellStart"/>
      <w:r w:rsidRPr="00EE4B25">
        <w:t>Event</w:t>
      </w:r>
      <w:proofErr w:type="spellEnd"/>
      <w:r w:rsidRPr="00EE4B25">
        <w:t xml:space="preserve"> </w:t>
      </w:r>
      <w:proofErr w:type="spellStart"/>
      <w:r w:rsidRPr="00EE4B25">
        <w:t>event</w:t>
      </w:r>
      <w:proofErr w:type="spellEnd"/>
      <w:r>
        <w:rPr>
          <w:lang w:eastAsia="hu-HU"/>
        </w:rPr>
        <w:t>);</w:t>
      </w:r>
    </w:p>
    <w:p w14:paraId="58290D6F" w14:textId="125B3899" w:rsidR="00C801F0" w:rsidRDefault="00C801F0" w:rsidP="00C801F0">
      <w:pPr>
        <w:rPr>
          <w:lang w:eastAsia="hu-HU"/>
        </w:rPr>
      </w:pPr>
      <w:r>
        <w:rPr>
          <w:lang w:eastAsia="hu-HU"/>
        </w:rPr>
        <w:t xml:space="preserve">Az egyes </w:t>
      </w:r>
      <w:proofErr w:type="spellStart"/>
      <w:r>
        <w:rPr>
          <w:lang w:eastAsia="hu-HU"/>
        </w:rPr>
        <w:t>observereket</w:t>
      </w:r>
      <w:proofErr w:type="spellEnd"/>
      <w:r>
        <w:rPr>
          <w:lang w:eastAsia="hu-HU"/>
        </w:rPr>
        <w:t xml:space="preserve"> össze kell kötni az adatszerkezettel, hogy tudja azt módosítani. Ezt tehetjük leszármazással (az </w:t>
      </w:r>
      <w:proofErr w:type="spellStart"/>
      <w:r>
        <w:rPr>
          <w:lang w:eastAsia="hu-HU"/>
        </w:rPr>
        <w:t>Observer</w:t>
      </w:r>
      <w:proofErr w:type="spellEnd"/>
      <w:r>
        <w:rPr>
          <w:lang w:eastAsia="hu-HU"/>
        </w:rPr>
        <w:t xml:space="preserve"> osztályból) vagy tartalmazással. Célszerű tartalmazást használni, mivel a leszármazáskor sérül a </w:t>
      </w:r>
      <w:proofErr w:type="spellStart"/>
      <w:r>
        <w:rPr>
          <w:lang w:eastAsia="hu-HU"/>
        </w:rPr>
        <w:t>Single</w:t>
      </w:r>
      <w:proofErr w:type="spellEnd"/>
      <w:r>
        <w:rPr>
          <w:lang w:eastAsia="hu-HU"/>
        </w:rPr>
        <w:t xml:space="preserve"> Responsibility elve.</w:t>
      </w:r>
    </w:p>
    <w:p w14:paraId="7FBF4BBC" w14:textId="630C5EDC" w:rsidR="00C801F0" w:rsidRPr="00EE4B25" w:rsidRDefault="00C801F0" w:rsidP="00C801F0">
      <w:pPr>
        <w:rPr>
          <w:lang w:eastAsia="hu-HU"/>
        </w:rPr>
      </w:pPr>
      <w:r>
        <w:rPr>
          <w:lang w:eastAsia="hu-HU"/>
        </w:rPr>
        <w:t xml:space="preserve">Az </w:t>
      </w:r>
      <w:proofErr w:type="spellStart"/>
      <w:r>
        <w:rPr>
          <w:lang w:eastAsia="hu-HU"/>
        </w:rPr>
        <w:t>observer</w:t>
      </w:r>
      <w:proofErr w:type="spellEnd"/>
      <w:r>
        <w:rPr>
          <w:lang w:eastAsia="hu-HU"/>
        </w:rPr>
        <w:t xml:space="preserve"> minta a </w:t>
      </w:r>
      <w:proofErr w:type="spellStart"/>
      <w:r>
        <w:rPr>
          <w:lang w:eastAsia="hu-HU"/>
        </w:rPr>
        <w:t>Model-View-Controller</w:t>
      </w:r>
      <w:proofErr w:type="spellEnd"/>
      <w:r>
        <w:rPr>
          <w:lang w:eastAsia="hu-HU"/>
        </w:rPr>
        <w:t xml:space="preserve"> architektúrán kívül </w:t>
      </w:r>
      <w:proofErr w:type="spellStart"/>
      <w:r>
        <w:rPr>
          <w:lang w:eastAsia="hu-HU"/>
        </w:rPr>
        <w:t>achievement</w:t>
      </w:r>
      <w:proofErr w:type="spellEnd"/>
      <w:r>
        <w:rPr>
          <w:lang w:eastAsia="hu-HU"/>
        </w:rPr>
        <w:t>-ek kezelésére is rendkívül alkalmas.</w:t>
      </w:r>
    </w:p>
    <w:p w14:paraId="250ABC0C" w14:textId="0EBC89BF" w:rsidR="00EE4B25" w:rsidRPr="00EE4B25" w:rsidRDefault="00EE4B25" w:rsidP="00EE4B25">
      <w:pPr>
        <w:pStyle w:val="Kd"/>
      </w:pPr>
    </w:p>
    <w:p w14:paraId="160935E4" w14:textId="41034FD5" w:rsidR="00845D33" w:rsidRDefault="00845D33" w:rsidP="00845D33">
      <w:pPr>
        <w:pStyle w:val="Heading3"/>
      </w:pPr>
      <w:bookmarkStart w:id="21" w:name="_Toc88669028"/>
      <w:proofErr w:type="spellStart"/>
      <w:r>
        <w:t>Singleton</w:t>
      </w:r>
      <w:proofErr w:type="spellEnd"/>
      <w:r w:rsidR="002F4AC4">
        <w:t xml:space="preserve"> </w:t>
      </w:r>
      <w:r w:rsidR="002F4AC4">
        <w:fldChar w:fldCharType="begin"/>
      </w:r>
      <w:r w:rsidR="002F4AC4">
        <w:instrText xml:space="preserve"> REF _Ref86864065 \r \h </w:instrText>
      </w:r>
      <w:r w:rsidR="002F4AC4">
        <w:fldChar w:fldCharType="separate"/>
      </w:r>
      <w:r w:rsidR="00924EA5">
        <w:t>[17]</w:t>
      </w:r>
      <w:bookmarkEnd w:id="21"/>
      <w:r w:rsidR="002F4AC4">
        <w:fldChar w:fldCharType="end"/>
      </w:r>
    </w:p>
    <w:p w14:paraId="53F2F757" w14:textId="16FA5E3F" w:rsidR="00C801F0" w:rsidRDefault="0049456A" w:rsidP="00C801F0">
      <w:r>
        <w:t>A minták bevezetésekor volt szó arról, hogy ésszel kel használni őket. Ez erre a mintára hatványozottan igaz. Ennek oka, hogy ez a minta nagyon egyszerű és nagyon sokszor a rossz tervezést követően egyszerűen lehet vele hibákat javítani.</w:t>
      </w:r>
    </w:p>
    <w:p w14:paraId="1DFE4532" w14:textId="4F339356" w:rsidR="0049456A" w:rsidRDefault="0049456A" w:rsidP="00C801F0">
      <w:r>
        <w:lastRenderedPageBreak/>
        <w:t>A lényeg, hogy vannak olyan objektumok, amikből csupán egy létezése indokolt. Ilyenkor felmerül, hogy ezt az egy példányt minél több helyről szeretnénk elérni. Ez könnyen ahhoz vezethet, hogy van egy globális isten osztályunk, ami számtalan objektum orientált elvet sért meg.</w:t>
      </w:r>
    </w:p>
    <w:p w14:paraId="08A8194C" w14:textId="1296AEB2" w:rsidR="0049456A" w:rsidRDefault="0049456A" w:rsidP="00C801F0">
      <w:r>
        <w:t xml:space="preserve">Implementálás szempontjából ez statikus függvényeket jelent, amiken keresztül lehet a </w:t>
      </w:r>
      <w:proofErr w:type="spellStart"/>
      <w:r>
        <w:t>singleton</w:t>
      </w:r>
      <w:proofErr w:type="spellEnd"/>
      <w:r>
        <w:t xml:space="preserve"> osztályt módosítani. </w:t>
      </w:r>
    </w:p>
    <w:p w14:paraId="6830E380" w14:textId="4C21F966" w:rsidR="0049456A" w:rsidRDefault="0049456A" w:rsidP="0049456A">
      <w:pPr>
        <w:pStyle w:val="Kd"/>
      </w:pPr>
      <w:proofErr w:type="spellStart"/>
      <w:r>
        <w:t>class</w:t>
      </w:r>
      <w:proofErr w:type="spellEnd"/>
      <w:r>
        <w:t xml:space="preserve"> </w:t>
      </w:r>
      <w:proofErr w:type="spellStart"/>
      <w:r>
        <w:t>Singleton</w:t>
      </w:r>
      <w:proofErr w:type="spellEnd"/>
    </w:p>
    <w:p w14:paraId="2BFDC53D" w14:textId="57A73D3F" w:rsidR="0049456A" w:rsidRDefault="0049456A" w:rsidP="0049456A">
      <w:pPr>
        <w:pStyle w:val="Kd"/>
        <w:rPr>
          <w:lang w:val="en-US"/>
        </w:rPr>
      </w:pPr>
      <w:r>
        <w:rPr>
          <w:lang w:val="en-US"/>
        </w:rPr>
        <w:t>{</w:t>
      </w:r>
    </w:p>
    <w:p w14:paraId="45E581D0" w14:textId="30DA8059" w:rsidR="0049456A" w:rsidRDefault="0049456A" w:rsidP="0049456A">
      <w:pPr>
        <w:pStyle w:val="Kd"/>
        <w:rPr>
          <w:lang w:val="en-US"/>
        </w:rPr>
      </w:pPr>
      <w:r>
        <w:rPr>
          <w:lang w:val="en-US"/>
        </w:rPr>
        <w:t>public:</w:t>
      </w:r>
    </w:p>
    <w:p w14:paraId="497AA8E7" w14:textId="534DF761" w:rsidR="0049456A" w:rsidRDefault="0049456A" w:rsidP="0049456A">
      <w:pPr>
        <w:pStyle w:val="Kd"/>
        <w:rPr>
          <w:lang w:val="en-US"/>
        </w:rPr>
      </w:pPr>
      <w:r>
        <w:rPr>
          <w:lang w:val="en-US"/>
        </w:rPr>
        <w:tab/>
        <w:t>static Singleton* instance</w:t>
      </w:r>
      <w:r w:rsidR="002637AA">
        <w:rPr>
          <w:lang w:val="en-US"/>
        </w:rPr>
        <w:t xml:space="preserve"> ()</w:t>
      </w:r>
    </w:p>
    <w:p w14:paraId="7118215F" w14:textId="110B7D9A" w:rsidR="002637AA" w:rsidRDefault="002637AA" w:rsidP="0049456A">
      <w:pPr>
        <w:pStyle w:val="Kd"/>
        <w:rPr>
          <w:lang w:val="en-US"/>
        </w:rPr>
      </w:pPr>
      <w:r>
        <w:rPr>
          <w:lang w:val="en-US"/>
        </w:rPr>
        <w:tab/>
        <w:t>{</w:t>
      </w:r>
    </w:p>
    <w:p w14:paraId="00DE40FC" w14:textId="7591A5AF" w:rsidR="002637AA" w:rsidRDefault="002637AA" w:rsidP="0049456A">
      <w:pPr>
        <w:pStyle w:val="Kd"/>
        <w:rPr>
          <w:lang w:val="en-US"/>
        </w:rPr>
      </w:pPr>
      <w:r>
        <w:rPr>
          <w:lang w:val="en-US"/>
        </w:rPr>
        <w:tab/>
      </w:r>
      <w:r>
        <w:rPr>
          <w:lang w:val="en-US"/>
        </w:rPr>
        <w:tab/>
        <w:t xml:space="preserve">if (instance == </w:t>
      </w:r>
      <w:proofErr w:type="spellStart"/>
      <w:r>
        <w:rPr>
          <w:lang w:val="en-US"/>
        </w:rPr>
        <w:t>nullptr</w:t>
      </w:r>
      <w:proofErr w:type="spellEnd"/>
      <w:r>
        <w:rPr>
          <w:lang w:val="en-US"/>
        </w:rPr>
        <w:t>)</w:t>
      </w:r>
    </w:p>
    <w:p w14:paraId="6F8E23F5" w14:textId="30199814" w:rsidR="002637AA" w:rsidRDefault="002637AA" w:rsidP="0049456A">
      <w:pPr>
        <w:pStyle w:val="Kd"/>
        <w:rPr>
          <w:lang w:val="en-US"/>
        </w:rPr>
      </w:pPr>
      <w:r>
        <w:rPr>
          <w:lang w:val="en-US"/>
        </w:rPr>
        <w:tab/>
      </w:r>
      <w:r>
        <w:rPr>
          <w:lang w:val="en-US"/>
        </w:rPr>
        <w:tab/>
      </w:r>
      <w:r>
        <w:rPr>
          <w:lang w:val="en-US"/>
        </w:rPr>
        <w:tab/>
        <w:t>instance = new Singleton ();</w:t>
      </w:r>
    </w:p>
    <w:p w14:paraId="6EAB8E6A" w14:textId="3F34A5D5" w:rsidR="002637AA" w:rsidRDefault="002637AA" w:rsidP="0049456A">
      <w:pPr>
        <w:pStyle w:val="Kd"/>
        <w:rPr>
          <w:lang w:val="en-US"/>
        </w:rPr>
      </w:pPr>
      <w:r>
        <w:rPr>
          <w:lang w:val="en-US"/>
        </w:rPr>
        <w:tab/>
      </w:r>
      <w:r>
        <w:rPr>
          <w:lang w:val="en-US"/>
        </w:rPr>
        <w:tab/>
        <w:t>return singleton;</w:t>
      </w:r>
    </w:p>
    <w:p w14:paraId="2EC4FAA8" w14:textId="14D4EDBC" w:rsidR="002637AA" w:rsidRDefault="002637AA" w:rsidP="0049456A">
      <w:pPr>
        <w:pStyle w:val="Kd"/>
        <w:rPr>
          <w:lang w:val="en-US"/>
        </w:rPr>
      </w:pPr>
      <w:r>
        <w:rPr>
          <w:lang w:val="en-US"/>
        </w:rPr>
        <w:tab/>
        <w:t>}</w:t>
      </w:r>
    </w:p>
    <w:p w14:paraId="1667473F" w14:textId="0F6B920D" w:rsidR="0049456A" w:rsidRDefault="0049456A" w:rsidP="0049456A">
      <w:pPr>
        <w:pStyle w:val="Kd"/>
        <w:rPr>
          <w:lang w:val="en-US"/>
        </w:rPr>
      </w:pPr>
      <w:r>
        <w:rPr>
          <w:lang w:val="en-US"/>
        </w:rPr>
        <w:t>private:</w:t>
      </w:r>
    </w:p>
    <w:p w14:paraId="2CCEC149" w14:textId="460956FC" w:rsidR="0049456A" w:rsidRDefault="0049456A" w:rsidP="0049456A">
      <w:pPr>
        <w:pStyle w:val="Kd"/>
        <w:rPr>
          <w:lang w:val="en-US"/>
        </w:rPr>
      </w:pPr>
      <w:r>
        <w:rPr>
          <w:lang w:val="en-US"/>
        </w:rPr>
        <w:tab/>
        <w:t>static Singleton* instance;</w:t>
      </w:r>
    </w:p>
    <w:p w14:paraId="22A02621" w14:textId="61CAB398" w:rsidR="0049456A" w:rsidRDefault="0049456A" w:rsidP="0049456A">
      <w:pPr>
        <w:pStyle w:val="Kd"/>
        <w:rPr>
          <w:lang w:val="en-US"/>
        </w:rPr>
      </w:pPr>
      <w:r>
        <w:rPr>
          <w:lang w:val="en-US"/>
        </w:rPr>
        <w:t>}</w:t>
      </w:r>
    </w:p>
    <w:p w14:paraId="3858B88B" w14:textId="3EAC7CAB" w:rsidR="002637AA" w:rsidRDefault="002637AA" w:rsidP="0049456A">
      <w:pPr>
        <w:pStyle w:val="Kd"/>
        <w:rPr>
          <w:lang w:val="en-US"/>
        </w:rPr>
      </w:pPr>
    </w:p>
    <w:p w14:paraId="7A379398" w14:textId="0410A599" w:rsidR="002637AA" w:rsidRPr="0049456A" w:rsidRDefault="002637AA" w:rsidP="0049456A">
      <w:pPr>
        <w:pStyle w:val="Kd"/>
        <w:rPr>
          <w:lang w:val="en-US"/>
        </w:rPr>
      </w:pPr>
      <w:r>
        <w:rPr>
          <w:lang w:val="en-US"/>
        </w:rPr>
        <w:t>Singleton::instance ();</w:t>
      </w:r>
    </w:p>
    <w:p w14:paraId="7F0A830B" w14:textId="0E51BEA0" w:rsidR="0049456A" w:rsidRDefault="002637AA" w:rsidP="00C801F0">
      <w:r>
        <w:t>Gyakori használat például, ha egy ablakunk van, amire minden ki szeretne rajzolni. Ekkor helytelen több ablak példányt létrehozni, mert konfliktusban lennének egymással.</w:t>
      </w:r>
    </w:p>
    <w:p w14:paraId="710ABE2A" w14:textId="60860E8D" w:rsidR="002637AA" w:rsidRDefault="002637AA" w:rsidP="00C801F0">
      <w:r>
        <w:t xml:space="preserve">Másik példa például egy log rendszer. Amit a program minden részéről szeretnénk használni. Ekkor lehetséges, hogy a többszöri </w:t>
      </w:r>
      <w:proofErr w:type="spellStart"/>
      <w:r>
        <w:t>példányosítás</w:t>
      </w:r>
      <w:proofErr w:type="spellEnd"/>
      <w:r>
        <w:t xml:space="preserve"> nem okozna konfliktust, de teljes mértékig felesleg, mivel egy közös erőforrás is el tudja látna </w:t>
      </w:r>
      <w:proofErr w:type="spellStart"/>
      <w:r>
        <w:t>logolás</w:t>
      </w:r>
      <w:proofErr w:type="spellEnd"/>
      <w:r>
        <w:t xml:space="preserve"> feladatát, tartalmazni a szükséges adatokat. Ez azért is előnyös, mert ha valahol módosítunk egy beállítást, az azt eredményezi, hogy mindenhol a módosításnak megfelelően fog működni, ez pedig megőrzi az egységességét (fontos szem előtt tartani, hogy ez valóban célunk-e).</w:t>
      </w:r>
    </w:p>
    <w:p w14:paraId="11E92E10" w14:textId="5D62CA4E" w:rsidR="002637AA" w:rsidRPr="00C801F0" w:rsidRDefault="002637AA" w:rsidP="00C801F0">
      <w:r>
        <w:t xml:space="preserve">Fontos leszögezni, hogy ha felmerül a </w:t>
      </w:r>
      <w:proofErr w:type="spellStart"/>
      <w:r>
        <w:t>Singleton</w:t>
      </w:r>
      <w:proofErr w:type="spellEnd"/>
      <w:r>
        <w:t xml:space="preserve"> osztály gondolat, gondoljuk át kétszer is, hogy tényleg ez-e a helyes megoldás. Ha rosszul használjuk, az óriási gondokat tud okozni.</w:t>
      </w:r>
    </w:p>
    <w:p w14:paraId="6848962C" w14:textId="0F4059F9" w:rsidR="00845D33" w:rsidRDefault="00845D33" w:rsidP="00845D33">
      <w:pPr>
        <w:pStyle w:val="Heading3"/>
      </w:pPr>
      <w:bookmarkStart w:id="22" w:name="_Toc88669029"/>
      <w:proofErr w:type="spellStart"/>
      <w:r>
        <w:t>State</w:t>
      </w:r>
      <w:proofErr w:type="spellEnd"/>
      <w:r w:rsidR="002F4AC4">
        <w:t xml:space="preserve"> </w:t>
      </w:r>
      <w:r w:rsidR="002F4AC4">
        <w:fldChar w:fldCharType="begin"/>
      </w:r>
      <w:r w:rsidR="002F4AC4">
        <w:instrText xml:space="preserve"> REF _Ref86864074 \r \h </w:instrText>
      </w:r>
      <w:r w:rsidR="002F4AC4">
        <w:fldChar w:fldCharType="separate"/>
      </w:r>
      <w:r w:rsidR="00924EA5">
        <w:t>[18]</w:t>
      </w:r>
      <w:bookmarkEnd w:id="22"/>
      <w:r w:rsidR="002F4AC4">
        <w:fldChar w:fldCharType="end"/>
      </w:r>
    </w:p>
    <w:p w14:paraId="138799D8" w14:textId="60B7F848" w:rsidR="002637AA" w:rsidRDefault="002637AA" w:rsidP="002637AA">
      <w:r>
        <w:t xml:space="preserve">Ez a minta lényegében az állapotgépekről szól. A játékoknál gyakran előfordul, hogy az adott állapottól függ, hogy mit tudunk csinálni és mit nem. Például, ha ugrani </w:t>
      </w:r>
      <w:r>
        <w:lastRenderedPageBreak/>
        <w:t>szeretnénk akkor figyelembe kell venni, hogy nem vagyunk-e a levegőben. Mert ha igen akkor nem tudunk megint ugrani (kivéve, ha olyan a játék).</w:t>
      </w:r>
    </w:p>
    <w:p w14:paraId="0CBCD22D" w14:textId="0582839C" w:rsidR="002637AA" w:rsidRDefault="002637AA" w:rsidP="002637AA">
      <w:r>
        <w:t xml:space="preserve">Az állapotgépek legszemléletesebben gráfként vagy táblázatként ábrázolhatóak. A lényegük, hogy vannak állapotok és események. </w:t>
      </w:r>
      <w:r w:rsidR="00DE72E5">
        <w:t xml:space="preserve">Az határoz meg egy állapotgépet, hogy milyen állapotból milyen esemény hatásár milyen állapotba tudunk eljutni. Például a </w:t>
      </w:r>
      <w:r w:rsidR="00DE72E5" w:rsidRPr="00DE72E5">
        <w:t>“</w:t>
      </w:r>
      <w:r w:rsidR="00DE72E5">
        <w:t>földön</w:t>
      </w:r>
      <w:r w:rsidR="00DE72E5" w:rsidRPr="00DE72E5">
        <w:t>” állapotról az ugrás parancs hatására eljuthatunk a “levegőb</w:t>
      </w:r>
      <w:r w:rsidR="00DE72E5">
        <w:t>en</w:t>
      </w:r>
      <w:r w:rsidR="00DE72E5" w:rsidRPr="00DE72E5">
        <w:t>”</w:t>
      </w:r>
      <w:r w:rsidR="00DE72E5">
        <w:t xml:space="preserve"> állapotba, ahol viszont az ugrás parancsot kiadva nem történik semmi.</w:t>
      </w:r>
    </w:p>
    <w:p w14:paraId="7AFF9D7F" w14:textId="5452BA70" w:rsidR="00DE72E5" w:rsidRDefault="00DE72E5" w:rsidP="002637AA">
      <w:r>
        <w:t xml:space="preserve">Az implementálás rengeteg feltételt tartalmaz ezért nagyon </w:t>
      </w:r>
      <w:proofErr w:type="spellStart"/>
      <w:r>
        <w:t>fontosak</w:t>
      </w:r>
      <w:proofErr w:type="spellEnd"/>
      <w:r>
        <w:t xml:space="preserve"> a beszédes nevek és a megfelelő típushasználat.</w:t>
      </w:r>
    </w:p>
    <w:p w14:paraId="04C730DC" w14:textId="59E2EBC9" w:rsidR="003E6C86" w:rsidRDefault="003E6C86" w:rsidP="003E6C86">
      <w:pPr>
        <w:pStyle w:val="Heading2"/>
      </w:pPr>
      <w:bookmarkStart w:id="23" w:name="_Toc88669030"/>
      <w:r>
        <w:t>Fejlesztési folyamatok</w:t>
      </w:r>
      <w:bookmarkEnd w:id="23"/>
    </w:p>
    <w:p w14:paraId="717C730E" w14:textId="29CB108D" w:rsidR="00402C43" w:rsidRDefault="00402C43" w:rsidP="00402C43">
      <w:r>
        <w:t>A fejlesztési folyamatok szétdarabolása elősegít</w:t>
      </w:r>
      <w:r w:rsidR="00303FC7">
        <w:t>i</w:t>
      </w:r>
      <w:r>
        <w:t xml:space="preserve"> a hatékony munkát és a kód minőségének fenntartását.</w:t>
      </w:r>
    </w:p>
    <w:p w14:paraId="29751DC0" w14:textId="5FA4BADC" w:rsidR="00402C43" w:rsidRDefault="00402C43" w:rsidP="00402C43">
      <w:r>
        <w:t>A feladatok a végrehajtás sorrendjében:</w:t>
      </w:r>
    </w:p>
    <w:p w14:paraId="4DA17EBC" w14:textId="49EDF07E" w:rsidR="00402C43" w:rsidRDefault="00402C43" w:rsidP="00402C43">
      <w:pPr>
        <w:pStyle w:val="Heading3"/>
      </w:pPr>
      <w:bookmarkStart w:id="24" w:name="_Toc88669031"/>
      <w:r>
        <w:t>Program vázának kialakítása</w:t>
      </w:r>
      <w:bookmarkEnd w:id="24"/>
    </w:p>
    <w:p w14:paraId="482FF02F" w14:textId="6996F9C9" w:rsidR="00303FC7" w:rsidRPr="00303FC7" w:rsidRDefault="00303FC7" w:rsidP="00303FC7">
      <w:r>
        <w:t xml:space="preserve">A program váza magában foglalja a program belépési pontját és a motor által keletkező könyvtár bekötését a </w:t>
      </w:r>
      <w:proofErr w:type="spellStart"/>
      <w:r>
        <w:t>demo</w:t>
      </w:r>
      <w:proofErr w:type="spellEnd"/>
      <w:r>
        <w:t xml:space="preserve"> alkalmazásba. Azoknak az osztályoknak az implementálását takarja, amelyek reprezentálják magát a grafikus alkalmazást, annak specifikált példányát és az egész program magját, ahol található a belépési pont. Mindez, úgy történik, hogy a motor minél jobban elkülönüljön a játéktól.</w:t>
      </w:r>
    </w:p>
    <w:p w14:paraId="4FFF4769" w14:textId="4F0407B3" w:rsidR="00402C43" w:rsidRDefault="00402C43" w:rsidP="00402C43">
      <w:pPr>
        <w:pStyle w:val="Heading3"/>
      </w:pPr>
      <w:bookmarkStart w:id="25" w:name="_Toc88669032"/>
      <w:r>
        <w:t>Külső források, könyvtárak integrálása</w:t>
      </w:r>
      <w:bookmarkEnd w:id="25"/>
    </w:p>
    <w:p w14:paraId="68A82CA0" w14:textId="2D4EEAB5" w:rsidR="00303FC7" w:rsidRDefault="00303FC7" w:rsidP="00303FC7">
      <w:r>
        <w:t>A fejlesztés egyik legnehezebb folyamata. A nehézsége abban rejlik, hogy úgy kell a könyvtárakat integrálni a projektbe, hogy azok könnyen lecserélhetőek lehessenek. Például az OpenGL meghajtásáért felelős függvényeket, úgy be kell becsomagolni, hogy minél kevesebb munkával meg lehessen oldani egy új platform bevezetését.</w:t>
      </w:r>
    </w:p>
    <w:p w14:paraId="431E20BD" w14:textId="478EDC6C" w:rsidR="00303FC7" w:rsidRPr="00303FC7" w:rsidRDefault="00303FC7" w:rsidP="00303FC7">
      <w:r>
        <w:t>Ezen kívül a különböző könyvtárakat egymással is és a motorral is össze kell kötni, úgy, hogy a használatuk minél egyszerűbb és kényelmesebb legyen.</w:t>
      </w:r>
    </w:p>
    <w:p w14:paraId="6ACBECD6" w14:textId="3A47F889" w:rsidR="00402C43" w:rsidRDefault="00402C43" w:rsidP="00402C43">
      <w:pPr>
        <w:pStyle w:val="Heading3"/>
      </w:pPr>
      <w:bookmarkStart w:id="26" w:name="_Toc88669033"/>
      <w:r>
        <w:lastRenderedPageBreak/>
        <w:t>Ablak elkészítése</w:t>
      </w:r>
      <w:bookmarkEnd w:id="26"/>
    </w:p>
    <w:p w14:paraId="76166959" w14:textId="0CB5C979" w:rsidR="00303FC7" w:rsidRDefault="00303FC7" w:rsidP="00303FC7">
      <w:r>
        <w:t xml:space="preserve">Az ablak fejlesztése az a </w:t>
      </w:r>
      <w:r w:rsidR="00D84B19">
        <w:t>pont,</w:t>
      </w:r>
      <w:r>
        <w:t xml:space="preserve"> ahol lá</w:t>
      </w:r>
      <w:r w:rsidR="00D84B19">
        <w:t>tható eredménye van az eddigi munkának. Itt is nehézség, hogy úgy kell létrehozni, az ablakot, hogy az könnyen lecserélhető lehessen más platform vagy technológia ablakára.</w:t>
      </w:r>
    </w:p>
    <w:p w14:paraId="34FEDD48" w14:textId="54402C91" w:rsidR="00D84B19" w:rsidRPr="00303FC7" w:rsidRDefault="00D84B19" w:rsidP="00303FC7">
      <w:r>
        <w:t>Itt még csak a felhasználótól független tartalmak megjelenítése lehetséges, tekintve, hogy a felhasználói bemenetek még nincsenek bekötve. Ezen kívül egy egyszerű és akár testre is szabható felhasználói felület elkészítése is cél.</w:t>
      </w:r>
    </w:p>
    <w:p w14:paraId="05D1FB5F" w14:textId="3CFAA499" w:rsidR="00402C43" w:rsidRDefault="00402C43" w:rsidP="00402C43">
      <w:pPr>
        <w:pStyle w:val="Heading3"/>
      </w:pPr>
      <w:bookmarkStart w:id="27" w:name="_Toc88669034"/>
      <w:r>
        <w:t>Felhasználói bemenetek bekötése</w:t>
      </w:r>
      <w:bookmarkEnd w:id="27"/>
    </w:p>
    <w:p w14:paraId="768946F6" w14:textId="733B4127" w:rsidR="00D84B19" w:rsidRDefault="00D84B19" w:rsidP="00D84B19">
      <w:r>
        <w:t xml:space="preserve">A felhasználó bemenetek bekötése is nehézséget jelent abból a szempontból, hogy eltérő platformokon eltérően kell megvalósítani. Ennek megoldására ez is el lett rejtve a motor egy </w:t>
      </w:r>
      <w:proofErr w:type="spellStart"/>
      <w:r>
        <w:t>interface</w:t>
      </w:r>
      <w:proofErr w:type="spellEnd"/>
      <w:r>
        <w:t>-e mögé, ami mögé bármikor új eseménykezelést lehet bekötni.</w:t>
      </w:r>
    </w:p>
    <w:p w14:paraId="433F63FD" w14:textId="1DD85F5C" w:rsidR="00D84B19" w:rsidRPr="00D84B19" w:rsidRDefault="00D84B19" w:rsidP="00D84B19">
      <w:r>
        <w:t>Ezután már lehetséges, hogy a felhasználó befolyásolja a kijelző tartalmát, de még csak direkt grafikus függvények hívásával. Ennek oka, hogy a játék logikája és adatszerkezete csak később készül el.</w:t>
      </w:r>
    </w:p>
    <w:p w14:paraId="065033A4" w14:textId="10CF17E1" w:rsidR="00402C43" w:rsidRDefault="00402C43" w:rsidP="00402C43">
      <w:pPr>
        <w:pStyle w:val="Heading3"/>
      </w:pPr>
      <w:bookmarkStart w:id="28" w:name="_Toc88669035"/>
      <w:r>
        <w:t>Labirintus kezelést támogató modul fejlesztése</w:t>
      </w:r>
      <w:bookmarkEnd w:id="28"/>
    </w:p>
    <w:p w14:paraId="73D3C2D7" w14:textId="0743B778" w:rsidR="00D84B19" w:rsidRDefault="00D84B19" w:rsidP="00D84B19">
      <w:r>
        <w:t xml:space="preserve">Lehetővé teszi véletlen útvesztők generálását és megoldását. Illetve ezek adatszerkezetben történő eltárolását, mentését és beolvasását. </w:t>
      </w:r>
    </w:p>
    <w:p w14:paraId="4BE23502" w14:textId="0CE67976" w:rsidR="00D84B19" w:rsidRDefault="00D84B19" w:rsidP="00D84B19">
      <w:r>
        <w:t>A motor még nem képes megjeleníteni az útvesztőket.</w:t>
      </w:r>
    </w:p>
    <w:p w14:paraId="0C3814F2" w14:textId="00CE6835" w:rsidR="00D84B19" w:rsidRDefault="00D84B19" w:rsidP="00D84B19">
      <w:pPr>
        <w:pStyle w:val="Heading3"/>
      </w:pPr>
      <w:bookmarkStart w:id="29" w:name="_Toc88669036"/>
      <w:r>
        <w:t>Labirintus modul bekötése a motorba</w:t>
      </w:r>
      <w:bookmarkEnd w:id="29"/>
    </w:p>
    <w:p w14:paraId="09805F8C" w14:textId="1BDBCB8C" w:rsidR="00D84B19" w:rsidRPr="00D84B19" w:rsidRDefault="00D84B19" w:rsidP="00D84B19">
      <w:r>
        <w:t>A motorba bekerül a labirintus kezelő modul. Ezek után már képes a labirintus adatszerkezetével dolgozni és grafikusan megjeleníteni.</w:t>
      </w:r>
    </w:p>
    <w:p w14:paraId="7C4BF74D" w14:textId="5A1C8456" w:rsidR="00402C43" w:rsidRDefault="00402C43" w:rsidP="00402C43">
      <w:pPr>
        <w:pStyle w:val="Heading3"/>
      </w:pPr>
      <w:bookmarkStart w:id="30" w:name="_Toc88669037"/>
      <w:r>
        <w:t>Alapvető fizika bekötése</w:t>
      </w:r>
      <w:bookmarkEnd w:id="30"/>
    </w:p>
    <w:p w14:paraId="130DC637" w14:textId="4CEFF1EE" w:rsidR="00D84B19" w:rsidRDefault="00D84B19" w:rsidP="00D84B19">
      <w:r>
        <w:t>Külső könyvtár segítségével az alapvető fizikai törvények megvalósítása. 2D motor révén elsősorban súrlódás és ütközésdetektálás rész az alap fizikának.</w:t>
      </w:r>
    </w:p>
    <w:p w14:paraId="2C211FB0" w14:textId="692C90F1" w:rsidR="00D84B19" w:rsidRPr="00D84B19" w:rsidRDefault="00D84B19" w:rsidP="00D84B19">
      <w:r>
        <w:t xml:space="preserve">A fizikát össze kell kötni a grafikus elemek adatszerkezetével a játéklogikán keresztül. Mivel a játéklogika csak később kerül lefejlesztésre, itt még csak a megfelelő </w:t>
      </w:r>
      <w:proofErr w:type="spellStart"/>
      <w:r>
        <w:t>interface</w:t>
      </w:r>
      <w:proofErr w:type="spellEnd"/>
      <w:r>
        <w:t>-ek létrehozására van lehetőség.</w:t>
      </w:r>
    </w:p>
    <w:p w14:paraId="3A6DB810" w14:textId="6DC1515A" w:rsidR="00402C43" w:rsidRDefault="00402C43" w:rsidP="00402C43">
      <w:pPr>
        <w:pStyle w:val="Heading3"/>
      </w:pPr>
      <w:bookmarkStart w:id="31" w:name="_Toc88669038"/>
      <w:r>
        <w:lastRenderedPageBreak/>
        <w:t>Alapvető játéklogika implementálása</w:t>
      </w:r>
      <w:bookmarkEnd w:id="31"/>
    </w:p>
    <w:p w14:paraId="2C5AE7CD" w14:textId="3D908171" w:rsidR="00D84B19" w:rsidRDefault="00D84B19" w:rsidP="00D84B19">
      <w:r>
        <w:t xml:space="preserve">A játéklogika elkészítésével létrejön az adatszerkezet. Elkészülnek a játék </w:t>
      </w:r>
      <w:proofErr w:type="spellStart"/>
      <w:r>
        <w:t>beli</w:t>
      </w:r>
      <w:proofErr w:type="spellEnd"/>
      <w:r>
        <w:t xml:space="preserve"> parancsok és összeköttetés alakul ki a felhasználói bemenettel.</w:t>
      </w:r>
      <w:r w:rsidR="002E04DE">
        <w:t xml:space="preserve"> A grafikus felület a mindenkori adatszerkezetet tükrözi. Kapcsolat épül fel a fizika és az adatszerkezet között, amivel a fizikai törvények láthatóvá válnak a képernyőn.</w:t>
      </w:r>
    </w:p>
    <w:p w14:paraId="6BC2AB6F" w14:textId="7FEB3547" w:rsidR="002E04DE" w:rsidRPr="00D84B19" w:rsidRDefault="002E04DE" w:rsidP="00D84B19">
      <w:r>
        <w:t xml:space="preserve">A cél, hogy a logika csak a minimális funkcionalitást valósítsa meg és a fejlesztők által </w:t>
      </w:r>
      <w:proofErr w:type="spellStart"/>
      <w:r>
        <w:t>testreszabható</w:t>
      </w:r>
      <w:proofErr w:type="spellEnd"/>
      <w:r>
        <w:t xml:space="preserve"> és továbbfejleszthető legyen.</w:t>
      </w:r>
    </w:p>
    <w:p w14:paraId="1D477A7C" w14:textId="47222579" w:rsidR="00402C43" w:rsidRDefault="00402C43" w:rsidP="00402C43">
      <w:pPr>
        <w:pStyle w:val="Heading3"/>
      </w:pPr>
      <w:bookmarkStart w:id="32" w:name="_Toc88669039"/>
      <w:proofErr w:type="spellStart"/>
      <w:r>
        <w:t>Demo</w:t>
      </w:r>
      <w:proofErr w:type="spellEnd"/>
      <w:r>
        <w:t xml:space="preserve"> játék készítése</w:t>
      </w:r>
      <w:bookmarkEnd w:id="32"/>
    </w:p>
    <w:p w14:paraId="0404671B" w14:textId="1EFA5E4E" w:rsidR="00402C43" w:rsidRDefault="00402C43" w:rsidP="00402C43">
      <w:r>
        <w:t xml:space="preserve">A </w:t>
      </w:r>
      <w:proofErr w:type="spellStart"/>
      <w:r>
        <w:t>demo</w:t>
      </w:r>
      <w:proofErr w:type="spellEnd"/>
      <w:r>
        <w:t xml:space="preserve"> játék minden más implementációs feladat elkészülte után lehetett kész. Mindemellett fontos szerepet játszott a projekt </w:t>
      </w:r>
      <w:r w:rsidR="00303FC7">
        <w:t>fejlődésében, abból a szempontból, hogy vele párhuzamosan volt fejlesztve. Ezzel segítette annak ellenőrzését, hogy jól működnek-e a különálló részek egyben.</w:t>
      </w:r>
    </w:p>
    <w:p w14:paraId="0600A610" w14:textId="7A611D1F" w:rsidR="00303FC7" w:rsidRDefault="00303FC7" w:rsidP="00402C43">
      <w:r>
        <w:t>Célja az, hogy megmutassa a motor képességeit, lehetőleg minél jobban lefedve annak funkcióit. Egy példaként is szolgál jövőbeli projektek számára.</w:t>
      </w:r>
    </w:p>
    <w:p w14:paraId="7AA73654" w14:textId="3EBBF56D" w:rsidR="00B941DB" w:rsidRPr="00402C43" w:rsidRDefault="00B941DB" w:rsidP="00402C43">
      <w:r>
        <w:t>A játék elkészítésével kiderül mik a motor esetleg hiányosságai és, hogy mennyire használható alkalmazás hozható létre az elkészített motorral</w:t>
      </w:r>
    </w:p>
    <w:p w14:paraId="6E6C5B75" w14:textId="7D67D170" w:rsidR="00402C43" w:rsidRDefault="00402C43" w:rsidP="00402C43">
      <w:pPr>
        <w:pStyle w:val="Heading2"/>
      </w:pPr>
      <w:bookmarkStart w:id="33" w:name="_Toc88669040"/>
      <w:r>
        <w:t>Tesztelés</w:t>
      </w:r>
      <w:bookmarkEnd w:id="33"/>
    </w:p>
    <w:p w14:paraId="12DA9E37" w14:textId="56482B5E" w:rsidR="002E04DE" w:rsidRDefault="002E04DE" w:rsidP="002E04DE">
      <w:r>
        <w:t xml:space="preserve">A tesztelés nagyon fontos eleme minden fejlesztésnek. Ez garantálja azt, hogy ami jó az mindig jó. Sajnos a grafikus alkalmazások tesztelése egy bonyolultabb </w:t>
      </w:r>
      <w:proofErr w:type="spellStart"/>
      <w:r>
        <w:t>eszköztárat</w:t>
      </w:r>
      <w:proofErr w:type="spellEnd"/>
      <w:r>
        <w:t xml:space="preserve"> és bonyolultabb teszteket igényel.</w:t>
      </w:r>
    </w:p>
    <w:p w14:paraId="29B4A3E5" w14:textId="6FF60406" w:rsidR="002E04DE" w:rsidRDefault="002E04DE" w:rsidP="002E04DE">
      <w:r>
        <w:t>Tesztelés szempontjából nagyon fontosok a unit tesztek. Ezek a tesztek minél kisebb egységek megfelelő működésért felelnek. Miután elkészültek azzal lehet számolni, ha sikertelen a futásuk, akkor valami el lett rontva. Ez alapján nyomon lehet követni, hogy az eddig még jól működő részek továbbra is jól működnek.</w:t>
      </w:r>
    </w:p>
    <w:p w14:paraId="4C055FDA" w14:textId="56CEE269" w:rsidR="002E04DE" w:rsidRDefault="002E04DE" w:rsidP="002E04DE">
      <w:r>
        <w:t>Grafikus felületek testelésénél felmerül, hogy szükség lenne referencia képek és aktuális képek összehasonlítására. Erre sajnos nem találtam megfelelő eszközt, ezért nem készültek ilyen típusú tesztek.</w:t>
      </w:r>
    </w:p>
    <w:p w14:paraId="59D0C02B" w14:textId="7A4A205A" w:rsidR="002E04DE" w:rsidRDefault="002E04DE" w:rsidP="002E04DE">
      <w:r>
        <w:t>Jelen motornál leginkább az adatszerkezeti változásokon lehetett unit teszteket végezni. Itt lebutított előre felkészített objektumokon lehet műveleteket végezni, amik</w:t>
      </w:r>
      <w:r w:rsidR="00B941DB">
        <w:t>nél azt lehet vizsgálni, hogy az adatszerkezet az elvártnak megfelelően változott-e.</w:t>
      </w:r>
    </w:p>
    <w:p w14:paraId="08C824D8" w14:textId="61094A09" w:rsidR="00B941DB" w:rsidRDefault="00B941DB" w:rsidP="002E04DE">
      <w:r>
        <w:lastRenderedPageBreak/>
        <w:t>Egy eszköz, ami elősegíti a hibamentes fejlesztést, a tesztelés vezértelt fejlesztést (Test-</w:t>
      </w:r>
      <w:proofErr w:type="spellStart"/>
      <w:r>
        <w:t>driven</w:t>
      </w:r>
      <w:proofErr w:type="spellEnd"/>
      <w:r>
        <w:t>-</w:t>
      </w:r>
      <w:proofErr w:type="spellStart"/>
      <w:r>
        <w:t>development</w:t>
      </w:r>
      <w:proofErr w:type="spellEnd"/>
      <w:r>
        <w:t xml:space="preserve">). Ennek alapkoncepciója az, hogy előbb készülnek el a tesztek és utána a program. Ez azt jelenti, hogy a tesztek eleinte buknak és akkor lehet készé nyilvánítani egy részt, ha a hozzá tartozó teszt hibátlanul lefutott. Ezt ebben az esetben a </w:t>
      </w:r>
      <w:proofErr w:type="spellStart"/>
      <w:r>
        <w:t>demo</w:t>
      </w:r>
      <w:proofErr w:type="spellEnd"/>
      <w:r>
        <w:t xml:space="preserve"> program jelentette.</w:t>
      </w:r>
    </w:p>
    <w:p w14:paraId="1E3F158B" w14:textId="05E60A2B" w:rsidR="00B941DB" w:rsidRPr="002E04DE" w:rsidRDefault="00B941DB" w:rsidP="00B941DB">
      <w:r>
        <w:t xml:space="preserve">A program sok komponensből áll, ezért nagyon </w:t>
      </w:r>
      <w:proofErr w:type="spellStart"/>
      <w:r>
        <w:t>fontosak</w:t>
      </w:r>
      <w:proofErr w:type="spellEnd"/>
      <w:r>
        <w:t xml:space="preserve"> az olyan tesztek, amik az egész egységes működését vizsgálják. Ehhez test </w:t>
      </w:r>
      <w:proofErr w:type="spellStart"/>
      <w:r>
        <w:t>framework</w:t>
      </w:r>
      <w:proofErr w:type="spellEnd"/>
      <w:r>
        <w:t xml:space="preserve"> híján manuális tesztek lettek használva. Ezek egy része a játék tesztelésére irányult, másik rész pedig a </w:t>
      </w:r>
      <w:r w:rsidR="0032308E">
        <w:t>motorra,</w:t>
      </w:r>
      <w:r>
        <w:t xml:space="preserve"> mint könyvtár.</w:t>
      </w:r>
    </w:p>
    <w:p w14:paraId="3F899768" w14:textId="37564A7A" w:rsidR="00845D33" w:rsidRDefault="003E6C86" w:rsidP="00845D33">
      <w:pPr>
        <w:pStyle w:val="Heading1"/>
      </w:pPr>
      <w:bookmarkStart w:id="34" w:name="_Toc88669041"/>
      <w:r>
        <w:lastRenderedPageBreak/>
        <w:t>Felhasznált k</w:t>
      </w:r>
      <w:r w:rsidR="004801C1">
        <w:t xml:space="preserve">ülső </w:t>
      </w:r>
      <w:r>
        <w:t>k</w:t>
      </w:r>
      <w:r w:rsidR="004801C1">
        <w:t xml:space="preserve">önyvtárak és </w:t>
      </w:r>
      <w:r>
        <w:t>p</w:t>
      </w:r>
      <w:r w:rsidR="004801C1">
        <w:t>rogramok</w:t>
      </w:r>
      <w:bookmarkEnd w:id="34"/>
    </w:p>
    <w:p w14:paraId="0473F81A" w14:textId="259B4DAE" w:rsidR="00402C43" w:rsidRDefault="00402C43" w:rsidP="00402C43">
      <w:r>
        <w:t>A fejlesztés gyorsabbá tételének érdekében használtam harmadik fél által készített könyvtárakat. Ezen kívül használtam olyan programokat, amik segítették a fejlesztés folyamtát és hibák keresését.</w:t>
      </w:r>
    </w:p>
    <w:p w14:paraId="01F97516" w14:textId="51FFCE39" w:rsidR="00402C43" w:rsidRDefault="00402C43" w:rsidP="00402C43">
      <w:pPr>
        <w:pStyle w:val="Heading2"/>
      </w:pPr>
      <w:bookmarkStart w:id="35" w:name="_Toc88669042"/>
      <w:r>
        <w:t>Felhasznált programok</w:t>
      </w:r>
      <w:bookmarkEnd w:id="35"/>
    </w:p>
    <w:p w14:paraId="5D973B85" w14:textId="69597081" w:rsidR="008B4552" w:rsidRDefault="008B4552" w:rsidP="008B4552">
      <w:r>
        <w:t>Itt elsősorban az olyan programokat szeretném bemutatni, amik használata nagyban befolyásolta a fejlesztést. A fejlesztői környezetekre és más editorokra nem térek ki.</w:t>
      </w:r>
    </w:p>
    <w:p w14:paraId="273E05F7" w14:textId="4CF9E41F" w:rsidR="000D097B" w:rsidRDefault="000D097B" w:rsidP="000D097B">
      <w:pPr>
        <w:pStyle w:val="Heading3"/>
      </w:pPr>
      <w:bookmarkStart w:id="36" w:name="_Toc88669043"/>
      <w:proofErr w:type="spellStart"/>
      <w:r>
        <w:t>Git</w:t>
      </w:r>
      <w:proofErr w:type="spellEnd"/>
      <w:r>
        <w:t xml:space="preserve"> </w:t>
      </w:r>
      <w:r w:rsidR="00AD7FC4">
        <w:fldChar w:fldCharType="begin"/>
      </w:r>
      <w:r w:rsidR="00AD7FC4">
        <w:instrText xml:space="preserve"> REF _Ref87031080 \r \h </w:instrText>
      </w:r>
      <w:r w:rsidR="00AD7FC4">
        <w:fldChar w:fldCharType="separate"/>
      </w:r>
      <w:r w:rsidR="00924EA5">
        <w:t>[21]</w:t>
      </w:r>
      <w:bookmarkEnd w:id="36"/>
      <w:r w:rsidR="00AD7FC4">
        <w:fldChar w:fldCharType="end"/>
      </w:r>
    </w:p>
    <w:p w14:paraId="0A7E5513" w14:textId="1520E35A" w:rsidR="00AD7FC4" w:rsidRDefault="00AD7FC4" w:rsidP="00AD7FC4">
      <w:r>
        <w:t xml:space="preserve">A </w:t>
      </w:r>
      <w:proofErr w:type="spellStart"/>
      <w:r>
        <w:t>Git</w:t>
      </w:r>
      <w:proofErr w:type="spellEnd"/>
      <w:r>
        <w:t xml:space="preserve"> egy nyílt forráskódú elosztott verziókezelő rendszer. Felhasználóbarát használatához léteznek különböző kliensek. Ezek közül a GitHub</w:t>
      </w:r>
      <w:r w:rsidR="007E7A6F">
        <w:t xml:space="preserve"> </w:t>
      </w:r>
      <w:r w:rsidR="007E7A6F">
        <w:fldChar w:fldCharType="begin"/>
      </w:r>
      <w:r w:rsidR="007E7A6F">
        <w:instrText xml:space="preserve"> REF _Ref87031241 \r \h </w:instrText>
      </w:r>
      <w:r w:rsidR="007E7A6F">
        <w:fldChar w:fldCharType="separate"/>
      </w:r>
      <w:r w:rsidR="00924EA5">
        <w:t>[22]</w:t>
      </w:r>
      <w:r w:rsidR="007E7A6F">
        <w:fldChar w:fldCharType="end"/>
      </w:r>
      <w:r>
        <w:t xml:space="preserve"> az egyik legelterjedtebb. Én is ezt használtam a projektemhez.</w:t>
      </w:r>
    </w:p>
    <w:p w14:paraId="753AE6A6" w14:textId="13428591" w:rsidR="007E7A6F" w:rsidRDefault="007E7A6F" w:rsidP="007E7A6F">
      <w:r>
        <w:t xml:space="preserve">A </w:t>
      </w:r>
      <w:proofErr w:type="spellStart"/>
      <w:r>
        <w:t>git</w:t>
      </w:r>
      <w:proofErr w:type="spellEnd"/>
      <w:r>
        <w:t xml:space="preserve"> lényege, hogy a projektek változásának nyomon követését egyszerűbbé teszi. Eltárolja magát a </w:t>
      </w:r>
      <w:proofErr w:type="spellStart"/>
      <w:r>
        <w:t>source</w:t>
      </w:r>
      <w:proofErr w:type="spellEnd"/>
      <w:r>
        <w:t xml:space="preserve"> kódot és annak változásait, ezzel könnyebbé téve a módosítások nyomon követését. Lehetőség van különböző ágak létrehozására, ezzel a több fejlesztő által egyszerre történő fejlesztést teszi egyszerűbbé. </w:t>
      </w:r>
    </w:p>
    <w:p w14:paraId="33C06657" w14:textId="50A557B0" w:rsidR="007E7A6F" w:rsidRDefault="007E7A6F" w:rsidP="007E7A6F">
      <w:r>
        <w:t xml:space="preserve">A GitHub kliens emellett rendelkezik számos más funkcióval, mint például   </w:t>
      </w:r>
      <w:proofErr w:type="spellStart"/>
      <w:r>
        <w:t>issue</w:t>
      </w:r>
      <w:proofErr w:type="spellEnd"/>
      <w:r>
        <w:t xml:space="preserve">-k kezelésével, vagy a </w:t>
      </w:r>
      <w:proofErr w:type="spellStart"/>
      <w:r>
        <w:t>merge</w:t>
      </w:r>
      <w:proofErr w:type="spellEnd"/>
      <w:r>
        <w:t xml:space="preserve"> konfliktusok feloldását segítő eszközzel.</w:t>
      </w:r>
    </w:p>
    <w:p w14:paraId="56D0E9E2" w14:textId="64900CBD" w:rsidR="00311F9B" w:rsidRDefault="00311F9B" w:rsidP="00311F9B">
      <w:r>
        <w:t>L</w:t>
      </w:r>
      <w:r w:rsidR="007E7A6F">
        <w:t xml:space="preserve">egnagyobb előnye, hogy számos használt könyvtár forráskódja </w:t>
      </w:r>
      <w:proofErr w:type="spellStart"/>
      <w:r w:rsidR="007E7A6F">
        <w:t>giten</w:t>
      </w:r>
      <w:proofErr w:type="spellEnd"/>
      <w:r w:rsidR="007E7A6F">
        <w:t xml:space="preserve"> található. Í</w:t>
      </w:r>
      <w:r>
        <w:t xml:space="preserve">gy egyszerűbben lehet beintegrálni őket a motorba, </w:t>
      </w:r>
      <w:proofErr w:type="spellStart"/>
      <w:r>
        <w:t>submodul</w:t>
      </w:r>
      <w:proofErr w:type="spellEnd"/>
      <w:r>
        <w:t xml:space="preserve">-ként. Ez azért nagyon hasznos, mert a </w:t>
      </w:r>
      <w:proofErr w:type="spellStart"/>
      <w:r>
        <w:t>submodulok</w:t>
      </w:r>
      <w:proofErr w:type="spellEnd"/>
      <w:r>
        <w:t xml:space="preserve"> frissítésével mindig a könyvtár legfrissebb verzióját lehet használni.</w:t>
      </w:r>
    </w:p>
    <w:p w14:paraId="054588E1" w14:textId="7105A339" w:rsidR="00311F9B" w:rsidRPr="00AD7FC4" w:rsidRDefault="00311F9B" w:rsidP="00311F9B">
      <w:r>
        <w:t xml:space="preserve">A </w:t>
      </w:r>
      <w:proofErr w:type="spellStart"/>
      <w:r>
        <w:t>git</w:t>
      </w:r>
      <w:proofErr w:type="spellEnd"/>
      <w:r>
        <w:t xml:space="preserve"> hátránya, hogy forráskód tárolására van kitalálva, ezért a projekt file-ok (pl.: Visual </w:t>
      </w:r>
      <w:proofErr w:type="spellStart"/>
      <w:r>
        <w:t>Studio</w:t>
      </w:r>
      <w:proofErr w:type="spellEnd"/>
      <w:r>
        <w:t xml:space="preserve"> </w:t>
      </w:r>
      <w:proofErr w:type="spellStart"/>
      <w:r>
        <w:t>solution</w:t>
      </w:r>
      <w:proofErr w:type="spellEnd"/>
      <w:r>
        <w:t xml:space="preserve"> file) nem kezeli jól. Ilyenkor előfordulhat olyan, hogy a </w:t>
      </w:r>
      <w:proofErr w:type="spellStart"/>
      <w:r>
        <w:t>gitről</w:t>
      </w:r>
      <w:proofErr w:type="spellEnd"/>
      <w:r>
        <w:t xml:space="preserve"> való leszedést követően összekavarodik az előzőleg létrehozott projekt. Ez úgy jelenik meg leginkább, hogy a linkelés és az </w:t>
      </w:r>
      <w:proofErr w:type="spellStart"/>
      <w:r>
        <w:t>include-olás</w:t>
      </w:r>
      <w:proofErr w:type="spellEnd"/>
      <w:r>
        <w:t xml:space="preserve"> működésképtelen</w:t>
      </w:r>
      <w:r w:rsidR="009A3198">
        <w:t>né válhat. Ez elsősorban az összetettebb felépítésű projekteknél fordul elő. Orvoslására célszerű, valamilyen projekt generáló program használata.</w:t>
      </w:r>
    </w:p>
    <w:p w14:paraId="25AFBF7F" w14:textId="10B30515" w:rsidR="008B4552" w:rsidRDefault="008B4552" w:rsidP="008B4552">
      <w:pPr>
        <w:pStyle w:val="Heading3"/>
      </w:pPr>
      <w:bookmarkStart w:id="37" w:name="_Toc88669044"/>
      <w:proofErr w:type="spellStart"/>
      <w:r>
        <w:lastRenderedPageBreak/>
        <w:t>Premake</w:t>
      </w:r>
      <w:proofErr w:type="spellEnd"/>
      <w:r>
        <w:t xml:space="preserve"> </w:t>
      </w:r>
      <w:r>
        <w:fldChar w:fldCharType="begin"/>
      </w:r>
      <w:r>
        <w:instrText xml:space="preserve"> REF _Ref87023019 \r \h </w:instrText>
      </w:r>
      <w:r>
        <w:fldChar w:fldCharType="separate"/>
      </w:r>
      <w:r w:rsidR="00924EA5">
        <w:t>[20]</w:t>
      </w:r>
      <w:bookmarkEnd w:id="37"/>
      <w:r>
        <w:fldChar w:fldCharType="end"/>
      </w:r>
    </w:p>
    <w:p w14:paraId="31025B15" w14:textId="77777777" w:rsidR="009A3198" w:rsidRDefault="008B4552" w:rsidP="008B4552">
      <w:r>
        <w:t xml:space="preserve">A </w:t>
      </w:r>
      <w:proofErr w:type="spellStart"/>
      <w:r>
        <w:t>premake</w:t>
      </w:r>
      <w:proofErr w:type="spellEnd"/>
      <w:r>
        <w:t xml:space="preserve"> egy parancssori alkalmazás, ami arra képes, hogy a megadott leírás alapján legeneráljon egy projektet, létező </w:t>
      </w:r>
      <w:proofErr w:type="spellStart"/>
      <w:r>
        <w:t>source</w:t>
      </w:r>
      <w:proofErr w:type="spellEnd"/>
      <w:r>
        <w:t xml:space="preserve"> kódból.</w:t>
      </w:r>
      <w:r w:rsidR="009A3198">
        <w:t xml:space="preserve"> Komplexebb projekteknél azért van rá szükség, mert a verziókezelő rendszerek a forráskód tárolására lettek kitalálva és </w:t>
      </w:r>
      <w:proofErr w:type="spellStart"/>
      <w:r w:rsidR="009A3198">
        <w:t>elveszhetnek</w:t>
      </w:r>
      <w:proofErr w:type="spellEnd"/>
      <w:r w:rsidR="009A3198">
        <w:t xml:space="preserve"> a projekt beállításai. Számos ilyen program létezik. </w:t>
      </w:r>
    </w:p>
    <w:p w14:paraId="6A716861" w14:textId="584C828A" w:rsidR="009A3198" w:rsidRDefault="009A3198" w:rsidP="009A3198">
      <w:r>
        <w:t xml:space="preserve">Választásom azért esett a </w:t>
      </w:r>
      <w:proofErr w:type="spellStart"/>
      <w:r>
        <w:t>Premake</w:t>
      </w:r>
      <w:proofErr w:type="spellEnd"/>
      <w:r>
        <w:t>-re, mert nem bonyolult és elterjedt. Ezen kívül előnye, hogy multiplatform és sok fejlesztőkörnyezetet támogat. Ez azt jelenti, hogy egyszerűen tudok váltani környezetet, mert csak a generálás paramétereit kell variálnom hozzá.</w:t>
      </w:r>
    </w:p>
    <w:p w14:paraId="74E2C8F0" w14:textId="77777777" w:rsidR="00D03EEA" w:rsidRDefault="009A3198" w:rsidP="009A3198">
      <w:r>
        <w:t>Használatához script-</w:t>
      </w:r>
      <w:proofErr w:type="spellStart"/>
      <w:r>
        <w:t>ekre</w:t>
      </w:r>
      <w:proofErr w:type="spellEnd"/>
      <w:r>
        <w:t xml:space="preserve"> van szükség, amik leírják a projekt felépítését. Ezeket a scripteket </w:t>
      </w:r>
      <w:proofErr w:type="spellStart"/>
      <w:r>
        <w:t>lua</w:t>
      </w:r>
      <w:proofErr w:type="spellEnd"/>
      <w:r>
        <w:rPr>
          <w:rStyle w:val="FootnoteReference"/>
        </w:rPr>
        <w:footnoteReference w:id="6"/>
      </w:r>
      <w:r>
        <w:t xml:space="preserve"> nyelven kell elkészíteni. </w:t>
      </w:r>
    </w:p>
    <w:p w14:paraId="2EABE085" w14:textId="039B38E8" w:rsidR="009A3198" w:rsidRDefault="009A3198" w:rsidP="009A3198">
      <w:r>
        <w:t xml:space="preserve">Meg lehet adni, hogy milyen projektekből áll a program. Ezeket a projekteket tovább lehet részletezni. Például, hogy mivé fordítsa a fordító (pl.: </w:t>
      </w:r>
      <w:proofErr w:type="spellStart"/>
      <w:r>
        <w:t>exe</w:t>
      </w:r>
      <w:proofErr w:type="spellEnd"/>
      <w:r>
        <w:rPr>
          <w:rStyle w:val="FootnoteReference"/>
        </w:rPr>
        <w:footnoteReference w:id="7"/>
      </w:r>
      <w:r>
        <w:t xml:space="preserve">, </w:t>
      </w:r>
      <w:proofErr w:type="spellStart"/>
      <w:r>
        <w:t>dll</w:t>
      </w:r>
      <w:proofErr w:type="spellEnd"/>
      <w:r>
        <w:rPr>
          <w:rStyle w:val="FootnoteReference"/>
        </w:rPr>
        <w:footnoteReference w:id="8"/>
      </w:r>
      <w:r>
        <w:t xml:space="preserve">, </w:t>
      </w:r>
      <w:proofErr w:type="spellStart"/>
      <w:r>
        <w:t>lib</w:t>
      </w:r>
      <w:proofErr w:type="spellEnd"/>
      <w:r>
        <w:rPr>
          <w:rStyle w:val="FootnoteReference"/>
        </w:rPr>
        <w:footnoteReference w:id="9"/>
      </w:r>
      <w:r>
        <w:t xml:space="preserve">), vagy, hogy használjon-e </w:t>
      </w:r>
      <w:proofErr w:type="spellStart"/>
      <w:r>
        <w:t>precompiled</w:t>
      </w:r>
      <w:proofErr w:type="spellEnd"/>
      <w:r>
        <w:t xml:space="preserve"> </w:t>
      </w:r>
      <w:proofErr w:type="spellStart"/>
      <w:r>
        <w:t>header</w:t>
      </w:r>
      <w:proofErr w:type="spellEnd"/>
      <w:r>
        <w:t>-t</w:t>
      </w:r>
      <w:r>
        <w:rPr>
          <w:rStyle w:val="FootnoteReference"/>
        </w:rPr>
        <w:footnoteReference w:id="10"/>
      </w:r>
      <w:r>
        <w:t xml:space="preserve"> és melyik file az. </w:t>
      </w:r>
    </w:p>
    <w:p w14:paraId="7B920492" w14:textId="2BC64B47" w:rsidR="00D03EEA" w:rsidRDefault="00D03EEA" w:rsidP="00D03EEA">
      <w:r>
        <w:t xml:space="preserve">Meg lehet adni továbbá a különböző </w:t>
      </w:r>
      <w:proofErr w:type="spellStart"/>
      <w:r>
        <w:t>filekhoz</w:t>
      </w:r>
      <w:proofErr w:type="spellEnd"/>
      <w:r>
        <w:t xml:space="preserve"> szükséges </w:t>
      </w:r>
      <w:proofErr w:type="spellStart"/>
      <w:r>
        <w:t>includ</w:t>
      </w:r>
      <w:proofErr w:type="spellEnd"/>
      <w:r>
        <w:t xml:space="preserve"> file-</w:t>
      </w:r>
      <w:proofErr w:type="spellStart"/>
      <w:r>
        <w:t>okat</w:t>
      </w:r>
      <w:proofErr w:type="spellEnd"/>
      <w:r>
        <w:t xml:space="preserve"> és a linkeléshez szükséges adatokat. Ezeket egyszer kell megadni és utána nem kell a beállításokkal foglalkozni, csak egy egyszerű paranccsal legenerálni a projektet.</w:t>
      </w:r>
    </w:p>
    <w:p w14:paraId="6B70D564" w14:textId="72EDDA02" w:rsidR="00D03EEA" w:rsidRDefault="00D03EEA" w:rsidP="009A3198">
      <w:r>
        <w:t xml:space="preserve">Az egyszerűbb használathoz létre lehet hozni </w:t>
      </w:r>
      <w:proofErr w:type="spellStart"/>
      <w:r>
        <w:t>python</w:t>
      </w:r>
      <w:proofErr w:type="spellEnd"/>
      <w:r>
        <w:rPr>
          <w:rStyle w:val="FootnoteReference"/>
        </w:rPr>
        <w:footnoteReference w:id="11"/>
      </w:r>
      <w:r>
        <w:t xml:space="preserve"> scripteket és batch</w:t>
      </w:r>
      <w:r>
        <w:rPr>
          <w:rStyle w:val="FootnoteReference"/>
        </w:rPr>
        <w:footnoteReference w:id="12"/>
      </w:r>
      <w:r>
        <w:t xml:space="preserve">       file-</w:t>
      </w:r>
      <w:proofErr w:type="spellStart"/>
      <w:r>
        <w:t>okat</w:t>
      </w:r>
      <w:proofErr w:type="spellEnd"/>
      <w:r>
        <w:t xml:space="preserve">. </w:t>
      </w:r>
      <w:proofErr w:type="spellStart"/>
      <w:r>
        <w:rPr>
          <w:lang w:val="en-US"/>
        </w:rPr>
        <w:t>Így</w:t>
      </w:r>
      <w:proofErr w:type="spellEnd"/>
      <w:r>
        <w:rPr>
          <w:lang w:val="en-US"/>
        </w:rPr>
        <w:t xml:space="preserve"> </w:t>
      </w:r>
      <w:proofErr w:type="spellStart"/>
      <w:r>
        <w:rPr>
          <w:lang w:val="en-US"/>
        </w:rPr>
        <w:t>egyszer</w:t>
      </w:r>
      <w:r>
        <w:t>űen</w:t>
      </w:r>
      <w:proofErr w:type="spellEnd"/>
      <w:r>
        <w:t xml:space="preserve"> újra lehet generálni a projektet és még a </w:t>
      </w:r>
      <w:proofErr w:type="spellStart"/>
      <w:r>
        <w:t>git</w:t>
      </w:r>
      <w:proofErr w:type="spellEnd"/>
      <w:r>
        <w:t xml:space="preserve"> </w:t>
      </w:r>
      <w:proofErr w:type="spellStart"/>
      <w:r>
        <w:t>submodulok</w:t>
      </w:r>
      <w:proofErr w:type="spellEnd"/>
      <w:r>
        <w:t xml:space="preserve"> frissítését is megoldja.</w:t>
      </w:r>
    </w:p>
    <w:p w14:paraId="29D177AA" w14:textId="39E58DB3" w:rsidR="000A6FF1" w:rsidRDefault="000A6FF1" w:rsidP="000A6FF1">
      <w:pPr>
        <w:pStyle w:val="Heading2"/>
      </w:pPr>
      <w:bookmarkStart w:id="38" w:name="_Toc88669045"/>
      <w:r>
        <w:lastRenderedPageBreak/>
        <w:t>Felhasznált könyvtárak</w:t>
      </w:r>
      <w:bookmarkEnd w:id="38"/>
    </w:p>
    <w:p w14:paraId="3679E831" w14:textId="78E4F62F" w:rsidR="000A6FF1" w:rsidRDefault="000A6FF1" w:rsidP="000A6FF1">
      <w:r>
        <w:t>A felhasznált könyvtárak könnyebbítették a fejlesztés folyamatát és optimálisabbá tették az elkészült programot. Ezen kívül egységesebbé is tették azt.</w:t>
      </w:r>
    </w:p>
    <w:p w14:paraId="74A8BF3B" w14:textId="0163AEC9" w:rsidR="000A6FF1" w:rsidRDefault="000A6FF1" w:rsidP="000A6FF1">
      <w:pPr>
        <w:pStyle w:val="Heading3"/>
      </w:pPr>
      <w:bookmarkStart w:id="39" w:name="_Toc88669046"/>
      <w:r>
        <w:t>OpenGL</w:t>
      </w:r>
      <w:r w:rsidR="00AA7903">
        <w:fldChar w:fldCharType="begin"/>
      </w:r>
      <w:r w:rsidR="00AA7903">
        <w:instrText xml:space="preserve"> REF _Ref87044678 \r \h </w:instrText>
      </w:r>
      <w:r w:rsidR="00AA7903">
        <w:fldChar w:fldCharType="separate"/>
      </w:r>
      <w:r w:rsidR="00924EA5">
        <w:t>[23]</w:t>
      </w:r>
      <w:r w:rsidR="00AA7903">
        <w:fldChar w:fldCharType="end"/>
      </w:r>
      <w:r>
        <w:t xml:space="preserve"> (</w:t>
      </w:r>
      <w:proofErr w:type="spellStart"/>
      <w:r>
        <w:t>glad</w:t>
      </w:r>
      <w:proofErr w:type="spellEnd"/>
      <w:r w:rsidR="00AA7903">
        <w:fldChar w:fldCharType="begin"/>
      </w:r>
      <w:r w:rsidR="00AA7903">
        <w:instrText xml:space="preserve"> REF _Ref87044695 \r \h </w:instrText>
      </w:r>
      <w:r w:rsidR="00AA7903">
        <w:fldChar w:fldCharType="separate"/>
      </w:r>
      <w:r w:rsidR="00924EA5">
        <w:t>[24]</w:t>
      </w:r>
      <w:r w:rsidR="00AA7903">
        <w:fldChar w:fldCharType="end"/>
      </w:r>
      <w:r>
        <w:t xml:space="preserve">, </w:t>
      </w:r>
      <w:r w:rsidR="00AA7903">
        <w:t>GLFW</w:t>
      </w:r>
      <w:r w:rsidR="00AA7903">
        <w:fldChar w:fldCharType="begin"/>
      </w:r>
      <w:r w:rsidR="00AA7903">
        <w:instrText xml:space="preserve"> REF _Ref87044713 \r \h </w:instrText>
      </w:r>
      <w:r w:rsidR="00AA7903">
        <w:fldChar w:fldCharType="separate"/>
      </w:r>
      <w:r w:rsidR="00924EA5">
        <w:t>[25]</w:t>
      </w:r>
      <w:r w:rsidR="00AA7903">
        <w:fldChar w:fldCharType="end"/>
      </w:r>
      <w:r>
        <w:t>)</w:t>
      </w:r>
      <w:bookmarkEnd w:id="39"/>
    </w:p>
    <w:p w14:paraId="4B12563B" w14:textId="769F73A1" w:rsidR="00AA7903" w:rsidRDefault="00AA7903" w:rsidP="00AA7903">
      <w:r>
        <w:t>Fontos az elején leszögezni, hogy az OpenGL az nem könyvtár. Az OpenGL egy szabvány, ami egy olyan függvényhalmazt (API) szolgáltat, amivel meg lehet hajtani a grafikus kártyákat. Viszont, ahhoz, hogy használni tudjuk, szükség van könyvtárakra, amik segítségével meg lehet hívni az OpenGL API parancsait.</w:t>
      </w:r>
    </w:p>
    <w:p w14:paraId="5E23E8BD" w14:textId="2F42B350" w:rsidR="00AA7903" w:rsidRDefault="00AA7903" w:rsidP="00AA7903">
      <w:r>
        <w:t>Az egyik ilyen könyvtár a GLFW</w:t>
      </w:r>
      <w:r w:rsidR="00537EA5">
        <w:rPr>
          <w:lang w:val="en-US"/>
        </w:rPr>
        <w:t xml:space="preserve">. </w:t>
      </w:r>
      <w:proofErr w:type="spellStart"/>
      <w:r w:rsidR="00537EA5">
        <w:rPr>
          <w:lang w:val="en-US"/>
        </w:rPr>
        <w:t>Ez</w:t>
      </w:r>
      <w:proofErr w:type="spellEnd"/>
      <w:r w:rsidR="00537EA5">
        <w:rPr>
          <w:lang w:val="en-US"/>
        </w:rPr>
        <w:t xml:space="preserve"> </w:t>
      </w:r>
      <w:proofErr w:type="spellStart"/>
      <w:r w:rsidR="00537EA5">
        <w:rPr>
          <w:lang w:val="en-US"/>
        </w:rPr>
        <w:t>egy</w:t>
      </w:r>
      <w:proofErr w:type="spellEnd"/>
      <w:r w:rsidR="00537EA5">
        <w:rPr>
          <w:lang w:val="en-US"/>
        </w:rPr>
        <w:t xml:space="preserve"> </w:t>
      </w:r>
      <w:proofErr w:type="spellStart"/>
      <w:r w:rsidR="00537EA5">
        <w:rPr>
          <w:lang w:val="en-US"/>
        </w:rPr>
        <w:t>ny</w:t>
      </w:r>
      <w:r w:rsidR="00537EA5">
        <w:t>ílt</w:t>
      </w:r>
      <w:proofErr w:type="spellEnd"/>
      <w:r w:rsidR="00537EA5">
        <w:t xml:space="preserve"> forráskódú könyvtár, ami eszközkészletet biztosít, az OpenGL alapszintű meghajtásához. Lehetőség van benne ablakokat létrehozni és kezelni, illetve felhasználói </w:t>
      </w:r>
      <w:proofErr w:type="spellStart"/>
      <w:r w:rsidR="00537EA5">
        <w:t>imputok</w:t>
      </w:r>
      <w:proofErr w:type="spellEnd"/>
      <w:r w:rsidR="00537EA5">
        <w:t xml:space="preserve"> detektálására. Ezen kívül tud context-</w:t>
      </w:r>
      <w:proofErr w:type="spellStart"/>
      <w:r w:rsidR="00537EA5">
        <w:t>eket</w:t>
      </w:r>
      <w:proofErr w:type="spellEnd"/>
      <w:r w:rsidR="00537EA5">
        <w:t xml:space="preserve"> kezelni. Előnye egyszerűsége és kis mérete.</w:t>
      </w:r>
    </w:p>
    <w:p w14:paraId="2CE5D49D" w14:textId="1BAC5D76" w:rsidR="00537EA5" w:rsidRDefault="00537EA5" w:rsidP="00AA7903">
      <w:r>
        <w:t xml:space="preserve">A </w:t>
      </w:r>
      <w:proofErr w:type="spellStart"/>
      <w:r>
        <w:t>glad</w:t>
      </w:r>
      <w:proofErr w:type="spellEnd"/>
      <w:r>
        <w:t xml:space="preserve"> a GLFW kiegészítéseként használható. Arra képes, hogy a grafikus meghajtó függvényeit betölti, hogy használhatóak legyenek a C++ kódból.</w:t>
      </w:r>
      <w:r w:rsidR="00F35DEC">
        <w:t xml:space="preserve"> Ezzel lehet kihasználni a modern OpenGL függvényeit.</w:t>
      </w:r>
    </w:p>
    <w:p w14:paraId="64C9ABA7" w14:textId="2A74F9AB" w:rsidR="00F35DEC" w:rsidRPr="00537EA5" w:rsidRDefault="00F35DEC" w:rsidP="00F35DEC">
      <w:r>
        <w:t xml:space="preserve">Az előbbi két könyvtár elengedhetetlen a grafikus megjelenítéshez és a felhasználói bemenetek detektálásához. </w:t>
      </w:r>
    </w:p>
    <w:p w14:paraId="2297DDD9" w14:textId="5551BBC7" w:rsidR="000A6FF1" w:rsidRDefault="000A6FF1" w:rsidP="000A6FF1">
      <w:pPr>
        <w:pStyle w:val="Heading3"/>
      </w:pPr>
      <w:bookmarkStart w:id="40" w:name="_Toc88669047"/>
      <w:proofErr w:type="spellStart"/>
      <w:r>
        <w:t>spdlog</w:t>
      </w:r>
      <w:proofErr w:type="spellEnd"/>
      <w:r w:rsidR="00934BD4">
        <w:t xml:space="preserve"> </w:t>
      </w:r>
      <w:r w:rsidR="00934BD4">
        <w:fldChar w:fldCharType="begin"/>
      </w:r>
      <w:r w:rsidR="00934BD4">
        <w:instrText xml:space="preserve"> REF _Ref87048570 \r \h </w:instrText>
      </w:r>
      <w:r w:rsidR="00934BD4">
        <w:fldChar w:fldCharType="separate"/>
      </w:r>
      <w:r w:rsidR="00924EA5">
        <w:t>[26]</w:t>
      </w:r>
      <w:bookmarkEnd w:id="40"/>
      <w:r w:rsidR="00934BD4">
        <w:fldChar w:fldCharType="end"/>
      </w:r>
    </w:p>
    <w:p w14:paraId="23FCA580" w14:textId="181A8E9C" w:rsidR="00F35DEC" w:rsidRDefault="00F35DEC" w:rsidP="00F35DEC">
      <w:r>
        <w:t xml:space="preserve">Ahhoz, hogy tudjuk jelezni a fejlesztő felé, hogy milyen problémák léptek fel, milyen folyamatok </w:t>
      </w:r>
      <w:proofErr w:type="spellStart"/>
      <w:r>
        <w:t>fejeződtek</w:t>
      </w:r>
      <w:proofErr w:type="spellEnd"/>
      <w:r>
        <w:t xml:space="preserve"> be sikeresen hasznos egy log rendszer. Ennek lényege, hogy szeretnénk fontosabb dolgokról tájékoztatni a programozókat, de a játékosokat nem szeretnénk fölöslegesen zavarni. Ez elsősorban hibajavításnál lehet fontos.</w:t>
      </w:r>
    </w:p>
    <w:p w14:paraId="4DDDA487" w14:textId="57177A05" w:rsidR="00F35DEC" w:rsidRDefault="00F35DEC" w:rsidP="00F35DEC">
      <w:r>
        <w:t xml:space="preserve">Az információ közlés legegyszerűbb módja, ha simán kiírjuk azt a standard kimenetre. Ez azonban nehezen értelmezhető. Itt jön képbe az </w:t>
      </w:r>
      <w:proofErr w:type="spellStart"/>
      <w:r>
        <w:t>spdlog</w:t>
      </w:r>
      <w:proofErr w:type="spellEnd"/>
      <w:r>
        <w:t xml:space="preserve">, ami </w:t>
      </w:r>
      <w:proofErr w:type="spellStart"/>
      <w:r>
        <w:t>paraméterezhető</w:t>
      </w:r>
      <w:proofErr w:type="spellEnd"/>
      <w:r>
        <w:t xml:space="preserve"> formátummal jeleníti meg az információkat.</w:t>
      </w:r>
    </w:p>
    <w:p w14:paraId="78609A2C" w14:textId="75FA1EC4" w:rsidR="00934BD4" w:rsidRDefault="00F35DEC" w:rsidP="00934BD4">
      <w:r>
        <w:t xml:space="preserve">Az </w:t>
      </w:r>
      <w:proofErr w:type="spellStart"/>
      <w:r>
        <w:t>spdlog</w:t>
      </w:r>
      <w:proofErr w:type="spellEnd"/>
      <w:r>
        <w:t xml:space="preserve"> könyvtár képes tetszőleges szöveget a kívánt formátumban </w:t>
      </w:r>
      <w:proofErr w:type="spellStart"/>
      <w:r>
        <w:t>kírni</w:t>
      </w:r>
      <w:proofErr w:type="spellEnd"/>
      <w:r>
        <w:t xml:space="preserve">. </w:t>
      </w:r>
      <w:r w:rsidR="00934BD4">
        <w:t>Megkülönböztet</w:t>
      </w:r>
      <w:r>
        <w:t xml:space="preserve"> </w:t>
      </w:r>
      <w:r w:rsidR="00934BD4">
        <w:t>többféle</w:t>
      </w:r>
      <w:r>
        <w:t xml:space="preserve"> </w:t>
      </w:r>
      <w:r w:rsidR="00934BD4">
        <w:t>információ</w:t>
      </w:r>
      <w:r>
        <w:t xml:space="preserve"> fajtát. </w:t>
      </w:r>
      <w:r w:rsidR="00934BD4">
        <w:t xml:space="preserve">Ilyen például a sima </w:t>
      </w:r>
      <w:proofErr w:type="spellStart"/>
      <w:r w:rsidR="00934BD4">
        <w:t>info</w:t>
      </w:r>
      <w:proofErr w:type="spellEnd"/>
      <w:r w:rsidR="00934BD4">
        <w:t xml:space="preserve">, a </w:t>
      </w:r>
      <w:proofErr w:type="spellStart"/>
      <w:r w:rsidR="00934BD4">
        <w:t>warning</w:t>
      </w:r>
      <w:proofErr w:type="spellEnd"/>
      <w:r w:rsidR="00934BD4">
        <w:t xml:space="preserve">, az </w:t>
      </w:r>
      <w:proofErr w:type="spellStart"/>
      <w:r w:rsidR="00934BD4">
        <w:t>error</w:t>
      </w:r>
      <w:proofErr w:type="spellEnd"/>
      <w:r w:rsidR="00934BD4">
        <w:t xml:space="preserve"> vagy a </w:t>
      </w:r>
      <w:proofErr w:type="spellStart"/>
      <w:r w:rsidR="00934BD4">
        <w:t>debug</w:t>
      </w:r>
      <w:proofErr w:type="spellEnd"/>
      <w:r w:rsidR="00934BD4">
        <w:t>. Ezek formátuma egységes, de színben megkülönbözhetők. Be lehet állítani mondjuk úgy, hogy a hibákat pirossal a sima információkat pedig zölddel jelezze. Ez segít az esetleges hiba esetén megtalálni a hibához tartozó log bejegyzést.</w:t>
      </w:r>
    </w:p>
    <w:p w14:paraId="599AB38E" w14:textId="77777777" w:rsidR="00A403B8" w:rsidRDefault="00934BD4" w:rsidP="00A403B8">
      <w:pPr>
        <w:pStyle w:val="Kp"/>
      </w:pPr>
      <w:r w:rsidRPr="00934BD4">
        <w:rPr>
          <w:noProof/>
          <w:lang w:val="en-US"/>
        </w:rPr>
        <w:lastRenderedPageBreak/>
        <w:drawing>
          <wp:inline distT="0" distB="0" distL="0" distR="0" wp14:anchorId="5E9BEFD4" wp14:editId="67C972B4">
            <wp:extent cx="4056184" cy="940401"/>
            <wp:effectExtent l="0" t="0" r="190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stretch>
                      <a:fillRect/>
                    </a:stretch>
                  </pic:blipFill>
                  <pic:spPr>
                    <a:xfrm>
                      <a:off x="0" y="0"/>
                      <a:ext cx="4108986" cy="952643"/>
                    </a:xfrm>
                    <a:prstGeom prst="rect">
                      <a:avLst/>
                    </a:prstGeom>
                  </pic:spPr>
                </pic:pic>
              </a:graphicData>
            </a:graphic>
          </wp:inline>
        </w:drawing>
      </w:r>
    </w:p>
    <w:p w14:paraId="5D835FE5" w14:textId="5E120E7D" w:rsidR="00A403B8" w:rsidRPr="00A403B8" w:rsidRDefault="00A403B8" w:rsidP="00476F88">
      <w:pPr>
        <w:pStyle w:val="Caption"/>
      </w:pPr>
      <w:r>
        <w:rPr>
          <w:lang w:val="en-US"/>
        </w:rPr>
        <w:fldChar w:fldCharType="begin"/>
      </w:r>
      <w:r>
        <w:rPr>
          <w:lang w:val="en-US"/>
        </w:rPr>
        <w:instrText xml:space="preserve"> SEQ Figure \* ARABIC </w:instrText>
      </w:r>
      <w:r>
        <w:rPr>
          <w:lang w:val="en-US"/>
        </w:rPr>
        <w:fldChar w:fldCharType="separate"/>
      </w:r>
      <w:r w:rsidR="00924EA5">
        <w:rPr>
          <w:noProof/>
          <w:lang w:val="en-US"/>
        </w:rPr>
        <w:t>1</w:t>
      </w:r>
      <w:r>
        <w:rPr>
          <w:lang w:val="en-US"/>
        </w:rPr>
        <w:fldChar w:fldCharType="end"/>
      </w:r>
      <w:r>
        <w:t>. Így jelennek meg a különböző log bejegyzések a motor kimenetén</w:t>
      </w:r>
    </w:p>
    <w:p w14:paraId="2FA9DD34" w14:textId="4B8081C5" w:rsidR="000A6FF1" w:rsidRDefault="000A6FF1" w:rsidP="000A6FF1">
      <w:pPr>
        <w:pStyle w:val="Heading3"/>
      </w:pPr>
      <w:bookmarkStart w:id="41" w:name="_Toc88669048"/>
      <w:proofErr w:type="spellStart"/>
      <w:r>
        <w:t>ImGui</w:t>
      </w:r>
      <w:proofErr w:type="spellEnd"/>
      <w:r w:rsidR="00A403B8">
        <w:t xml:space="preserve"> </w:t>
      </w:r>
      <w:r w:rsidR="00403018">
        <w:fldChar w:fldCharType="begin"/>
      </w:r>
      <w:r w:rsidR="00403018">
        <w:instrText xml:space="preserve"> REF _Ref87049811 \r \h </w:instrText>
      </w:r>
      <w:r w:rsidR="00403018">
        <w:fldChar w:fldCharType="separate"/>
      </w:r>
      <w:r w:rsidR="00924EA5">
        <w:t>[27]</w:t>
      </w:r>
      <w:bookmarkEnd w:id="41"/>
      <w:r w:rsidR="00403018">
        <w:fldChar w:fldCharType="end"/>
      </w:r>
    </w:p>
    <w:p w14:paraId="41D134F6" w14:textId="1CDD240A" w:rsidR="00403018" w:rsidRDefault="00403018" w:rsidP="00403018">
      <w:r>
        <w:t xml:space="preserve">Az </w:t>
      </w:r>
      <w:proofErr w:type="spellStart"/>
      <w:r>
        <w:t>ImGui</w:t>
      </w:r>
      <w:proofErr w:type="spellEnd"/>
      <w:r>
        <w:t xml:space="preserve"> egy nyílt forráskódú könyvtár, ami a </w:t>
      </w:r>
      <w:proofErr w:type="spellStart"/>
      <w:r>
        <w:t>renderelés</w:t>
      </w:r>
      <w:proofErr w:type="spellEnd"/>
      <w:r>
        <w:t xml:space="preserve"> optimalizálását hívatott elvégezni. Elsősorban játékok, valós idejű 3D alkalmazások fejlesztéséhez készítették.</w:t>
      </w:r>
    </w:p>
    <w:p w14:paraId="21FC3EA6" w14:textId="70B60429" w:rsidR="00403018" w:rsidRDefault="00403018" w:rsidP="00403018">
      <w:r>
        <w:t xml:space="preserve">Önállóan nem tud működni, szükség van hozzá valamilyen OpenGL könyvtárra (GLFW, </w:t>
      </w:r>
      <w:proofErr w:type="spellStart"/>
      <w:r>
        <w:t>glad</w:t>
      </w:r>
      <w:proofErr w:type="spellEnd"/>
      <w:r>
        <w:t xml:space="preserve">). Ezek segítségével egyszerűen lehet összeraknak egészen bonyolult grafikus felületeket, úgy, hogy mellette nagy hangsúly van a </w:t>
      </w:r>
      <w:proofErr w:type="spellStart"/>
      <w:r>
        <w:t>renderelés</w:t>
      </w:r>
      <w:proofErr w:type="spellEnd"/>
      <w:r>
        <w:t xml:space="preserve"> optimalizálásán.</w:t>
      </w:r>
    </w:p>
    <w:p w14:paraId="11CA7A61" w14:textId="00F1A805" w:rsidR="00403018" w:rsidRDefault="00403018" w:rsidP="00403018">
      <w:r>
        <w:t xml:space="preserve">Tartalmaz előre elkészített objektumokat, például jól kezelhető </w:t>
      </w:r>
      <w:proofErr w:type="spellStart"/>
      <w:r>
        <w:t>dialogokat</w:t>
      </w:r>
      <w:proofErr w:type="spellEnd"/>
      <w:r>
        <w:t>, különböző input mezőket, gombokat és sok más grafikus dialog elemet. Ezek segítségével egyszerűen tudunk összerakni saját ablakokat.</w:t>
      </w:r>
    </w:p>
    <w:p w14:paraId="0F319553" w14:textId="77777777" w:rsidR="009147D1" w:rsidRDefault="00403018" w:rsidP="009147D1">
      <w:pPr>
        <w:pStyle w:val="Kp"/>
      </w:pPr>
      <w:r w:rsidRPr="00403018">
        <w:rPr>
          <w:noProof/>
        </w:rPr>
        <w:drawing>
          <wp:inline distT="0" distB="0" distL="0" distR="0" wp14:anchorId="157BD0F4" wp14:editId="4A0BD29E">
            <wp:extent cx="4740051" cy="1104996"/>
            <wp:effectExtent l="0" t="0" r="381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4740051" cy="1104996"/>
                    </a:xfrm>
                    <a:prstGeom prst="rect">
                      <a:avLst/>
                    </a:prstGeom>
                  </pic:spPr>
                </pic:pic>
              </a:graphicData>
            </a:graphic>
          </wp:inline>
        </w:drawing>
      </w:r>
    </w:p>
    <w:p w14:paraId="6F99F89D" w14:textId="6EFAE8DB" w:rsidR="00403018" w:rsidRPr="00403018" w:rsidRDefault="009147D1" w:rsidP="00476F88">
      <w:pPr>
        <w:pStyle w:val="Caption"/>
      </w:pPr>
      <w:r>
        <w:fldChar w:fldCharType="begin"/>
      </w:r>
      <w:r>
        <w:instrText xml:space="preserve"> SEQ Figure \* ARABIC </w:instrText>
      </w:r>
      <w:r>
        <w:fldChar w:fldCharType="separate"/>
      </w:r>
      <w:r w:rsidR="00924EA5">
        <w:rPr>
          <w:noProof/>
        </w:rPr>
        <w:t>2</w:t>
      </w:r>
      <w:r>
        <w:fldChar w:fldCharType="end"/>
      </w:r>
      <w:r>
        <w:t xml:space="preserve">. Egyszerű egyedi </w:t>
      </w:r>
      <w:proofErr w:type="spellStart"/>
      <w:r>
        <w:t>ImGui</w:t>
      </w:r>
      <w:proofErr w:type="spellEnd"/>
      <w:r>
        <w:t xml:space="preserve"> dialog</w:t>
      </w:r>
    </w:p>
    <w:p w14:paraId="6D2070C8" w14:textId="3D3780F4" w:rsidR="000A6FF1" w:rsidRDefault="000A6FF1" w:rsidP="000A6FF1">
      <w:pPr>
        <w:pStyle w:val="Heading3"/>
      </w:pPr>
      <w:bookmarkStart w:id="42" w:name="_Toc88669049"/>
      <w:proofErr w:type="spellStart"/>
      <w:r>
        <w:t>glm</w:t>
      </w:r>
      <w:proofErr w:type="spellEnd"/>
      <w:r w:rsidR="00D5045C">
        <w:t xml:space="preserve"> </w:t>
      </w:r>
      <w:r w:rsidR="00D5045C">
        <w:fldChar w:fldCharType="begin"/>
      </w:r>
      <w:r w:rsidR="00D5045C">
        <w:instrText xml:space="preserve"> REF _Ref87095469 \r \h </w:instrText>
      </w:r>
      <w:r w:rsidR="00D5045C">
        <w:fldChar w:fldCharType="separate"/>
      </w:r>
      <w:r w:rsidR="00924EA5">
        <w:t>[28]</w:t>
      </w:r>
      <w:bookmarkEnd w:id="42"/>
      <w:r w:rsidR="00D5045C">
        <w:fldChar w:fldCharType="end"/>
      </w:r>
    </w:p>
    <w:p w14:paraId="0BB1135E" w14:textId="6B38BF94" w:rsidR="00D5045C" w:rsidRDefault="00D5045C" w:rsidP="00D5045C">
      <w:r>
        <w:t xml:space="preserve">A </w:t>
      </w:r>
      <w:proofErr w:type="spellStart"/>
      <w:r>
        <w:t>glm</w:t>
      </w:r>
      <w:proofErr w:type="spellEnd"/>
      <w:r>
        <w:t xml:space="preserve"> az OpenGL-</w:t>
      </w:r>
      <w:proofErr w:type="spellStart"/>
      <w:r>
        <w:t>hez</w:t>
      </w:r>
      <w:proofErr w:type="spellEnd"/>
      <w:r>
        <w:t xml:space="preserve"> készített matematikai könyvtár. Legnagyobb előnye, hogy készen adja a szükséges matematikai típusokat, amik kompatibilisek az OpenGL </w:t>
      </w:r>
      <w:proofErr w:type="spellStart"/>
      <w:r>
        <w:t>könytárakkal</w:t>
      </w:r>
      <w:proofErr w:type="spellEnd"/>
      <w:r>
        <w:t>.</w:t>
      </w:r>
    </w:p>
    <w:p w14:paraId="7B1A7936" w14:textId="136F8CED" w:rsidR="00D5045C" w:rsidRDefault="00D5045C" w:rsidP="00D5045C">
      <w:r>
        <w:t>Számomra leghasznosabb típusai a vektorok és a mátrixok. Az említett típusokkal végzett műveletek elvégzését is támogatja a könyvtár.</w:t>
      </w:r>
    </w:p>
    <w:p w14:paraId="397E1D64" w14:textId="5B38A9FC" w:rsidR="00350434" w:rsidRDefault="00350434" w:rsidP="00350434">
      <w:pPr>
        <w:pStyle w:val="Heading3"/>
      </w:pPr>
      <w:bookmarkStart w:id="43" w:name="_Toc88669050"/>
      <w:proofErr w:type="spellStart"/>
      <w:r>
        <w:t>stb_image</w:t>
      </w:r>
      <w:proofErr w:type="spellEnd"/>
      <w:r w:rsidR="00D36EE0">
        <w:t xml:space="preserve"> </w:t>
      </w:r>
      <w:r w:rsidR="00D36EE0">
        <w:fldChar w:fldCharType="begin"/>
      </w:r>
      <w:r w:rsidR="00D36EE0">
        <w:instrText xml:space="preserve"> REF _Ref87889567 \r \h </w:instrText>
      </w:r>
      <w:r w:rsidR="00D36EE0">
        <w:fldChar w:fldCharType="separate"/>
      </w:r>
      <w:r w:rsidR="00924EA5">
        <w:t>[29]</w:t>
      </w:r>
      <w:bookmarkEnd w:id="43"/>
      <w:r w:rsidR="00D36EE0">
        <w:fldChar w:fldCharType="end"/>
      </w:r>
    </w:p>
    <w:p w14:paraId="1BA04A97" w14:textId="14FD9F6E" w:rsidR="00350434" w:rsidRDefault="00350434" w:rsidP="00350434">
      <w:r>
        <w:t xml:space="preserve">Az </w:t>
      </w:r>
      <w:proofErr w:type="spellStart"/>
      <w:r>
        <w:t>stb_image</w:t>
      </w:r>
      <w:proofErr w:type="spellEnd"/>
      <w:r>
        <w:t xml:space="preserve"> egy olyan könyvtár, ami textárukhoz szükséges képek betöltését és a textúrák megalkotását segíti.</w:t>
      </w:r>
    </w:p>
    <w:p w14:paraId="60DA0385" w14:textId="0F08CF45" w:rsidR="00350434" w:rsidRPr="00350434" w:rsidRDefault="00350434" w:rsidP="00350434">
      <w:r>
        <w:lastRenderedPageBreak/>
        <w:t>Elvégzi azt a folyamatot, amikor a képet át kell konvertálni olyan formában, hogy a számítógép tudja használni. Ebben az átalakított formátumban lehet odaadni a grafikus meghajtónak. Előnye, hogy kis méretű és egyszerű használni.</w:t>
      </w:r>
    </w:p>
    <w:p w14:paraId="607FD523" w14:textId="0CEE6C0B" w:rsidR="000A6FF1" w:rsidRDefault="00D5045C" w:rsidP="000A6FF1">
      <w:pPr>
        <w:pStyle w:val="Heading3"/>
      </w:pPr>
      <w:bookmarkStart w:id="44" w:name="_Toc88669051"/>
      <w:proofErr w:type="spellStart"/>
      <w:r>
        <w:t>B</w:t>
      </w:r>
      <w:r w:rsidR="000A6FF1">
        <w:t>ullet</w:t>
      </w:r>
      <w:proofErr w:type="spellEnd"/>
      <w:r>
        <w:t xml:space="preserve"> </w:t>
      </w:r>
      <w:proofErr w:type="spellStart"/>
      <w:r>
        <w:t>P</w:t>
      </w:r>
      <w:r w:rsidR="000A6FF1">
        <w:t>hysics</w:t>
      </w:r>
      <w:proofErr w:type="spellEnd"/>
      <w:r>
        <w:t xml:space="preserve"> SDK </w:t>
      </w:r>
      <w:r>
        <w:fldChar w:fldCharType="begin"/>
      </w:r>
      <w:r>
        <w:instrText xml:space="preserve"> REF _Ref87095907 \r \h </w:instrText>
      </w:r>
      <w:r>
        <w:fldChar w:fldCharType="separate"/>
      </w:r>
      <w:r w:rsidR="00924EA5">
        <w:t>[30]</w:t>
      </w:r>
      <w:bookmarkEnd w:id="44"/>
      <w:r>
        <w:fldChar w:fldCharType="end"/>
      </w:r>
    </w:p>
    <w:p w14:paraId="52B3C4A6" w14:textId="77777777" w:rsidR="00576FDD" w:rsidRDefault="00D5045C" w:rsidP="00D5045C">
      <w:r>
        <w:t xml:space="preserve">Nagytudású fizikai könyvtár. Rengeteg komplex funkcióval rendelkezik, de számomra az alapvető fizikai törvények érvényesítése fontos. </w:t>
      </w:r>
    </w:p>
    <w:p w14:paraId="351234FB" w14:textId="210EDFFE" w:rsidR="00D5045C" w:rsidRPr="00D5045C" w:rsidRDefault="00D5045C" w:rsidP="00D5045C">
      <w:r>
        <w:t xml:space="preserve">A </w:t>
      </w:r>
      <w:r w:rsidR="00576FDD">
        <w:t>leghasznosabb</w:t>
      </w:r>
      <w:r>
        <w:t xml:space="preserve"> funkciója az ütközésdetektálás, ami elengedhetetlen a játék</w:t>
      </w:r>
      <w:r w:rsidR="00576FDD">
        <w:t xml:space="preserve"> megfelelő működéséhez. Ezen kívül hasznos lehet még a súrlódás és az ütközéseket követő mozgásváltozások, pattogások.</w:t>
      </w:r>
    </w:p>
    <w:p w14:paraId="67A71B70" w14:textId="5BB3D9DB" w:rsidR="004801C1" w:rsidRDefault="004801C1" w:rsidP="004801C1">
      <w:pPr>
        <w:pStyle w:val="Heading1"/>
      </w:pPr>
      <w:bookmarkStart w:id="45" w:name="_Toc88669052"/>
      <w:r>
        <w:lastRenderedPageBreak/>
        <w:t>Program felépítése és implementálás</w:t>
      </w:r>
      <w:r w:rsidR="00F5124C">
        <w:t>a</w:t>
      </w:r>
      <w:bookmarkEnd w:id="45"/>
    </w:p>
    <w:p w14:paraId="7BCB687F" w14:textId="51F335F6" w:rsidR="005D5764" w:rsidRDefault="005D5764" w:rsidP="005D5764">
      <w:r>
        <w:t xml:space="preserve">A program felépítése során azon volt a fő hangsúly, hogy minél kisebb összefüggő részekre legyen bontva és egy egységes, jól felhasználható </w:t>
      </w:r>
      <w:proofErr w:type="spellStart"/>
      <w:r>
        <w:t>eszköztárat</w:t>
      </w:r>
      <w:proofErr w:type="spellEnd"/>
      <w:r>
        <w:t xml:space="preserve"> biztosítson a motor a játék számára. </w:t>
      </w:r>
      <w:r w:rsidR="00D83164" w:rsidRPr="00D83164">
        <w:t>Ehhez alapvet</w:t>
      </w:r>
      <w:r w:rsidR="00D83164">
        <w:t>ően két projekt létrehozása szükséges. Az egyik a játékmotor, ennek belső logikájához csak minimálisan szeretnénk, ha hozzáférhetne a játékfejlesztő. A másik maga a játék, aminek egész része a játékfejlesztő által készül.</w:t>
      </w:r>
    </w:p>
    <w:p w14:paraId="7A6A0B62" w14:textId="57CB7963" w:rsidR="00D83164" w:rsidRDefault="00D83164" w:rsidP="005D5764">
      <w:r>
        <w:t>A két projekt létrehozása felveti azt a kérdést, hogy hogyan szeretnénk, ha összefüggés legyen a kettő között. Mivel a motor méretben és így fordulási időben is nagy, nem szeretnénk, ha ezzel lassítaná a játék fordulását. Emiatt kézenfekvő, hogy a motor projektből valamiféle könyvtár generálódjon, amit aztán használhat a játék.</w:t>
      </w:r>
    </w:p>
    <w:p w14:paraId="33FCA781" w14:textId="179AF9AB" w:rsidR="00D83164" w:rsidRDefault="00D83164" w:rsidP="005D5764">
      <w:r>
        <w:t>Két féle könyvtár típus jöhet szóba. Az egyik a statikus könyvtárak</w:t>
      </w:r>
      <w:r>
        <w:rPr>
          <w:rStyle w:val="FootnoteReference"/>
        </w:rPr>
        <w:footnoteReference w:id="13"/>
      </w:r>
      <w:r>
        <w:t>, a másik a dinamikus könyvtárak</w:t>
      </w:r>
      <w:r>
        <w:rPr>
          <w:rStyle w:val="FootnoteReference"/>
        </w:rPr>
        <w:footnoteReference w:id="14"/>
      </w:r>
      <w:r>
        <w:t xml:space="preserve">. A könyvtáraknak az alapvető funkciója, hogy a gyakran használt kódrészeket ne kelljen </w:t>
      </w:r>
      <w:r w:rsidR="003978C7">
        <w:t xml:space="preserve">minden egyes használatkor újra lefordítani. A statikus könyvtárak ezt relatíve egyszerűen teszik meg. Eltárolják a futtatható </w:t>
      </w:r>
      <w:r w:rsidR="00F902C9">
        <w:t xml:space="preserve">állományokat és azok a fordító és a </w:t>
      </w:r>
      <w:proofErr w:type="spellStart"/>
      <w:r w:rsidR="00F902C9">
        <w:t>linker</w:t>
      </w:r>
      <w:proofErr w:type="spellEnd"/>
      <w:r w:rsidR="00F902C9">
        <w:t xml:space="preserve"> segítségével felhasználódnak amikor szükséges. A dinamikus könyvtárak ezt annyiban bonyolítják tovább, hogy míg a statikus könnyárból annyi példányra van szükség ahány program fut, itt egy könyvtár van és azt használják a futó programok.</w:t>
      </w:r>
    </w:p>
    <w:p w14:paraId="2F68C47A" w14:textId="6D1DAFBE" w:rsidR="00F902C9" w:rsidRDefault="00F902C9" w:rsidP="005D5764">
      <w:r>
        <w:t>Ebben nem rendelkeznek számottevő előnnyel a dinamikus könyvtárak a statikus könyvtárakkal. Ellenben statikus könyvtárak készítése, beállítása és használata egyszerűbb.</w:t>
      </w:r>
    </w:p>
    <w:p w14:paraId="26EBFB4B" w14:textId="04222F59" w:rsidR="00F902C9" w:rsidRDefault="00F5124C" w:rsidP="005D5764">
      <w:r>
        <w:t>A motor úgy lett kitalálva, hogy minden megoldható legyen az előre definiált típusok felhasználásával és a belőlük történő leszármazásra. Ez alapján a belépési pont</w:t>
      </w:r>
      <w:r>
        <w:rPr>
          <w:rStyle w:val="FootnoteReference"/>
        </w:rPr>
        <w:footnoteReference w:id="15"/>
      </w:r>
      <w:r>
        <w:t xml:space="preserve"> a motorban található.</w:t>
      </w:r>
    </w:p>
    <w:p w14:paraId="2E7F219B" w14:textId="56C710B4" w:rsidR="00F5124C" w:rsidRDefault="00F5124C" w:rsidP="005D5764">
      <w:r>
        <w:t xml:space="preserve">Ahhoz, hogy létre tudjunk hozni egy játékot, le kell származni a </w:t>
      </w:r>
      <w:proofErr w:type="spellStart"/>
      <w:r>
        <w:t>GraphicsProgram</w:t>
      </w:r>
      <w:proofErr w:type="spellEnd"/>
      <w:r>
        <w:t xml:space="preserve"> osztályból. </w:t>
      </w:r>
      <w:r w:rsidR="001E1181">
        <w:t xml:space="preserve">És implementálni kell a </w:t>
      </w:r>
      <w:proofErr w:type="spellStart"/>
      <w:r w:rsidR="001E1181">
        <w:t>CreateGraphicsProgram</w:t>
      </w:r>
      <w:proofErr w:type="spellEnd"/>
      <w:r w:rsidR="001E1181">
        <w:t xml:space="preserve"> </w:t>
      </w:r>
      <w:proofErr w:type="spellStart"/>
      <w:r w:rsidR="001E1181">
        <w:t>external</w:t>
      </w:r>
      <w:proofErr w:type="spellEnd"/>
      <w:r w:rsidR="001E1181">
        <w:t xml:space="preserve"> függvény törzsét.</w:t>
      </w:r>
    </w:p>
    <w:p w14:paraId="2DD8AF68" w14:textId="77777777" w:rsidR="001E1181" w:rsidRDefault="001E1181" w:rsidP="005D5764"/>
    <w:p w14:paraId="6D5E13C5" w14:textId="77777777" w:rsidR="001E1181" w:rsidRPr="001E1181" w:rsidRDefault="001E1181" w:rsidP="001E1181">
      <w:pPr>
        <w:pStyle w:val="Kd"/>
        <w:rPr>
          <w:lang w:eastAsia="hu-HU"/>
        </w:rPr>
      </w:pPr>
      <w:proofErr w:type="spellStart"/>
      <w:r w:rsidRPr="001E1181">
        <w:rPr>
          <w:lang w:eastAsia="hu-HU"/>
        </w:rPr>
        <w:t>Engine</w:t>
      </w:r>
      <w:proofErr w:type="spellEnd"/>
      <w:r w:rsidRPr="001E1181">
        <w:rPr>
          <w:lang w:eastAsia="hu-HU"/>
        </w:rPr>
        <w:t>::</w:t>
      </w:r>
      <w:proofErr w:type="spellStart"/>
      <w:r w:rsidRPr="001E1181">
        <w:rPr>
          <w:lang w:eastAsia="hu-HU"/>
        </w:rPr>
        <w:t>GraphicsProgram</w:t>
      </w:r>
      <w:proofErr w:type="spellEnd"/>
      <w:r w:rsidRPr="001E1181">
        <w:rPr>
          <w:lang w:eastAsia="hu-HU"/>
        </w:rPr>
        <w:t xml:space="preserve">* </w:t>
      </w:r>
      <w:proofErr w:type="spellStart"/>
      <w:r w:rsidRPr="001E1181">
        <w:rPr>
          <w:lang w:eastAsia="hu-HU"/>
        </w:rPr>
        <w:t>CreateGraphicsProgram</w:t>
      </w:r>
      <w:proofErr w:type="spellEnd"/>
      <w:r w:rsidRPr="001E1181">
        <w:rPr>
          <w:lang w:eastAsia="hu-HU"/>
        </w:rPr>
        <w:t>()</w:t>
      </w:r>
    </w:p>
    <w:p w14:paraId="4D2967E6" w14:textId="77777777" w:rsidR="001E1181" w:rsidRPr="001E1181" w:rsidRDefault="001E1181" w:rsidP="001E1181">
      <w:pPr>
        <w:pStyle w:val="Kd"/>
        <w:rPr>
          <w:lang w:eastAsia="hu-HU"/>
        </w:rPr>
      </w:pPr>
      <w:r w:rsidRPr="001E1181">
        <w:rPr>
          <w:lang w:eastAsia="hu-HU"/>
        </w:rPr>
        <w:t>{</w:t>
      </w:r>
    </w:p>
    <w:p w14:paraId="4883BBCB" w14:textId="77777777" w:rsidR="001E1181" w:rsidRPr="001E1181" w:rsidRDefault="001E1181" w:rsidP="001E1181">
      <w:pPr>
        <w:pStyle w:val="Kd"/>
        <w:rPr>
          <w:lang w:eastAsia="hu-HU"/>
        </w:rPr>
      </w:pPr>
      <w:r w:rsidRPr="001E1181">
        <w:rPr>
          <w:lang w:eastAsia="hu-HU"/>
        </w:rPr>
        <w:tab/>
      </w:r>
      <w:proofErr w:type="spellStart"/>
      <w:r w:rsidRPr="001E1181">
        <w:rPr>
          <w:lang w:eastAsia="hu-HU"/>
        </w:rPr>
        <w:t>return</w:t>
      </w:r>
      <w:proofErr w:type="spellEnd"/>
      <w:r w:rsidRPr="001E1181">
        <w:rPr>
          <w:lang w:eastAsia="hu-HU"/>
        </w:rPr>
        <w:t xml:space="preserve"> </w:t>
      </w:r>
      <w:proofErr w:type="spellStart"/>
      <w:r w:rsidRPr="001E1181">
        <w:rPr>
          <w:lang w:eastAsia="hu-HU"/>
        </w:rPr>
        <w:t>new</w:t>
      </w:r>
      <w:proofErr w:type="spellEnd"/>
      <w:r w:rsidRPr="001E1181">
        <w:rPr>
          <w:lang w:eastAsia="hu-HU"/>
        </w:rPr>
        <w:t xml:space="preserve"> </w:t>
      </w:r>
      <w:proofErr w:type="spellStart"/>
      <w:r w:rsidRPr="001E1181">
        <w:rPr>
          <w:lang w:eastAsia="hu-HU"/>
        </w:rPr>
        <w:t>LabyrinthGame</w:t>
      </w:r>
      <w:proofErr w:type="spellEnd"/>
      <w:r w:rsidRPr="001E1181">
        <w:rPr>
          <w:lang w:eastAsia="hu-HU"/>
        </w:rPr>
        <w:t>();</w:t>
      </w:r>
    </w:p>
    <w:p w14:paraId="2F7E2072" w14:textId="695D37D4" w:rsidR="001E1181" w:rsidRDefault="001E1181" w:rsidP="001E1181">
      <w:pPr>
        <w:pStyle w:val="Kd"/>
        <w:rPr>
          <w:lang w:eastAsia="hu-HU"/>
        </w:rPr>
      </w:pPr>
      <w:r w:rsidRPr="001E1181">
        <w:rPr>
          <w:lang w:eastAsia="hu-HU"/>
        </w:rPr>
        <w:t>}</w:t>
      </w:r>
    </w:p>
    <w:p w14:paraId="2EF76F1C" w14:textId="08A06F5C" w:rsidR="001E1181" w:rsidRDefault="001E1181" w:rsidP="001E1181">
      <w:r>
        <w:t>A leszármazott osztály (</w:t>
      </w:r>
      <w:proofErr w:type="spellStart"/>
      <w:r>
        <w:t>LabyrinthGame</w:t>
      </w:r>
      <w:proofErr w:type="spellEnd"/>
      <w:r>
        <w:t xml:space="preserve">) </w:t>
      </w:r>
      <w:proofErr w:type="spellStart"/>
      <w:r>
        <w:t>példányosítását</w:t>
      </w:r>
      <w:proofErr w:type="spellEnd"/>
      <w:r>
        <w:t xml:space="preserve"> követően létrejön egy játék, amit aztán testre tudunk szabni. A </w:t>
      </w:r>
      <w:proofErr w:type="spellStart"/>
      <w:r>
        <w:t>testreszabáshoz</w:t>
      </w:r>
      <w:proofErr w:type="spellEnd"/>
      <w:r>
        <w:t xml:space="preserve"> a motor osztályait kell használni. Alapértelmezetten létrejön egy ablak, amiben van egy </w:t>
      </w:r>
      <w:proofErr w:type="spellStart"/>
      <w:r>
        <w:t>ImGui</w:t>
      </w:r>
      <w:proofErr w:type="spellEnd"/>
      <w:r>
        <w:t>-s menü. Ezt az ablakot lehet utána használni a további objektumok megjelenítésére.</w:t>
      </w:r>
      <w:r w:rsidR="00476F88">
        <w:t xml:space="preserve"> Alapértelmezetten be lehet állítani a háttér színét és megjelenik a képfrissítés mértéke (fps).</w:t>
      </w:r>
    </w:p>
    <w:p w14:paraId="6C992027" w14:textId="77777777" w:rsidR="00476F88" w:rsidRDefault="00476F88" w:rsidP="00476F88">
      <w:pPr>
        <w:keepNext/>
        <w:ind w:firstLine="0"/>
      </w:pPr>
      <w:r w:rsidRPr="00476F88">
        <w:drawing>
          <wp:inline distT="0" distB="0" distL="0" distR="0" wp14:anchorId="4299DB4E" wp14:editId="79EA6F52">
            <wp:extent cx="5400040" cy="130126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2"/>
                    <a:srcRect b="69766"/>
                    <a:stretch/>
                  </pic:blipFill>
                  <pic:spPr bwMode="auto">
                    <a:xfrm>
                      <a:off x="0" y="0"/>
                      <a:ext cx="5400040" cy="1301261"/>
                    </a:xfrm>
                    <a:prstGeom prst="rect">
                      <a:avLst/>
                    </a:prstGeom>
                    <a:ln>
                      <a:noFill/>
                    </a:ln>
                    <a:extLst>
                      <a:ext uri="{53640926-AAD7-44D8-BBD7-CCE9431645EC}">
                        <a14:shadowObscured xmlns:a14="http://schemas.microsoft.com/office/drawing/2010/main"/>
                      </a:ext>
                    </a:extLst>
                  </pic:spPr>
                </pic:pic>
              </a:graphicData>
            </a:graphic>
          </wp:inline>
        </w:drawing>
      </w:r>
    </w:p>
    <w:p w14:paraId="1B125E57" w14:textId="4CA48408" w:rsidR="001E1181" w:rsidRDefault="00476F88" w:rsidP="00476F88">
      <w:pPr>
        <w:pStyle w:val="Caption"/>
      </w:pPr>
      <w:r>
        <w:fldChar w:fldCharType="begin"/>
      </w:r>
      <w:r>
        <w:instrText xml:space="preserve"> SEQ Figure \* ARABIC </w:instrText>
      </w:r>
      <w:r>
        <w:fldChar w:fldCharType="separate"/>
      </w:r>
      <w:r w:rsidR="00924EA5">
        <w:rPr>
          <w:noProof/>
        </w:rPr>
        <w:t>3</w:t>
      </w:r>
      <w:r>
        <w:fldChar w:fldCharType="end"/>
      </w:r>
      <w:r>
        <w:t>. Előre elkészített ablak</w:t>
      </w:r>
    </w:p>
    <w:p w14:paraId="6240CE72" w14:textId="1DA5D667" w:rsidR="004B190C" w:rsidRDefault="0016297E" w:rsidP="004B190C">
      <w:pPr>
        <w:pStyle w:val="Heading2"/>
      </w:pPr>
      <w:r>
        <w:tab/>
      </w:r>
      <w:bookmarkStart w:id="46" w:name="_Toc88669053"/>
      <w:proofErr w:type="spellStart"/>
      <w:r w:rsidR="004B190C">
        <w:t>Layer</w:t>
      </w:r>
      <w:bookmarkEnd w:id="46"/>
      <w:proofErr w:type="spellEnd"/>
    </w:p>
    <w:p w14:paraId="769F335D" w14:textId="17242F8C" w:rsidR="0016297E" w:rsidRDefault="0016297E" w:rsidP="004B190C">
      <w:r>
        <w:t xml:space="preserve">Egy játék elkészítésekor a legfontosabb eszköz a </w:t>
      </w:r>
      <w:proofErr w:type="spellStart"/>
      <w:r>
        <w:t>Layer</w:t>
      </w:r>
      <w:proofErr w:type="spellEnd"/>
      <w:r>
        <w:t xml:space="preserve"> (réteg). A </w:t>
      </w:r>
      <w:proofErr w:type="spellStart"/>
      <w:r>
        <w:t>Layerek</w:t>
      </w:r>
      <w:proofErr w:type="spellEnd"/>
      <w:r>
        <w:t xml:space="preserve"> segítségével tudunk megjeleníteni dolgokat és kezelni azokat. A játék beépített </w:t>
      </w:r>
      <w:proofErr w:type="spellStart"/>
      <w:r>
        <w:t>rétege</w:t>
      </w:r>
      <w:proofErr w:type="spellEnd"/>
      <w:r>
        <w:t xml:space="preserve">, az </w:t>
      </w:r>
      <w:proofErr w:type="spellStart"/>
      <w:r>
        <w:t>ImGuiLayer</w:t>
      </w:r>
      <w:proofErr w:type="spellEnd"/>
      <w:r>
        <w:t>. Ez felelős az alapértelmezett ablak megjelenítéséért. Ezt is lehet személyre szabni, de a célja, hogy ne tartalmazzon semmi játék</w:t>
      </w:r>
      <w:r w:rsidR="00607095">
        <w:t xml:space="preserve"> béli</w:t>
      </w:r>
      <w:r>
        <w:t xml:space="preserve"> objektumot, csupán a motort képviselje.</w:t>
      </w:r>
    </w:p>
    <w:p w14:paraId="544D9177" w14:textId="0A91C94B" w:rsidR="00607095" w:rsidRDefault="0016297E" w:rsidP="0016297E">
      <w:pPr>
        <w:ind w:firstLine="0"/>
      </w:pPr>
      <w:r>
        <w:tab/>
        <w:t>A játék központi rész az a ciklus, ami addig fut, míg be nem zárjuk az ablakot. Ebben történnek a</w:t>
      </w:r>
      <w:r w:rsidR="00607095">
        <w:t xml:space="preserve">z adatszerkezeti és grafikus frissítések, valamint a felhasználói bemenetek kezelése. Ez a Game </w:t>
      </w:r>
      <w:proofErr w:type="spellStart"/>
      <w:r w:rsidR="00607095">
        <w:t>Loop</w:t>
      </w:r>
      <w:proofErr w:type="spellEnd"/>
      <w:r w:rsidR="00607095">
        <w:t xml:space="preserve"> tervezési minta megvalósítása.</w:t>
      </w:r>
    </w:p>
    <w:p w14:paraId="15E3E684" w14:textId="7E1EE469" w:rsidR="00607095" w:rsidRDefault="00607095" w:rsidP="0016297E">
      <w:pPr>
        <w:ind w:firstLine="0"/>
      </w:pPr>
      <w:r>
        <w:tab/>
        <w:t xml:space="preserve">A játék összes </w:t>
      </w:r>
      <w:proofErr w:type="spellStart"/>
      <w:r>
        <w:t>layer</w:t>
      </w:r>
      <w:proofErr w:type="spellEnd"/>
      <w:r>
        <w:t xml:space="preserve">-e ebben a függvényben kerül frissítésre. Ezen kívül minden más a </w:t>
      </w:r>
      <w:proofErr w:type="spellStart"/>
      <w:r>
        <w:t>layer-eken</w:t>
      </w:r>
      <w:proofErr w:type="spellEnd"/>
      <w:r>
        <w:t xml:space="preserve"> történik, illetve azok objektumain.</w:t>
      </w:r>
    </w:p>
    <w:p w14:paraId="022D9CCA" w14:textId="1ED9A361" w:rsidR="004B190C" w:rsidRDefault="004B190C" w:rsidP="004B190C">
      <w:pPr>
        <w:pStyle w:val="Heading2"/>
      </w:pPr>
      <w:bookmarkStart w:id="47" w:name="_Toc88669054"/>
      <w:proofErr w:type="spellStart"/>
      <w:r>
        <w:t>Window</w:t>
      </w:r>
      <w:bookmarkEnd w:id="47"/>
      <w:proofErr w:type="spellEnd"/>
    </w:p>
    <w:p w14:paraId="1E5D900A" w14:textId="3D92AE30" w:rsidR="004B190C" w:rsidRDefault="004B190C" w:rsidP="004B190C">
      <w:r>
        <w:t xml:space="preserve">Az ablakokon lehet megjeleníteni az adatszerkezeti változásokat. Az ablakért a </w:t>
      </w:r>
      <w:proofErr w:type="spellStart"/>
      <w:r>
        <w:t>Window</w:t>
      </w:r>
      <w:proofErr w:type="spellEnd"/>
      <w:r>
        <w:t xml:space="preserve"> osztály felelős. Ez az osztály nem képes önálló működésre, szüksége van egy platformtól függő, natív ablakra (esetünkben OpenGL). </w:t>
      </w:r>
    </w:p>
    <w:p w14:paraId="3F3130F1" w14:textId="1D12B3BA" w:rsidR="004B190C" w:rsidRDefault="004B190C" w:rsidP="004B190C">
      <w:r>
        <w:lastRenderedPageBreak/>
        <w:t xml:space="preserve">Ez a natív ablak végzi a tényleges munkát. A </w:t>
      </w:r>
      <w:proofErr w:type="spellStart"/>
      <w:r>
        <w:t>Window</w:t>
      </w:r>
      <w:proofErr w:type="spellEnd"/>
      <w:r>
        <w:t xml:space="preserve"> osztály, csupán egy felületet nyújt az egyszerű használatához és </w:t>
      </w:r>
      <w:proofErr w:type="spellStart"/>
      <w:r>
        <w:t>eljerti</w:t>
      </w:r>
      <w:proofErr w:type="spellEnd"/>
      <w:r>
        <w:t xml:space="preserve"> valamint könnyen lecserélhetővé teszi a platformfüggő részeket. </w:t>
      </w:r>
    </w:p>
    <w:p w14:paraId="7185A31C" w14:textId="0148FEFD" w:rsidR="004B190C" w:rsidRDefault="004B190C" w:rsidP="004B190C">
      <w:pPr>
        <w:pStyle w:val="Heading2"/>
      </w:pPr>
      <w:bookmarkStart w:id="48" w:name="_Toc88669055"/>
      <w:proofErr w:type="spellStart"/>
      <w:r>
        <w:t>Renderer</w:t>
      </w:r>
      <w:bookmarkEnd w:id="48"/>
      <w:proofErr w:type="spellEnd"/>
    </w:p>
    <w:p w14:paraId="686AD54C" w14:textId="2E581E8B" w:rsidR="004B190C" w:rsidRDefault="004B190C" w:rsidP="004B190C">
      <w:r>
        <w:t xml:space="preserve">A </w:t>
      </w:r>
      <w:proofErr w:type="spellStart"/>
      <w:r>
        <w:t>rendererbe</w:t>
      </w:r>
      <w:proofErr w:type="spellEnd"/>
      <w:r>
        <w:t xml:space="preserve"> tartozó osztályok és függvények célja, hogy egyszerűsítsék a megjelenítést, valamint </w:t>
      </w:r>
      <w:proofErr w:type="spellStart"/>
      <w:r>
        <w:t>elrejtség</w:t>
      </w:r>
      <w:proofErr w:type="spellEnd"/>
      <w:r>
        <w:t xml:space="preserve"> a platformfüggő parancsokat és típusokat. Ez azt eredményezi, hogy a platformváltás egyszerűbb, csak ezeket a </w:t>
      </w:r>
      <w:proofErr w:type="spellStart"/>
      <w:r>
        <w:t>wrapper</w:t>
      </w:r>
      <w:proofErr w:type="spellEnd"/>
      <w:r>
        <w:rPr>
          <w:rStyle w:val="FootnoteReference"/>
        </w:rPr>
        <w:footnoteReference w:id="16"/>
      </w:r>
      <w:r>
        <w:t xml:space="preserve"> osztályokat kell módosítani.</w:t>
      </w:r>
    </w:p>
    <w:p w14:paraId="05988BF2" w14:textId="64056342" w:rsidR="004B190C" w:rsidRDefault="004B190C" w:rsidP="004B190C">
      <w:r>
        <w:t xml:space="preserve">Ehhez azonban szükség van mindenképp a választott platformon (OpenGL) implementálni a szükséges folyamatokat. </w:t>
      </w:r>
    </w:p>
    <w:p w14:paraId="3DBDBB56" w14:textId="58943FE4" w:rsidR="004B190C" w:rsidRDefault="004B190C" w:rsidP="004B190C">
      <w:r>
        <w:t xml:space="preserve">Így lehetséges sima objektumokat megjeleníteni, azokhoz </w:t>
      </w:r>
      <w:proofErr w:type="spellStart"/>
      <w:r>
        <w:t>shadereket</w:t>
      </w:r>
      <w:proofErr w:type="spellEnd"/>
      <w:r w:rsidR="00A35456">
        <w:rPr>
          <w:rStyle w:val="FootnoteReference"/>
        </w:rPr>
        <w:footnoteReference w:id="17"/>
      </w:r>
      <w:r>
        <w:t xml:space="preserve"> készíteni</w:t>
      </w:r>
      <w:r w:rsidR="00A35456">
        <w:t xml:space="preserve"> és </w:t>
      </w:r>
      <w:proofErr w:type="spellStart"/>
      <w:r w:rsidR="00A35456">
        <w:t>textúrázni</w:t>
      </w:r>
      <w:proofErr w:type="spellEnd"/>
      <w:r w:rsidR="00A35456">
        <w:t>.</w:t>
      </w:r>
    </w:p>
    <w:p w14:paraId="4A64039D" w14:textId="177B31F7" w:rsidR="009137A9" w:rsidRDefault="009137A9" w:rsidP="009137A9">
      <w:pPr>
        <w:pStyle w:val="Heading3"/>
      </w:pPr>
      <w:bookmarkStart w:id="49" w:name="_Toc88669056"/>
      <w:proofErr w:type="spellStart"/>
      <w:r>
        <w:t>Shader</w:t>
      </w:r>
      <w:bookmarkEnd w:id="49"/>
      <w:proofErr w:type="spellEnd"/>
    </w:p>
    <w:p w14:paraId="5F7359AF" w14:textId="0B1FFFF1" w:rsidR="00A35456" w:rsidRDefault="00A35456" w:rsidP="004B190C">
      <w:r>
        <w:t xml:space="preserve">A </w:t>
      </w:r>
      <w:proofErr w:type="spellStart"/>
      <w:r>
        <w:t>shaderek</w:t>
      </w:r>
      <w:proofErr w:type="spellEnd"/>
      <w:r>
        <w:t xml:space="preserve"> felhasználása a motorból, így egészen egyszerűvé vált.</w:t>
      </w:r>
      <w:r w:rsidR="009137A9">
        <w:t xml:space="preserve"> A </w:t>
      </w:r>
      <w:proofErr w:type="spellStart"/>
      <w:r w:rsidR="009137A9">
        <w:t>Shader</w:t>
      </w:r>
      <w:proofErr w:type="spellEnd"/>
      <w:r w:rsidR="009137A9">
        <w:t xml:space="preserve"> osztály által könnyen végrehajtható minden művelet, anélkül, hogy a natív függvényeket kellene használnunk. </w:t>
      </w:r>
    </w:p>
    <w:p w14:paraId="2531AD74" w14:textId="022D2113" w:rsidR="00A35456" w:rsidRDefault="00A35456" w:rsidP="00A35456">
      <w:pPr>
        <w:pStyle w:val="Kd"/>
      </w:pPr>
      <w:proofErr w:type="spellStart"/>
      <w:r w:rsidRPr="00A35456">
        <w:t>shader</w:t>
      </w:r>
      <w:proofErr w:type="spellEnd"/>
      <w:r w:rsidRPr="00A35456">
        <w:t xml:space="preserve"> = </w:t>
      </w:r>
      <w:proofErr w:type="spellStart"/>
      <w:r w:rsidRPr="00A35456">
        <w:t>Shader</w:t>
      </w:r>
      <w:proofErr w:type="spellEnd"/>
      <w:r w:rsidRPr="00A35456">
        <w:t>::</w:t>
      </w:r>
      <w:proofErr w:type="spellStart"/>
      <w:r w:rsidRPr="00A35456">
        <w:t>Create</w:t>
      </w:r>
      <w:proofErr w:type="spellEnd"/>
      <w:r w:rsidRPr="00A35456">
        <w:t>("</w:t>
      </w:r>
      <w:proofErr w:type="spellStart"/>
      <w:r>
        <w:t>vs</w:t>
      </w:r>
      <w:r w:rsidRPr="00A35456">
        <w:t>.vs</w:t>
      </w:r>
      <w:proofErr w:type="spellEnd"/>
      <w:r w:rsidRPr="00A35456">
        <w:t>", "</w:t>
      </w:r>
      <w:proofErr w:type="spellStart"/>
      <w:r>
        <w:t>fs</w:t>
      </w:r>
      <w:r w:rsidRPr="00A35456">
        <w:t>.fs</w:t>
      </w:r>
      <w:proofErr w:type="spellEnd"/>
      <w:r w:rsidRPr="00A35456">
        <w:t>");</w:t>
      </w:r>
    </w:p>
    <w:p w14:paraId="185A8BB4" w14:textId="65AA7260" w:rsidR="00A35456" w:rsidRDefault="00A35456" w:rsidP="00A35456">
      <w:pPr>
        <w:pStyle w:val="Kd"/>
      </w:pPr>
      <w:proofErr w:type="spellStart"/>
      <w:r w:rsidRPr="00A35456">
        <w:t>shader</w:t>
      </w:r>
      <w:proofErr w:type="spellEnd"/>
      <w:r w:rsidRPr="00A35456">
        <w:t>-&gt;</w:t>
      </w:r>
      <w:proofErr w:type="spellStart"/>
      <w:r w:rsidRPr="00A35456">
        <w:t>use</w:t>
      </w:r>
      <w:proofErr w:type="spellEnd"/>
      <w:r w:rsidRPr="00A35456">
        <w:t>();</w:t>
      </w:r>
    </w:p>
    <w:p w14:paraId="56F2C50F" w14:textId="3A7EB7C7" w:rsidR="009137A9" w:rsidRDefault="009137A9" w:rsidP="00A35456">
      <w:pPr>
        <w:pStyle w:val="Kd"/>
      </w:pPr>
    </w:p>
    <w:p w14:paraId="2A5D1347" w14:textId="6991D28C" w:rsidR="009137A9" w:rsidRPr="004B190C" w:rsidRDefault="009137A9" w:rsidP="009137A9">
      <w:r>
        <w:t xml:space="preserve">A </w:t>
      </w:r>
      <w:proofErr w:type="spellStart"/>
      <w:r>
        <w:t>Shader</w:t>
      </w:r>
      <w:proofErr w:type="spellEnd"/>
      <w:r>
        <w:t xml:space="preserve"> osztály elrejt egy </w:t>
      </w:r>
      <w:proofErr w:type="spellStart"/>
      <w:r>
        <w:t>OpenGLShader</w:t>
      </w:r>
      <w:proofErr w:type="spellEnd"/>
      <w:r>
        <w:t xml:space="preserve"> osztályt, ami </w:t>
      </w:r>
      <w:r w:rsidR="005258D3">
        <w:t xml:space="preserve">valójában hajtja végre az megfelelő műveleteket. A </w:t>
      </w:r>
      <w:proofErr w:type="spellStart"/>
      <w:r w:rsidR="005258D3">
        <w:t>Shader</w:t>
      </w:r>
      <w:proofErr w:type="spellEnd"/>
      <w:r w:rsidR="005258D3">
        <w:t xml:space="preserve"> osztályra azért van, szükség, hogy ne lássa a fejlesztő a platform specifikus megoldásokat és ezt a platformfüggő részt könnyen le lehessen cserélni, anélkül, hogy módosítani kéne nagyobb mennyiségű kódot.</w:t>
      </w:r>
    </w:p>
    <w:p w14:paraId="55C2AD77" w14:textId="77777777" w:rsidR="00A35456" w:rsidRDefault="00A35456" w:rsidP="00A35456">
      <w:pPr>
        <w:pStyle w:val="Kp"/>
      </w:pPr>
      <w:r>
        <w:rPr>
          <w:noProof/>
        </w:rPr>
        <w:lastRenderedPageBreak/>
        <w:drawing>
          <wp:inline distT="0" distB="0" distL="0" distR="0" wp14:anchorId="21A58F14" wp14:editId="75B8164F">
            <wp:extent cx="3498260" cy="2778369"/>
            <wp:effectExtent l="0" t="0" r="698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513643" cy="2790586"/>
                    </a:xfrm>
                    <a:prstGeom prst="rect">
                      <a:avLst/>
                    </a:prstGeom>
                  </pic:spPr>
                </pic:pic>
              </a:graphicData>
            </a:graphic>
          </wp:inline>
        </w:drawing>
      </w:r>
    </w:p>
    <w:p w14:paraId="46EDEC56" w14:textId="4AD3AA69" w:rsidR="00607095" w:rsidRDefault="00A35456" w:rsidP="00A35456">
      <w:pPr>
        <w:pStyle w:val="Caption"/>
        <w:rPr>
          <w:noProof/>
        </w:rPr>
      </w:pPr>
      <w:r>
        <w:fldChar w:fldCharType="begin"/>
      </w:r>
      <w:r>
        <w:instrText xml:space="preserve"> SEQ Figure \* ARABIC </w:instrText>
      </w:r>
      <w:r>
        <w:fldChar w:fldCharType="separate"/>
      </w:r>
      <w:r w:rsidR="00924EA5">
        <w:rPr>
          <w:noProof/>
        </w:rPr>
        <w:t>4</w:t>
      </w:r>
      <w:r>
        <w:fldChar w:fldCharType="end"/>
      </w:r>
      <w:r>
        <w:t xml:space="preserve">. </w:t>
      </w:r>
      <w:r>
        <w:rPr>
          <w:noProof/>
        </w:rPr>
        <w:t>Shaderrel színezett téglalap</w:t>
      </w:r>
    </w:p>
    <w:p w14:paraId="3A6251CC" w14:textId="77777777" w:rsidR="005258D3" w:rsidRDefault="00A35456" w:rsidP="00A35456">
      <w:r>
        <w:tab/>
      </w:r>
    </w:p>
    <w:p w14:paraId="2271E13C" w14:textId="3D6172B1" w:rsidR="005258D3" w:rsidRDefault="005258D3" w:rsidP="005258D3">
      <w:pPr>
        <w:pStyle w:val="Heading3"/>
      </w:pPr>
      <w:bookmarkStart w:id="50" w:name="_Toc88669057"/>
      <w:r>
        <w:t>Te</w:t>
      </w:r>
      <w:r w:rsidR="00A813C3">
        <w:t>xtúra</w:t>
      </w:r>
      <w:bookmarkEnd w:id="50"/>
    </w:p>
    <w:p w14:paraId="0FAFFED5" w14:textId="1EFE7241" w:rsidR="00A35456" w:rsidRDefault="00A35456" w:rsidP="00A35456">
      <w:r>
        <w:t>Az alakzatok textúrázása is egyszerűbbé vált, a megfelelő osztálynak köszönhetően.</w:t>
      </w:r>
    </w:p>
    <w:p w14:paraId="4DBA2387" w14:textId="5E79D2AE" w:rsidR="00932A83" w:rsidRDefault="00A35456" w:rsidP="00932A83">
      <w:pPr>
        <w:pStyle w:val="Kd"/>
      </w:pPr>
      <w:proofErr w:type="spellStart"/>
      <w:r w:rsidRPr="00A35456">
        <w:t>texture</w:t>
      </w:r>
      <w:proofErr w:type="spellEnd"/>
      <w:r w:rsidRPr="00A35456">
        <w:t xml:space="preserve"> = Texture2D::</w:t>
      </w:r>
      <w:proofErr w:type="spellStart"/>
      <w:r w:rsidRPr="00A35456">
        <w:t>Create</w:t>
      </w:r>
      <w:proofErr w:type="spellEnd"/>
      <w:r w:rsidRPr="00A35456">
        <w:t>(</w:t>
      </w:r>
      <w:proofErr w:type="spellStart"/>
      <w:r w:rsidRPr="00A35456">
        <w:t>std</w:t>
      </w:r>
      <w:proofErr w:type="spellEnd"/>
      <w:r w:rsidRPr="00A35456">
        <w:t>::</w:t>
      </w:r>
      <w:proofErr w:type="spellStart"/>
      <w:r w:rsidRPr="00A35456">
        <w:t>string</w:t>
      </w:r>
      <w:proofErr w:type="spellEnd"/>
      <w:r w:rsidRPr="00A35456">
        <w:t>("</w:t>
      </w:r>
      <w:r>
        <w:t>texture</w:t>
      </w:r>
      <w:r w:rsidRPr="00A35456">
        <w:t>.png"));</w:t>
      </w:r>
    </w:p>
    <w:p w14:paraId="1822056C" w14:textId="56F1C835" w:rsidR="00A813C3" w:rsidRDefault="00A813C3" w:rsidP="00A813C3">
      <w:pPr>
        <w:ind w:firstLine="0"/>
      </w:pPr>
      <w:r>
        <w:tab/>
        <w:t xml:space="preserve">Itt is létezik a </w:t>
      </w:r>
      <w:proofErr w:type="spellStart"/>
      <w:r>
        <w:t>Shader-hez</w:t>
      </w:r>
      <w:proofErr w:type="spellEnd"/>
      <w:r>
        <w:t xml:space="preserve"> hasonlóan és azonos okokból egy OpenGLTexture2D osztály, ami a valós munkát végzi. Ahhoz, hogy </w:t>
      </w:r>
      <w:proofErr w:type="spellStart"/>
      <w:r>
        <w:t>textúrázni</w:t>
      </w:r>
      <w:proofErr w:type="spellEnd"/>
      <w:r>
        <w:t xml:space="preserve"> tudjunk, szükség van a megfelelő </w:t>
      </w:r>
      <w:proofErr w:type="spellStart"/>
      <w:r>
        <w:t>shaderekre</w:t>
      </w:r>
      <w:proofErr w:type="spellEnd"/>
      <w:r>
        <w:t>.</w:t>
      </w:r>
    </w:p>
    <w:p w14:paraId="5720BD5B" w14:textId="77777777" w:rsidR="00932A83" w:rsidRDefault="00932A83" w:rsidP="00932A83">
      <w:pPr>
        <w:pStyle w:val="Kp"/>
      </w:pPr>
      <w:r>
        <w:rPr>
          <w:noProof/>
        </w:rPr>
        <w:drawing>
          <wp:inline distT="0" distB="0" distL="0" distR="0" wp14:anchorId="64BD186B" wp14:editId="34305F01">
            <wp:extent cx="3392619" cy="2708031"/>
            <wp:effectExtent l="0" t="0" r="0" b="0"/>
            <wp:docPr id="9" name="Picture 9" descr="A picture containing text, screensho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kitchen applian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1546" cy="2715157"/>
                    </a:xfrm>
                    <a:prstGeom prst="rect">
                      <a:avLst/>
                    </a:prstGeom>
                  </pic:spPr>
                </pic:pic>
              </a:graphicData>
            </a:graphic>
          </wp:inline>
        </w:drawing>
      </w:r>
    </w:p>
    <w:p w14:paraId="21C9587E" w14:textId="7EF509C4" w:rsidR="00932A83" w:rsidRDefault="00932A83" w:rsidP="00932A83">
      <w:pPr>
        <w:pStyle w:val="Caption"/>
      </w:pPr>
      <w:r>
        <w:fldChar w:fldCharType="begin"/>
      </w:r>
      <w:r>
        <w:instrText xml:space="preserve"> SEQ Figure \* ARABIC </w:instrText>
      </w:r>
      <w:r>
        <w:fldChar w:fldCharType="separate"/>
      </w:r>
      <w:r w:rsidR="00924EA5">
        <w:rPr>
          <w:noProof/>
        </w:rPr>
        <w:t>5</w:t>
      </w:r>
      <w:r>
        <w:fldChar w:fldCharType="end"/>
      </w:r>
      <w:r>
        <w:t>. Textúrázott téglalap</w:t>
      </w:r>
    </w:p>
    <w:p w14:paraId="08268464" w14:textId="3DE9C82A" w:rsidR="00A813C3" w:rsidRDefault="00A813C3" w:rsidP="00A813C3">
      <w:pPr>
        <w:pStyle w:val="Heading3"/>
      </w:pPr>
      <w:bookmarkStart w:id="51" w:name="_Toc88669058"/>
      <w:r>
        <w:lastRenderedPageBreak/>
        <w:t>Camera</w:t>
      </w:r>
      <w:bookmarkEnd w:id="51"/>
    </w:p>
    <w:p w14:paraId="4CB0BCD6" w14:textId="62DD6CDF" w:rsidR="00A813C3" w:rsidRDefault="00A813C3" w:rsidP="00A813C3">
      <w:r>
        <w:t xml:space="preserve">A camera osztály platform független. Ennek lényege, hogy úgy tudja transzformálni az objektumoka, mintha egy paraméterezett kamerából látnánk azokat. Az </w:t>
      </w:r>
      <w:proofErr w:type="spellStart"/>
      <w:r>
        <w:t>enögötti</w:t>
      </w:r>
      <w:proofErr w:type="spellEnd"/>
      <w:r>
        <w:t xml:space="preserve"> </w:t>
      </w:r>
      <w:proofErr w:type="spellStart"/>
      <w:r>
        <w:t>mátrixmúveletek</w:t>
      </w:r>
      <w:proofErr w:type="spellEnd"/>
      <w:r>
        <w:t xml:space="preserve"> szerencsére platformfüggetlenek, így csak a megfelelő </w:t>
      </w:r>
      <w:proofErr w:type="spellStart"/>
      <w:r>
        <w:t>shaderej</w:t>
      </w:r>
      <w:proofErr w:type="spellEnd"/>
      <w:r>
        <w:t xml:space="preserve"> kellenek ahhoz, hogy a kamera osztály működhessen.</w:t>
      </w:r>
    </w:p>
    <w:p w14:paraId="63A6899E" w14:textId="57A5DB21" w:rsidR="00A813C3" w:rsidRDefault="00A813C3" w:rsidP="00A813C3">
      <w:r>
        <w:t xml:space="preserve">A kamerának számos paramétere van, ami szükséges a megfelelő mátrix előállításához. Ilyenek a kamera pozíciója, iránya, dőlése és világban a fentet jellemző irány. Ezen kívül szükség van egy olyan jellemzőre, ami a </w:t>
      </w:r>
      <w:proofErr w:type="spellStart"/>
      <w:r>
        <w:t>képva</w:t>
      </w:r>
      <w:proofErr w:type="spellEnd"/>
      <w:r>
        <w:t xml:space="preserve"> való zoomoltásgot írja le.</w:t>
      </w:r>
    </w:p>
    <w:p w14:paraId="6FB6B789" w14:textId="15D54620" w:rsidR="00952FD9" w:rsidRDefault="00A813C3" w:rsidP="00952FD9">
      <w:r>
        <w:t xml:space="preserve">Ezek alapján két mátrix megalkotása szükséges. Az egyik a projection mátrix, ez a </w:t>
      </w:r>
      <w:proofErr w:type="spellStart"/>
      <w:r>
        <w:t>zoomoltság</w:t>
      </w:r>
      <w:proofErr w:type="spellEnd"/>
      <w:r>
        <w:t xml:space="preserve"> és a képernyő mérete alapján </w:t>
      </w:r>
      <w:r w:rsidR="00952FD9">
        <w:t xml:space="preserve">kerül kiszámolásra. A másik a </w:t>
      </w:r>
      <w:proofErr w:type="spellStart"/>
      <w:r w:rsidR="00952FD9">
        <w:t>view</w:t>
      </w:r>
      <w:proofErr w:type="spellEnd"/>
      <w:r w:rsidR="00952FD9">
        <w:t xml:space="preserve"> mátrix, ami pedig a </w:t>
      </w:r>
      <w:proofErr w:type="spellStart"/>
      <w:r w:rsidR="00952FD9">
        <w:t>kamerea</w:t>
      </w:r>
      <w:proofErr w:type="spellEnd"/>
      <w:r w:rsidR="00952FD9">
        <w:t xml:space="preserve"> pozíciójából és irányából. A már említett </w:t>
      </w:r>
      <w:proofErr w:type="spellStart"/>
      <w:r w:rsidR="00952FD9">
        <w:t>glm</w:t>
      </w:r>
      <w:proofErr w:type="spellEnd"/>
      <w:r w:rsidR="00952FD9">
        <w:t xml:space="preserve"> könyvtár rendelkezik olyan függvényekkel amik az említett paraméterek alapján meghatározzák a kívánt mátrixokat.</w:t>
      </w:r>
    </w:p>
    <w:p w14:paraId="103AD812" w14:textId="31EFEC81" w:rsidR="00952FD9" w:rsidRDefault="00952FD9" w:rsidP="00952FD9">
      <w:r>
        <w:t xml:space="preserve">Azután a szükséges szorzásokat már a </w:t>
      </w:r>
      <w:proofErr w:type="spellStart"/>
      <w:r>
        <w:t>vertex</w:t>
      </w:r>
      <w:proofErr w:type="spellEnd"/>
      <w:r>
        <w:t xml:space="preserve"> </w:t>
      </w:r>
      <w:proofErr w:type="spellStart"/>
      <w:r>
        <w:t>shader</w:t>
      </w:r>
      <w:proofErr w:type="spellEnd"/>
      <w:r>
        <w:t xml:space="preserve"> végzi el.</w:t>
      </w:r>
    </w:p>
    <w:p w14:paraId="5C50D126" w14:textId="491376D3" w:rsidR="00952FD9" w:rsidRDefault="00952FD9" w:rsidP="00952FD9">
      <w:pPr>
        <w:pStyle w:val="Kd"/>
      </w:pPr>
      <w:proofErr w:type="spellStart"/>
      <w:r w:rsidRPr="00952FD9">
        <w:t>gl_Position</w:t>
      </w:r>
      <w:proofErr w:type="spellEnd"/>
      <w:r w:rsidRPr="00952FD9">
        <w:t xml:space="preserve"> = projection * </w:t>
      </w:r>
      <w:proofErr w:type="spellStart"/>
      <w:r w:rsidRPr="00952FD9">
        <w:t>view</w:t>
      </w:r>
      <w:proofErr w:type="spellEnd"/>
      <w:r w:rsidRPr="00952FD9">
        <w:t xml:space="preserve"> * </w:t>
      </w:r>
      <w:proofErr w:type="spellStart"/>
      <w:r w:rsidRPr="00952FD9">
        <w:t>transform</w:t>
      </w:r>
      <w:proofErr w:type="spellEnd"/>
      <w:r w:rsidRPr="00952FD9">
        <w:t xml:space="preserve"> * vec4(</w:t>
      </w:r>
      <w:proofErr w:type="spellStart"/>
      <w:r w:rsidRPr="00952FD9">
        <w:t>aPos</w:t>
      </w:r>
      <w:proofErr w:type="spellEnd"/>
      <w:r w:rsidRPr="00952FD9">
        <w:t>, 1.0);</w:t>
      </w:r>
    </w:p>
    <w:p w14:paraId="0AC24E8D" w14:textId="55EF7D46" w:rsidR="00952FD9" w:rsidRPr="00A813C3" w:rsidRDefault="00952FD9" w:rsidP="00952FD9">
      <w:r>
        <w:t>A képletben szerepel még a transzformációs mátrix, ami a nagyítást, eltolást és forgatást írja le.</w:t>
      </w:r>
    </w:p>
    <w:p w14:paraId="5D52A66C" w14:textId="1B8A9F8C" w:rsidR="004E6AD1" w:rsidRDefault="0054456E" w:rsidP="004E6AD1">
      <w:pPr>
        <w:pStyle w:val="Heading2"/>
      </w:pPr>
      <w:bookmarkStart w:id="52" w:name="_Toc88669059"/>
      <w:proofErr w:type="spellStart"/>
      <w:r>
        <w:t>Command</w:t>
      </w:r>
      <w:bookmarkEnd w:id="52"/>
      <w:proofErr w:type="spellEnd"/>
    </w:p>
    <w:p w14:paraId="301786B1" w14:textId="13E5D416" w:rsidR="00BD49CA" w:rsidRDefault="00BD49CA" w:rsidP="00BD49CA">
      <w:r>
        <w:t xml:space="preserve">A </w:t>
      </w:r>
      <w:proofErr w:type="spellStart"/>
      <w:r>
        <w:t>Command</w:t>
      </w:r>
      <w:proofErr w:type="spellEnd"/>
      <w:r>
        <w:t xml:space="preserve"> osztály a végrehajtható parancsokat </w:t>
      </w:r>
      <w:r w:rsidR="00BA145C">
        <w:t xml:space="preserve">reprezentálja. Ez azt jelenti, hogy egy olyan </w:t>
      </w:r>
      <w:proofErr w:type="spellStart"/>
      <w:r w:rsidR="00BA145C">
        <w:t>interface</w:t>
      </w:r>
      <w:proofErr w:type="spellEnd"/>
      <w:r w:rsidR="00BA145C">
        <w:t xml:space="preserve">, aminek implementálásával lehet új parancsot létrehozni. </w:t>
      </w:r>
      <w:r w:rsidR="0028595B">
        <w:t xml:space="preserve">A parancsokhoz, a </w:t>
      </w:r>
      <w:proofErr w:type="spellStart"/>
      <w:r w:rsidR="0028595B">
        <w:t>Command</w:t>
      </w:r>
      <w:proofErr w:type="spellEnd"/>
      <w:r w:rsidR="0028595B">
        <w:t xml:space="preserve"> tervezési minta lett felhasználva.</w:t>
      </w:r>
    </w:p>
    <w:p w14:paraId="7306106D" w14:textId="54E82E5D" w:rsidR="0028595B" w:rsidRDefault="0028595B" w:rsidP="00BD49CA">
      <w:r>
        <w:t xml:space="preserve">Ahhoz, hogy tudjuk mikor milyen parancsot kell végrehajtani szükség van egy bemenet kezelőre, ami a bemenethez köti a megfelelő parancsot. Ehhez az </w:t>
      </w:r>
      <w:proofErr w:type="spellStart"/>
      <w:r>
        <w:t>InputHandler</w:t>
      </w:r>
      <w:proofErr w:type="spellEnd"/>
      <w:r>
        <w:t xml:space="preserve"> </w:t>
      </w:r>
      <w:r w:rsidR="001E4A53">
        <w:t xml:space="preserve">osztály </w:t>
      </w:r>
      <w:r>
        <w:t>lett létrehozva, amiben vannak alapértelmezetten parancsok és bemenetek, de a fejlesztő, adhat meg sajátot is.</w:t>
      </w:r>
    </w:p>
    <w:p w14:paraId="5361D12B" w14:textId="0795537A" w:rsidR="0028595B" w:rsidRDefault="00702FDC" w:rsidP="00BD49CA">
      <w:r>
        <w:t xml:space="preserve">A felhasználói bemenetek kezelése és az azokhoz tartozó parancsok végrehajtása minden ciklus iterációban egyszer megtörténik. Nincsen semmiféle </w:t>
      </w:r>
      <w:proofErr w:type="spellStart"/>
      <w:r>
        <w:t>bufferelés</w:t>
      </w:r>
      <w:proofErr w:type="spellEnd"/>
      <w:r>
        <w:t xml:space="preserve"> és </w:t>
      </w:r>
      <w:proofErr w:type="spellStart"/>
      <w:r>
        <w:t>pipeline</w:t>
      </w:r>
      <w:proofErr w:type="spellEnd"/>
      <w:r>
        <w:t>, így előfordulhatnak hibák.</w:t>
      </w:r>
    </w:p>
    <w:p w14:paraId="06B01F0E" w14:textId="22DF295D" w:rsidR="009137A9" w:rsidRDefault="00A60A75" w:rsidP="009137A9">
      <w:pPr>
        <w:pStyle w:val="Heading2"/>
      </w:pPr>
      <w:bookmarkStart w:id="53" w:name="_Toc88669060"/>
      <w:proofErr w:type="spellStart"/>
      <w:r>
        <w:lastRenderedPageBreak/>
        <w:t>Observer</w:t>
      </w:r>
      <w:bookmarkEnd w:id="53"/>
      <w:proofErr w:type="spellEnd"/>
    </w:p>
    <w:p w14:paraId="7C3AC94F" w14:textId="5E552FC5" w:rsidR="009137A9" w:rsidRDefault="009137A9" w:rsidP="009137A9">
      <w:r>
        <w:t xml:space="preserve">Az </w:t>
      </w:r>
      <w:proofErr w:type="spellStart"/>
      <w:r>
        <w:t>Observer</w:t>
      </w:r>
      <w:proofErr w:type="spellEnd"/>
      <w:r>
        <w:t xml:space="preserve"> tervezési minta </w:t>
      </w:r>
      <w:r w:rsidR="00B820C2">
        <w:t>segítségével</w:t>
      </w:r>
      <w:r>
        <w:t xml:space="preserve"> arra van lehetőség, hogy több akár egymástól független esemény közös hatására végrehajtsunk valamit. Például, ha új mezőre lépek és az a mező a cél, akkor vége a játéknak.</w:t>
      </w:r>
    </w:p>
    <w:p w14:paraId="05AC9831" w14:textId="445E2CFD" w:rsidR="00A60A75" w:rsidRDefault="00A60A75" w:rsidP="009137A9">
      <w:proofErr w:type="spellStart"/>
      <w:r>
        <w:t>Observerek</w:t>
      </w:r>
      <w:proofErr w:type="spellEnd"/>
      <w:r>
        <w:t xml:space="preserve"> </w:t>
      </w:r>
      <w:r w:rsidR="00B820C2">
        <w:t>segítségével</w:t>
      </w:r>
      <w:r>
        <w:t xml:space="preserve"> tudja értesíteni a fizikai modul, az adatszerkezet osztályait, a történt eseményekről.</w:t>
      </w:r>
    </w:p>
    <w:p w14:paraId="2135E6BB" w14:textId="016B6783" w:rsidR="00A60A75" w:rsidRDefault="00A60A75" w:rsidP="00A60A75">
      <w:pPr>
        <w:pStyle w:val="Heading3"/>
      </w:pPr>
      <w:bookmarkStart w:id="54" w:name="_Toc88669061"/>
      <w:proofErr w:type="spellStart"/>
      <w:r>
        <w:t>Achievement</w:t>
      </w:r>
      <w:bookmarkEnd w:id="54"/>
      <w:proofErr w:type="spellEnd"/>
    </w:p>
    <w:p w14:paraId="0FA23D7A" w14:textId="79DC218E" w:rsidR="009137A9" w:rsidRDefault="009137A9" w:rsidP="009137A9">
      <w:r>
        <w:t xml:space="preserve">Azok az osztályok, amik megvalósítják a közös </w:t>
      </w:r>
      <w:proofErr w:type="spellStart"/>
      <w:r>
        <w:t>Achievement</w:t>
      </w:r>
      <w:proofErr w:type="spellEnd"/>
      <w:r>
        <w:t xml:space="preserve"> </w:t>
      </w:r>
      <w:proofErr w:type="spellStart"/>
      <w:r>
        <w:t>interfacer</w:t>
      </w:r>
      <w:proofErr w:type="spellEnd"/>
      <w:r>
        <w:t xml:space="preserve"> </w:t>
      </w:r>
      <w:proofErr w:type="spellStart"/>
      <w:r>
        <w:t>rendelkezenek</w:t>
      </w:r>
      <w:proofErr w:type="spellEnd"/>
      <w:r>
        <w:t xml:space="preserve"> egy közös </w:t>
      </w:r>
      <w:proofErr w:type="spellStart"/>
      <w:r>
        <w:t>onNotify</w:t>
      </w:r>
      <w:proofErr w:type="spellEnd"/>
      <w:r>
        <w:t xml:space="preserve"> metódussal. Ez a metódus mindig valami meghatározott esemény hatására kerül meghívásra. Ezek a meghatározott események a játék logikájától </w:t>
      </w:r>
      <w:r w:rsidR="00B820C2">
        <w:t>függenek</w:t>
      </w:r>
      <w:r>
        <w:t>.</w:t>
      </w:r>
    </w:p>
    <w:p w14:paraId="6699882E" w14:textId="1C68DBDF" w:rsidR="009137A9" w:rsidRDefault="009137A9" w:rsidP="009137A9">
      <w:r>
        <w:t xml:space="preserve">Amikor kiértesítünk egy </w:t>
      </w:r>
      <w:proofErr w:type="spellStart"/>
      <w:r>
        <w:t>observert</w:t>
      </w:r>
      <w:proofErr w:type="spellEnd"/>
      <w:r>
        <w:t xml:space="preserve"> (</w:t>
      </w:r>
      <w:proofErr w:type="spellStart"/>
      <w:r>
        <w:t>Achievement-et</w:t>
      </w:r>
      <w:proofErr w:type="spellEnd"/>
      <w:r>
        <w:t>) akkor az végre hajtja a megfel</w:t>
      </w:r>
      <w:r w:rsidR="00B820C2">
        <w:t>el</w:t>
      </w:r>
      <w:r>
        <w:t>ő utasításokat, például kiírja, hogy nyert a játékos, vagy csak eltárolja, hogy melyik mezőkön jártunk már.</w:t>
      </w:r>
    </w:p>
    <w:p w14:paraId="3A05FBBF" w14:textId="24CDCD63" w:rsidR="009137A9" w:rsidRPr="009137A9" w:rsidRDefault="009137A9" w:rsidP="009137A9">
      <w:r>
        <w:t xml:space="preserve">Használata nagyban függ attól, hogy milyen játékhoz használjuk, ezért a motor csupán az </w:t>
      </w:r>
      <w:proofErr w:type="spellStart"/>
      <w:r>
        <w:t>interface-eket</w:t>
      </w:r>
      <w:proofErr w:type="spellEnd"/>
      <w:r>
        <w:t xml:space="preserve"> foglalja magába, azok megvalósításáról a játékfejlesztőnek kell gondoskodni.</w:t>
      </w:r>
    </w:p>
    <w:p w14:paraId="4AB5FD1C" w14:textId="63BA6A79" w:rsidR="00702FDC" w:rsidRDefault="00702FDC" w:rsidP="00702FDC">
      <w:pPr>
        <w:pStyle w:val="Heading2"/>
      </w:pPr>
      <w:bookmarkStart w:id="55" w:name="_Toc88669062"/>
      <w:proofErr w:type="spellStart"/>
      <w:r>
        <w:t>GameObject</w:t>
      </w:r>
      <w:bookmarkEnd w:id="55"/>
      <w:proofErr w:type="spellEnd"/>
    </w:p>
    <w:p w14:paraId="01939733" w14:textId="38332CAF" w:rsidR="00702FDC" w:rsidRDefault="00702FDC" w:rsidP="00702FDC">
      <w:r>
        <w:t xml:space="preserve">Ezen osztály </w:t>
      </w:r>
      <w:proofErr w:type="spellStart"/>
      <w:r>
        <w:t>leszármazottai</w:t>
      </w:r>
      <w:proofErr w:type="spellEnd"/>
      <w:r>
        <w:t xml:space="preserve"> a játék objektumai. Ki lehet őket rajzolni és lehet velük műveleteket végezni. Ha szeretnénk egy saját objektumot a játékban, akkor ebből kell leszármazni és ezt kell </w:t>
      </w:r>
      <w:proofErr w:type="spellStart"/>
      <w:r w:rsidR="00EE543F">
        <w:t>testreszabni</w:t>
      </w:r>
      <w:proofErr w:type="spellEnd"/>
      <w:r w:rsidR="00EE543F">
        <w:t>.</w:t>
      </w:r>
    </w:p>
    <w:p w14:paraId="1E46053A" w14:textId="463A3F9F" w:rsidR="00EE543F" w:rsidRDefault="00EE543F" w:rsidP="00702FDC">
      <w:r>
        <w:t>Ilyen például a motorba épített textútrázható téglalap, amit tetszőleges helyre lehet elhelyezni, tetszőleges méretben és tetszőleges mintával.</w:t>
      </w:r>
    </w:p>
    <w:p w14:paraId="4DC363C4" w14:textId="77777777" w:rsidR="008533CC" w:rsidRDefault="008533CC" w:rsidP="008533CC">
      <w:pPr>
        <w:pStyle w:val="Kp"/>
      </w:pPr>
      <w:r w:rsidRPr="008533CC">
        <w:lastRenderedPageBreak/>
        <w:drawing>
          <wp:inline distT="0" distB="0" distL="0" distR="0" wp14:anchorId="60E48E55" wp14:editId="795CB80E">
            <wp:extent cx="3903784" cy="3122935"/>
            <wp:effectExtent l="0" t="0" r="1905" b="1270"/>
            <wp:docPr id="10" name="Picture 1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shape&#10;&#10;Description automatically generated"/>
                    <pic:cNvPicPr/>
                  </pic:nvPicPr>
                  <pic:blipFill>
                    <a:blip r:embed="rId15"/>
                    <a:stretch>
                      <a:fillRect/>
                    </a:stretch>
                  </pic:blipFill>
                  <pic:spPr>
                    <a:xfrm>
                      <a:off x="0" y="0"/>
                      <a:ext cx="3917387" cy="3133817"/>
                    </a:xfrm>
                    <a:prstGeom prst="rect">
                      <a:avLst/>
                    </a:prstGeom>
                  </pic:spPr>
                </pic:pic>
              </a:graphicData>
            </a:graphic>
          </wp:inline>
        </w:drawing>
      </w:r>
    </w:p>
    <w:p w14:paraId="346144DF" w14:textId="43585FD8" w:rsidR="008533CC" w:rsidRDefault="008533CC" w:rsidP="008533CC">
      <w:pPr>
        <w:pStyle w:val="Caption"/>
      </w:pPr>
      <w:r>
        <w:fldChar w:fldCharType="begin"/>
      </w:r>
      <w:r>
        <w:instrText xml:space="preserve"> SEQ Figure \* ARABIC </w:instrText>
      </w:r>
      <w:r>
        <w:fldChar w:fldCharType="separate"/>
      </w:r>
      <w:r w:rsidR="00924EA5">
        <w:rPr>
          <w:noProof/>
        </w:rPr>
        <w:t>6</w:t>
      </w:r>
      <w:r>
        <w:fldChar w:fldCharType="end"/>
      </w:r>
      <w:r>
        <w:t xml:space="preserve">. </w:t>
      </w:r>
      <w:proofErr w:type="spellStart"/>
      <w:r>
        <w:t>TexturedRectangle</w:t>
      </w:r>
      <w:proofErr w:type="spellEnd"/>
      <w:r>
        <w:t xml:space="preserve"> rajzolása, úttest mintával</w:t>
      </w:r>
    </w:p>
    <w:p w14:paraId="7EA43F95" w14:textId="7E283036" w:rsidR="008533CC" w:rsidRDefault="008533CC" w:rsidP="008533CC"/>
    <w:p w14:paraId="5634B8DE" w14:textId="2032359E" w:rsidR="008533CC" w:rsidRDefault="008533CC" w:rsidP="008533CC">
      <w:pPr>
        <w:pStyle w:val="Heading2"/>
      </w:pPr>
      <w:bookmarkStart w:id="56" w:name="_Toc88669063"/>
      <w:r>
        <w:t>Labirintus</w:t>
      </w:r>
      <w:bookmarkEnd w:id="56"/>
    </w:p>
    <w:p w14:paraId="413FBD13" w14:textId="19DE206D" w:rsidR="008533CC" w:rsidRDefault="008533CC" w:rsidP="008533CC">
      <w:r>
        <w:t>A labirintusért felelős modul önállóan is hasznos lehet, de a motorba integrálással egyszerűen lehet labirintust készíteni a játékban.</w:t>
      </w:r>
    </w:p>
    <w:p w14:paraId="07264F29" w14:textId="71D96E32" w:rsidR="008533CC" w:rsidRDefault="008533CC" w:rsidP="008533CC">
      <w:r>
        <w:t xml:space="preserve">A </w:t>
      </w:r>
      <w:proofErr w:type="spellStart"/>
      <w:r>
        <w:t>Labyrinth</w:t>
      </w:r>
      <w:proofErr w:type="spellEnd"/>
      <w:r>
        <w:t xml:space="preserve"> osztály összefoglalja a labirintus különböző részeit és egy olyan típus keletkezik így ami a játékmotorhoz lett kitalálva. Ez magában foglalja a labirintus adatszerkezeti részét, különböző megjelenítését és </w:t>
      </w:r>
      <w:proofErr w:type="spellStart"/>
      <w:r>
        <w:t>perzisztens</w:t>
      </w:r>
      <w:proofErr w:type="spellEnd"/>
      <w:r>
        <w:rPr>
          <w:rStyle w:val="FootnoteReference"/>
        </w:rPr>
        <w:footnoteReference w:id="18"/>
      </w:r>
      <w:r>
        <w:t xml:space="preserve"> tárolását.</w:t>
      </w:r>
    </w:p>
    <w:p w14:paraId="3D65715F" w14:textId="35179B85" w:rsidR="008533CC" w:rsidRDefault="008533CC" w:rsidP="008533CC">
      <w:r>
        <w:t xml:space="preserve">A </w:t>
      </w:r>
      <w:proofErr w:type="spellStart"/>
      <w:r>
        <w:t>Labyrinth</w:t>
      </w:r>
      <w:proofErr w:type="spellEnd"/>
      <w:r>
        <w:t xml:space="preserve"> osztály</w:t>
      </w:r>
      <w:r w:rsidR="00D95B25">
        <w:t xml:space="preserve"> egy </w:t>
      </w:r>
      <w:proofErr w:type="spellStart"/>
      <w:r w:rsidR="00D95B25">
        <w:t>template</w:t>
      </w:r>
      <w:proofErr w:type="spellEnd"/>
      <w:r w:rsidR="00D95B25">
        <w:t xml:space="preserve">-es osztály, aminek </w:t>
      </w:r>
      <w:proofErr w:type="spellStart"/>
      <w:r w:rsidR="00D95B25">
        <w:t>template</w:t>
      </w:r>
      <w:proofErr w:type="spellEnd"/>
      <w:r w:rsidR="00D95B25">
        <w:t xml:space="preserve"> paramétere az generátor típusa. Ennek van egy </w:t>
      </w:r>
      <w:proofErr w:type="spellStart"/>
      <w:r w:rsidR="00D95B25">
        <w:t>default</w:t>
      </w:r>
      <w:proofErr w:type="spellEnd"/>
      <w:r w:rsidR="00D95B25">
        <w:t xml:space="preserve"> értéke, ami az általam implementált algoritmust megvalósító osztály. Ennek a paraméternek a módosításával lehet új, a fejlesztő által készített algoritmusokkal generálni a labirintust.</w:t>
      </w:r>
    </w:p>
    <w:p w14:paraId="65B5FA75" w14:textId="7A2BE128" w:rsidR="00D95B25" w:rsidRDefault="00D95B25" w:rsidP="008533CC">
      <w:r>
        <w:t xml:space="preserve">Az osztálynak továbbá része egy rajzoló, ami platform függően képes kirajzolni a labirintust. Illetve ez képes a standard kimenetre és </w:t>
      </w:r>
      <w:proofErr w:type="spellStart"/>
      <w:r>
        <w:t>fileba</w:t>
      </w:r>
      <w:proofErr w:type="spellEnd"/>
      <w:r>
        <w:t xml:space="preserve"> kiírni az adatszerkezetet. A labirintust leíró fileok </w:t>
      </w:r>
      <w:proofErr w:type="spellStart"/>
      <w:r>
        <w:t>lb</w:t>
      </w:r>
      <w:proofErr w:type="spellEnd"/>
      <w:r>
        <w:t xml:space="preserve"> kiterjesztésűek, a könnyebb kezelhetőség érdekében.</w:t>
      </w:r>
    </w:p>
    <w:p w14:paraId="0069B093" w14:textId="29272CDE" w:rsidR="00D95B25" w:rsidRDefault="00D95B25" w:rsidP="008533CC">
      <w:r>
        <w:lastRenderedPageBreak/>
        <w:t xml:space="preserve">A labirintust generáló algoritmusnak a megfelelő formátumban kell létrehoznia az adatszerkezetet. Az útvesztő </w:t>
      </w:r>
      <w:proofErr w:type="spellStart"/>
      <w:r>
        <w:t>adatszerekezeti</w:t>
      </w:r>
      <w:proofErr w:type="spellEnd"/>
      <w:r>
        <w:t xml:space="preserve"> szinten tartalmazza a méretét (egy négyzetrácsként kell elképzelni, aminek van magassága és szélessége). Ezen kívül tartalmaz cellákat, amik a labirintus egyes mezőit képviselik. Ezeknek a celláknak a generáláshoz szükséges adatokon kívül részük, hogy melyik irányban tartalmaznak falakat. Ezek segítségével lehet megjeleníteni grafikusan a labirintust.</w:t>
      </w:r>
    </w:p>
    <w:p w14:paraId="5EF10F9F" w14:textId="2D11049F" w:rsidR="003A051F" w:rsidRDefault="003A051F" w:rsidP="008533CC">
      <w:r>
        <w:t xml:space="preserve">A labirintus generálása véletlenszerűen történik, de a jobb kezelhetőség érdekében lehet fix </w:t>
      </w:r>
      <w:proofErr w:type="spellStart"/>
      <w:r>
        <w:t>seed-del</w:t>
      </w:r>
      <w:proofErr w:type="spellEnd"/>
      <w:r>
        <w:rPr>
          <w:rStyle w:val="FootnoteReference"/>
        </w:rPr>
        <w:footnoteReference w:id="19"/>
      </w:r>
      <w:r>
        <w:t xml:space="preserve"> gen</w:t>
      </w:r>
      <w:r w:rsidR="0041216D">
        <w:t>e</w:t>
      </w:r>
      <w:r>
        <w:t xml:space="preserve">rálni, ami eredménye </w:t>
      </w:r>
      <w:proofErr w:type="spellStart"/>
      <w:r>
        <w:t>képpen</w:t>
      </w:r>
      <w:proofErr w:type="spellEnd"/>
      <w:r>
        <w:t xml:space="preserve"> mindig ugyanazt az útvesztőt kapjuk.</w:t>
      </w:r>
    </w:p>
    <w:p w14:paraId="454A7A50" w14:textId="77777777" w:rsidR="0041216D" w:rsidRDefault="0041216D" w:rsidP="0041216D">
      <w:pPr>
        <w:pStyle w:val="Kp"/>
      </w:pPr>
      <w:r w:rsidRPr="0041216D">
        <w:drawing>
          <wp:inline distT="0" distB="0" distL="0" distR="0" wp14:anchorId="501C0144" wp14:editId="4405049A">
            <wp:extent cx="1072661" cy="2273818"/>
            <wp:effectExtent l="0" t="0" r="0" b="0"/>
            <wp:docPr id="11" name="Picture 1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with medium confidence"/>
                    <pic:cNvPicPr/>
                  </pic:nvPicPr>
                  <pic:blipFill>
                    <a:blip r:embed="rId16"/>
                    <a:stretch>
                      <a:fillRect/>
                    </a:stretch>
                  </pic:blipFill>
                  <pic:spPr>
                    <a:xfrm>
                      <a:off x="0" y="0"/>
                      <a:ext cx="1077935" cy="2284998"/>
                    </a:xfrm>
                    <a:prstGeom prst="rect">
                      <a:avLst/>
                    </a:prstGeom>
                  </pic:spPr>
                </pic:pic>
              </a:graphicData>
            </a:graphic>
          </wp:inline>
        </w:drawing>
      </w:r>
    </w:p>
    <w:p w14:paraId="00EB0C53" w14:textId="6CAD677A" w:rsidR="0041216D" w:rsidRDefault="0041216D" w:rsidP="0041216D">
      <w:pPr>
        <w:pStyle w:val="Caption"/>
      </w:pPr>
      <w:r>
        <w:fldChar w:fldCharType="begin"/>
      </w:r>
      <w:r>
        <w:instrText xml:space="preserve"> SEQ Figure \* ARABIC </w:instrText>
      </w:r>
      <w:r>
        <w:fldChar w:fldCharType="separate"/>
      </w:r>
      <w:r w:rsidR="00924EA5">
        <w:rPr>
          <w:noProof/>
        </w:rPr>
        <w:t>7</w:t>
      </w:r>
      <w:r>
        <w:fldChar w:fldCharType="end"/>
      </w:r>
      <w:r>
        <w:t>. Labirintus kiírása a konzolra</w:t>
      </w:r>
    </w:p>
    <w:p w14:paraId="2520973B" w14:textId="16D3E44F" w:rsidR="0041216D" w:rsidRDefault="0041216D" w:rsidP="0041216D">
      <w:r>
        <w:t xml:space="preserve">Az ablakra történő </w:t>
      </w:r>
      <w:proofErr w:type="spellStart"/>
      <w:r>
        <w:t>kiralyzolás</w:t>
      </w:r>
      <w:proofErr w:type="spellEnd"/>
      <w:r>
        <w:t xml:space="preserve"> egy platform függő művelet és a játékfejlesztőknek lehetőségük van saját megjelenítést kitalálni és lefejleszteni.</w:t>
      </w:r>
    </w:p>
    <w:p w14:paraId="55B299D8" w14:textId="77777777" w:rsidR="00BB355B" w:rsidRDefault="00BB355B" w:rsidP="00BB355B">
      <w:pPr>
        <w:pStyle w:val="Kp"/>
      </w:pPr>
      <w:r w:rsidRPr="00BB355B">
        <w:lastRenderedPageBreak/>
        <w:drawing>
          <wp:inline distT="0" distB="0" distL="0" distR="0" wp14:anchorId="666C1158" wp14:editId="6E962A67">
            <wp:extent cx="3429000" cy="2568524"/>
            <wp:effectExtent l="0" t="0" r="0" b="3810"/>
            <wp:docPr id="12" name="Picture 12" descr="A picture containing tex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furniture&#10;&#10;Description automatically generated"/>
                    <pic:cNvPicPr/>
                  </pic:nvPicPr>
                  <pic:blipFill>
                    <a:blip r:embed="rId17"/>
                    <a:stretch>
                      <a:fillRect/>
                    </a:stretch>
                  </pic:blipFill>
                  <pic:spPr>
                    <a:xfrm>
                      <a:off x="0" y="0"/>
                      <a:ext cx="3438150" cy="2575378"/>
                    </a:xfrm>
                    <a:prstGeom prst="rect">
                      <a:avLst/>
                    </a:prstGeom>
                  </pic:spPr>
                </pic:pic>
              </a:graphicData>
            </a:graphic>
          </wp:inline>
        </w:drawing>
      </w:r>
    </w:p>
    <w:p w14:paraId="59EA6E5C" w14:textId="0AD962A9" w:rsidR="00BB355B" w:rsidRDefault="00BB355B" w:rsidP="00BB355B">
      <w:pPr>
        <w:pStyle w:val="Caption"/>
      </w:pPr>
      <w:r>
        <w:fldChar w:fldCharType="begin"/>
      </w:r>
      <w:r>
        <w:instrText xml:space="preserve"> SEQ Figure \* ARABIC </w:instrText>
      </w:r>
      <w:r>
        <w:fldChar w:fldCharType="separate"/>
      </w:r>
      <w:r w:rsidR="00924EA5">
        <w:rPr>
          <w:noProof/>
        </w:rPr>
        <w:t>8</w:t>
      </w:r>
      <w:r>
        <w:fldChar w:fldCharType="end"/>
      </w:r>
      <w:r>
        <w:t>. Labirintus megjelentése a grafikus felületen</w:t>
      </w:r>
    </w:p>
    <w:p w14:paraId="71475FA5" w14:textId="66117D73" w:rsidR="00CB54CC" w:rsidRDefault="00CB54CC" w:rsidP="00CB54CC">
      <w:pPr>
        <w:pStyle w:val="Heading2"/>
      </w:pPr>
      <w:bookmarkStart w:id="57" w:name="_Toc88669064"/>
      <w:proofErr w:type="spellStart"/>
      <w:r>
        <w:t>Physics</w:t>
      </w:r>
      <w:bookmarkEnd w:id="57"/>
      <w:proofErr w:type="spellEnd"/>
    </w:p>
    <w:p w14:paraId="48068536" w14:textId="38A3EF94" w:rsidR="00CB54CC" w:rsidRDefault="00CB54CC" w:rsidP="00CB54CC">
      <w:r>
        <w:t>A fizika modul az alapvető fizikáért felelős. Ez a játék mivoltából jelenleg csak 2D fizikát tartalmaz magában.</w:t>
      </w:r>
    </w:p>
    <w:p w14:paraId="7D8FF883" w14:textId="11C617CC" w:rsidR="00CB54CC" w:rsidRPr="00CB54CC" w:rsidRDefault="00CB54CC" w:rsidP="00CB54CC">
      <w:r>
        <w:t>A legfontosabb eleme az ütközésérzékelés. Ez teszi lehetetlenné, hogy a játékos át tudjon menni a falakon. Vagy ezzel lehet megvalósítani, hogy tudjuk, mikor értük el célt.</w:t>
      </w:r>
    </w:p>
    <w:p w14:paraId="07C6AB04" w14:textId="7C3A2398" w:rsidR="004801C1" w:rsidRDefault="004801C1" w:rsidP="004801C1">
      <w:pPr>
        <w:pStyle w:val="Heading1"/>
        <w:rPr>
          <w:lang w:val="en-US"/>
        </w:rPr>
      </w:pPr>
      <w:bookmarkStart w:id="58" w:name="_Toc88669065"/>
      <w:r>
        <w:lastRenderedPageBreak/>
        <w:t xml:space="preserve">Labirintus </w:t>
      </w:r>
      <w:proofErr w:type="spellStart"/>
      <w:r>
        <w:t>demo</w:t>
      </w:r>
      <w:proofErr w:type="spellEnd"/>
      <w:r>
        <w:t xml:space="preserve"> játék</w:t>
      </w:r>
      <w:bookmarkEnd w:id="58"/>
    </w:p>
    <w:p w14:paraId="5D746851" w14:textId="38F7154F" w:rsidR="004F460C" w:rsidRDefault="004F460C" w:rsidP="004F460C">
      <w:r>
        <w:rPr>
          <w:lang w:val="en-US"/>
        </w:rPr>
        <w:t>A j</w:t>
      </w:r>
      <w:proofErr w:type="spellStart"/>
      <w:r>
        <w:t>áték</w:t>
      </w:r>
      <w:proofErr w:type="spellEnd"/>
      <w:r>
        <w:t xml:space="preserve"> egy egyszerű demonstrációja annak, hogy mit lehet csinálni a motorral. Létrehozása nagyon egyszerű. Csak létre kell hozni egy osztályt, aminek őse a motor </w:t>
      </w:r>
      <w:proofErr w:type="spellStart"/>
      <w:r>
        <w:t>GraphicsProgram</w:t>
      </w:r>
      <w:proofErr w:type="spellEnd"/>
      <w:r>
        <w:t xml:space="preserve"> osztálya.</w:t>
      </w:r>
    </w:p>
    <w:p w14:paraId="0F1F9462" w14:textId="1BF8837D" w:rsidR="004F460C" w:rsidRDefault="004F460C" w:rsidP="004F460C">
      <w:pPr>
        <w:pStyle w:val="Kd"/>
        <w:rPr>
          <w:lang w:val="en-US"/>
        </w:rPr>
      </w:pPr>
      <w:proofErr w:type="spellStart"/>
      <w:r>
        <w:t>class</w:t>
      </w:r>
      <w:proofErr w:type="spellEnd"/>
      <w:r>
        <w:t xml:space="preserve"> </w:t>
      </w:r>
      <w:proofErr w:type="spellStart"/>
      <w:r>
        <w:t>LabyrinthGame</w:t>
      </w:r>
      <w:proofErr w:type="spellEnd"/>
      <w:r>
        <w:t xml:space="preserve"> </w:t>
      </w:r>
      <w:proofErr w:type="spellStart"/>
      <w:r>
        <w:t>final</w:t>
      </w:r>
      <w:proofErr w:type="spellEnd"/>
      <w:r>
        <w:t xml:space="preserve"> : </w:t>
      </w:r>
      <w:proofErr w:type="spellStart"/>
      <w:r>
        <w:t>public</w:t>
      </w:r>
      <w:proofErr w:type="spellEnd"/>
      <w:r>
        <w:t xml:space="preserve"> </w:t>
      </w:r>
      <w:proofErr w:type="spellStart"/>
      <w:r>
        <w:t>Engine</w:t>
      </w:r>
      <w:proofErr w:type="spellEnd"/>
      <w:r>
        <w:t>::</w:t>
      </w:r>
      <w:proofErr w:type="spellStart"/>
      <w:r>
        <w:t>GraphicsProgram</w:t>
      </w:r>
      <w:proofErr w:type="spellEnd"/>
      <w:r>
        <w:t xml:space="preserve"> </w:t>
      </w:r>
      <w:r>
        <w:t>{</w:t>
      </w:r>
      <w:r>
        <w:t xml:space="preserve"> </w:t>
      </w:r>
      <w:r w:rsidR="006357DD">
        <w:t xml:space="preserve">… </w:t>
      </w:r>
      <w:r>
        <w:rPr>
          <w:lang w:val="en-US"/>
        </w:rPr>
        <w:t>};</w:t>
      </w:r>
    </w:p>
    <w:p w14:paraId="78A5B118" w14:textId="6180D868" w:rsidR="00BC609C" w:rsidRDefault="00BC609C" w:rsidP="00BC609C">
      <w:pPr>
        <w:ind w:firstLine="0"/>
      </w:pPr>
      <w:r>
        <w:tab/>
        <w:t xml:space="preserve">Ezután meg kell valósítani a motor </w:t>
      </w:r>
      <w:proofErr w:type="spellStart"/>
      <w:r>
        <w:t>CreateGraphicsProgram</w:t>
      </w:r>
      <w:proofErr w:type="spellEnd"/>
      <w:r>
        <w:t xml:space="preserve"> függvényét, ami visszaadja milyen típusú a játék.</w:t>
      </w:r>
    </w:p>
    <w:p w14:paraId="548CF298" w14:textId="6ACE1F89" w:rsidR="00BC609C" w:rsidRDefault="00BC609C" w:rsidP="00BC609C">
      <w:pPr>
        <w:pStyle w:val="Kd"/>
      </w:pPr>
      <w:proofErr w:type="spellStart"/>
      <w:r>
        <w:t>Engine</w:t>
      </w:r>
      <w:proofErr w:type="spellEnd"/>
      <w:r>
        <w:t>::</w:t>
      </w:r>
      <w:proofErr w:type="spellStart"/>
      <w:r>
        <w:t>GraphicsProgram</w:t>
      </w:r>
      <w:proofErr w:type="spellEnd"/>
      <w:r>
        <w:t xml:space="preserve">* </w:t>
      </w:r>
      <w:proofErr w:type="spellStart"/>
      <w:r>
        <w:t>CreateGraphicsProgram</w:t>
      </w:r>
      <w:proofErr w:type="spellEnd"/>
      <w:r>
        <w:t>()</w:t>
      </w:r>
    </w:p>
    <w:p w14:paraId="3E4386DD" w14:textId="77777777" w:rsidR="00BC609C" w:rsidRDefault="00BC609C" w:rsidP="00BC609C">
      <w:pPr>
        <w:pStyle w:val="Kd"/>
      </w:pPr>
      <w:r>
        <w:t>{</w:t>
      </w:r>
    </w:p>
    <w:p w14:paraId="3F99975D" w14:textId="77777777" w:rsidR="00BC609C" w:rsidRPr="00420DC5" w:rsidRDefault="00BC609C" w:rsidP="00BC609C">
      <w:pPr>
        <w:pStyle w:val="Kd"/>
        <w:rPr>
          <w:lang w:val="en-US"/>
        </w:rPr>
      </w:pPr>
      <w:r>
        <w:tab/>
      </w:r>
      <w:proofErr w:type="spellStart"/>
      <w:r>
        <w:t>return</w:t>
      </w:r>
      <w:proofErr w:type="spellEnd"/>
      <w:r>
        <w:t xml:space="preserve"> </w:t>
      </w:r>
      <w:proofErr w:type="spellStart"/>
      <w:r>
        <w:t>new</w:t>
      </w:r>
      <w:proofErr w:type="spellEnd"/>
      <w:r>
        <w:t xml:space="preserve"> </w:t>
      </w:r>
      <w:proofErr w:type="spellStart"/>
      <w:r>
        <w:t>LabyrinthGame</w:t>
      </w:r>
      <w:proofErr w:type="spellEnd"/>
      <w:r>
        <w:t>();</w:t>
      </w:r>
    </w:p>
    <w:p w14:paraId="2FF8D7B9" w14:textId="1F7FBAB0" w:rsidR="00BC609C" w:rsidRDefault="00BC609C" w:rsidP="00BC609C">
      <w:pPr>
        <w:pStyle w:val="Kd"/>
      </w:pPr>
      <w:r>
        <w:t>}</w:t>
      </w:r>
    </w:p>
    <w:p w14:paraId="0229A2CB" w14:textId="125709B6" w:rsidR="00A83E02" w:rsidRDefault="00A83E02" w:rsidP="00BC609C">
      <w:pPr>
        <w:pStyle w:val="Kd"/>
      </w:pPr>
    </w:p>
    <w:p w14:paraId="301C34EE" w14:textId="3B59922C" w:rsidR="00A83E02" w:rsidRDefault="00A83E02" w:rsidP="00A83E02">
      <w:r>
        <w:t xml:space="preserve">Ekkor kerül </w:t>
      </w:r>
      <w:proofErr w:type="spellStart"/>
      <w:r w:rsidRPr="00A83E02">
        <w:t>példányosításra</w:t>
      </w:r>
      <w:proofErr w:type="spellEnd"/>
      <w:r w:rsidRPr="00A83E02">
        <w:t xml:space="preserve"> maga a játékért felelős objektum. Ennek konstruktorában hozzá tudunk</w:t>
      </w:r>
      <w:r>
        <w:t xml:space="preserve"> adni </w:t>
      </w:r>
      <w:proofErr w:type="spellStart"/>
      <w:r>
        <w:t>layereket</w:t>
      </w:r>
      <w:proofErr w:type="spellEnd"/>
      <w:r>
        <w:t xml:space="preserve"> és meg tudjuk adni melyik </w:t>
      </w:r>
      <w:proofErr w:type="spellStart"/>
      <w:r>
        <w:t>layerek</w:t>
      </w:r>
      <w:proofErr w:type="spellEnd"/>
      <w:r>
        <w:t xml:space="preserve"> között vizsgáljon ütközést. Ezen kívül van lehetőség az </w:t>
      </w:r>
      <w:proofErr w:type="spellStart"/>
      <w:r>
        <w:t>imguiLayer</w:t>
      </w:r>
      <w:proofErr w:type="spellEnd"/>
      <w:r>
        <w:t xml:space="preserve"> </w:t>
      </w:r>
      <w:proofErr w:type="spellStart"/>
      <w:r>
        <w:t>testreszabására</w:t>
      </w:r>
      <w:proofErr w:type="spellEnd"/>
      <w:r>
        <w:t>.</w:t>
      </w:r>
    </w:p>
    <w:p w14:paraId="449D9728" w14:textId="77777777" w:rsidR="00A83E02" w:rsidRDefault="00A83E02" w:rsidP="00A83E02">
      <w:pPr>
        <w:pStyle w:val="Kp"/>
      </w:pPr>
      <w:r w:rsidRPr="00A83E02">
        <w:drawing>
          <wp:inline distT="0" distB="0" distL="0" distR="0" wp14:anchorId="1721DDCB" wp14:editId="6F9C6C9D">
            <wp:extent cx="3780692" cy="2994233"/>
            <wp:effectExtent l="0" t="0" r="0" b="0"/>
            <wp:docPr id="14" name="Picture 1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omputer screen capture&#10;&#10;Description automatically generated with medium confidence"/>
                    <pic:cNvPicPr/>
                  </pic:nvPicPr>
                  <pic:blipFill>
                    <a:blip r:embed="rId18"/>
                    <a:stretch>
                      <a:fillRect/>
                    </a:stretch>
                  </pic:blipFill>
                  <pic:spPr>
                    <a:xfrm>
                      <a:off x="0" y="0"/>
                      <a:ext cx="3783465" cy="2996429"/>
                    </a:xfrm>
                    <a:prstGeom prst="rect">
                      <a:avLst/>
                    </a:prstGeom>
                  </pic:spPr>
                </pic:pic>
              </a:graphicData>
            </a:graphic>
          </wp:inline>
        </w:drawing>
      </w:r>
    </w:p>
    <w:p w14:paraId="2FD9423E" w14:textId="3279DFB8" w:rsidR="00A83E02" w:rsidRDefault="00A83E02" w:rsidP="00A83E02">
      <w:pPr>
        <w:pStyle w:val="Caption"/>
      </w:pPr>
      <w:r>
        <w:fldChar w:fldCharType="begin"/>
      </w:r>
      <w:r>
        <w:instrText xml:space="preserve"> SEQ Figure \* ARABIC </w:instrText>
      </w:r>
      <w:r>
        <w:fldChar w:fldCharType="separate"/>
      </w:r>
      <w:r w:rsidR="00924EA5">
        <w:rPr>
          <w:noProof/>
        </w:rPr>
        <w:t>9</w:t>
      </w:r>
      <w:r>
        <w:fldChar w:fldCharType="end"/>
      </w:r>
      <w:r>
        <w:t xml:space="preserve">. Testreszabott </w:t>
      </w:r>
      <w:proofErr w:type="spellStart"/>
      <w:r>
        <w:t>imguiLayer</w:t>
      </w:r>
      <w:proofErr w:type="spellEnd"/>
    </w:p>
    <w:p w14:paraId="6ABA6850" w14:textId="77777777" w:rsidR="00C47713" w:rsidRDefault="00C47713" w:rsidP="00C47713">
      <w:r>
        <w:t xml:space="preserve">A </w:t>
      </w:r>
      <w:proofErr w:type="spellStart"/>
      <w:r>
        <w:t>demo</w:t>
      </w:r>
      <w:proofErr w:type="spellEnd"/>
      <w:r>
        <w:t xml:space="preserve"> </w:t>
      </w:r>
      <w:proofErr w:type="spellStart"/>
      <w:r>
        <w:t>jatéknak</w:t>
      </w:r>
      <w:proofErr w:type="spellEnd"/>
      <w:r>
        <w:t xml:space="preserve"> két </w:t>
      </w:r>
      <w:proofErr w:type="spellStart"/>
      <w:r>
        <w:t>layer</w:t>
      </w:r>
      <w:proofErr w:type="spellEnd"/>
      <w:r>
        <w:t xml:space="preserve">-e van. Az egyik a labirintusé, a másik a játékosé. A két réteg között figyelni kell az ütközésdetektálásra, hogy ne tudjon a játékos átmenni a falon. </w:t>
      </w:r>
    </w:p>
    <w:p w14:paraId="74A74835" w14:textId="77777777" w:rsidR="00C47713" w:rsidRDefault="00C47713" w:rsidP="00C47713">
      <w:r>
        <w:t>A labirintus rétegén egy tetszőleges mérető útvesztő található és ezt rajzolja ki. A falak reagálnak a játékossal való ütközésre.</w:t>
      </w:r>
    </w:p>
    <w:p w14:paraId="4D651F8F" w14:textId="6940C3E0" w:rsidR="00C47713" w:rsidRDefault="00C47713" w:rsidP="00C47713">
      <w:pPr>
        <w:pStyle w:val="Kp"/>
      </w:pPr>
      <w:r w:rsidRPr="00C47713">
        <w:rPr>
          <w:noProof/>
        </w:rPr>
        <w:lastRenderedPageBreak/>
        <w:t xml:space="preserve"> </w:t>
      </w:r>
      <w:r w:rsidRPr="00C47713">
        <w:drawing>
          <wp:inline distT="0" distB="0" distL="0" distR="0" wp14:anchorId="7297F32A" wp14:editId="22E0B66A">
            <wp:extent cx="3171092" cy="2510696"/>
            <wp:effectExtent l="0" t="0" r="0" b="4445"/>
            <wp:docPr id="15" name="Picture 15" descr="A picture containing text, building, bric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uilding, brick, outdoor&#10;&#10;Description automatically generated"/>
                    <pic:cNvPicPr/>
                  </pic:nvPicPr>
                  <pic:blipFill>
                    <a:blip r:embed="rId19"/>
                    <a:stretch>
                      <a:fillRect/>
                    </a:stretch>
                  </pic:blipFill>
                  <pic:spPr>
                    <a:xfrm>
                      <a:off x="0" y="0"/>
                      <a:ext cx="3186340" cy="2522769"/>
                    </a:xfrm>
                    <a:prstGeom prst="rect">
                      <a:avLst/>
                    </a:prstGeom>
                  </pic:spPr>
                </pic:pic>
              </a:graphicData>
            </a:graphic>
          </wp:inline>
        </w:drawing>
      </w:r>
    </w:p>
    <w:p w14:paraId="51CEE26B" w14:textId="45B6798A" w:rsidR="00C47713" w:rsidRDefault="00C47713" w:rsidP="00C47713">
      <w:pPr>
        <w:pStyle w:val="Caption"/>
      </w:pPr>
      <w:r>
        <w:rPr>
          <w:lang w:val="en-US"/>
        </w:rPr>
        <w:fldChar w:fldCharType="begin"/>
      </w:r>
      <w:r>
        <w:rPr>
          <w:lang w:val="en-US"/>
        </w:rPr>
        <w:instrText xml:space="preserve"> SEQ Figure \* ARABIC </w:instrText>
      </w:r>
      <w:r>
        <w:rPr>
          <w:lang w:val="en-US"/>
        </w:rPr>
        <w:fldChar w:fldCharType="separate"/>
      </w:r>
      <w:r w:rsidR="00924EA5">
        <w:rPr>
          <w:noProof/>
          <w:lang w:val="en-US"/>
        </w:rPr>
        <w:t>10</w:t>
      </w:r>
      <w:r>
        <w:rPr>
          <w:lang w:val="en-US"/>
        </w:rPr>
        <w:fldChar w:fldCharType="end"/>
      </w:r>
      <w:r>
        <w:t xml:space="preserve">. 5x5-ös útvesztő a labirintus </w:t>
      </w:r>
      <w:proofErr w:type="spellStart"/>
      <w:r>
        <w:t>layeren</w:t>
      </w:r>
      <w:proofErr w:type="spellEnd"/>
    </w:p>
    <w:p w14:paraId="59143C76" w14:textId="5E2318DE" w:rsidR="00C47713" w:rsidRDefault="00B5127D" w:rsidP="00C47713">
      <w:r>
        <w:t xml:space="preserve">A játékos által irányított objektum egy másik rétegen van. Ez a réteg a </w:t>
      </w:r>
      <w:proofErr w:type="spellStart"/>
      <w:r>
        <w:t>gameLayer</w:t>
      </w:r>
      <w:proofErr w:type="spellEnd"/>
      <w:r>
        <w:t xml:space="preserve">. A játékoshoz létre lett hozva egy objektum, ami a motor </w:t>
      </w:r>
      <w:proofErr w:type="spellStart"/>
      <w:r>
        <w:t>Player</w:t>
      </w:r>
      <w:proofErr w:type="spellEnd"/>
      <w:r>
        <w:t xml:space="preserve"> osztályának leszármazottja. Ez az elem a nyilakkal irányítható és ütközik a labirintus falaival. </w:t>
      </w:r>
    </w:p>
    <w:p w14:paraId="037DE567" w14:textId="53FFD394" w:rsidR="005C1FE5" w:rsidRPr="005C1FE5" w:rsidRDefault="005C1FE5" w:rsidP="00C47713">
      <w:r>
        <w:t>A játék igyekszik lefedni a motor összes tudását, de ezt a lehető legegyszerűbben teszi. Emiatt nem rendelkezik komolyabb játéklogikával, csupán egy váz, ami más játékok alapjaként szolgálhat</w:t>
      </w:r>
    </w:p>
    <w:p w14:paraId="2417A394" w14:textId="77777777" w:rsidR="005C1FE5" w:rsidRDefault="00136766" w:rsidP="005C1FE5">
      <w:pPr>
        <w:pStyle w:val="Kp"/>
      </w:pPr>
      <w:r w:rsidRPr="00136766">
        <w:drawing>
          <wp:inline distT="0" distB="0" distL="0" distR="0" wp14:anchorId="7AB0E21D" wp14:editId="61503C38">
            <wp:extent cx="4630615" cy="3653743"/>
            <wp:effectExtent l="0" t="0" r="0" b="444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20"/>
                    <a:stretch>
                      <a:fillRect/>
                    </a:stretch>
                  </pic:blipFill>
                  <pic:spPr>
                    <a:xfrm>
                      <a:off x="0" y="0"/>
                      <a:ext cx="4636690" cy="3658537"/>
                    </a:xfrm>
                    <a:prstGeom prst="rect">
                      <a:avLst/>
                    </a:prstGeom>
                  </pic:spPr>
                </pic:pic>
              </a:graphicData>
            </a:graphic>
          </wp:inline>
        </w:drawing>
      </w:r>
    </w:p>
    <w:p w14:paraId="34948E3D" w14:textId="687A1682" w:rsidR="00136766" w:rsidRPr="00136766" w:rsidRDefault="005C1FE5" w:rsidP="005C1FE5">
      <w:pPr>
        <w:pStyle w:val="Caption"/>
      </w:pPr>
      <w:r>
        <w:fldChar w:fldCharType="begin"/>
      </w:r>
      <w:r>
        <w:instrText xml:space="preserve"> SEQ Figure \* ARABIC </w:instrText>
      </w:r>
      <w:r>
        <w:fldChar w:fldCharType="separate"/>
      </w:r>
      <w:r w:rsidR="00924EA5">
        <w:rPr>
          <w:noProof/>
        </w:rPr>
        <w:t>11</w:t>
      </w:r>
      <w:r>
        <w:fldChar w:fldCharType="end"/>
      </w:r>
      <w:r>
        <w:t xml:space="preserve">. </w:t>
      </w:r>
      <w:proofErr w:type="spellStart"/>
      <w:r>
        <w:t>Demo</w:t>
      </w:r>
      <w:proofErr w:type="spellEnd"/>
      <w:r>
        <w:t xml:space="preserve"> játék</w:t>
      </w:r>
    </w:p>
    <w:p w14:paraId="02506BE6" w14:textId="05093E92" w:rsidR="00D95B25" w:rsidRDefault="00D95B25" w:rsidP="00D95B25">
      <w:pPr>
        <w:pStyle w:val="Heading1"/>
      </w:pPr>
      <w:bookmarkStart w:id="59" w:name="_Toc88669066"/>
      <w:r>
        <w:lastRenderedPageBreak/>
        <w:t>Továbbfejlesztési lehetőségek</w:t>
      </w:r>
      <w:bookmarkEnd w:id="59"/>
    </w:p>
    <w:p w14:paraId="4EB20B3B" w14:textId="6D4789D8" w:rsidR="00A21A6A" w:rsidRPr="00A21A6A" w:rsidRDefault="00A21A6A" w:rsidP="00A21A6A">
      <w:r>
        <w:t xml:space="preserve">A motor egy alapvető játékhoz szükséges funkciókkal rendelkezik. De mivel a hangsúly, az objektum orientált felépítésen és a modulok </w:t>
      </w:r>
      <w:proofErr w:type="spellStart"/>
      <w:r>
        <w:t>lecserélhetőségén</w:t>
      </w:r>
      <w:proofErr w:type="spellEnd"/>
      <w:r>
        <w:t xml:space="preserve"> volt, bőven van még olyan funkció, ami hozzáadható. Számos funkciónak már elő van készítve minden, csupán egy kevés munkát igényel a beszerelésük. Azonban vannak olyanok is, amik esetlegesen nagyobb </w:t>
      </w:r>
      <w:proofErr w:type="spellStart"/>
      <w:r>
        <w:t>refaktorálást</w:t>
      </w:r>
      <w:proofErr w:type="spellEnd"/>
      <w:r>
        <w:t xml:space="preserve"> igényelhetnek. Az alábbiakban szeretnék néhány részben vagy egészben hiányzó funkciókat szeretnék megemlíteni.</w:t>
      </w:r>
    </w:p>
    <w:p w14:paraId="5678F1F5" w14:textId="11597FDF" w:rsidR="001E4A53" w:rsidRDefault="001E4A53" w:rsidP="00A21A6A">
      <w:pPr>
        <w:pStyle w:val="Heading2"/>
      </w:pPr>
      <w:bookmarkStart w:id="60" w:name="_Toc88669067"/>
      <w:r>
        <w:t>Inputkezel</w:t>
      </w:r>
      <w:r w:rsidR="00A21A6A">
        <w:t>é</w:t>
      </w:r>
      <w:r>
        <w:t>s</w:t>
      </w:r>
      <w:bookmarkEnd w:id="60"/>
    </w:p>
    <w:p w14:paraId="318B4AC8" w14:textId="6277A352" w:rsidR="00A21A6A" w:rsidRDefault="00A21A6A" w:rsidP="00A21A6A">
      <w:r>
        <w:t xml:space="preserve">Jelenleg a motor rendelkezik, egy jól működő inputkezelő rendszerrel, ami mögött a platform egyszerűen módosítható. A hiányossága az, hogy semmiféle előfeldolgozás nem történik a bemenet észlelése és végrehajtása között. Azzal lehetne jobbá tenni, ha a bemenet egy </w:t>
      </w:r>
      <w:proofErr w:type="spellStart"/>
      <w:r>
        <w:t>pipeline-on</w:t>
      </w:r>
      <w:proofErr w:type="spellEnd"/>
      <w:r>
        <w:t xml:space="preserve"> átmenve feldolgozásra kerülne. Ezzel hatékonyabb és biztonságosabb lenne a folyamt.</w:t>
      </w:r>
    </w:p>
    <w:p w14:paraId="22C16532" w14:textId="227CF57D" w:rsidR="00A21A6A" w:rsidRDefault="00A21A6A" w:rsidP="00A21A6A">
      <w:pPr>
        <w:pStyle w:val="Heading2"/>
      </w:pPr>
      <w:bookmarkStart w:id="61" w:name="_Toc88669068"/>
      <w:r>
        <w:t>3D</w:t>
      </w:r>
      <w:bookmarkEnd w:id="61"/>
    </w:p>
    <w:p w14:paraId="2EE271E9" w14:textId="5B228BAE" w:rsidR="00A21A6A" w:rsidRDefault="00A21A6A" w:rsidP="00A21A6A">
      <w:r>
        <w:t xml:space="preserve">A motor jelenleg 2D beépített </w:t>
      </w:r>
      <w:proofErr w:type="spellStart"/>
      <w:r>
        <w:t>objektem</w:t>
      </w:r>
      <w:r w:rsidR="000E6296">
        <w:t>o</w:t>
      </w:r>
      <w:r>
        <w:t>kat</w:t>
      </w:r>
      <w:proofErr w:type="spellEnd"/>
      <w:r>
        <w:t xml:space="preserve"> tartalmaz, de semmi nem akadályozza a játékfejlesztőt, hogy 3D játékot készítsen. Az egyetlen akadály, hogy a labirintus nem rendelkezik olyan rajzoló algoritmussal, ami </w:t>
      </w:r>
      <w:r w:rsidR="000E6296">
        <w:t>térben ábrázolná azt és ennek elkészítéséhez a motor kódját kellene kiegészíteni.</w:t>
      </w:r>
    </w:p>
    <w:p w14:paraId="57558347" w14:textId="74627FD2" w:rsidR="000E6296" w:rsidRPr="00A21A6A" w:rsidRDefault="000E6296" w:rsidP="008F3E11">
      <w:pPr>
        <w:pStyle w:val="Heading2"/>
      </w:pPr>
      <w:bookmarkStart w:id="62" w:name="_Toc88669069"/>
      <w:r>
        <w:t>Labirintus megoldásának megjelenítése</w:t>
      </w:r>
      <w:bookmarkEnd w:id="62"/>
    </w:p>
    <w:p w14:paraId="4559CC9C" w14:textId="2F62314B" w:rsidR="00CB54CC" w:rsidRDefault="000E6296" w:rsidP="001E4A53">
      <w:r>
        <w:t>Jelenleg a labirintus nem jeleníti meg a grafikus felületen a megoldási útvonalát. Az útkereső algoritmus implementálva van és használható is a konzolos felületén az útvesztőnek. Ahhoz, hogy egy játékban is használható lehessen nincs szükség nagy módosításokra, de azokat a motorban kell végrehajtani.</w:t>
      </w:r>
    </w:p>
    <w:p w14:paraId="6509D758" w14:textId="69B9D848" w:rsidR="000E6296" w:rsidRDefault="000E6296" w:rsidP="000E6296">
      <w:pPr>
        <w:pStyle w:val="Heading2"/>
      </w:pPr>
      <w:bookmarkStart w:id="63" w:name="_Toc88669070"/>
      <w:r>
        <w:t>Fizika</w:t>
      </w:r>
      <w:bookmarkEnd w:id="63"/>
    </w:p>
    <w:p w14:paraId="19AB2CA2" w14:textId="27291570" w:rsidR="000E6296" w:rsidRPr="000E6296" w:rsidRDefault="000E6296" w:rsidP="000E6296">
      <w:r>
        <w:t xml:space="preserve">A fizika egy egyszerű 2D játékhoz lett készítve. Ez pedig az ütközés detektálásban kimerül. Ahhoz, hogy nagyobb tudású fizikai motorunk legyen vagy a most létezőt kell tovább fejleszteni, vagy egy külső fizikai motor is felhasználható. Mindkét opció nagyobb módosításokkal jár és lehet, hogy nagyobb munkára van hozzá szükség. Mindazon által </w:t>
      </w:r>
      <w:r>
        <w:lastRenderedPageBreak/>
        <w:t>a már létező kódok nagyobb mértékű módosítására nem lenne szükség, csupán azok kiegészítésére.</w:t>
      </w:r>
    </w:p>
    <w:p w14:paraId="7540EEF9" w14:textId="3130DF2E" w:rsidR="00161B87" w:rsidRDefault="00161B87" w:rsidP="000E6296">
      <w:pPr>
        <w:pStyle w:val="Heading2"/>
      </w:pPr>
      <w:bookmarkStart w:id="64" w:name="_Toc88669071"/>
      <w:r>
        <w:t>Párhuzamo</w:t>
      </w:r>
      <w:r w:rsidR="000E6296">
        <w:t>sítás</w:t>
      </w:r>
      <w:bookmarkEnd w:id="64"/>
    </w:p>
    <w:p w14:paraId="3AEEC872" w14:textId="6F0CD772" w:rsidR="000E6296" w:rsidRDefault="000E6296" w:rsidP="000E6296">
      <w:r>
        <w:t xml:space="preserve">A motor jelenleg egy szálon működik. Már egész egyszerű esetekben előjöhet teljesítmény </w:t>
      </w:r>
      <w:r w:rsidR="008F3E11">
        <w:t>probléma,</w:t>
      </w:r>
      <w:r>
        <w:t xml:space="preserve"> ami párhuzamosítással megoldható lenne. Ennek kivitelezése helyenként nem lenne bonyolult, máshol viszont nagy nehézségeket tudna okozni.</w:t>
      </w:r>
    </w:p>
    <w:p w14:paraId="5AB2187D" w14:textId="7D30767B" w:rsidR="008F3E11" w:rsidRDefault="008F3E11" w:rsidP="008F3E11">
      <w:pPr>
        <w:pStyle w:val="Heading2"/>
      </w:pPr>
      <w:bookmarkStart w:id="65" w:name="_Toc88669072"/>
      <w:proofErr w:type="spellStart"/>
      <w:r>
        <w:t>Renderer</w:t>
      </w:r>
      <w:bookmarkEnd w:id="65"/>
      <w:proofErr w:type="spellEnd"/>
    </w:p>
    <w:p w14:paraId="473E57E7" w14:textId="6058FF7F" w:rsidR="008F3E11" w:rsidRDefault="008F3E11" w:rsidP="008F3E11">
      <w:r>
        <w:t xml:space="preserve">A mostani </w:t>
      </w:r>
      <w:proofErr w:type="spellStart"/>
      <w:r>
        <w:t>renderer</w:t>
      </w:r>
      <w:proofErr w:type="spellEnd"/>
      <w:r>
        <w:t xml:space="preserve"> képes minden szükséges funkciót ellátni. Használata </w:t>
      </w:r>
      <w:proofErr w:type="spellStart"/>
      <w:r>
        <w:t>esetenként</w:t>
      </w:r>
      <w:proofErr w:type="spellEnd"/>
      <w:r>
        <w:t xml:space="preserve"> macerás lehet, ezt pedig még több metódussal és típussal lehetne segíteni. Ezek elkészítése nem jelent nagy nehézséget. Ezen kívül még több előre elkészített grafikus objektum is segítené a fejlesztést.</w:t>
      </w:r>
    </w:p>
    <w:p w14:paraId="514E87E1" w14:textId="68C8FD3E" w:rsidR="008F3E11" w:rsidRDefault="008F3E11" w:rsidP="008F3E11">
      <w:r>
        <w:t>A másik hiányossága, hogy nem tud külső forrásból modelleket beolvasni. Itt maga a beolvasás jelent nagyobb munkát, a kezelése utána már egyszerűen megoldható.</w:t>
      </w:r>
    </w:p>
    <w:p w14:paraId="01A81AEE" w14:textId="12FF9E34" w:rsidR="008F3E11" w:rsidRDefault="008F3E11" w:rsidP="008F3E11">
      <w:pPr>
        <w:pStyle w:val="Heading2"/>
      </w:pPr>
      <w:bookmarkStart w:id="66" w:name="_Toc88669073"/>
      <w:r>
        <w:t>Animációk</w:t>
      </w:r>
      <w:bookmarkEnd w:id="66"/>
    </w:p>
    <w:p w14:paraId="7364E3B0" w14:textId="57572390" w:rsidR="008F3E11" w:rsidRDefault="008F3E11" w:rsidP="008F3E11">
      <w:r>
        <w:t>Jelenleg a motor semmilyen formában nem támogat animációkat. Ezek bevezetése, a motor kiegészítésével járna.</w:t>
      </w:r>
    </w:p>
    <w:p w14:paraId="44FC247A" w14:textId="02C26A74" w:rsidR="008F3E11" w:rsidRDefault="008F3E11" w:rsidP="008F3E11">
      <w:pPr>
        <w:pStyle w:val="Heading2"/>
      </w:pPr>
      <w:bookmarkStart w:id="67" w:name="_Toc88669074"/>
      <w:r>
        <w:t>Hangok</w:t>
      </w:r>
      <w:bookmarkEnd w:id="67"/>
    </w:p>
    <w:p w14:paraId="777A8AF3" w14:textId="5AAFC492" w:rsidR="008F3E11" w:rsidRDefault="008F3E11" w:rsidP="008F3E11">
      <w:r>
        <w:t>A hangok kezelése sem része a motornak. Bevezetésük egy külső könyvtár segítségével könnyen elintézhető. Ezután már csak az egyszerű használathoz szükséges objektumokat kell létrehozni.</w:t>
      </w:r>
    </w:p>
    <w:p w14:paraId="2414F360" w14:textId="4F1389A4" w:rsidR="008F3E11" w:rsidRDefault="008F3E11" w:rsidP="008F3E11">
      <w:pPr>
        <w:pStyle w:val="Heading2"/>
      </w:pPr>
      <w:bookmarkStart w:id="68" w:name="_Toc88669075"/>
      <w:r>
        <w:t>Grafikus felület</w:t>
      </w:r>
      <w:bookmarkEnd w:id="68"/>
    </w:p>
    <w:p w14:paraId="3B94260E" w14:textId="1ACB9D6F" w:rsidR="008F3E11" w:rsidRDefault="008F3E11" w:rsidP="008F3E11">
      <w:r>
        <w:t>A jelenlegi eszközökkel egészen egyszerűen létre lehetne hozni, egy olyan grafikus felhasználói felületet, ami a motor használatát egyszerűsítené.</w:t>
      </w:r>
    </w:p>
    <w:p w14:paraId="10636D6A" w14:textId="44C8FABB" w:rsidR="003F1E88" w:rsidRDefault="003F1E88" w:rsidP="003F1E88">
      <w:pPr>
        <w:pStyle w:val="Heading2"/>
      </w:pPr>
      <w:bookmarkStart w:id="69" w:name="_Toc88669076"/>
      <w:r>
        <w:t>Fények</w:t>
      </w:r>
      <w:bookmarkEnd w:id="69"/>
    </w:p>
    <w:p w14:paraId="6142C6ED" w14:textId="245C34FE" w:rsidR="003F1E88" w:rsidRDefault="003F1E88" w:rsidP="003F1E88">
      <w:r>
        <w:t>A motor nem képes komplex fényeket kezelni. Ezen kívül nem tesz különbséget az objektumok anyagában. Ezek mind megvalósíthatóak a játék szintjén, de egyszerűen felvihetők a motorba.</w:t>
      </w:r>
    </w:p>
    <w:p w14:paraId="0069C414" w14:textId="1118CAC0" w:rsidR="003F1E88" w:rsidRDefault="003F1E88" w:rsidP="003F1E88">
      <w:pPr>
        <w:pStyle w:val="Heading2"/>
      </w:pPr>
      <w:bookmarkStart w:id="70" w:name="_Toc88669077"/>
      <w:r>
        <w:lastRenderedPageBreak/>
        <w:t>Scriptek</w:t>
      </w:r>
      <w:bookmarkEnd w:id="70"/>
    </w:p>
    <w:p w14:paraId="7F26D753" w14:textId="18EF7BF8" w:rsidR="003F1E88" w:rsidRPr="003F1E88" w:rsidRDefault="003F1E88" w:rsidP="003F1E88">
      <w:r>
        <w:t>Nincsen kitalált script rendszere a motornak. Ennek bevezetése egy nagyobb tervezési feladatot jelent, valamint a motor nagymértékű kiegészítése szükséges.</w:t>
      </w:r>
    </w:p>
    <w:p w14:paraId="151CE55B" w14:textId="74D35617" w:rsidR="008F3E11" w:rsidRDefault="008F3E11" w:rsidP="008F3E11">
      <w:pPr>
        <w:pStyle w:val="Heading2"/>
      </w:pPr>
      <w:bookmarkStart w:id="71" w:name="_Toc88669078"/>
      <w:r>
        <w:t>Egyéb</w:t>
      </w:r>
      <w:bookmarkEnd w:id="71"/>
    </w:p>
    <w:p w14:paraId="6A9A950F" w14:textId="1CC213F9" w:rsidR="008F3E11" w:rsidRPr="008F3E11" w:rsidRDefault="008F3E11" w:rsidP="008F3E11">
      <w:r>
        <w:t>Az említetteken kívül még számos olyan funkció létezik, amikkel bővíthető a motor tudása. Ezek nagyja könnyedén vagy legalábbis a jelenlegi kódállomány módosítása nélkül kivitelezhető lenne. Ennek oka az alapos tervezés és az Open-</w:t>
      </w:r>
      <w:proofErr w:type="spellStart"/>
      <w:r>
        <w:t>Closed</w:t>
      </w:r>
      <w:proofErr w:type="spellEnd"/>
      <w:r>
        <w:t xml:space="preserve"> törvényre fektetett nagy hangsúly.</w:t>
      </w:r>
    </w:p>
    <w:p w14:paraId="60F231B9" w14:textId="10DB5998" w:rsidR="004801C1" w:rsidRDefault="004801C1" w:rsidP="004801C1">
      <w:pPr>
        <w:pStyle w:val="Heading1"/>
      </w:pPr>
      <w:bookmarkStart w:id="72" w:name="_Toc88669079"/>
      <w:r>
        <w:lastRenderedPageBreak/>
        <w:t>Összegzés</w:t>
      </w:r>
      <w:bookmarkEnd w:id="72"/>
    </w:p>
    <w:p w14:paraId="4A08D1A4" w14:textId="3B74DBF8" w:rsidR="008F3E11" w:rsidRDefault="0036224D" w:rsidP="008F3E11">
      <w:r>
        <w:t>Az elkészített motor egy jó alap egy komplexebb eszköz készítéséhez, azonban tudása nagyban elmarad napjaink legnagyobb motorjaitól. Fejlesztése során többször bizonyosságot nyert, hogy megérte akkora energiát fektetni az alapos tervezésbe és objektum orientált tervezési elvek és minták használatába.</w:t>
      </w:r>
    </w:p>
    <w:p w14:paraId="0D278347" w14:textId="0EEFA64D" w:rsidR="0036224D" w:rsidRPr="008F3E11" w:rsidRDefault="0036224D" w:rsidP="008F3E11">
      <w:r>
        <w:t>Megtapasztaltam, hogy egy program soha nem készül el és mindig van rajta mit továbbfejleszteni. Sokszor egészen apró részlet</w:t>
      </w:r>
      <w:r w:rsidR="003F1E88">
        <w:t>e</w:t>
      </w:r>
      <w:r>
        <w:t xml:space="preserve">kbe lehet rengeteg munkát beleölni. </w:t>
      </w:r>
      <w:r w:rsidR="003F1E88">
        <w:t>Ezen kívül sokszor a láthatatlan részek a legfontosabbak.</w:t>
      </w:r>
    </w:p>
    <w:p w14:paraId="03AD40E8" w14:textId="77777777" w:rsidR="00225F65" w:rsidRPr="0037381F" w:rsidRDefault="00225F65" w:rsidP="00225F65"/>
    <w:p w14:paraId="289FAA59" w14:textId="77777777" w:rsidR="0063585C" w:rsidRDefault="0063585C" w:rsidP="00816BCB">
      <w:pPr>
        <w:pStyle w:val="Fejezetcimszmozsnlkl"/>
      </w:pPr>
      <w:bookmarkStart w:id="73" w:name="_Toc88669081"/>
      <w:r w:rsidRPr="00B50CAA">
        <w:lastRenderedPageBreak/>
        <w:t>Irodalomjegyzék</w:t>
      </w:r>
      <w:bookmarkEnd w:id="73"/>
    </w:p>
    <w:p w14:paraId="35F84D53" w14:textId="7FA901A2" w:rsidR="003B7D7D" w:rsidRPr="003B7D7D" w:rsidRDefault="003B7D7D" w:rsidP="00C3651B">
      <w:pPr>
        <w:pStyle w:val="Irodalomjegyzksor"/>
        <w:rPr>
          <w:rStyle w:val="Irodalomjegyzkforrs"/>
          <w:i w:val="0"/>
        </w:rPr>
      </w:pPr>
      <w:bookmarkStart w:id="74" w:name="_Ref85923883"/>
      <w:r w:rsidRPr="003B7D7D">
        <w:rPr>
          <w:rStyle w:val="Irodalomjegyzkforrs"/>
        </w:rPr>
        <w:t>OOP elvek</w:t>
      </w:r>
      <w:r w:rsidR="008B4552">
        <w:rPr>
          <w:rStyle w:val="Irodalomjegyzkforrs"/>
          <w:i w:val="0"/>
        </w:rPr>
        <w:t>:</w:t>
      </w:r>
      <w:r>
        <w:rPr>
          <w:rStyle w:val="Irodalomjegyzkforrs"/>
          <w:i w:val="0"/>
        </w:rPr>
        <w:t xml:space="preserve"> </w:t>
      </w:r>
      <w:hyperlink r:id="rId21" w:anchor="SOLID_and_GRASP_guidelines" w:history="1">
        <w:r w:rsidRPr="00924EA5">
          <w:t>https://en.wikipedia.org/wiki/Object-oriented_programming#SOLID_and_GRASP_guidelines</w:t>
        </w:r>
      </w:hyperlink>
      <w:r w:rsidRPr="00924EA5">
        <w:t xml:space="preserve"> (2021. okt.)</w:t>
      </w:r>
    </w:p>
    <w:p w14:paraId="4CA61DF1" w14:textId="11B09A17" w:rsidR="00C3651B" w:rsidRDefault="00C3651B" w:rsidP="00C3651B">
      <w:pPr>
        <w:pStyle w:val="Irodalomjegyzksor"/>
        <w:rPr>
          <w:rStyle w:val="Irodalomjegyzkforrs"/>
          <w:i w:val="0"/>
        </w:rPr>
      </w:pPr>
      <w:bookmarkStart w:id="75" w:name="_Ref85923974"/>
      <w:r w:rsidRPr="00C3651B">
        <w:rPr>
          <w:rStyle w:val="Irodalomjegyzkforrs"/>
        </w:rPr>
        <w:t>Clean Code elvek</w:t>
      </w:r>
      <w:r w:rsidRPr="00C3651B">
        <w:rPr>
          <w:rStyle w:val="Irodalomjegyzkforrs"/>
          <w:i w:val="0"/>
        </w:rPr>
        <w:t xml:space="preserve">: </w:t>
      </w:r>
      <w:hyperlink r:id="rId22" w:history="1">
        <w:r w:rsidR="000A6FF1" w:rsidRPr="00924EA5">
          <w:t>https://dzone.com/articles/clean-code-summary</w:t>
        </w:r>
        <w:r w:rsidR="000A6FF1" w:rsidRPr="00924EA5">
          <w:t>-</w:t>
        </w:r>
        <w:r w:rsidR="000A6FF1" w:rsidRPr="00924EA5">
          <w:t>and-key-points/</w:t>
        </w:r>
      </w:hyperlink>
      <w:bookmarkEnd w:id="74"/>
      <w:bookmarkEnd w:id="75"/>
      <w:r w:rsidR="000A6FF1" w:rsidRPr="00924EA5">
        <w:t xml:space="preserve"> (2021. okt.)</w:t>
      </w:r>
    </w:p>
    <w:p w14:paraId="70EF4D09" w14:textId="76030A25" w:rsidR="003B7D7D" w:rsidRDefault="003B7D7D" w:rsidP="00C3651B">
      <w:pPr>
        <w:pStyle w:val="Irodalomjegyzksor"/>
        <w:rPr>
          <w:rStyle w:val="Irodalomjegyzkforrs"/>
          <w:i w:val="0"/>
        </w:rPr>
      </w:pPr>
      <w:bookmarkStart w:id="76" w:name="_Ref85924085"/>
      <w:r>
        <w:rPr>
          <w:rStyle w:val="Irodalomjegyzkforrs"/>
        </w:rPr>
        <w:t>Game Programming Patterns</w:t>
      </w:r>
      <w:r w:rsidRPr="003B7D7D">
        <w:rPr>
          <w:rStyle w:val="Irodalomjegyzkforrs"/>
          <w:i w:val="0"/>
        </w:rPr>
        <w:t>:</w:t>
      </w:r>
      <w:r>
        <w:rPr>
          <w:rStyle w:val="Irodalomjegyzkforrs"/>
          <w:i w:val="0"/>
        </w:rPr>
        <w:t xml:space="preserve"> </w:t>
      </w:r>
      <w:hyperlink r:id="rId23" w:history="1">
        <w:r w:rsidR="009F2066" w:rsidRPr="00924EA5">
          <w:t xml:space="preserve">https://gameprogrammingpatterns.com/contents.html/ </w:t>
        </w:r>
      </w:hyperlink>
      <w:r w:rsidR="009F2066" w:rsidRPr="00924EA5">
        <w:t xml:space="preserve"> (2021.</w:t>
      </w:r>
      <w:r w:rsidRPr="00924EA5">
        <w:t xml:space="preserve"> okt.)</w:t>
      </w:r>
      <w:bookmarkEnd w:id="76"/>
    </w:p>
    <w:p w14:paraId="6EE0D8F6" w14:textId="414D77C8" w:rsidR="002866F9" w:rsidRDefault="00B0517F" w:rsidP="00C3651B">
      <w:pPr>
        <w:pStyle w:val="Irodalomjegyzksor"/>
        <w:rPr>
          <w:rStyle w:val="Irodalomjegyzkforrs"/>
          <w:i w:val="0"/>
        </w:rPr>
      </w:pPr>
      <w:bookmarkStart w:id="77" w:name="_Ref85969040"/>
      <w:r>
        <w:rPr>
          <w:rStyle w:val="Irodalomjegyzkforrs"/>
        </w:rPr>
        <w:t>Unity</w:t>
      </w:r>
      <w:r w:rsidR="002866F9" w:rsidRPr="002866F9">
        <w:rPr>
          <w:rStyle w:val="Irodalomjegyzkforrs"/>
          <w:i w:val="0"/>
        </w:rPr>
        <w:t>:</w:t>
      </w:r>
      <w:r w:rsidR="002866F9">
        <w:rPr>
          <w:rStyle w:val="Irodalomjegyzkforrs"/>
          <w:i w:val="0"/>
        </w:rPr>
        <w:t xml:space="preserve"> </w:t>
      </w:r>
      <w:hyperlink r:id="rId24" w:history="1">
        <w:r w:rsidR="002866F9" w:rsidRPr="00924EA5">
          <w:t>https://unity.com/</w:t>
        </w:r>
      </w:hyperlink>
      <w:r w:rsidR="002866F9" w:rsidRPr="00924EA5">
        <w:t xml:space="preserve"> (2021. okt.)</w:t>
      </w:r>
      <w:bookmarkEnd w:id="77"/>
    </w:p>
    <w:p w14:paraId="7A5A9439" w14:textId="6582E521" w:rsidR="00B0517F" w:rsidRDefault="00B0517F" w:rsidP="00C3651B">
      <w:pPr>
        <w:pStyle w:val="Irodalomjegyzksor"/>
        <w:rPr>
          <w:rStyle w:val="Irodalomjegyzkforrs"/>
          <w:i w:val="0"/>
        </w:rPr>
      </w:pPr>
      <w:bookmarkStart w:id="78" w:name="_Ref85969054"/>
      <w:r>
        <w:rPr>
          <w:rStyle w:val="Irodalomjegyzkforrs"/>
        </w:rPr>
        <w:t>Unreal Engine</w:t>
      </w:r>
      <w:r w:rsidRPr="00B0517F">
        <w:rPr>
          <w:rStyle w:val="Irodalomjegyzkforrs"/>
          <w:i w:val="0"/>
        </w:rPr>
        <w:t>:</w:t>
      </w:r>
      <w:r>
        <w:rPr>
          <w:rStyle w:val="Irodalomjegyzkforrs"/>
          <w:i w:val="0"/>
        </w:rPr>
        <w:t xml:space="preserve"> </w:t>
      </w:r>
      <w:hyperlink r:id="rId25" w:history="1">
        <w:r w:rsidRPr="00924EA5">
          <w:t>https://www.unrealengine.com/en-US/</w:t>
        </w:r>
      </w:hyperlink>
      <w:r w:rsidRPr="00924EA5">
        <w:t xml:space="preserve"> (2021. okt.)</w:t>
      </w:r>
      <w:bookmarkEnd w:id="78"/>
    </w:p>
    <w:p w14:paraId="569320C5" w14:textId="4F07F506" w:rsidR="00532D18" w:rsidRDefault="00532D18" w:rsidP="00C3651B">
      <w:pPr>
        <w:pStyle w:val="Irodalomjegyzksor"/>
        <w:rPr>
          <w:rStyle w:val="Irodalomjegyzkforrs"/>
          <w:i w:val="0"/>
        </w:rPr>
      </w:pPr>
      <w:bookmarkStart w:id="79" w:name="_Ref86565123"/>
      <w:r>
        <w:rPr>
          <w:rStyle w:val="Irodalomjegyzkforrs"/>
        </w:rPr>
        <w:t>SOLID Principles</w:t>
      </w:r>
      <w:r w:rsidRPr="00532D18">
        <w:rPr>
          <w:rStyle w:val="Irodalomjegyzkforrs"/>
          <w:i w:val="0"/>
        </w:rPr>
        <w:t>:</w:t>
      </w:r>
      <w:r>
        <w:rPr>
          <w:rStyle w:val="Irodalomjegyzkforrs"/>
          <w:i w:val="0"/>
        </w:rPr>
        <w:t xml:space="preserve"> </w:t>
      </w:r>
      <w:hyperlink r:id="rId26" w:history="1">
        <w:r w:rsidR="009F2066" w:rsidRPr="00924EA5">
          <w:t xml:space="preserve">https://en.wikipedia.org/wiki/SOLID/ </w:t>
        </w:r>
      </w:hyperlink>
      <w:bookmarkEnd w:id="79"/>
      <w:r w:rsidR="009F2066" w:rsidRPr="00924EA5">
        <w:t xml:space="preserve"> (2021. okt.)</w:t>
      </w:r>
    </w:p>
    <w:p w14:paraId="51ED12BC" w14:textId="4AF30642" w:rsidR="00184F0C" w:rsidRDefault="00184F0C" w:rsidP="00C3651B">
      <w:pPr>
        <w:pStyle w:val="Irodalomjegyzksor"/>
        <w:rPr>
          <w:rStyle w:val="Irodalomjegyzkforrs"/>
          <w:i w:val="0"/>
        </w:rPr>
      </w:pPr>
      <w:bookmarkStart w:id="80" w:name="_Ref86667523"/>
      <w:r>
        <w:rPr>
          <w:rStyle w:val="Irodalomjegyzkforrs"/>
        </w:rPr>
        <w:t>OOP Principles</w:t>
      </w:r>
      <w:r w:rsidRPr="00184F0C">
        <w:rPr>
          <w:rStyle w:val="Irodalomjegyzkforrs"/>
          <w:i w:val="0"/>
        </w:rPr>
        <w:t>:</w:t>
      </w:r>
      <w:r>
        <w:rPr>
          <w:rStyle w:val="Irodalomjegyzkforrs"/>
          <w:i w:val="0"/>
        </w:rPr>
        <w:t xml:space="preserve"> </w:t>
      </w:r>
      <w:hyperlink r:id="rId27" w:anchor="!/News/275?lang=en" w:history="1">
        <w:r w:rsidR="00500226" w:rsidRPr="00924EA5">
          <w:t>https://training.by/#!/News/275?lang=en</w:t>
        </w:r>
      </w:hyperlink>
      <w:r w:rsidR="00500226" w:rsidRPr="00924EA5">
        <w:t xml:space="preserve"> (2021. okt.)</w:t>
      </w:r>
      <w:bookmarkEnd w:id="80"/>
    </w:p>
    <w:p w14:paraId="0A41CE4D" w14:textId="7E6365F0" w:rsidR="00262F1A" w:rsidRDefault="00BE1404" w:rsidP="008B4552">
      <w:pPr>
        <w:pStyle w:val="Irodalomjegyzksor"/>
        <w:rPr>
          <w:rStyle w:val="Irodalomjegyzkforrs"/>
          <w:i w:val="0"/>
        </w:rPr>
      </w:pPr>
      <w:bookmarkStart w:id="81" w:name="_Ref86663846"/>
      <w:r>
        <w:rPr>
          <w:rStyle w:val="Irodalomjegyzkforrs"/>
        </w:rPr>
        <w:t>Design Patterns</w:t>
      </w:r>
      <w:r w:rsidRPr="00BE1404">
        <w:rPr>
          <w:rStyle w:val="Irodalomjegyzkforrs"/>
          <w:i w:val="0"/>
        </w:rPr>
        <w:t>:</w:t>
      </w:r>
      <w:r>
        <w:rPr>
          <w:rStyle w:val="Irodalomjegyzkforrs"/>
          <w:i w:val="0"/>
        </w:rPr>
        <w:t xml:space="preserve"> </w:t>
      </w:r>
      <w:bookmarkEnd w:id="81"/>
      <w:r w:rsidR="009F2066" w:rsidRPr="00924EA5">
        <w:fldChar w:fldCharType="begin"/>
      </w:r>
      <w:r w:rsidR="009F2066" w:rsidRPr="00924EA5">
        <w:instrText xml:space="preserve"> HYPERLINK "https://refactoring.guru/design-patterns/" </w:instrText>
      </w:r>
      <w:r w:rsidR="009F2066" w:rsidRPr="00924EA5">
        <w:fldChar w:fldCharType="separate"/>
      </w:r>
      <w:r w:rsidR="009F2066" w:rsidRPr="00924EA5">
        <w:t>https://refactoring.guru/design-patterns/</w:t>
      </w:r>
      <w:r w:rsidR="009F2066" w:rsidRPr="00924EA5">
        <w:fldChar w:fldCharType="end"/>
      </w:r>
      <w:r w:rsidR="009F2066" w:rsidRPr="00924EA5">
        <w:t xml:space="preserve"> (2021. okt.)</w:t>
      </w:r>
    </w:p>
    <w:p w14:paraId="51B18327" w14:textId="464AA83D" w:rsidR="00262F1A" w:rsidRDefault="00262F1A" w:rsidP="00262F1A">
      <w:pPr>
        <w:pStyle w:val="Irodalomjegyzksor"/>
      </w:pPr>
      <w:bookmarkStart w:id="82" w:name="_Ref85968935"/>
      <w:r>
        <w:t xml:space="preserve">Robert C. Martin: </w:t>
      </w:r>
      <w:r>
        <w:rPr>
          <w:rStyle w:val="Irodalomjegyzkforrs"/>
        </w:rPr>
        <w:t>Clean Code</w:t>
      </w:r>
      <w:r>
        <w:t>, ISBN 0-</w:t>
      </w:r>
      <w:r w:rsidR="009F2066">
        <w:t>13</w:t>
      </w:r>
      <w:r>
        <w:t>-</w:t>
      </w:r>
      <w:r w:rsidR="009F2066" w:rsidRPr="00924EA5">
        <w:t>235088</w:t>
      </w:r>
      <w:r w:rsidRPr="00924EA5">
        <w:t>-</w:t>
      </w:r>
      <w:r w:rsidR="009F2066" w:rsidRPr="00924EA5">
        <w:t>2</w:t>
      </w:r>
      <w:r w:rsidRPr="00924EA5">
        <w:t>, 2008</w:t>
      </w:r>
      <w:r w:rsidR="009F2066" w:rsidRPr="00924EA5">
        <w:t xml:space="preserve">, </w:t>
      </w:r>
      <w:hyperlink r:id="rId28" w:history="1">
        <w:r w:rsidR="009F2066" w:rsidRPr="00924EA5">
          <w:t>https://enos.itcollege.ee/~jpoial/oop/naited/Clean%20Code.pdf</w:t>
        </w:r>
      </w:hyperlink>
      <w:r w:rsidR="009F2066" w:rsidRPr="00924EA5">
        <w:t xml:space="preserve"> (2021</w:t>
      </w:r>
      <w:r w:rsidR="009F2066">
        <w:t>. okt)</w:t>
      </w:r>
    </w:p>
    <w:p w14:paraId="623BCABF" w14:textId="613569F3" w:rsidR="007124F8" w:rsidRDefault="007124F8" w:rsidP="00A43E0E">
      <w:pPr>
        <w:pStyle w:val="Irodalomjegyzksor"/>
        <w:rPr>
          <w:rStyle w:val="Irodalomjegyzkforrs"/>
          <w:i w:val="0"/>
        </w:rPr>
      </w:pPr>
      <w:bookmarkStart w:id="83" w:name="_Ref86671875"/>
      <w:r>
        <w:rPr>
          <w:rStyle w:val="Irodalomjegyzkforrs"/>
        </w:rPr>
        <w:t>Tes</w:t>
      </w:r>
      <w:r w:rsidR="008B4552">
        <w:rPr>
          <w:rStyle w:val="Irodalomjegyzkforrs"/>
        </w:rPr>
        <w:t>t driven development – TD</w:t>
      </w:r>
      <w:r w:rsidR="008B4552" w:rsidRPr="00924EA5">
        <w:t>D:</w:t>
      </w:r>
      <w:r w:rsidRPr="00924EA5">
        <w:t xml:space="preserve"> </w:t>
      </w:r>
      <w:hyperlink r:id="rId29" w:history="1">
        <w:r w:rsidRPr="00924EA5">
          <w:t>https://en.wikipedia.org/wiki/Test-driven_development</w:t>
        </w:r>
      </w:hyperlink>
      <w:r w:rsidRPr="00924EA5">
        <w:t>/ (2021. okt.)</w:t>
      </w:r>
      <w:bookmarkEnd w:id="83"/>
    </w:p>
    <w:p w14:paraId="3735D8B6" w14:textId="3601D2B6" w:rsidR="007124F8" w:rsidRDefault="007124F8" w:rsidP="00A43E0E">
      <w:pPr>
        <w:pStyle w:val="Irodalomjegyzksor"/>
        <w:rPr>
          <w:rStyle w:val="Irodalomjegyzkforrs"/>
          <w:i w:val="0"/>
        </w:rPr>
      </w:pPr>
      <w:bookmarkStart w:id="84" w:name="_Ref86671956"/>
      <w:r>
        <w:rPr>
          <w:rStyle w:val="Irodalomjegyzkforrs"/>
        </w:rPr>
        <w:t>Code Smell</w:t>
      </w:r>
      <w:r w:rsidRPr="007124F8">
        <w:rPr>
          <w:rStyle w:val="Irodalomjegyzkforrs"/>
          <w:i w:val="0"/>
        </w:rPr>
        <w:t>:</w:t>
      </w:r>
      <w:r>
        <w:rPr>
          <w:rStyle w:val="Irodalomjegyzkforrs"/>
          <w:i w:val="0"/>
        </w:rPr>
        <w:t xml:space="preserve"> </w:t>
      </w:r>
      <w:hyperlink r:id="rId30" w:history="1">
        <w:r w:rsidRPr="00924EA5">
          <w:t>https://en.wikipedia.org/wiki/Code_smell/</w:t>
        </w:r>
      </w:hyperlink>
      <w:r>
        <w:rPr>
          <w:rStyle w:val="Irodalomjegyzkforrs"/>
          <w:i w:val="0"/>
        </w:rPr>
        <w:t xml:space="preserve"> (2021. okt.)</w:t>
      </w:r>
      <w:bookmarkEnd w:id="84"/>
    </w:p>
    <w:p w14:paraId="29E54450" w14:textId="7C9F3510" w:rsidR="00091DBD" w:rsidRDefault="00091DBD" w:rsidP="00A43E0E">
      <w:pPr>
        <w:pStyle w:val="Irodalomjegyzksor"/>
        <w:rPr>
          <w:rStyle w:val="Irodalomjegyzkforrs"/>
          <w:i w:val="0"/>
        </w:rPr>
      </w:pPr>
      <w:bookmarkStart w:id="85" w:name="_Ref86864015"/>
      <w:r>
        <w:rPr>
          <w:rStyle w:val="Irodalomjegyzkforrs"/>
        </w:rPr>
        <w:t>Game Loop Pattern</w:t>
      </w:r>
      <w:r w:rsidRPr="00091DBD">
        <w:rPr>
          <w:rStyle w:val="Irodalomjegyzkforrs"/>
          <w:i w:val="0"/>
        </w:rPr>
        <w:t>:</w:t>
      </w:r>
      <w:r>
        <w:rPr>
          <w:rStyle w:val="Irodalomjegyzkforrs"/>
          <w:i w:val="0"/>
        </w:rPr>
        <w:t xml:space="preserve"> </w:t>
      </w:r>
      <w:hyperlink r:id="rId31" w:history="1">
        <w:r w:rsidRPr="00924EA5">
          <w:t xml:space="preserve">https://gameprogrammingpatterns.com/game-loop.html/  </w:t>
        </w:r>
      </w:hyperlink>
      <w:r>
        <w:rPr>
          <w:rStyle w:val="Irodalomjegyzkforrs"/>
          <w:i w:val="0"/>
        </w:rPr>
        <w:t>(2021. nov.)</w:t>
      </w:r>
      <w:bookmarkEnd w:id="85"/>
    </w:p>
    <w:p w14:paraId="42C29FB2" w14:textId="0AAB769C" w:rsidR="00091DBD" w:rsidRDefault="00091DBD" w:rsidP="00A43E0E">
      <w:pPr>
        <w:pStyle w:val="Irodalomjegyzksor"/>
        <w:rPr>
          <w:rStyle w:val="Irodalomjegyzkforrs"/>
          <w:i w:val="0"/>
        </w:rPr>
      </w:pPr>
      <w:bookmarkStart w:id="86" w:name="_Ref86864024"/>
      <w:r>
        <w:rPr>
          <w:rStyle w:val="Irodalomjegyzkforrs"/>
        </w:rPr>
        <w:t>Update Method Pattern</w:t>
      </w:r>
      <w:r w:rsidRPr="00091DBD">
        <w:rPr>
          <w:rStyle w:val="Irodalomjegyzkforrs"/>
          <w:i w:val="0"/>
        </w:rPr>
        <w:t>:</w:t>
      </w:r>
      <w:r>
        <w:rPr>
          <w:rStyle w:val="Irodalomjegyzkforrs"/>
          <w:i w:val="0"/>
        </w:rPr>
        <w:t xml:space="preserve"> </w:t>
      </w:r>
      <w:hyperlink r:id="rId32" w:history="1">
        <w:r w:rsidRPr="00924EA5">
          <w:t>https://gameprogrammingpatterns.com/update-method.html/</w:t>
        </w:r>
      </w:hyperlink>
      <w:r>
        <w:rPr>
          <w:rStyle w:val="Irodalomjegyzkforrs"/>
          <w:i w:val="0"/>
        </w:rPr>
        <w:t xml:space="preserve">  (2021. nov.)</w:t>
      </w:r>
      <w:bookmarkEnd w:id="86"/>
    </w:p>
    <w:p w14:paraId="5078CFBD" w14:textId="3A81D57F" w:rsidR="00091DBD" w:rsidRDefault="00091DBD" w:rsidP="00A43E0E">
      <w:pPr>
        <w:pStyle w:val="Irodalomjegyzksor"/>
        <w:rPr>
          <w:rStyle w:val="Irodalomjegyzkforrs"/>
          <w:i w:val="0"/>
        </w:rPr>
      </w:pPr>
      <w:bookmarkStart w:id="87" w:name="_Ref86864031"/>
      <w:r>
        <w:rPr>
          <w:rStyle w:val="Irodalomjegyzkforrs"/>
        </w:rPr>
        <w:t>Command Pattern</w:t>
      </w:r>
      <w:r w:rsidRPr="00091DBD">
        <w:rPr>
          <w:rStyle w:val="Irodalomjegyzkforrs"/>
          <w:i w:val="0"/>
        </w:rPr>
        <w:t>:</w:t>
      </w:r>
      <w:r>
        <w:rPr>
          <w:rStyle w:val="Irodalomjegyzkforrs"/>
          <w:i w:val="0"/>
        </w:rPr>
        <w:t xml:space="preserve"> </w:t>
      </w:r>
      <w:hyperlink r:id="rId33" w:history="1">
        <w:r w:rsidRPr="00924EA5">
          <w:t>https://gameprogrammingpatterns.com/command.html/</w:t>
        </w:r>
      </w:hyperlink>
      <w:r>
        <w:rPr>
          <w:rStyle w:val="Irodalomjegyzkforrs"/>
          <w:i w:val="0"/>
        </w:rPr>
        <w:t xml:space="preserve">  (2021. nov.)</w:t>
      </w:r>
      <w:bookmarkEnd w:id="87"/>
    </w:p>
    <w:p w14:paraId="47721947" w14:textId="3D630576" w:rsidR="00091DBD" w:rsidRDefault="00091DBD" w:rsidP="00A43E0E">
      <w:pPr>
        <w:pStyle w:val="Irodalomjegyzksor"/>
        <w:rPr>
          <w:rStyle w:val="Irodalomjegyzkforrs"/>
          <w:i w:val="0"/>
        </w:rPr>
      </w:pPr>
      <w:bookmarkStart w:id="88" w:name="_Ref86864041"/>
      <w:r>
        <w:rPr>
          <w:rStyle w:val="Irodalomjegyzkforrs"/>
        </w:rPr>
        <w:t>Event Queue Pattern</w:t>
      </w:r>
      <w:r w:rsidRPr="00091DBD">
        <w:rPr>
          <w:rStyle w:val="Irodalomjegyzkforrs"/>
          <w:i w:val="0"/>
        </w:rPr>
        <w:t>:</w:t>
      </w:r>
      <w:r>
        <w:rPr>
          <w:rStyle w:val="Irodalomjegyzkforrs"/>
          <w:i w:val="0"/>
        </w:rPr>
        <w:t xml:space="preserve"> </w:t>
      </w:r>
      <w:hyperlink r:id="rId34" w:history="1">
        <w:r w:rsidRPr="00924EA5">
          <w:t>https://gameprogrammingpatterns.com/event-queue.html/</w:t>
        </w:r>
      </w:hyperlink>
      <w:r>
        <w:rPr>
          <w:rStyle w:val="Irodalomjegyzkforrs"/>
          <w:i w:val="0"/>
        </w:rPr>
        <w:t xml:space="preserve">  (2021. nov)</w:t>
      </w:r>
      <w:bookmarkEnd w:id="88"/>
    </w:p>
    <w:p w14:paraId="5CB9820A" w14:textId="621A116A" w:rsidR="00091DBD" w:rsidRDefault="00091DBD" w:rsidP="00A43E0E">
      <w:pPr>
        <w:pStyle w:val="Irodalomjegyzksor"/>
        <w:rPr>
          <w:rStyle w:val="Irodalomjegyzkforrs"/>
          <w:i w:val="0"/>
        </w:rPr>
      </w:pPr>
      <w:bookmarkStart w:id="89" w:name="_Ref86864058"/>
      <w:r>
        <w:rPr>
          <w:rStyle w:val="Irodalomjegyzkforrs"/>
        </w:rPr>
        <w:t>Observer Pattern</w:t>
      </w:r>
      <w:r w:rsidRPr="00091DBD">
        <w:rPr>
          <w:rStyle w:val="Irodalomjegyzkforrs"/>
          <w:i w:val="0"/>
        </w:rPr>
        <w:t>:</w:t>
      </w:r>
      <w:r>
        <w:rPr>
          <w:rStyle w:val="Irodalomjegyzkforrs"/>
          <w:i w:val="0"/>
        </w:rPr>
        <w:t xml:space="preserve"> </w:t>
      </w:r>
      <w:hyperlink r:id="rId35" w:history="1">
        <w:r w:rsidRPr="00924EA5">
          <w:t>https://gameprogrammingpatterns.com/observer.html/</w:t>
        </w:r>
      </w:hyperlink>
      <w:r>
        <w:rPr>
          <w:rStyle w:val="Irodalomjegyzkforrs"/>
          <w:i w:val="0"/>
        </w:rPr>
        <w:t xml:space="preserve">  (2021. nov.)</w:t>
      </w:r>
      <w:bookmarkEnd w:id="89"/>
    </w:p>
    <w:p w14:paraId="3E9AC231" w14:textId="215ECA1B" w:rsidR="00091DBD" w:rsidRDefault="00091DBD" w:rsidP="00A43E0E">
      <w:pPr>
        <w:pStyle w:val="Irodalomjegyzksor"/>
        <w:rPr>
          <w:rStyle w:val="Irodalomjegyzkforrs"/>
          <w:i w:val="0"/>
        </w:rPr>
      </w:pPr>
      <w:bookmarkStart w:id="90" w:name="_Ref86864065"/>
      <w:r>
        <w:rPr>
          <w:rStyle w:val="Irodalomjegyzkforrs"/>
        </w:rPr>
        <w:t>Singleton Pattern</w:t>
      </w:r>
      <w:r w:rsidRPr="00091DBD">
        <w:rPr>
          <w:rStyle w:val="Irodalomjegyzkforrs"/>
          <w:i w:val="0"/>
        </w:rPr>
        <w:t>:</w:t>
      </w:r>
      <w:r>
        <w:rPr>
          <w:rStyle w:val="Irodalomjegyzkforrs"/>
          <w:i w:val="0"/>
        </w:rPr>
        <w:t xml:space="preserve"> </w:t>
      </w:r>
      <w:hyperlink r:id="rId36" w:history="1">
        <w:r w:rsidRPr="00924EA5">
          <w:t>https://gameprogrammingpatterns.com/singleton.html/</w:t>
        </w:r>
      </w:hyperlink>
      <w:r>
        <w:rPr>
          <w:rStyle w:val="Irodalomjegyzkforrs"/>
          <w:i w:val="0"/>
        </w:rPr>
        <w:t xml:space="preserve">  (2021. nov.)</w:t>
      </w:r>
      <w:bookmarkEnd w:id="90"/>
    </w:p>
    <w:p w14:paraId="6B0C7FF5" w14:textId="6D898631" w:rsidR="00091DBD" w:rsidRDefault="00091DBD" w:rsidP="00A43E0E">
      <w:pPr>
        <w:pStyle w:val="Irodalomjegyzksor"/>
        <w:rPr>
          <w:rStyle w:val="Irodalomjegyzkforrs"/>
          <w:i w:val="0"/>
        </w:rPr>
      </w:pPr>
      <w:bookmarkStart w:id="91" w:name="_Ref86864074"/>
      <w:r>
        <w:rPr>
          <w:rStyle w:val="Irodalomjegyzkforrs"/>
        </w:rPr>
        <w:t>State Pattern</w:t>
      </w:r>
      <w:r w:rsidRPr="00091DBD">
        <w:rPr>
          <w:rStyle w:val="Irodalomjegyzkforrs"/>
          <w:i w:val="0"/>
        </w:rPr>
        <w:t>:</w:t>
      </w:r>
      <w:r>
        <w:rPr>
          <w:rStyle w:val="Irodalomjegyzkforrs"/>
          <w:i w:val="0"/>
        </w:rPr>
        <w:t xml:space="preserve"> </w:t>
      </w:r>
      <w:hyperlink r:id="rId37" w:history="1">
        <w:r w:rsidRPr="00924EA5">
          <w:t>https://gameprogrammingpatterns.com/state.html/</w:t>
        </w:r>
      </w:hyperlink>
      <w:r>
        <w:rPr>
          <w:rStyle w:val="Irodalomjegyzkforrs"/>
          <w:i w:val="0"/>
        </w:rPr>
        <w:t xml:space="preserve">  (2021. nov.)</w:t>
      </w:r>
      <w:bookmarkEnd w:id="91"/>
    </w:p>
    <w:p w14:paraId="6D7AE9A0" w14:textId="4C5D7231" w:rsidR="000A13DB" w:rsidRDefault="000A13DB" w:rsidP="008B4552">
      <w:pPr>
        <w:pStyle w:val="Irodalomjegyzksor"/>
        <w:rPr>
          <w:rStyle w:val="Irodalomjegyzkforrs"/>
          <w:i w:val="0"/>
        </w:rPr>
      </w:pPr>
      <w:bookmarkStart w:id="92" w:name="_Ref86869650"/>
      <w:r>
        <w:rPr>
          <w:rStyle w:val="Irodalomjegyzkforrs"/>
        </w:rPr>
        <w:lastRenderedPageBreak/>
        <w:t>Modell View Controller architecture</w:t>
      </w:r>
      <w:r w:rsidR="008B4552" w:rsidRPr="00BE1404">
        <w:rPr>
          <w:rStyle w:val="Irodalomjegyzkforrs"/>
          <w:i w:val="0"/>
        </w:rPr>
        <w:t>:</w:t>
      </w:r>
      <w:r w:rsidR="008B4552">
        <w:rPr>
          <w:rStyle w:val="Irodalomjegyzkforrs"/>
          <w:i w:val="0"/>
        </w:rPr>
        <w:t xml:space="preserve"> </w:t>
      </w:r>
      <w:hyperlink r:id="rId38" w:history="1">
        <w:r w:rsidR="008B4552" w:rsidRPr="00924EA5">
          <w:t>https://en.wikipedia.org/wiki/Model%E2%80%93view%E2%80%93controller/</w:t>
        </w:r>
      </w:hyperlink>
      <w:r>
        <w:rPr>
          <w:rStyle w:val="Irodalomjegyzkforrs"/>
        </w:rPr>
        <w:t xml:space="preserve"> </w:t>
      </w:r>
      <w:bookmarkEnd w:id="92"/>
      <w:r w:rsidR="008B4552">
        <w:rPr>
          <w:rStyle w:val="Irodalomjegyzkforrs"/>
          <w:i w:val="0"/>
        </w:rPr>
        <w:t>(2021. nov.)</w:t>
      </w:r>
    </w:p>
    <w:p w14:paraId="307221E4" w14:textId="70F61754" w:rsidR="008B4552" w:rsidRDefault="008B4552" w:rsidP="008B4552">
      <w:pPr>
        <w:pStyle w:val="Irodalomjegyzksor"/>
        <w:rPr>
          <w:rStyle w:val="Irodalomjegyzkforrs"/>
          <w:i w:val="0"/>
        </w:rPr>
      </w:pPr>
      <w:bookmarkStart w:id="93" w:name="_Ref87023019"/>
      <w:r>
        <w:rPr>
          <w:rStyle w:val="Irodalomjegyzkforrs"/>
        </w:rPr>
        <w:t>Premake</w:t>
      </w:r>
      <w:r w:rsidRPr="00BE1404">
        <w:rPr>
          <w:rStyle w:val="Irodalomjegyzkforrs"/>
          <w:i w:val="0"/>
        </w:rPr>
        <w:t>:</w:t>
      </w:r>
      <w:r>
        <w:rPr>
          <w:rStyle w:val="Irodalomjegyzkforrs"/>
          <w:i w:val="0"/>
        </w:rPr>
        <w:t xml:space="preserve"> </w:t>
      </w:r>
      <w:hyperlink r:id="rId39" w:history="1">
        <w:r w:rsidRPr="00924EA5">
          <w:t>https://premake.github.io/</w:t>
        </w:r>
      </w:hyperlink>
      <w:r>
        <w:rPr>
          <w:rStyle w:val="Irodalomjegyzkforrs"/>
          <w:i w:val="0"/>
        </w:rPr>
        <w:t xml:space="preserve"> (2021. nov.)</w:t>
      </w:r>
      <w:bookmarkEnd w:id="93"/>
    </w:p>
    <w:p w14:paraId="669611B0" w14:textId="3077D59D" w:rsidR="000D097B" w:rsidRDefault="000D097B" w:rsidP="008B4552">
      <w:pPr>
        <w:pStyle w:val="Irodalomjegyzksor"/>
        <w:rPr>
          <w:rStyle w:val="Irodalomjegyzkforrs"/>
          <w:i w:val="0"/>
        </w:rPr>
      </w:pPr>
      <w:bookmarkStart w:id="94" w:name="_Ref87031080"/>
      <w:r>
        <w:rPr>
          <w:rStyle w:val="Irodalomjegyzkforrs"/>
        </w:rPr>
        <w:t>Git</w:t>
      </w:r>
      <w:r w:rsidRPr="000D097B">
        <w:rPr>
          <w:rStyle w:val="Irodalomjegyzkforrs"/>
          <w:i w:val="0"/>
        </w:rPr>
        <w:t>:</w:t>
      </w:r>
      <w:r>
        <w:rPr>
          <w:rStyle w:val="Irodalomjegyzkforrs"/>
          <w:i w:val="0"/>
        </w:rPr>
        <w:t xml:space="preserve"> </w:t>
      </w:r>
      <w:hyperlink r:id="rId40" w:history="1">
        <w:r w:rsidRPr="00924EA5">
          <w:t>https://git-scm.com/</w:t>
        </w:r>
      </w:hyperlink>
      <w:r>
        <w:rPr>
          <w:rStyle w:val="Irodalomjegyzkforrs"/>
          <w:i w:val="0"/>
        </w:rPr>
        <w:t xml:space="preserve"> (2021. nov.)</w:t>
      </w:r>
      <w:bookmarkEnd w:id="94"/>
    </w:p>
    <w:p w14:paraId="7C07C929" w14:textId="3892053D" w:rsidR="00AD7FC4" w:rsidRDefault="00AD7FC4" w:rsidP="008B4552">
      <w:pPr>
        <w:pStyle w:val="Irodalomjegyzksor"/>
        <w:rPr>
          <w:rStyle w:val="Irodalomjegyzkforrs"/>
          <w:i w:val="0"/>
        </w:rPr>
      </w:pPr>
      <w:bookmarkStart w:id="95" w:name="_Ref87031241"/>
      <w:r>
        <w:rPr>
          <w:rStyle w:val="Irodalomjegyzkforrs"/>
        </w:rPr>
        <w:t>GitHub</w:t>
      </w:r>
      <w:r w:rsidRPr="00AD7FC4">
        <w:rPr>
          <w:rStyle w:val="Irodalomjegyzkforrs"/>
          <w:i w:val="0"/>
        </w:rPr>
        <w:t>:</w:t>
      </w:r>
      <w:r>
        <w:rPr>
          <w:rStyle w:val="Irodalomjegyzkforrs"/>
          <w:i w:val="0"/>
        </w:rPr>
        <w:t xml:space="preserve"> </w:t>
      </w:r>
      <w:hyperlink r:id="rId41" w:history="1">
        <w:r w:rsidRPr="00924EA5">
          <w:t>https://hu.wikipedia.org/wiki/GitHub/</w:t>
        </w:r>
      </w:hyperlink>
      <w:r>
        <w:rPr>
          <w:rStyle w:val="Irodalomjegyzkforrs"/>
          <w:i w:val="0"/>
        </w:rPr>
        <w:t xml:space="preserve"> (2021. nov.)</w:t>
      </w:r>
      <w:bookmarkEnd w:id="95"/>
    </w:p>
    <w:p w14:paraId="3F3F50DB" w14:textId="1BB63A6F" w:rsidR="00D70457" w:rsidRDefault="00D70457" w:rsidP="008B4552">
      <w:pPr>
        <w:pStyle w:val="Irodalomjegyzksor"/>
        <w:rPr>
          <w:rStyle w:val="Irodalomjegyzkforrs"/>
          <w:i w:val="0"/>
        </w:rPr>
      </w:pPr>
      <w:bookmarkStart w:id="96" w:name="_Ref87044678"/>
      <w:r>
        <w:rPr>
          <w:rStyle w:val="Irodalomjegyzkforrs"/>
        </w:rPr>
        <w:t>OpenGL</w:t>
      </w:r>
      <w:r w:rsidRPr="00D70457">
        <w:rPr>
          <w:rStyle w:val="Irodalomjegyzkforrs"/>
          <w:i w:val="0"/>
        </w:rPr>
        <w:t>:</w:t>
      </w:r>
      <w:r>
        <w:rPr>
          <w:rStyle w:val="Irodalomjegyzkforrs"/>
          <w:i w:val="0"/>
        </w:rPr>
        <w:t xml:space="preserve"> </w:t>
      </w:r>
      <w:hyperlink r:id="rId42" w:history="1">
        <w:r w:rsidRPr="00924EA5">
          <w:t>https://www.opengl.org//</w:t>
        </w:r>
      </w:hyperlink>
      <w:r>
        <w:rPr>
          <w:rStyle w:val="Irodalomjegyzkforrs"/>
          <w:i w:val="0"/>
        </w:rPr>
        <w:t xml:space="preserve"> (2021. nov.)</w:t>
      </w:r>
      <w:bookmarkEnd w:id="96"/>
    </w:p>
    <w:p w14:paraId="324522DD" w14:textId="4B582DE7" w:rsidR="00D70457" w:rsidRDefault="00D70457" w:rsidP="008B4552">
      <w:pPr>
        <w:pStyle w:val="Irodalomjegyzksor"/>
        <w:rPr>
          <w:rStyle w:val="Irodalomjegyzkforrs"/>
          <w:i w:val="0"/>
        </w:rPr>
      </w:pPr>
      <w:bookmarkStart w:id="97" w:name="_Ref87044695"/>
      <w:r>
        <w:rPr>
          <w:rStyle w:val="Irodalomjegyzkforrs"/>
        </w:rPr>
        <w:t>glad</w:t>
      </w:r>
      <w:r w:rsidRPr="00D70457">
        <w:rPr>
          <w:rStyle w:val="Irodalomjegyzkforrs"/>
          <w:i w:val="0"/>
        </w:rPr>
        <w:t>:</w:t>
      </w:r>
      <w:r>
        <w:rPr>
          <w:rStyle w:val="Irodalomjegyzkforrs"/>
          <w:i w:val="0"/>
        </w:rPr>
        <w:t xml:space="preserve"> </w:t>
      </w:r>
      <w:hyperlink r:id="rId43" w:anchor="glad_.28Multi-Language_GL.2FGLES.2FEGL.2FGLX.2FWGL_Loader-Generator.29/" w:history="1">
        <w:r w:rsidRPr="00924EA5">
          <w:t>https://www.khronos.org/opengl/wiki/OpenGL_Loading_Library#glad_.28Multi-Language_GL.2FGLES.2FEGL.2FGLX.2FWGL_Loader-Generator.29/</w:t>
        </w:r>
      </w:hyperlink>
      <w:r>
        <w:rPr>
          <w:rStyle w:val="Irodalomjegyzkforrs"/>
          <w:i w:val="0"/>
        </w:rPr>
        <w:t xml:space="preserve"> (2021. nov)</w:t>
      </w:r>
      <w:bookmarkEnd w:id="97"/>
    </w:p>
    <w:p w14:paraId="501E516B" w14:textId="5B6CEA78" w:rsidR="00D70457" w:rsidRDefault="00D70457" w:rsidP="008B4552">
      <w:pPr>
        <w:pStyle w:val="Irodalomjegyzksor"/>
        <w:rPr>
          <w:rStyle w:val="Irodalomjegyzkforrs"/>
          <w:i w:val="0"/>
        </w:rPr>
      </w:pPr>
      <w:bookmarkStart w:id="98" w:name="_Ref87044713"/>
      <w:r>
        <w:rPr>
          <w:rStyle w:val="Irodalomjegyzkforrs"/>
        </w:rPr>
        <w:t>GLFW</w:t>
      </w:r>
      <w:r w:rsidRPr="00D70457">
        <w:rPr>
          <w:rStyle w:val="Irodalomjegyzkforrs"/>
          <w:i w:val="0"/>
        </w:rPr>
        <w:t>:</w:t>
      </w:r>
      <w:r>
        <w:rPr>
          <w:rStyle w:val="Irodalomjegyzkforrs"/>
          <w:i w:val="0"/>
        </w:rPr>
        <w:t xml:space="preserve"> </w:t>
      </w:r>
      <w:hyperlink r:id="rId44" w:history="1">
        <w:r w:rsidRPr="00924EA5">
          <w:t>https://www.glfw.org/</w:t>
        </w:r>
      </w:hyperlink>
      <w:r>
        <w:rPr>
          <w:rStyle w:val="Irodalomjegyzkforrs"/>
          <w:i w:val="0"/>
        </w:rPr>
        <w:t xml:space="preserve"> (2021. nov.)</w:t>
      </w:r>
      <w:bookmarkEnd w:id="98"/>
    </w:p>
    <w:p w14:paraId="295EF929" w14:textId="65882150" w:rsidR="00F35DEC" w:rsidRDefault="00F35DEC" w:rsidP="008B4552">
      <w:pPr>
        <w:pStyle w:val="Irodalomjegyzksor"/>
        <w:rPr>
          <w:rStyle w:val="Irodalomjegyzkforrs"/>
          <w:i w:val="0"/>
        </w:rPr>
      </w:pPr>
      <w:bookmarkStart w:id="99" w:name="_Ref87048570"/>
      <w:r>
        <w:rPr>
          <w:rStyle w:val="Irodalomjegyzkforrs"/>
        </w:rPr>
        <w:t>spdlog</w:t>
      </w:r>
      <w:r w:rsidRPr="00F35DEC">
        <w:rPr>
          <w:rStyle w:val="Irodalomjegyzkforrs"/>
          <w:i w:val="0"/>
        </w:rPr>
        <w:t>:</w:t>
      </w:r>
      <w:r>
        <w:rPr>
          <w:rStyle w:val="Irodalomjegyzkforrs"/>
          <w:i w:val="0"/>
        </w:rPr>
        <w:t xml:space="preserve"> </w:t>
      </w:r>
      <w:hyperlink r:id="rId45" w:history="1">
        <w:r w:rsidRPr="00924EA5">
          <w:t>https://github.com/gabime/spdlog/</w:t>
        </w:r>
      </w:hyperlink>
      <w:r>
        <w:rPr>
          <w:rStyle w:val="Irodalomjegyzkforrs"/>
          <w:i w:val="0"/>
        </w:rPr>
        <w:t xml:space="preserve"> (2021. nov.)</w:t>
      </w:r>
      <w:bookmarkEnd w:id="99"/>
    </w:p>
    <w:p w14:paraId="47EEE24E" w14:textId="2AC5B110" w:rsidR="00A403B8" w:rsidRDefault="00A403B8" w:rsidP="008B4552">
      <w:pPr>
        <w:pStyle w:val="Irodalomjegyzksor"/>
        <w:rPr>
          <w:rStyle w:val="Irodalomjegyzkforrs"/>
          <w:i w:val="0"/>
        </w:rPr>
      </w:pPr>
      <w:bookmarkStart w:id="100" w:name="_Ref87049811"/>
      <w:r>
        <w:rPr>
          <w:rStyle w:val="Irodalomjegyzkforrs"/>
        </w:rPr>
        <w:t>ImGui</w:t>
      </w:r>
      <w:r w:rsidRPr="00A403B8">
        <w:rPr>
          <w:rStyle w:val="Irodalomjegyzkforrs"/>
          <w:i w:val="0"/>
        </w:rPr>
        <w:t>:</w:t>
      </w:r>
      <w:r>
        <w:rPr>
          <w:rStyle w:val="Irodalomjegyzkforrs"/>
          <w:i w:val="0"/>
        </w:rPr>
        <w:t xml:space="preserve"> </w:t>
      </w:r>
      <w:hyperlink r:id="rId46" w:history="1">
        <w:r w:rsidRPr="00924EA5">
          <w:t>https://github.com/ocornut/imgui/</w:t>
        </w:r>
      </w:hyperlink>
      <w:r>
        <w:rPr>
          <w:rStyle w:val="Irodalomjegyzkforrs"/>
          <w:i w:val="0"/>
        </w:rPr>
        <w:t xml:space="preserve"> (2021. nov.)</w:t>
      </w:r>
      <w:bookmarkEnd w:id="100"/>
    </w:p>
    <w:p w14:paraId="295ABE66" w14:textId="5BD0903A" w:rsidR="00D5045C" w:rsidRDefault="00D5045C" w:rsidP="008B4552">
      <w:pPr>
        <w:pStyle w:val="Irodalomjegyzksor"/>
        <w:rPr>
          <w:rStyle w:val="Irodalomjegyzkforrs"/>
          <w:i w:val="0"/>
        </w:rPr>
      </w:pPr>
      <w:bookmarkStart w:id="101" w:name="_Ref87095469"/>
      <w:r>
        <w:rPr>
          <w:rStyle w:val="Irodalomjegyzkforrs"/>
        </w:rPr>
        <w:t>glm</w:t>
      </w:r>
      <w:r w:rsidRPr="00D5045C">
        <w:rPr>
          <w:rStyle w:val="Irodalomjegyzkforrs"/>
          <w:i w:val="0"/>
        </w:rPr>
        <w:t>:</w:t>
      </w:r>
      <w:r>
        <w:rPr>
          <w:rStyle w:val="Irodalomjegyzkforrs"/>
          <w:i w:val="0"/>
        </w:rPr>
        <w:t xml:space="preserve"> </w:t>
      </w:r>
      <w:hyperlink r:id="rId47" w:history="1">
        <w:r w:rsidRPr="00924EA5">
          <w:t>https://github.com/g-truc/glm/</w:t>
        </w:r>
      </w:hyperlink>
      <w:r>
        <w:rPr>
          <w:rStyle w:val="Irodalomjegyzkforrs"/>
          <w:i w:val="0"/>
        </w:rPr>
        <w:t xml:space="preserve"> (2021. nov)</w:t>
      </w:r>
      <w:bookmarkEnd w:id="101"/>
    </w:p>
    <w:p w14:paraId="0E5005E0" w14:textId="054F47BD" w:rsidR="00BA1EA1" w:rsidRDefault="00BA1EA1" w:rsidP="008B4552">
      <w:pPr>
        <w:pStyle w:val="Irodalomjegyzksor"/>
        <w:rPr>
          <w:rStyle w:val="Irodalomjegyzkforrs"/>
          <w:i w:val="0"/>
        </w:rPr>
      </w:pPr>
      <w:bookmarkStart w:id="102" w:name="_Ref87889567"/>
      <w:r>
        <w:rPr>
          <w:rStyle w:val="Irodalomjegyzkforrs"/>
        </w:rPr>
        <w:t>stb_image</w:t>
      </w:r>
      <w:r w:rsidRPr="00BA1EA1">
        <w:rPr>
          <w:rStyle w:val="Irodalomjegyzkforrs"/>
          <w:i w:val="0"/>
        </w:rPr>
        <w:t>:</w:t>
      </w:r>
      <w:r>
        <w:rPr>
          <w:rStyle w:val="Irodalomjegyzkforrs"/>
          <w:i w:val="0"/>
        </w:rPr>
        <w:t xml:space="preserve"> </w:t>
      </w:r>
      <w:hyperlink r:id="rId48" w:history="1">
        <w:r w:rsidRPr="00924EA5">
          <w:t>https://github.com/nothings/stb</w:t>
        </w:r>
        <w:r w:rsidRPr="00924EA5">
          <w:t>/</w:t>
        </w:r>
      </w:hyperlink>
      <w:r>
        <w:rPr>
          <w:rStyle w:val="Irodalomjegyzkforrs"/>
          <w:i w:val="0"/>
        </w:rPr>
        <w:t xml:space="preserve"> (2021. nov)</w:t>
      </w:r>
      <w:bookmarkEnd w:id="102"/>
    </w:p>
    <w:p w14:paraId="3B392A8F" w14:textId="17AA5055" w:rsidR="00D5045C" w:rsidRDefault="00D5045C" w:rsidP="008B4552">
      <w:pPr>
        <w:pStyle w:val="Irodalomjegyzksor"/>
        <w:rPr>
          <w:rStyle w:val="Irodalomjegyzkforrs"/>
          <w:i w:val="0"/>
        </w:rPr>
      </w:pPr>
      <w:bookmarkStart w:id="103" w:name="_Ref87095907"/>
      <w:r>
        <w:rPr>
          <w:rStyle w:val="Irodalomjegyzkforrs"/>
        </w:rPr>
        <w:t>bullet physics</w:t>
      </w:r>
      <w:r w:rsidRPr="00D5045C">
        <w:rPr>
          <w:rStyle w:val="Irodalomjegyzkforrs"/>
          <w:i w:val="0"/>
        </w:rPr>
        <w:t>:</w:t>
      </w:r>
      <w:r>
        <w:rPr>
          <w:rStyle w:val="Irodalomjegyzkforrs"/>
          <w:i w:val="0"/>
        </w:rPr>
        <w:t xml:space="preserve"> </w:t>
      </w:r>
      <w:hyperlink r:id="rId49" w:history="1">
        <w:r w:rsidRPr="00924EA5">
          <w:t>https://github.com/bulletphysics/bullet3/</w:t>
        </w:r>
      </w:hyperlink>
      <w:r>
        <w:rPr>
          <w:rStyle w:val="Irodalomjegyzkforrs"/>
          <w:i w:val="0"/>
        </w:rPr>
        <w:t xml:space="preserve"> (2021. nov)</w:t>
      </w:r>
      <w:bookmarkEnd w:id="103"/>
    </w:p>
    <w:p w14:paraId="7BD884D9" w14:textId="68DC7272" w:rsidR="00924EA5" w:rsidRDefault="00924EA5" w:rsidP="008B4552">
      <w:pPr>
        <w:pStyle w:val="Irodalomjegyzksor"/>
        <w:rPr>
          <w:rStyle w:val="Irodalomjegyzkforrs"/>
          <w:i w:val="0"/>
        </w:rPr>
      </w:pPr>
      <w:r>
        <w:rPr>
          <w:rStyle w:val="Irodalomjegyzkforrs"/>
        </w:rPr>
        <w:t>openGL guide</w:t>
      </w:r>
      <w:r w:rsidRPr="00924EA5">
        <w:rPr>
          <w:rStyle w:val="Irodalomjegyzkforrs"/>
          <w:i w:val="0"/>
        </w:rPr>
        <w:t>:</w:t>
      </w:r>
      <w:r>
        <w:rPr>
          <w:rStyle w:val="Irodalomjegyzkforrs"/>
          <w:i w:val="0"/>
        </w:rPr>
        <w:t xml:space="preserve"> </w:t>
      </w:r>
      <w:hyperlink r:id="rId50" w:history="1">
        <w:r w:rsidRPr="00924EA5">
          <w:t>https://learnopengl.com/</w:t>
        </w:r>
      </w:hyperlink>
      <w:r>
        <w:rPr>
          <w:rStyle w:val="Irodalomjegyzkforrs"/>
          <w:i w:val="0"/>
        </w:rPr>
        <w:t xml:space="preserve"> (2021. nov)</w:t>
      </w:r>
    </w:p>
    <w:p w14:paraId="6C1F6131" w14:textId="4DBAFF46" w:rsidR="00924EA5" w:rsidRPr="008B4552" w:rsidRDefault="00924EA5" w:rsidP="008B4552">
      <w:pPr>
        <w:pStyle w:val="Irodalomjegyzksor"/>
        <w:rPr>
          <w:rStyle w:val="Irodalomjegyzkforrs"/>
          <w:i w:val="0"/>
        </w:rPr>
      </w:pPr>
      <w:r>
        <w:rPr>
          <w:rStyle w:val="Irodalomjegyzkforrs"/>
        </w:rPr>
        <w:t>GitHub repository</w:t>
      </w:r>
      <w:r w:rsidRPr="00924EA5">
        <w:rPr>
          <w:rStyle w:val="Irodalomjegyzkforrs"/>
          <w:i w:val="0"/>
        </w:rPr>
        <w:t>:</w:t>
      </w:r>
      <w:r>
        <w:rPr>
          <w:rStyle w:val="Irodalomjegyzkforrs"/>
          <w:i w:val="0"/>
        </w:rPr>
        <w:t xml:space="preserve"> </w:t>
      </w:r>
      <w:hyperlink r:id="rId51" w:history="1">
        <w:r w:rsidRPr="00924EA5">
          <w:t>https://github.com/rittakos/</w:t>
        </w:r>
        <w:r w:rsidRPr="00924EA5">
          <w:t>L</w:t>
        </w:r>
        <w:r w:rsidRPr="00924EA5">
          <w:t>abyrinthGameEngine</w:t>
        </w:r>
      </w:hyperlink>
      <w:r w:rsidRPr="00924EA5">
        <w:t>/</w:t>
      </w:r>
      <w:r>
        <w:rPr>
          <w:rStyle w:val="Irodalomjegyzkforrs"/>
          <w:i w:val="0"/>
        </w:rPr>
        <w:t xml:space="preserve"> (2021. nov)</w:t>
      </w:r>
    </w:p>
    <w:p w14:paraId="4C89A339" w14:textId="77777777" w:rsidR="00B50CAA" w:rsidRDefault="00B50CAA" w:rsidP="00816BCB">
      <w:pPr>
        <w:pStyle w:val="Fejezetcimszmozsnlkl"/>
      </w:pPr>
      <w:bookmarkStart w:id="104" w:name="_Toc88669082"/>
      <w:bookmarkEnd w:id="82"/>
      <w:r>
        <w:lastRenderedPageBreak/>
        <w:t>Függelék</w:t>
      </w:r>
      <w:bookmarkEnd w:id="104"/>
    </w:p>
    <w:p w14:paraId="5747A86F" w14:textId="77777777" w:rsidR="00B50CAA" w:rsidRDefault="00B50CAA" w:rsidP="00B50CAA"/>
    <w:sectPr w:rsidR="00B50CAA" w:rsidSect="00D23BFC">
      <w:headerReference w:type="even" r:id="rId52"/>
      <w:footerReference w:type="default" r:id="rId53"/>
      <w:endnotePr>
        <w:numFmt w:val="decimal"/>
      </w:endnotePr>
      <w:type w:val="continuous"/>
      <w:pgSz w:w="11907" w:h="16840" w:code="9"/>
      <w:pgMar w:top="1418" w:right="1418" w:bottom="1418" w:left="1418"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8E376" w14:textId="77777777" w:rsidR="00A7726E" w:rsidRDefault="00A7726E">
      <w:r>
        <w:separator/>
      </w:r>
    </w:p>
  </w:endnote>
  <w:endnote w:type="continuationSeparator" w:id="0">
    <w:p w14:paraId="369ECC99" w14:textId="77777777" w:rsidR="00A7726E" w:rsidRDefault="00A772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ource Code Pro">
    <w:charset w:val="00"/>
    <w:family w:val="modern"/>
    <w:pitch w:val="fixed"/>
    <w:sig w:usb0="200002F7" w:usb1="020038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52064" w14:textId="77777777" w:rsidR="00681E99" w:rsidRDefault="00681E99">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358FA9" w14:textId="75A2ABF7" w:rsidR="0063585C" w:rsidRDefault="00C00B3C" w:rsidP="00C00B3C">
    <w:pPr>
      <w:pStyle w:val="Footer"/>
    </w:pPr>
    <w:r>
      <w:rPr>
        <w:rStyle w:val="PageNumber"/>
      </w:rPr>
      <w:tab/>
    </w:r>
    <w:r w:rsidR="0063585C">
      <w:rPr>
        <w:rStyle w:val="PageNumber"/>
      </w:rPr>
      <w:fldChar w:fldCharType="begin"/>
    </w:r>
    <w:r w:rsidR="0063585C">
      <w:rPr>
        <w:rStyle w:val="PageNumber"/>
      </w:rPr>
      <w:instrText xml:space="preserve"> PAGE </w:instrText>
    </w:r>
    <w:r w:rsidR="0063585C">
      <w:rPr>
        <w:rStyle w:val="PageNumber"/>
      </w:rPr>
      <w:fldChar w:fldCharType="separate"/>
    </w:r>
    <w:r w:rsidR="00BF4292">
      <w:rPr>
        <w:rStyle w:val="PageNumber"/>
        <w:noProof/>
      </w:rPr>
      <w:t>12</w:t>
    </w:r>
    <w:r w:rsidR="0063585C">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27955" w14:textId="77777777" w:rsidR="00A7726E" w:rsidRDefault="00A7726E">
      <w:r>
        <w:separator/>
      </w:r>
    </w:p>
  </w:footnote>
  <w:footnote w:type="continuationSeparator" w:id="0">
    <w:p w14:paraId="55A91848" w14:textId="77777777" w:rsidR="00A7726E" w:rsidRDefault="00A7726E">
      <w:r>
        <w:continuationSeparator/>
      </w:r>
    </w:p>
  </w:footnote>
  <w:footnote w:id="1">
    <w:p w14:paraId="5277EEBB" w14:textId="00A93590" w:rsidR="00CF5987" w:rsidRPr="00CF5987" w:rsidRDefault="00CF5987">
      <w:pPr>
        <w:pStyle w:val="FootnoteText"/>
      </w:pPr>
      <w:r>
        <w:rPr>
          <w:rStyle w:val="FootnoteReference"/>
        </w:rPr>
        <w:footnoteRef/>
      </w:r>
      <w:r>
        <w:t xml:space="preserve"> fps: </w:t>
      </w:r>
      <w:proofErr w:type="spellStart"/>
      <w:r>
        <w:t>frames</w:t>
      </w:r>
      <w:proofErr w:type="spellEnd"/>
      <w:r>
        <w:t xml:space="preserve"> per </w:t>
      </w:r>
      <w:proofErr w:type="spellStart"/>
      <w:r>
        <w:t>second</w:t>
      </w:r>
      <w:proofErr w:type="spellEnd"/>
      <w:r>
        <w:t xml:space="preserve"> </w:t>
      </w:r>
      <w:r>
        <w:rPr>
          <w:lang w:val="en-US"/>
        </w:rPr>
        <w:t xml:space="preserve">– a </w:t>
      </w:r>
      <w:proofErr w:type="spellStart"/>
      <w:r>
        <w:rPr>
          <w:lang w:val="en-US"/>
        </w:rPr>
        <w:t>másodpercenként</w:t>
      </w:r>
      <w:proofErr w:type="spellEnd"/>
      <w:r>
        <w:rPr>
          <w:lang w:val="en-US"/>
        </w:rPr>
        <w:t xml:space="preserve"> </w:t>
      </w:r>
      <w:proofErr w:type="spellStart"/>
      <w:r>
        <w:rPr>
          <w:lang w:val="en-US"/>
        </w:rPr>
        <w:t>megjelenített</w:t>
      </w:r>
      <w:proofErr w:type="spellEnd"/>
      <w:r>
        <w:rPr>
          <w:lang w:val="en-US"/>
        </w:rPr>
        <w:t xml:space="preserve"> </w:t>
      </w:r>
      <w:proofErr w:type="spellStart"/>
      <w:r>
        <w:rPr>
          <w:lang w:val="en-US"/>
        </w:rPr>
        <w:t>képek</w:t>
      </w:r>
      <w:proofErr w:type="spellEnd"/>
      <w:r>
        <w:rPr>
          <w:lang w:val="en-US"/>
        </w:rPr>
        <w:t xml:space="preserve"> </w:t>
      </w:r>
      <w:proofErr w:type="spellStart"/>
      <w:r>
        <w:rPr>
          <w:lang w:val="en-US"/>
        </w:rPr>
        <w:t>száma</w:t>
      </w:r>
      <w:proofErr w:type="spellEnd"/>
    </w:p>
  </w:footnote>
  <w:footnote w:id="2">
    <w:p w14:paraId="37AFCB28" w14:textId="5803C207" w:rsidR="00291588" w:rsidRDefault="00291588">
      <w:pPr>
        <w:pStyle w:val="FootnoteText"/>
      </w:pPr>
      <w:r>
        <w:rPr>
          <w:rStyle w:val="FootnoteReference"/>
        </w:rPr>
        <w:footnoteRef/>
      </w:r>
      <w:r>
        <w:t xml:space="preserve"> </w:t>
      </w:r>
      <w:proofErr w:type="spellStart"/>
      <w:r>
        <w:t>first</w:t>
      </w:r>
      <w:proofErr w:type="spellEnd"/>
      <w:r>
        <w:t xml:space="preserve"> </w:t>
      </w:r>
      <w:proofErr w:type="spellStart"/>
      <w:r>
        <w:t>person</w:t>
      </w:r>
      <w:proofErr w:type="spellEnd"/>
      <w:r>
        <w:t xml:space="preserve"> </w:t>
      </w:r>
      <w:proofErr w:type="spellStart"/>
      <w:r>
        <w:t>shooter</w:t>
      </w:r>
      <w:proofErr w:type="spellEnd"/>
      <w:r>
        <w:t xml:space="preserve"> – belső nézetű </w:t>
      </w:r>
      <w:proofErr w:type="spellStart"/>
      <w:r>
        <w:t>lövöldözős</w:t>
      </w:r>
      <w:proofErr w:type="spellEnd"/>
      <w:r>
        <w:t xml:space="preserve"> játék</w:t>
      </w:r>
    </w:p>
  </w:footnote>
  <w:footnote w:id="3">
    <w:p w14:paraId="7CF595D4" w14:textId="74A90894" w:rsidR="00291588" w:rsidRDefault="00291588">
      <w:pPr>
        <w:pStyle w:val="FootnoteText"/>
      </w:pPr>
      <w:r>
        <w:rPr>
          <w:rStyle w:val="FootnoteReference"/>
        </w:rPr>
        <w:footnoteRef/>
      </w:r>
      <w:r>
        <w:t xml:space="preserve"> </w:t>
      </w:r>
      <w:proofErr w:type="spellStart"/>
      <w:r>
        <w:t>virtual</w:t>
      </w:r>
      <w:proofErr w:type="spellEnd"/>
      <w:r>
        <w:t xml:space="preserve"> </w:t>
      </w:r>
      <w:proofErr w:type="spellStart"/>
      <w:r>
        <w:t>reality</w:t>
      </w:r>
      <w:proofErr w:type="spellEnd"/>
      <w:r>
        <w:t xml:space="preserve"> – virtuális valóság</w:t>
      </w:r>
    </w:p>
  </w:footnote>
  <w:footnote w:id="4">
    <w:p w14:paraId="05642785" w14:textId="1B7AA586" w:rsidR="00D03EEA" w:rsidRDefault="00D03EEA">
      <w:pPr>
        <w:pStyle w:val="FootnoteText"/>
      </w:pPr>
      <w:r>
        <w:rPr>
          <w:rStyle w:val="FootnoteReference"/>
        </w:rPr>
        <w:footnoteRef/>
      </w:r>
      <w:r>
        <w:t xml:space="preserve"> Szabálykészlet a forráskód alkotóinak elnevezéséhez</w:t>
      </w:r>
    </w:p>
  </w:footnote>
  <w:footnote w:id="5">
    <w:p w14:paraId="586A702A" w14:textId="097A306D" w:rsidR="00176573" w:rsidRDefault="00176573">
      <w:pPr>
        <w:pStyle w:val="FootnoteText"/>
      </w:pPr>
      <w:r>
        <w:rPr>
          <w:rStyle w:val="FootnoteReference"/>
        </w:rPr>
        <w:footnoteRef/>
      </w:r>
      <w:r>
        <w:t xml:space="preserve"> FIFO: </w:t>
      </w:r>
      <w:proofErr w:type="spellStart"/>
      <w:r>
        <w:t>First</w:t>
      </w:r>
      <w:proofErr w:type="spellEnd"/>
      <w:r>
        <w:t xml:space="preserve"> In </w:t>
      </w:r>
      <w:proofErr w:type="spellStart"/>
      <w:r>
        <w:t>First</w:t>
      </w:r>
      <w:proofErr w:type="spellEnd"/>
      <w:r>
        <w:t xml:space="preserve"> Out tároló, az kerül ki </w:t>
      </w:r>
      <w:r w:rsidR="000D659F">
        <w:t>belőle,</w:t>
      </w:r>
      <w:r>
        <w:t xml:space="preserve"> ami legelőször (legrégebben) került bele</w:t>
      </w:r>
    </w:p>
  </w:footnote>
  <w:footnote w:id="6">
    <w:p w14:paraId="27E24889" w14:textId="202B605B" w:rsidR="009A3198" w:rsidRDefault="009A3198">
      <w:pPr>
        <w:pStyle w:val="FootnoteText"/>
      </w:pPr>
      <w:r>
        <w:rPr>
          <w:rStyle w:val="FootnoteReference"/>
        </w:rPr>
        <w:footnoteRef/>
      </w:r>
      <w:r>
        <w:t xml:space="preserve"> Széles körben elterjed, egyszerű script nyelv</w:t>
      </w:r>
    </w:p>
  </w:footnote>
  <w:footnote w:id="7">
    <w:p w14:paraId="1BBFB75F" w14:textId="44DF98FD" w:rsidR="009A3198" w:rsidRDefault="009A3198">
      <w:pPr>
        <w:pStyle w:val="FootnoteText"/>
      </w:pPr>
      <w:r>
        <w:rPr>
          <w:rStyle w:val="FootnoteReference"/>
        </w:rPr>
        <w:footnoteRef/>
      </w:r>
      <w:r>
        <w:t xml:space="preserve"> Futtatható file</w:t>
      </w:r>
    </w:p>
  </w:footnote>
  <w:footnote w:id="8">
    <w:p w14:paraId="16E7E8AE" w14:textId="6B1946C7" w:rsidR="009A3198" w:rsidRDefault="009A3198">
      <w:pPr>
        <w:pStyle w:val="FootnoteText"/>
      </w:pPr>
      <w:r>
        <w:rPr>
          <w:rStyle w:val="FootnoteReference"/>
        </w:rPr>
        <w:footnoteRef/>
      </w:r>
      <w:r>
        <w:t xml:space="preserve"> Dinamikus könyvtár</w:t>
      </w:r>
    </w:p>
  </w:footnote>
  <w:footnote w:id="9">
    <w:p w14:paraId="4C776FDE" w14:textId="20329D87" w:rsidR="009A3198" w:rsidRDefault="009A3198">
      <w:pPr>
        <w:pStyle w:val="FootnoteText"/>
      </w:pPr>
      <w:r>
        <w:rPr>
          <w:rStyle w:val="FootnoteReference"/>
        </w:rPr>
        <w:footnoteRef/>
      </w:r>
      <w:r>
        <w:t xml:space="preserve"> Statikus könyvtár</w:t>
      </w:r>
    </w:p>
  </w:footnote>
  <w:footnote w:id="10">
    <w:p w14:paraId="2583F34A" w14:textId="0E9D02FA" w:rsidR="009A3198" w:rsidRDefault="009A3198">
      <w:pPr>
        <w:pStyle w:val="FootnoteText"/>
      </w:pPr>
      <w:r>
        <w:rPr>
          <w:rStyle w:val="FootnoteReference"/>
        </w:rPr>
        <w:footnoteRef/>
      </w:r>
      <w:r>
        <w:t xml:space="preserve"> Olyan </w:t>
      </w:r>
      <w:proofErr w:type="spellStart"/>
      <w:r>
        <w:t>header</w:t>
      </w:r>
      <w:proofErr w:type="spellEnd"/>
      <w:r w:rsidR="00D03EEA">
        <w:t xml:space="preserve"> file</w:t>
      </w:r>
      <w:r>
        <w:t>, aminek fordítása csak egyszer történik meg</w:t>
      </w:r>
    </w:p>
  </w:footnote>
  <w:footnote w:id="11">
    <w:p w14:paraId="3C6B90F7" w14:textId="73E9CF29" w:rsidR="00D03EEA" w:rsidRDefault="00D03EEA">
      <w:pPr>
        <w:pStyle w:val="FootnoteText"/>
      </w:pPr>
      <w:r>
        <w:rPr>
          <w:rStyle w:val="FootnoteReference"/>
        </w:rPr>
        <w:footnoteRef/>
      </w:r>
      <w:r>
        <w:t xml:space="preserve"> Elterjed, magas szintű programozási nyelv</w:t>
      </w:r>
    </w:p>
  </w:footnote>
  <w:footnote w:id="12">
    <w:p w14:paraId="4810F9BE" w14:textId="21F13668" w:rsidR="00D03EEA" w:rsidRDefault="00D03EEA">
      <w:pPr>
        <w:pStyle w:val="FootnoteText"/>
      </w:pPr>
      <w:r>
        <w:rPr>
          <w:rStyle w:val="FootnoteReference"/>
        </w:rPr>
        <w:footnoteRef/>
      </w:r>
      <w:r>
        <w:t xml:space="preserve"> Indításával </w:t>
      </w:r>
      <w:proofErr w:type="spellStart"/>
      <w:r>
        <w:t>végrehatja</w:t>
      </w:r>
      <w:proofErr w:type="spellEnd"/>
      <w:r>
        <w:t xml:space="preserve"> a benne levő parancssori parancsokat</w:t>
      </w:r>
    </w:p>
  </w:footnote>
  <w:footnote w:id="13">
    <w:p w14:paraId="78632250" w14:textId="7068597A" w:rsidR="00D83164" w:rsidRDefault="00D83164">
      <w:pPr>
        <w:pStyle w:val="FootnoteText"/>
      </w:pPr>
      <w:r>
        <w:rPr>
          <w:rStyle w:val="FootnoteReference"/>
        </w:rPr>
        <w:footnoteRef/>
      </w:r>
      <w:r>
        <w:t xml:space="preserve"> </w:t>
      </w:r>
      <w:proofErr w:type="spellStart"/>
      <w:r>
        <w:t>static</w:t>
      </w:r>
      <w:proofErr w:type="spellEnd"/>
      <w:r>
        <w:t xml:space="preserve"> </w:t>
      </w:r>
      <w:proofErr w:type="spellStart"/>
      <w:r>
        <w:t>libraries</w:t>
      </w:r>
      <w:proofErr w:type="spellEnd"/>
      <w:r>
        <w:t xml:space="preserve">: </w:t>
      </w:r>
      <w:proofErr w:type="spellStart"/>
      <w:r>
        <w:t>lib</w:t>
      </w:r>
      <w:proofErr w:type="spellEnd"/>
      <w:r>
        <w:t xml:space="preserve"> kiterjesztésű file-ok</w:t>
      </w:r>
    </w:p>
  </w:footnote>
  <w:footnote w:id="14">
    <w:p w14:paraId="4B9A7D65" w14:textId="64AA62A6" w:rsidR="00D83164" w:rsidRDefault="00D83164">
      <w:pPr>
        <w:pStyle w:val="FootnoteText"/>
      </w:pPr>
      <w:r>
        <w:rPr>
          <w:rStyle w:val="FootnoteReference"/>
        </w:rPr>
        <w:footnoteRef/>
      </w:r>
      <w:r>
        <w:t xml:space="preserve"> </w:t>
      </w:r>
      <w:proofErr w:type="spellStart"/>
      <w:r>
        <w:t>dynamic</w:t>
      </w:r>
      <w:proofErr w:type="spellEnd"/>
      <w:r>
        <w:t xml:space="preserve"> </w:t>
      </w:r>
      <w:proofErr w:type="spellStart"/>
      <w:r>
        <w:t>libraries</w:t>
      </w:r>
      <w:proofErr w:type="spellEnd"/>
      <w:r>
        <w:t xml:space="preserve">: </w:t>
      </w:r>
      <w:proofErr w:type="spellStart"/>
      <w:r>
        <w:t>dll</w:t>
      </w:r>
      <w:proofErr w:type="spellEnd"/>
      <w:r>
        <w:t xml:space="preserve"> kiterjesztésű file-ok</w:t>
      </w:r>
    </w:p>
  </w:footnote>
  <w:footnote w:id="15">
    <w:p w14:paraId="7D19E6E1" w14:textId="3D1F7FD7" w:rsidR="00F5124C" w:rsidRDefault="00F5124C">
      <w:pPr>
        <w:pStyle w:val="FootnoteText"/>
      </w:pPr>
      <w:r>
        <w:rPr>
          <w:rStyle w:val="FootnoteReference"/>
        </w:rPr>
        <w:footnoteRef/>
      </w:r>
      <w:r>
        <w:t xml:space="preserve"> main függvény</w:t>
      </w:r>
    </w:p>
  </w:footnote>
  <w:footnote w:id="16">
    <w:p w14:paraId="705BE2C0" w14:textId="1DE88377" w:rsidR="004B190C" w:rsidRDefault="004B190C">
      <w:pPr>
        <w:pStyle w:val="FootnoteText"/>
      </w:pPr>
      <w:r>
        <w:rPr>
          <w:rStyle w:val="FootnoteReference"/>
        </w:rPr>
        <w:footnoteRef/>
      </w:r>
      <w:r>
        <w:t xml:space="preserve"> Becsomagolják a platform függő részeket egy egységes környezetbe</w:t>
      </w:r>
    </w:p>
  </w:footnote>
  <w:footnote w:id="17">
    <w:p w14:paraId="5EA2F3F3" w14:textId="63128564" w:rsidR="00A35456" w:rsidRDefault="00A35456">
      <w:pPr>
        <w:pStyle w:val="FootnoteText"/>
      </w:pPr>
      <w:r>
        <w:rPr>
          <w:rStyle w:val="FootnoteReference"/>
        </w:rPr>
        <w:footnoteRef/>
      </w:r>
      <w:r>
        <w:t xml:space="preserve"> Olyan </w:t>
      </w:r>
      <w:r w:rsidR="009137A9">
        <w:t>program,</w:t>
      </w:r>
      <w:r>
        <w:t xml:space="preserve"> amit a GPU hajt végre</w:t>
      </w:r>
    </w:p>
  </w:footnote>
  <w:footnote w:id="18">
    <w:p w14:paraId="014148A3" w14:textId="61075875" w:rsidR="008533CC" w:rsidRDefault="008533CC">
      <w:pPr>
        <w:pStyle w:val="FootnoteText"/>
      </w:pPr>
      <w:r>
        <w:rPr>
          <w:rStyle w:val="FootnoteReference"/>
        </w:rPr>
        <w:footnoteRef/>
      </w:r>
      <w:r>
        <w:t xml:space="preserve"> Eltárolható, esetünkben </w:t>
      </w:r>
      <w:proofErr w:type="spellStart"/>
      <w:r>
        <w:t>fileba</w:t>
      </w:r>
      <w:proofErr w:type="spellEnd"/>
      <w:r>
        <w:t xml:space="preserve"> írható és onnan beolvasható</w:t>
      </w:r>
    </w:p>
  </w:footnote>
  <w:footnote w:id="19">
    <w:p w14:paraId="311D475C" w14:textId="49934D4D" w:rsidR="003A051F" w:rsidRDefault="003A051F">
      <w:pPr>
        <w:pStyle w:val="FootnoteText"/>
      </w:pPr>
      <w:r>
        <w:rPr>
          <w:rStyle w:val="FootnoteReference"/>
        </w:rPr>
        <w:footnoteRef/>
      </w:r>
      <w:r>
        <w:t xml:space="preserve"> </w:t>
      </w:r>
      <w:proofErr w:type="spellStart"/>
      <w:r>
        <w:t>seed</w:t>
      </w:r>
      <w:proofErr w:type="spellEnd"/>
      <w:r>
        <w:t>: a véletlenszerű generálás paramétere, egyezés esetén a kiment is azonos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2A8D" w14:textId="77777777" w:rsidR="0063585C" w:rsidRDefault="0063585C"/>
  <w:p w14:paraId="2FBE2084" w14:textId="77777777" w:rsidR="0063585C" w:rsidRDefault="0063585C"/>
  <w:p w14:paraId="2BF231C2" w14:textId="77777777" w:rsidR="0063585C" w:rsidRDefault="0063585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B9103326"/>
    <w:lvl w:ilvl="0" w:tplc="9AB0D1E6">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15EE0508"/>
    <w:multiLevelType w:val="multilevel"/>
    <w:tmpl w:val="418E4214"/>
    <w:numStyleLink w:val="tmutatszmozottlista"/>
  </w:abstractNum>
  <w:abstractNum w:abstractNumId="12"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EF06BA1"/>
    <w:multiLevelType w:val="hybridMultilevel"/>
    <w:tmpl w:val="ACAA847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4" w15:restartNumberingAfterBreak="0">
    <w:nsid w:val="31A370F8"/>
    <w:multiLevelType w:val="hybridMultilevel"/>
    <w:tmpl w:val="574A23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3ADD7B9B"/>
    <w:multiLevelType w:val="hybridMultilevel"/>
    <w:tmpl w:val="914CA0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3EE817B8"/>
    <w:multiLevelType w:val="hybridMultilevel"/>
    <w:tmpl w:val="5178C09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428A76ED"/>
    <w:multiLevelType w:val="hybridMultilevel"/>
    <w:tmpl w:val="7C1490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B361CDF"/>
    <w:multiLevelType w:val="hybridMultilevel"/>
    <w:tmpl w:val="ABCC29C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4" w15:restartNumberingAfterBreak="0">
    <w:nsid w:val="51CD6005"/>
    <w:multiLevelType w:val="hybridMultilevel"/>
    <w:tmpl w:val="B87E3F56"/>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5"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68C764D1"/>
    <w:multiLevelType w:val="hybridMultilevel"/>
    <w:tmpl w:val="3AB6CF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2B01C5A"/>
    <w:multiLevelType w:val="hybridMultilevel"/>
    <w:tmpl w:val="D1961D4E"/>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9" w15:restartNumberingAfterBreak="0">
    <w:nsid w:val="751501F4"/>
    <w:multiLevelType w:val="hybridMultilevel"/>
    <w:tmpl w:val="1EE452F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799C3B84"/>
    <w:multiLevelType w:val="multilevel"/>
    <w:tmpl w:val="B908E538"/>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abstractNumId w:val="10"/>
  </w:num>
  <w:num w:numId="2">
    <w:abstractNumId w:val="30"/>
  </w:num>
  <w:num w:numId="3">
    <w:abstractNumId w:val="12"/>
  </w:num>
  <w:num w:numId="4">
    <w:abstractNumId w:val="18"/>
  </w:num>
  <w:num w:numId="5">
    <w:abstractNumId w:val="22"/>
  </w:num>
  <w:num w:numId="6">
    <w:abstractNumId w:val="25"/>
  </w:num>
  <w:num w:numId="7">
    <w:abstractNumId w:val="15"/>
  </w:num>
  <w:num w:numId="8">
    <w:abstractNumId w:val="11"/>
  </w:num>
  <w:num w:numId="9">
    <w:abstractNumId w:val="16"/>
  </w:num>
  <w:num w:numId="10">
    <w:abstractNumId w:val="31"/>
  </w:num>
  <w:num w:numId="11">
    <w:abstractNumId w:val="17"/>
  </w:num>
  <w:num w:numId="12">
    <w:abstractNumId w:val="27"/>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13"/>
  </w:num>
  <w:num w:numId="24">
    <w:abstractNumId w:val="14"/>
  </w:num>
  <w:num w:numId="25">
    <w:abstractNumId w:val="28"/>
  </w:num>
  <w:num w:numId="26">
    <w:abstractNumId w:val="29"/>
  </w:num>
  <w:num w:numId="27">
    <w:abstractNumId w:val="19"/>
  </w:num>
  <w:num w:numId="28">
    <w:abstractNumId w:val="24"/>
  </w:num>
  <w:num w:numId="29">
    <w:abstractNumId w:val="26"/>
  </w:num>
  <w:num w:numId="30">
    <w:abstractNumId w:val="23"/>
  </w:num>
  <w:num w:numId="31">
    <w:abstractNumId w:val="20"/>
  </w:num>
  <w:num w:numId="32">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attachedTemplate r:id="rId1"/>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rawingGridHorizontalSpacing w:val="187"/>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bQ0NjQ3NLUwMjQwMDZT0lEKTi0uzszPAykwrAUAAeI4CiwAAAA="/>
  </w:docVars>
  <w:rsids>
    <w:rsidRoot w:val="00B50CAA"/>
    <w:rsid w:val="000062F4"/>
    <w:rsid w:val="0001192F"/>
    <w:rsid w:val="00011E8D"/>
    <w:rsid w:val="00013AC5"/>
    <w:rsid w:val="00017001"/>
    <w:rsid w:val="0004047A"/>
    <w:rsid w:val="000673ED"/>
    <w:rsid w:val="00091DBD"/>
    <w:rsid w:val="000A13DB"/>
    <w:rsid w:val="000A6FF1"/>
    <w:rsid w:val="000A7483"/>
    <w:rsid w:val="000B53E0"/>
    <w:rsid w:val="000B6F41"/>
    <w:rsid w:val="000C43F2"/>
    <w:rsid w:val="000D097B"/>
    <w:rsid w:val="000D659F"/>
    <w:rsid w:val="000E6296"/>
    <w:rsid w:val="000F1C58"/>
    <w:rsid w:val="00136766"/>
    <w:rsid w:val="00161B87"/>
    <w:rsid w:val="00162232"/>
    <w:rsid w:val="0016297E"/>
    <w:rsid w:val="0016418D"/>
    <w:rsid w:val="00171054"/>
    <w:rsid w:val="00176573"/>
    <w:rsid w:val="00184F0C"/>
    <w:rsid w:val="001A57BC"/>
    <w:rsid w:val="001E1181"/>
    <w:rsid w:val="001E4A53"/>
    <w:rsid w:val="001F0CE2"/>
    <w:rsid w:val="0020396D"/>
    <w:rsid w:val="002102C3"/>
    <w:rsid w:val="00221D26"/>
    <w:rsid w:val="00225F65"/>
    <w:rsid w:val="00227347"/>
    <w:rsid w:val="00242AD9"/>
    <w:rsid w:val="00260051"/>
    <w:rsid w:val="00262F1A"/>
    <w:rsid w:val="002637AA"/>
    <w:rsid w:val="00267677"/>
    <w:rsid w:val="0028219E"/>
    <w:rsid w:val="002841F9"/>
    <w:rsid w:val="0028595B"/>
    <w:rsid w:val="002866F9"/>
    <w:rsid w:val="00291588"/>
    <w:rsid w:val="002C665D"/>
    <w:rsid w:val="002D0621"/>
    <w:rsid w:val="002D7DA9"/>
    <w:rsid w:val="002E04DE"/>
    <w:rsid w:val="002E1D2A"/>
    <w:rsid w:val="002F4AC4"/>
    <w:rsid w:val="00302BB3"/>
    <w:rsid w:val="00303FC7"/>
    <w:rsid w:val="00311F9B"/>
    <w:rsid w:val="00313013"/>
    <w:rsid w:val="00322A23"/>
    <w:rsid w:val="0032308E"/>
    <w:rsid w:val="00350434"/>
    <w:rsid w:val="00350AEC"/>
    <w:rsid w:val="0036224D"/>
    <w:rsid w:val="003735D0"/>
    <w:rsid w:val="0037381F"/>
    <w:rsid w:val="003978C7"/>
    <w:rsid w:val="003A051F"/>
    <w:rsid w:val="003A4CDB"/>
    <w:rsid w:val="003B3780"/>
    <w:rsid w:val="003B7D7D"/>
    <w:rsid w:val="003E3DA8"/>
    <w:rsid w:val="003E6C86"/>
    <w:rsid w:val="003E70B1"/>
    <w:rsid w:val="003F1E88"/>
    <w:rsid w:val="003F5425"/>
    <w:rsid w:val="00402C43"/>
    <w:rsid w:val="00403018"/>
    <w:rsid w:val="00410924"/>
    <w:rsid w:val="0041216D"/>
    <w:rsid w:val="00413092"/>
    <w:rsid w:val="00420DC5"/>
    <w:rsid w:val="004245EF"/>
    <w:rsid w:val="00466494"/>
    <w:rsid w:val="00472FD3"/>
    <w:rsid w:val="00476F88"/>
    <w:rsid w:val="004801C1"/>
    <w:rsid w:val="0048395A"/>
    <w:rsid w:val="004851C7"/>
    <w:rsid w:val="00486C1A"/>
    <w:rsid w:val="0049456A"/>
    <w:rsid w:val="004A4B8D"/>
    <w:rsid w:val="004B190C"/>
    <w:rsid w:val="004E6AD1"/>
    <w:rsid w:val="004F460C"/>
    <w:rsid w:val="00500226"/>
    <w:rsid w:val="00502A30"/>
    <w:rsid w:val="005202C0"/>
    <w:rsid w:val="005258D3"/>
    <w:rsid w:val="0053119E"/>
    <w:rsid w:val="00532D18"/>
    <w:rsid w:val="00537EA5"/>
    <w:rsid w:val="0054456E"/>
    <w:rsid w:val="005524FC"/>
    <w:rsid w:val="00553F1A"/>
    <w:rsid w:val="00576495"/>
    <w:rsid w:val="00576FDD"/>
    <w:rsid w:val="005C1FE5"/>
    <w:rsid w:val="005D3443"/>
    <w:rsid w:val="005D5764"/>
    <w:rsid w:val="005E01E0"/>
    <w:rsid w:val="005F3404"/>
    <w:rsid w:val="00607095"/>
    <w:rsid w:val="0062185B"/>
    <w:rsid w:val="006357DD"/>
    <w:rsid w:val="0063585C"/>
    <w:rsid w:val="00641018"/>
    <w:rsid w:val="00650C7C"/>
    <w:rsid w:val="00661CF1"/>
    <w:rsid w:val="006729DD"/>
    <w:rsid w:val="00675281"/>
    <w:rsid w:val="00681E99"/>
    <w:rsid w:val="00692605"/>
    <w:rsid w:val="006A1B7F"/>
    <w:rsid w:val="006B00FC"/>
    <w:rsid w:val="006D338C"/>
    <w:rsid w:val="006F512E"/>
    <w:rsid w:val="00700E3A"/>
    <w:rsid w:val="00702FDC"/>
    <w:rsid w:val="007124F8"/>
    <w:rsid w:val="0071367E"/>
    <w:rsid w:val="00730B3C"/>
    <w:rsid w:val="00760739"/>
    <w:rsid w:val="00777412"/>
    <w:rsid w:val="007E7A6F"/>
    <w:rsid w:val="00816BCB"/>
    <w:rsid w:val="00845D33"/>
    <w:rsid w:val="008533CC"/>
    <w:rsid w:val="00854BDC"/>
    <w:rsid w:val="00860D4A"/>
    <w:rsid w:val="008A6934"/>
    <w:rsid w:val="008B4552"/>
    <w:rsid w:val="008E7228"/>
    <w:rsid w:val="008F3E11"/>
    <w:rsid w:val="0090541F"/>
    <w:rsid w:val="009137A9"/>
    <w:rsid w:val="009147D1"/>
    <w:rsid w:val="00924EA5"/>
    <w:rsid w:val="00932A83"/>
    <w:rsid w:val="00934BD4"/>
    <w:rsid w:val="00940CB1"/>
    <w:rsid w:val="00952FD9"/>
    <w:rsid w:val="0098532E"/>
    <w:rsid w:val="009A3198"/>
    <w:rsid w:val="009A32B9"/>
    <w:rsid w:val="009B1AB8"/>
    <w:rsid w:val="009B6C78"/>
    <w:rsid w:val="009C1C93"/>
    <w:rsid w:val="009C392F"/>
    <w:rsid w:val="009E67D2"/>
    <w:rsid w:val="009F2066"/>
    <w:rsid w:val="00A21A6A"/>
    <w:rsid w:val="00A34DC4"/>
    <w:rsid w:val="00A35456"/>
    <w:rsid w:val="00A403B8"/>
    <w:rsid w:val="00A43E0E"/>
    <w:rsid w:val="00A60A75"/>
    <w:rsid w:val="00A7726E"/>
    <w:rsid w:val="00A813C3"/>
    <w:rsid w:val="00A83E02"/>
    <w:rsid w:val="00AA7903"/>
    <w:rsid w:val="00AB511F"/>
    <w:rsid w:val="00AC03A6"/>
    <w:rsid w:val="00AD7FC4"/>
    <w:rsid w:val="00AE05C4"/>
    <w:rsid w:val="00AE0BFD"/>
    <w:rsid w:val="00AF6C6E"/>
    <w:rsid w:val="00B0517F"/>
    <w:rsid w:val="00B071AF"/>
    <w:rsid w:val="00B13FD0"/>
    <w:rsid w:val="00B14AFD"/>
    <w:rsid w:val="00B4104A"/>
    <w:rsid w:val="00B46D8F"/>
    <w:rsid w:val="00B50CAA"/>
    <w:rsid w:val="00B5127D"/>
    <w:rsid w:val="00B73F54"/>
    <w:rsid w:val="00B820C2"/>
    <w:rsid w:val="00B91528"/>
    <w:rsid w:val="00B941DB"/>
    <w:rsid w:val="00B96880"/>
    <w:rsid w:val="00BA145C"/>
    <w:rsid w:val="00BA1EA1"/>
    <w:rsid w:val="00BB355B"/>
    <w:rsid w:val="00BC609C"/>
    <w:rsid w:val="00BD49CA"/>
    <w:rsid w:val="00BE1404"/>
    <w:rsid w:val="00BF4292"/>
    <w:rsid w:val="00C00B3C"/>
    <w:rsid w:val="00C0766B"/>
    <w:rsid w:val="00C2686E"/>
    <w:rsid w:val="00C31260"/>
    <w:rsid w:val="00C32312"/>
    <w:rsid w:val="00C354EB"/>
    <w:rsid w:val="00C3651B"/>
    <w:rsid w:val="00C47713"/>
    <w:rsid w:val="00C53F92"/>
    <w:rsid w:val="00C730E7"/>
    <w:rsid w:val="00C73DEE"/>
    <w:rsid w:val="00C801F0"/>
    <w:rsid w:val="00C84464"/>
    <w:rsid w:val="00C94815"/>
    <w:rsid w:val="00CB54CC"/>
    <w:rsid w:val="00CC6360"/>
    <w:rsid w:val="00CF5987"/>
    <w:rsid w:val="00D03EEA"/>
    <w:rsid w:val="00D07335"/>
    <w:rsid w:val="00D1632F"/>
    <w:rsid w:val="00D23BFC"/>
    <w:rsid w:val="00D36EE0"/>
    <w:rsid w:val="00D429F2"/>
    <w:rsid w:val="00D5045C"/>
    <w:rsid w:val="00D53F5A"/>
    <w:rsid w:val="00D70457"/>
    <w:rsid w:val="00D76E2C"/>
    <w:rsid w:val="00D81927"/>
    <w:rsid w:val="00D83164"/>
    <w:rsid w:val="00D84B19"/>
    <w:rsid w:val="00D87214"/>
    <w:rsid w:val="00D95B25"/>
    <w:rsid w:val="00D95E2C"/>
    <w:rsid w:val="00DD4A81"/>
    <w:rsid w:val="00DD511D"/>
    <w:rsid w:val="00DD6A58"/>
    <w:rsid w:val="00DE72E5"/>
    <w:rsid w:val="00E0254E"/>
    <w:rsid w:val="00E07EE4"/>
    <w:rsid w:val="00E42F0D"/>
    <w:rsid w:val="00E71C54"/>
    <w:rsid w:val="00E8385C"/>
    <w:rsid w:val="00E86A0C"/>
    <w:rsid w:val="00EA7B1B"/>
    <w:rsid w:val="00EB1DE6"/>
    <w:rsid w:val="00ED24FC"/>
    <w:rsid w:val="00EE1A1F"/>
    <w:rsid w:val="00EE2264"/>
    <w:rsid w:val="00EE4B25"/>
    <w:rsid w:val="00EE543F"/>
    <w:rsid w:val="00F050F9"/>
    <w:rsid w:val="00F35DEC"/>
    <w:rsid w:val="00F50A64"/>
    <w:rsid w:val="00F5124C"/>
    <w:rsid w:val="00F74C7E"/>
    <w:rsid w:val="00F902C9"/>
    <w:rsid w:val="00FF32A9"/>
    <w:rsid w:val="00FF6D2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6FCF3"/>
  <w15:chartTrackingRefBased/>
  <w15:docId w15:val="{A7AA8B09-AB12-4208-AEFC-07CFC38E2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u-HU" w:eastAsia="hu-H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toc 1" w:uiPriority="39"/>
    <w:lsdException w:name="toc 2" w:uiPriority="39"/>
    <w:lsdException w:name="toc 3" w:uiPriority="39"/>
    <w:lsdException w:name="caption"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A32B9"/>
    <w:pPr>
      <w:spacing w:after="120" w:line="360" w:lineRule="auto"/>
      <w:ind w:firstLine="720"/>
      <w:jc w:val="both"/>
    </w:pPr>
    <w:rPr>
      <w:sz w:val="24"/>
      <w:szCs w:val="24"/>
      <w:lang w:eastAsia="en-US"/>
    </w:rPr>
  </w:style>
  <w:style w:type="paragraph" w:styleId="Heading1">
    <w:name w:val="heading 1"/>
    <w:basedOn w:val="Normal"/>
    <w:next w:val="Normal"/>
    <w:autoRedefine/>
    <w:qFormat/>
    <w:pPr>
      <w:keepNext/>
      <w:pageBreakBefore/>
      <w:numPr>
        <w:numId w:val="2"/>
      </w:numPr>
      <w:spacing w:before="360" w:after="480"/>
      <w:outlineLvl w:val="0"/>
    </w:pPr>
    <w:rPr>
      <w:rFonts w:cs="Arial"/>
      <w:b/>
      <w:bCs/>
      <w:kern w:val="32"/>
      <w:sz w:val="36"/>
      <w:szCs w:val="32"/>
    </w:rPr>
  </w:style>
  <w:style w:type="paragraph" w:styleId="Heading2">
    <w:name w:val="heading 2"/>
    <w:basedOn w:val="Normal"/>
    <w:next w:val="Normal"/>
    <w:autoRedefine/>
    <w:qFormat/>
    <w:pPr>
      <w:keepNext/>
      <w:numPr>
        <w:ilvl w:val="1"/>
        <w:numId w:val="2"/>
      </w:numPr>
      <w:spacing w:before="240" w:after="60"/>
      <w:outlineLvl w:val="1"/>
    </w:pPr>
    <w:rPr>
      <w:rFonts w:cs="Arial"/>
      <w:b/>
      <w:bCs/>
      <w:iCs/>
      <w:sz w:val="32"/>
      <w:szCs w:val="28"/>
    </w:rPr>
  </w:style>
  <w:style w:type="paragraph" w:styleId="Heading3">
    <w:name w:val="heading 3"/>
    <w:basedOn w:val="Normal"/>
    <w:next w:val="Normal"/>
    <w:autoRedefine/>
    <w:qFormat/>
    <w:rsid w:val="008F3E11"/>
    <w:pPr>
      <w:keepNext/>
      <w:numPr>
        <w:ilvl w:val="2"/>
        <w:numId w:val="2"/>
      </w:numPr>
      <w:spacing w:before="240" w:after="60"/>
      <w:outlineLvl w:val="2"/>
    </w:pPr>
    <w:rPr>
      <w:rFonts w:cs="Arial"/>
      <w:b/>
      <w:bCs/>
      <w:sz w:val="28"/>
      <w:szCs w:val="26"/>
    </w:rPr>
  </w:style>
  <w:style w:type="paragraph" w:styleId="Heading4">
    <w:name w:val="heading 4"/>
    <w:basedOn w:val="Normal"/>
    <w:next w:val="Normal"/>
    <w:autoRedefine/>
    <w:qFormat/>
    <w:pPr>
      <w:keepNext/>
      <w:numPr>
        <w:ilvl w:val="3"/>
        <w:numId w:val="2"/>
      </w:numPr>
      <w:spacing w:before="240" w:after="60"/>
      <w:outlineLvl w:val="3"/>
    </w:pPr>
    <w:rPr>
      <w:b/>
      <w:bCs/>
      <w:szCs w:val="28"/>
    </w:rPr>
  </w:style>
  <w:style w:type="paragraph" w:styleId="Heading5">
    <w:name w:val="heading 5"/>
    <w:basedOn w:val="Normal"/>
    <w:next w:val="Normal"/>
    <w:pPr>
      <w:numPr>
        <w:ilvl w:val="4"/>
        <w:numId w:val="2"/>
      </w:numPr>
      <w:spacing w:before="240" w:after="60"/>
      <w:outlineLvl w:val="4"/>
    </w:pPr>
    <w:rPr>
      <w:b/>
      <w:bCs/>
      <w:i/>
      <w:iCs/>
      <w:sz w:val="26"/>
      <w:szCs w:val="26"/>
    </w:rPr>
  </w:style>
  <w:style w:type="paragraph" w:styleId="Heading6">
    <w:name w:val="heading 6"/>
    <w:basedOn w:val="Normal"/>
    <w:next w:val="Normal"/>
    <w:pPr>
      <w:numPr>
        <w:ilvl w:val="5"/>
        <w:numId w:val="2"/>
      </w:numPr>
      <w:spacing w:before="240" w:after="60"/>
      <w:outlineLvl w:val="5"/>
    </w:pPr>
    <w:rPr>
      <w:b/>
      <w:bCs/>
      <w:sz w:val="22"/>
      <w:szCs w:val="22"/>
    </w:rPr>
  </w:style>
  <w:style w:type="paragraph" w:styleId="Heading7">
    <w:name w:val="heading 7"/>
    <w:basedOn w:val="Normal"/>
    <w:next w:val="Normal"/>
    <w:pPr>
      <w:numPr>
        <w:ilvl w:val="6"/>
        <w:numId w:val="2"/>
      </w:numPr>
      <w:spacing w:before="240" w:after="60"/>
      <w:outlineLvl w:val="6"/>
    </w:pPr>
  </w:style>
  <w:style w:type="paragraph" w:styleId="Heading8">
    <w:name w:val="heading 8"/>
    <w:basedOn w:val="Normal"/>
    <w:next w:val="Normal"/>
    <w:pPr>
      <w:numPr>
        <w:ilvl w:val="7"/>
        <w:numId w:val="2"/>
      </w:numPr>
      <w:spacing w:before="240" w:after="60"/>
      <w:outlineLvl w:val="7"/>
    </w:pPr>
    <w:rPr>
      <w:i/>
      <w:iCs/>
    </w:rPr>
  </w:style>
  <w:style w:type="paragraph" w:styleId="Heading9">
    <w:name w:val="heading 9"/>
    <w:basedOn w:val="Normal"/>
    <w:next w:val="Normal"/>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00B3C"/>
    <w:pPr>
      <w:tabs>
        <w:tab w:val="center" w:pos="4320"/>
        <w:tab w:val="right" w:pos="8640"/>
      </w:tabs>
      <w:ind w:firstLine="0"/>
    </w:pPr>
  </w:style>
  <w:style w:type="paragraph" w:styleId="Title">
    <w:name w:val="Title"/>
    <w:basedOn w:val="Normal"/>
    <w:next w:val="Subtitle"/>
    <w:autoRedefine/>
    <w:rsid w:val="00730B3C"/>
    <w:pPr>
      <w:keepNext/>
      <w:spacing w:line="240" w:lineRule="auto"/>
      <w:ind w:firstLine="0"/>
      <w:jc w:val="center"/>
    </w:pPr>
    <w:rPr>
      <w:rFonts w:cs="Arial"/>
      <w:b/>
      <w:bCs/>
      <w:caps/>
      <w:kern w:val="28"/>
      <w:sz w:val="52"/>
      <w:szCs w:val="32"/>
    </w:rPr>
  </w:style>
  <w:style w:type="paragraph" w:customStyle="1" w:styleId="Cmlapszerz">
    <w:name w:val="Címlap szerző"/>
    <w:basedOn w:val="Normal"/>
    <w:autoRedefine/>
    <w:rsid w:val="00171054"/>
    <w:pPr>
      <w:keepNext/>
      <w:spacing w:after="240" w:line="240" w:lineRule="auto"/>
      <w:ind w:firstLine="0"/>
      <w:jc w:val="center"/>
    </w:pPr>
    <w:rPr>
      <w:noProof/>
      <w:sz w:val="40"/>
    </w:rPr>
  </w:style>
  <w:style w:type="paragraph" w:styleId="Subtitle">
    <w:name w:val="Subtitle"/>
    <w:basedOn w:val="Normal"/>
    <w:autoRedefine/>
    <w:rsid w:val="009C1C93"/>
    <w:pPr>
      <w:keepLines/>
      <w:spacing w:before="120" w:after="4200"/>
      <w:ind w:firstLine="0"/>
      <w:jc w:val="center"/>
    </w:pPr>
    <w:rPr>
      <w:rFonts w:cs="Arial"/>
      <w:noProof/>
      <w:sz w:val="32"/>
    </w:rPr>
  </w:style>
  <w:style w:type="paragraph" w:styleId="Footer">
    <w:name w:val="footer"/>
    <w:basedOn w:val="Normal"/>
    <w:rsid w:val="00C00B3C"/>
    <w:pPr>
      <w:tabs>
        <w:tab w:val="center" w:pos="4320"/>
        <w:tab w:val="right" w:pos="8640"/>
      </w:tabs>
      <w:ind w:firstLine="0"/>
    </w:pPr>
  </w:style>
  <w:style w:type="paragraph" w:styleId="TOC2">
    <w:name w:val="toc 2"/>
    <w:basedOn w:val="Normal"/>
    <w:next w:val="Normal"/>
    <w:autoRedefine/>
    <w:uiPriority w:val="39"/>
    <w:rsid w:val="009C1C93"/>
    <w:pPr>
      <w:spacing w:after="0"/>
      <w:ind w:left="238" w:firstLine="0"/>
    </w:pPr>
  </w:style>
  <w:style w:type="paragraph" w:styleId="BodyText">
    <w:name w:val="Body Text"/>
    <w:basedOn w:val="Normal"/>
    <w:link w:val="BodyTextChar"/>
    <w:pPr>
      <w:spacing w:before="360"/>
      <w:ind w:firstLine="0"/>
    </w:pPr>
  </w:style>
  <w:style w:type="paragraph" w:customStyle="1" w:styleId="Nyilatkozatcm">
    <w:name w:val="Nyilatkozat cím"/>
    <w:basedOn w:val="Normal"/>
    <w:next w:val="Normal"/>
    <w:autoRedefine/>
    <w:pPr>
      <w:keepNext/>
      <w:pageBreakBefore/>
      <w:spacing w:after="640"/>
      <w:ind w:firstLine="0"/>
      <w:jc w:val="center"/>
    </w:pPr>
    <w:rPr>
      <w:b/>
      <w:caps/>
      <w:sz w:val="36"/>
    </w:rPr>
  </w:style>
  <w:style w:type="paragraph" w:customStyle="1" w:styleId="Nyilatkozatkeltezs">
    <w:name w:val="Nyilatkozat keltezés"/>
    <w:basedOn w:val="Nyilatkozatszveg"/>
    <w:rsid w:val="00854BDC"/>
    <w:pPr>
      <w:spacing w:before="240" w:after="960"/>
    </w:pPr>
  </w:style>
  <w:style w:type="paragraph" w:styleId="TOC1">
    <w:name w:val="toc 1"/>
    <w:basedOn w:val="Normal"/>
    <w:next w:val="Normal"/>
    <w:autoRedefine/>
    <w:uiPriority w:val="39"/>
    <w:rsid w:val="00D1632F"/>
    <w:pPr>
      <w:tabs>
        <w:tab w:val="right" w:leader="dot" w:pos="8494"/>
      </w:tabs>
      <w:spacing w:after="0"/>
      <w:ind w:firstLine="0"/>
    </w:pPr>
    <w:rPr>
      <w:b/>
    </w:rPr>
  </w:style>
  <w:style w:type="paragraph" w:styleId="TOC3">
    <w:name w:val="toc 3"/>
    <w:basedOn w:val="Normal"/>
    <w:next w:val="Normal"/>
    <w:autoRedefine/>
    <w:uiPriority w:val="39"/>
    <w:rsid w:val="009C1C93"/>
    <w:pPr>
      <w:spacing w:after="0"/>
      <w:ind w:left="482" w:firstLine="0"/>
    </w:pPr>
  </w:style>
  <w:style w:type="paragraph" w:styleId="TOC4">
    <w:name w:val="toc 4"/>
    <w:basedOn w:val="Normal"/>
    <w:next w:val="Normal"/>
    <w:autoRedefine/>
    <w:semiHidden/>
    <w:rsid w:val="009C1C93"/>
    <w:pPr>
      <w:spacing w:after="0"/>
      <w:ind w:left="720" w:firstLine="0"/>
    </w:pPr>
  </w:style>
  <w:style w:type="paragraph" w:styleId="TOC5">
    <w:name w:val="toc 5"/>
    <w:basedOn w:val="Normal"/>
    <w:next w:val="Normal"/>
    <w:autoRedefine/>
    <w:semiHidden/>
    <w:rsid w:val="009C1C93"/>
    <w:pPr>
      <w:spacing w:after="0"/>
      <w:ind w:left="958" w:firstLine="0"/>
    </w:pPr>
  </w:style>
  <w:style w:type="paragraph" w:styleId="TOC6">
    <w:name w:val="toc 6"/>
    <w:basedOn w:val="Normal"/>
    <w:next w:val="Normal"/>
    <w:autoRedefine/>
    <w:semiHidden/>
    <w:rsid w:val="009C1C93"/>
    <w:pPr>
      <w:spacing w:after="0"/>
      <w:ind w:left="1202"/>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Irodalomjegyzksor">
    <w:name w:val="Irodalomjegyzék sor"/>
    <w:basedOn w:val="Normal"/>
    <w:autoRedefine/>
    <w:qFormat/>
    <w:rsid w:val="008B4552"/>
    <w:pPr>
      <w:numPr>
        <w:numId w:val="1"/>
      </w:numPr>
      <w:tabs>
        <w:tab w:val="clear" w:pos="1134"/>
        <w:tab w:val="left" w:pos="567"/>
      </w:tabs>
      <w:spacing w:before="120" w:after="240" w:line="240" w:lineRule="auto"/>
      <w:ind w:left="567" w:hanging="567"/>
      <w:jc w:val="left"/>
    </w:pPr>
    <w:rPr>
      <w:noProof/>
      <w:lang w:val="en-US"/>
    </w:rPr>
  </w:style>
  <w:style w:type="paragraph" w:styleId="FootnoteText">
    <w:name w:val="footnote text"/>
    <w:basedOn w:val="Normal"/>
    <w:semiHidden/>
    <w:rsid w:val="00B50CAA"/>
    <w:rPr>
      <w:sz w:val="20"/>
      <w:szCs w:val="20"/>
    </w:rPr>
  </w:style>
  <w:style w:type="paragraph" w:customStyle="1" w:styleId="Fejezetcimszmozsnlkl">
    <w:name w:val="Fejezetcim számozás nélkül"/>
    <w:basedOn w:val="Heading1"/>
    <w:next w:val="Normal"/>
    <w:rsid w:val="00D1632F"/>
    <w:pPr>
      <w:numPr>
        <w:numId w:val="0"/>
      </w:numPr>
      <w:spacing w:before="240"/>
    </w:pPr>
  </w:style>
  <w:style w:type="paragraph" w:styleId="Caption">
    <w:name w:val="caption"/>
    <w:basedOn w:val="Normal"/>
    <w:next w:val="Normal"/>
    <w:autoRedefine/>
    <w:qFormat/>
    <w:rsid w:val="00476F88"/>
    <w:pPr>
      <w:spacing w:before="120" w:after="240"/>
      <w:ind w:firstLine="0"/>
      <w:jc w:val="center"/>
    </w:pPr>
    <w:rPr>
      <w:b/>
      <w:bCs/>
      <w:sz w:val="20"/>
      <w:szCs w:val="20"/>
    </w:rPr>
  </w:style>
  <w:style w:type="paragraph" w:customStyle="1" w:styleId="Source">
    <w:name w:val="Source"/>
    <w:basedOn w:val="Normal"/>
    <w:autoRedefin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B50CAA"/>
    <w:rPr>
      <w:vertAlign w:val="superscript"/>
    </w:rPr>
  </w:style>
  <w:style w:type="paragraph" w:styleId="BalloonText">
    <w:name w:val="Balloon Text"/>
    <w:basedOn w:val="Normal"/>
    <w:link w:val="BalloonTextChar"/>
    <w:rsid w:val="00350AEC"/>
    <w:pPr>
      <w:spacing w:line="240" w:lineRule="auto"/>
    </w:pPr>
    <w:rPr>
      <w:rFonts w:ascii="Tahoma" w:hAnsi="Tahoma" w:cs="Tahoma"/>
      <w:sz w:val="16"/>
      <w:szCs w:val="16"/>
    </w:rPr>
  </w:style>
  <w:style w:type="character" w:customStyle="1" w:styleId="BalloonTextChar">
    <w:name w:val="Balloon Text Char"/>
    <w:link w:val="BalloonText"/>
    <w:rsid w:val="00350AEC"/>
    <w:rPr>
      <w:rFonts w:ascii="Tahoma" w:hAnsi="Tahoma" w:cs="Tahoma"/>
      <w:sz w:val="16"/>
      <w:szCs w:val="16"/>
      <w:lang w:val="en-US" w:eastAsia="en-US"/>
    </w:rPr>
  </w:style>
  <w:style w:type="numbering" w:customStyle="1" w:styleId="tmutat-felsorols">
    <w:name w:val="Útmutató - felsorolás"/>
    <w:basedOn w:val="NoList"/>
    <w:rsid w:val="000062F4"/>
    <w:pPr>
      <w:numPr>
        <w:numId w:val="3"/>
      </w:numPr>
    </w:pPr>
  </w:style>
  <w:style w:type="paragraph" w:customStyle="1" w:styleId="tmutat">
    <w:name w:val="Útmutató"/>
    <w:basedOn w:val="Normal"/>
    <w:rsid w:val="00267677"/>
    <w:pPr>
      <w:spacing w:line="240" w:lineRule="auto"/>
      <w:ind w:firstLine="0"/>
    </w:pPr>
    <w:rPr>
      <w:sz w:val="21"/>
      <w:szCs w:val="22"/>
    </w:rPr>
  </w:style>
  <w:style w:type="character" w:customStyle="1" w:styleId="BodyTextChar">
    <w:name w:val="Body Text Char"/>
    <w:link w:val="BodyText"/>
    <w:rsid w:val="0090541F"/>
    <w:rPr>
      <w:sz w:val="24"/>
      <w:szCs w:val="24"/>
      <w:lang w:eastAsia="en-US"/>
    </w:rPr>
  </w:style>
  <w:style w:type="paragraph" w:customStyle="1" w:styleId="tmutatcm">
    <w:name w:val="Útmutató cím"/>
    <w:basedOn w:val="tmutat"/>
    <w:rsid w:val="0090541F"/>
    <w:pPr>
      <w:jc w:val="center"/>
    </w:pPr>
    <w:rPr>
      <w:b/>
      <w:sz w:val="24"/>
    </w:rPr>
  </w:style>
  <w:style w:type="numbering" w:customStyle="1" w:styleId="tmutatfelsorols">
    <w:name w:val="Útmutató felsorolás"/>
    <w:basedOn w:val="NoList"/>
    <w:rsid w:val="003A4CDB"/>
    <w:pPr>
      <w:numPr>
        <w:numId w:val="4"/>
      </w:numPr>
    </w:pPr>
  </w:style>
  <w:style w:type="numbering" w:customStyle="1" w:styleId="StyleOutlinenumberedSymbolsymbol11ptBoldLeft0cm">
    <w:name w:val="Style Outline numbered Symbol (symbol) 11 pt Bold Left:  0 cm ..."/>
    <w:basedOn w:val="NoList"/>
    <w:rsid w:val="003A4CDB"/>
    <w:pPr>
      <w:numPr>
        <w:numId w:val="5"/>
      </w:numPr>
    </w:pPr>
  </w:style>
  <w:style w:type="numbering" w:customStyle="1" w:styleId="StyleOutlinenumberedSymbolsymbol11ptBoldLeft0cm1">
    <w:name w:val="Style Outline numbered Symbol (symbol) 11 pt Bold Left:  0 cm ...1"/>
    <w:basedOn w:val="NoList"/>
    <w:rsid w:val="003A4CDB"/>
    <w:pPr>
      <w:numPr>
        <w:numId w:val="6"/>
      </w:numPr>
    </w:pPr>
  </w:style>
  <w:style w:type="paragraph" w:customStyle="1" w:styleId="Nyilatkozatszveg">
    <w:name w:val="Nyilatkozat szöveg"/>
    <w:basedOn w:val="Normal"/>
    <w:rsid w:val="00854BDC"/>
    <w:pPr>
      <w:ind w:firstLine="0"/>
    </w:pPr>
  </w:style>
  <w:style w:type="paragraph" w:customStyle="1" w:styleId="Nyilatkozatalrs">
    <w:name w:val="Nyilatkozat aláírás"/>
    <w:basedOn w:val="Nyilatkozatszveg"/>
    <w:rsid w:val="00854BDC"/>
    <w:pPr>
      <w:tabs>
        <w:tab w:val="center" w:pos="6237"/>
      </w:tabs>
      <w:spacing w:after="0" w:line="240" w:lineRule="auto"/>
      <w:ind w:left="3686"/>
    </w:pPr>
    <w:rPr>
      <w:noProof/>
    </w:rPr>
  </w:style>
  <w:style w:type="paragraph" w:customStyle="1" w:styleId="Cmlaplog">
    <w:name w:val="Címlap logó"/>
    <w:basedOn w:val="Normal"/>
    <w:rsid w:val="00D429F2"/>
    <w:pPr>
      <w:ind w:firstLine="0"/>
      <w:jc w:val="center"/>
    </w:pPr>
    <w:rPr>
      <w:szCs w:val="20"/>
    </w:rPr>
  </w:style>
  <w:style w:type="paragraph" w:customStyle="1" w:styleId="Cmlapkarstanszk">
    <w:name w:val="Címlap kar és tanszék"/>
    <w:basedOn w:val="Normal"/>
    <w:rsid w:val="00171054"/>
    <w:pPr>
      <w:spacing w:after="0" w:line="240" w:lineRule="auto"/>
      <w:ind w:firstLine="0"/>
      <w:jc w:val="center"/>
    </w:pPr>
    <w:rPr>
      <w:szCs w:val="20"/>
    </w:rPr>
  </w:style>
  <w:style w:type="paragraph" w:customStyle="1" w:styleId="Cmlapegyetem">
    <w:name w:val="Címlap egyetem"/>
    <w:basedOn w:val="Normal"/>
    <w:rsid w:val="00171054"/>
    <w:pPr>
      <w:spacing w:before="120" w:after="0" w:line="240" w:lineRule="auto"/>
      <w:ind w:firstLine="0"/>
      <w:jc w:val="center"/>
    </w:pPr>
    <w:rPr>
      <w:b/>
      <w:bCs/>
      <w:szCs w:val="20"/>
    </w:rPr>
  </w:style>
  <w:style w:type="numbering" w:customStyle="1" w:styleId="tmutatszmozottlista">
    <w:name w:val="Útmutató számozott lista"/>
    <w:basedOn w:val="NoList"/>
    <w:rsid w:val="00D429F2"/>
    <w:pPr>
      <w:numPr>
        <w:numId w:val="7"/>
      </w:numPr>
    </w:pPr>
  </w:style>
  <w:style w:type="numbering" w:customStyle="1" w:styleId="Irodalomjegyzkttel">
    <w:name w:val="Irodalomjegyzék tétel"/>
    <w:basedOn w:val="NoList"/>
    <w:rsid w:val="006F512E"/>
    <w:pPr>
      <w:numPr>
        <w:numId w:val="9"/>
      </w:numPr>
    </w:pPr>
  </w:style>
  <w:style w:type="character" w:customStyle="1" w:styleId="tmutatkiemels">
    <w:name w:val="Útmutató kiemelés"/>
    <w:rsid w:val="006F512E"/>
    <w:rPr>
      <w:b/>
      <w:bCs/>
    </w:rPr>
  </w:style>
  <w:style w:type="character" w:customStyle="1" w:styleId="tmutatfontos">
    <w:name w:val="Útmutató fontos"/>
    <w:rsid w:val="006F512E"/>
    <w:rPr>
      <w:b/>
      <w:u w:val="single"/>
    </w:rPr>
  </w:style>
  <w:style w:type="character" w:customStyle="1" w:styleId="Irodalomjegyzkforrs">
    <w:name w:val="Irodalomjegyzék forrás"/>
    <w:qFormat/>
    <w:rsid w:val="006F512E"/>
    <w:rPr>
      <w:i/>
    </w:rPr>
  </w:style>
  <w:style w:type="numbering" w:customStyle="1" w:styleId="tmutatlista">
    <w:name w:val="Útmutató lista"/>
    <w:basedOn w:val="NoList"/>
    <w:rsid w:val="00267677"/>
    <w:pPr>
      <w:numPr>
        <w:numId w:val="11"/>
      </w:numPr>
    </w:pPr>
  </w:style>
  <w:style w:type="character" w:styleId="BookTitle">
    <w:name w:val="Book Title"/>
    <w:uiPriority w:val="33"/>
    <w:rsid w:val="003F5425"/>
    <w:rPr>
      <w:b/>
      <w:bCs/>
      <w:smallCaps/>
      <w:spacing w:val="5"/>
    </w:rPr>
  </w:style>
  <w:style w:type="paragraph" w:styleId="IntenseQuote">
    <w:name w:val="Intense Quote"/>
    <w:basedOn w:val="Normal"/>
    <w:next w:val="Normal"/>
    <w:link w:val="IntenseQuoteChar"/>
    <w:uiPriority w:val="30"/>
    <w:rsid w:val="003F5425"/>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3F5425"/>
    <w:rPr>
      <w:b/>
      <w:bCs/>
      <w:i/>
      <w:iCs/>
      <w:color w:val="4F81BD"/>
      <w:sz w:val="24"/>
      <w:szCs w:val="24"/>
      <w:lang w:eastAsia="en-US"/>
    </w:rPr>
  </w:style>
  <w:style w:type="character" w:styleId="IntenseReference">
    <w:name w:val="Intense Reference"/>
    <w:uiPriority w:val="32"/>
    <w:rsid w:val="003F5425"/>
    <w:rPr>
      <w:b/>
      <w:bCs/>
      <w:smallCaps/>
      <w:color w:val="C0504D"/>
      <w:spacing w:val="5"/>
      <w:u w:val="single"/>
    </w:rPr>
  </w:style>
  <w:style w:type="character" w:styleId="SubtleReference">
    <w:name w:val="Subtle Reference"/>
    <w:uiPriority w:val="31"/>
    <w:rsid w:val="003F5425"/>
    <w:rPr>
      <w:smallCaps/>
      <w:color w:val="C0504D"/>
      <w:u w:val="single"/>
    </w:rPr>
  </w:style>
  <w:style w:type="paragraph" w:styleId="ListParagraph">
    <w:name w:val="List Paragraph"/>
    <w:basedOn w:val="Normal"/>
    <w:uiPriority w:val="34"/>
    <w:rsid w:val="003F5425"/>
    <w:pPr>
      <w:ind w:left="708"/>
    </w:pPr>
  </w:style>
  <w:style w:type="character" w:styleId="Emphasis">
    <w:name w:val="Emphasis"/>
    <w:qFormat/>
    <w:rsid w:val="003F5425"/>
    <w:rPr>
      <w:i/>
      <w:iCs/>
    </w:rPr>
  </w:style>
  <w:style w:type="character" w:styleId="SubtleEmphasis">
    <w:name w:val="Subtle Emphasis"/>
    <w:uiPriority w:val="19"/>
    <w:rsid w:val="003F5425"/>
    <w:rPr>
      <w:i/>
      <w:iCs/>
      <w:color w:val="808080"/>
    </w:rPr>
  </w:style>
  <w:style w:type="character" w:styleId="IntenseEmphasis">
    <w:name w:val="Intense Emphasis"/>
    <w:uiPriority w:val="21"/>
    <w:rsid w:val="003F5425"/>
    <w:rPr>
      <w:b/>
      <w:bCs/>
      <w:i/>
      <w:iCs/>
      <w:color w:val="4F81BD"/>
    </w:rPr>
  </w:style>
  <w:style w:type="paragraph" w:styleId="Quote">
    <w:name w:val="Quote"/>
    <w:basedOn w:val="Normal"/>
    <w:next w:val="Normal"/>
    <w:link w:val="QuoteChar"/>
    <w:uiPriority w:val="29"/>
    <w:rsid w:val="003F5425"/>
    <w:rPr>
      <w:i/>
      <w:iCs/>
      <w:color w:val="000000"/>
    </w:rPr>
  </w:style>
  <w:style w:type="character" w:customStyle="1" w:styleId="QuoteChar">
    <w:name w:val="Quote Char"/>
    <w:link w:val="Quote"/>
    <w:uiPriority w:val="29"/>
    <w:rsid w:val="003F5425"/>
    <w:rPr>
      <w:i/>
      <w:iCs/>
      <w:color w:val="000000"/>
      <w:sz w:val="24"/>
      <w:szCs w:val="24"/>
      <w:lang w:eastAsia="en-US"/>
    </w:rPr>
  </w:style>
  <w:style w:type="paragraph" w:styleId="NoSpacing">
    <w:name w:val="No Spacing"/>
    <w:uiPriority w:val="1"/>
    <w:rsid w:val="003F5425"/>
    <w:pPr>
      <w:ind w:firstLine="720"/>
      <w:jc w:val="both"/>
    </w:pPr>
    <w:rPr>
      <w:sz w:val="24"/>
      <w:szCs w:val="24"/>
      <w:lang w:eastAsia="en-US"/>
    </w:rPr>
  </w:style>
  <w:style w:type="character" w:styleId="Strong">
    <w:name w:val="Strong"/>
    <w:qFormat/>
    <w:rsid w:val="003F5425"/>
    <w:rPr>
      <w:b/>
      <w:bCs/>
    </w:rPr>
  </w:style>
  <w:style w:type="paragraph" w:customStyle="1" w:styleId="Kp">
    <w:name w:val="Kép"/>
    <w:basedOn w:val="Normal"/>
    <w:next w:val="Caption"/>
    <w:qFormat/>
    <w:rsid w:val="002841F9"/>
    <w:pPr>
      <w:keepNext/>
      <w:spacing w:before="240" w:line="240" w:lineRule="auto"/>
      <w:ind w:firstLine="0"/>
      <w:jc w:val="center"/>
    </w:pPr>
  </w:style>
  <w:style w:type="character" w:customStyle="1" w:styleId="StyleUnderline">
    <w:name w:val="Style Underline"/>
    <w:qFormat/>
    <w:rsid w:val="00D07335"/>
    <w:rPr>
      <w:u w:val="single"/>
    </w:rPr>
  </w:style>
  <w:style w:type="paragraph" w:customStyle="1" w:styleId="Kd">
    <w:name w:val="Kód"/>
    <w:basedOn w:val="Normal"/>
    <w:qFormat/>
    <w:rsid w:val="00225F65"/>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semiHidden/>
    <w:unhideWhenUsed/>
    <w:qFormat/>
    <w:rsid w:val="0001192F"/>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B96880"/>
    <w:pPr>
      <w:outlineLvl w:val="9"/>
    </w:pPr>
    <w:rPr>
      <w:noProof/>
    </w:rPr>
  </w:style>
  <w:style w:type="character" w:styleId="PlaceholderText">
    <w:name w:val="Placeholder Text"/>
    <w:basedOn w:val="DefaultParagraphFont"/>
    <w:uiPriority w:val="99"/>
    <w:semiHidden/>
    <w:rsid w:val="006B00FC"/>
    <w:rPr>
      <w:color w:val="808080"/>
    </w:rPr>
  </w:style>
  <w:style w:type="paragraph" w:styleId="EndnoteText">
    <w:name w:val="endnote text"/>
    <w:basedOn w:val="Normal"/>
    <w:link w:val="EndnoteTextChar"/>
    <w:rsid w:val="00221D26"/>
    <w:pPr>
      <w:spacing w:after="0" w:line="240" w:lineRule="auto"/>
    </w:pPr>
    <w:rPr>
      <w:sz w:val="20"/>
      <w:szCs w:val="20"/>
    </w:rPr>
  </w:style>
  <w:style w:type="character" w:customStyle="1" w:styleId="EndnoteTextChar">
    <w:name w:val="Endnote Text Char"/>
    <w:basedOn w:val="DefaultParagraphFont"/>
    <w:link w:val="EndnoteText"/>
    <w:rsid w:val="00221D26"/>
    <w:rPr>
      <w:lang w:eastAsia="en-US"/>
    </w:rPr>
  </w:style>
  <w:style w:type="character" w:styleId="EndnoteReference">
    <w:name w:val="endnote reference"/>
    <w:basedOn w:val="DefaultParagraphFont"/>
    <w:rsid w:val="00221D26"/>
    <w:rPr>
      <w:vertAlign w:val="superscript"/>
    </w:rPr>
  </w:style>
  <w:style w:type="character" w:styleId="UnresolvedMention">
    <w:name w:val="Unresolved Mention"/>
    <w:basedOn w:val="DefaultParagraphFont"/>
    <w:uiPriority w:val="99"/>
    <w:semiHidden/>
    <w:unhideWhenUsed/>
    <w:rsid w:val="00C3651B"/>
    <w:rPr>
      <w:color w:val="605E5C"/>
      <w:shd w:val="clear" w:color="auto" w:fill="E1DFDD"/>
    </w:rPr>
  </w:style>
  <w:style w:type="character" w:styleId="FollowedHyperlink">
    <w:name w:val="FollowedHyperlink"/>
    <w:basedOn w:val="DefaultParagraphFont"/>
    <w:rsid w:val="00262F1A"/>
    <w:rPr>
      <w:color w:val="954F72" w:themeColor="followedHyperlink"/>
      <w:u w:val="single"/>
    </w:rPr>
  </w:style>
  <w:style w:type="paragraph" w:styleId="HTMLPreformatted">
    <w:name w:val="HTML Preformatted"/>
    <w:basedOn w:val="Normal"/>
    <w:link w:val="HTMLPreformattedChar"/>
    <w:rsid w:val="00EE4B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rsid w:val="00EE4B25"/>
    <w:rPr>
      <w:rFonts w:ascii="Consolas" w:hAnsi="Consola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33259">
      <w:bodyDiv w:val="1"/>
      <w:marLeft w:val="0"/>
      <w:marRight w:val="0"/>
      <w:marTop w:val="0"/>
      <w:marBottom w:val="0"/>
      <w:divBdr>
        <w:top w:val="none" w:sz="0" w:space="0" w:color="auto"/>
        <w:left w:val="none" w:sz="0" w:space="0" w:color="auto"/>
        <w:bottom w:val="none" w:sz="0" w:space="0" w:color="auto"/>
        <w:right w:val="none" w:sz="0" w:space="0" w:color="auto"/>
      </w:divBdr>
    </w:div>
    <w:div w:id="1061095031">
      <w:bodyDiv w:val="1"/>
      <w:marLeft w:val="0"/>
      <w:marRight w:val="0"/>
      <w:marTop w:val="0"/>
      <w:marBottom w:val="0"/>
      <w:divBdr>
        <w:top w:val="none" w:sz="0" w:space="0" w:color="auto"/>
        <w:left w:val="none" w:sz="0" w:space="0" w:color="auto"/>
        <w:bottom w:val="none" w:sz="0" w:space="0" w:color="auto"/>
        <w:right w:val="none" w:sz="0" w:space="0" w:color="auto"/>
      </w:divBdr>
    </w:div>
    <w:div w:id="1177381437">
      <w:bodyDiv w:val="1"/>
      <w:marLeft w:val="0"/>
      <w:marRight w:val="0"/>
      <w:marTop w:val="0"/>
      <w:marBottom w:val="0"/>
      <w:divBdr>
        <w:top w:val="none" w:sz="0" w:space="0" w:color="auto"/>
        <w:left w:val="none" w:sz="0" w:space="0" w:color="auto"/>
        <w:bottom w:val="none" w:sz="0" w:space="0" w:color="auto"/>
        <w:right w:val="none" w:sz="0" w:space="0" w:color="auto"/>
      </w:divBdr>
    </w:div>
    <w:div w:id="1788423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en.wikipedia.org/wiki/SOLID/%20" TargetMode="External"/><Relationship Id="rId39" Type="http://schemas.openxmlformats.org/officeDocument/2006/relationships/hyperlink" Target="https://premake.github.io/" TargetMode="External"/><Relationship Id="rId21" Type="http://schemas.openxmlformats.org/officeDocument/2006/relationships/hyperlink" Target="https://en.wikipedia.org/wiki/Object-oriented_programming" TargetMode="External"/><Relationship Id="rId34" Type="http://schemas.openxmlformats.org/officeDocument/2006/relationships/hyperlink" Target="https://gameprogrammingpatterns.com/event-queue.html/" TargetMode="External"/><Relationship Id="rId42" Type="http://schemas.openxmlformats.org/officeDocument/2006/relationships/hyperlink" Target="https://www.opengl.org//" TargetMode="External"/><Relationship Id="rId47" Type="http://schemas.openxmlformats.org/officeDocument/2006/relationships/hyperlink" Target="https://github.com/g-truc/glm/" TargetMode="External"/><Relationship Id="rId50" Type="http://schemas.openxmlformats.org/officeDocument/2006/relationships/hyperlink" Target="https://learnopengl.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wikipedia.org/wiki/Test-driven_development" TargetMode="External"/><Relationship Id="rId11" Type="http://schemas.openxmlformats.org/officeDocument/2006/relationships/image" Target="media/image3.png"/><Relationship Id="rId24" Type="http://schemas.openxmlformats.org/officeDocument/2006/relationships/hyperlink" Target="https://unity.com/" TargetMode="External"/><Relationship Id="rId32" Type="http://schemas.openxmlformats.org/officeDocument/2006/relationships/hyperlink" Target="https://gameprogrammingpatterns.com/update-method.html/" TargetMode="External"/><Relationship Id="rId37" Type="http://schemas.openxmlformats.org/officeDocument/2006/relationships/hyperlink" Target="https://gameprogrammingpatterns.com/state.html/" TargetMode="External"/><Relationship Id="rId40" Type="http://schemas.openxmlformats.org/officeDocument/2006/relationships/hyperlink" Target="https://git-scm.com/" TargetMode="External"/><Relationship Id="rId45" Type="http://schemas.openxmlformats.org/officeDocument/2006/relationships/hyperlink" Target="https://github.com/gabime/spdlog/"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ameprogrammingpatterns.com/game-loop.html/%20%20" TargetMode="External"/><Relationship Id="rId44" Type="http://schemas.openxmlformats.org/officeDocument/2006/relationships/hyperlink" Target="https://www.glfw.org/"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dzone.com/articles/clean-code-summary-and-key-points/" TargetMode="External"/><Relationship Id="rId27" Type="http://schemas.openxmlformats.org/officeDocument/2006/relationships/hyperlink" Target="https://training.by/" TargetMode="External"/><Relationship Id="rId30" Type="http://schemas.openxmlformats.org/officeDocument/2006/relationships/hyperlink" Target="https://en.wikipedia.org/wiki/Code_smell/" TargetMode="External"/><Relationship Id="rId35" Type="http://schemas.openxmlformats.org/officeDocument/2006/relationships/hyperlink" Target="https://gameprogrammingpatterns.com/observer.html/" TargetMode="External"/><Relationship Id="rId43" Type="http://schemas.openxmlformats.org/officeDocument/2006/relationships/hyperlink" Target="https://www.khronos.org/opengl/wiki/OpenGL_Loading_Library" TargetMode="External"/><Relationship Id="rId48" Type="http://schemas.openxmlformats.org/officeDocument/2006/relationships/hyperlink" Target="https://github.com/nothings/stb/" TargetMode="External"/><Relationship Id="rId8" Type="http://schemas.openxmlformats.org/officeDocument/2006/relationships/image" Target="media/image1.png"/><Relationship Id="rId51" Type="http://schemas.openxmlformats.org/officeDocument/2006/relationships/hyperlink" Target="https://github.com/rittakos/LabyrinthGameEngine"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unrealengine.com/en-US/" TargetMode="External"/><Relationship Id="rId33" Type="http://schemas.openxmlformats.org/officeDocument/2006/relationships/hyperlink" Target="https://gameprogrammingpatterns.com/command.html/" TargetMode="External"/><Relationship Id="rId38" Type="http://schemas.openxmlformats.org/officeDocument/2006/relationships/hyperlink" Target="https://en.wikipedia.org/wiki/Model%E2%80%93view%E2%80%93controller/" TargetMode="External"/><Relationship Id="rId46" Type="http://schemas.openxmlformats.org/officeDocument/2006/relationships/hyperlink" Target="https://github.com/ocornut/imgui/" TargetMode="External"/><Relationship Id="rId20" Type="http://schemas.openxmlformats.org/officeDocument/2006/relationships/image" Target="media/image12.png"/><Relationship Id="rId41" Type="http://schemas.openxmlformats.org/officeDocument/2006/relationships/hyperlink" Target="https://hu.wikipedia.org/wiki/GitHub/"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ameprogrammingpatterns.com/contents.html/%20" TargetMode="External"/><Relationship Id="rId28" Type="http://schemas.openxmlformats.org/officeDocument/2006/relationships/hyperlink" Target="https://enos.itcollege.ee/~jpoial/oop/naited/Clean%20Code.pdf" TargetMode="External"/><Relationship Id="rId36" Type="http://schemas.openxmlformats.org/officeDocument/2006/relationships/hyperlink" Target="https://gameprogrammingpatterns.com/singleton.html/" TargetMode="External"/><Relationship Id="rId49" Type="http://schemas.openxmlformats.org/officeDocument/2006/relationships/hyperlink" Target="https://github.com/bulletphysics/bullet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ME\Diplomamunka\tervezet\diptervsema2.dot"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9C41-84D2-4295-B519-44B39DF2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diptervsema2.dot</Template>
  <TotalTime>27663</TotalTime>
  <Pages>54</Pages>
  <Words>10242</Words>
  <Characters>67396</Characters>
  <Application>Microsoft Office Word</Application>
  <DocSecurity>0</DocSecurity>
  <Lines>1375</Lines>
  <Paragraphs>746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OpenGL játékmotor </vt:lpstr>
      <vt:lpstr>Elektronikus terelők</vt:lpstr>
    </vt:vector>
  </TitlesOfParts>
  <Manager>Dr. Tóth Balázs György</Manager>
  <Company>Irányítástechnika és Informatika Tanszék</Company>
  <LinksUpToDate>false</LinksUpToDate>
  <CharactersWithSpaces>76892</CharactersWithSpaces>
  <SharedDoc>false</SharedDoc>
  <HLinks>
    <vt:vector size="78" baseType="variant">
      <vt:variant>
        <vt:i4>2293851</vt:i4>
      </vt:variant>
      <vt:variant>
        <vt:i4>102</vt:i4>
      </vt:variant>
      <vt:variant>
        <vt:i4>0</vt:i4>
      </vt:variant>
      <vt:variant>
        <vt:i4>5</vt:i4>
      </vt:variant>
      <vt:variant>
        <vt:lpwstr>http://en.wikipedia.org/wiki/Evaluation_strategy</vt:lpwstr>
      </vt:variant>
      <vt:variant>
        <vt:lpwstr/>
      </vt:variant>
      <vt:variant>
        <vt:i4>2818103</vt:i4>
      </vt:variant>
      <vt:variant>
        <vt:i4>99</vt:i4>
      </vt:variant>
      <vt:variant>
        <vt:i4>0</vt:i4>
      </vt:variant>
      <vt:variant>
        <vt:i4>5</vt:i4>
      </vt:variant>
      <vt:variant>
        <vt:lpwstr>http://www.ni.com/</vt:lpwstr>
      </vt:variant>
      <vt:variant>
        <vt:lpwstr/>
      </vt:variant>
      <vt:variant>
        <vt:i4>1966128</vt:i4>
      </vt:variant>
      <vt:variant>
        <vt:i4>74</vt:i4>
      </vt:variant>
      <vt:variant>
        <vt:i4>0</vt:i4>
      </vt:variant>
      <vt:variant>
        <vt:i4>5</vt:i4>
      </vt:variant>
      <vt:variant>
        <vt:lpwstr/>
      </vt:variant>
      <vt:variant>
        <vt:lpwstr>_Toc332798853</vt:lpwstr>
      </vt:variant>
      <vt:variant>
        <vt:i4>1966128</vt:i4>
      </vt:variant>
      <vt:variant>
        <vt:i4>68</vt:i4>
      </vt:variant>
      <vt:variant>
        <vt:i4>0</vt:i4>
      </vt:variant>
      <vt:variant>
        <vt:i4>5</vt:i4>
      </vt:variant>
      <vt:variant>
        <vt:lpwstr/>
      </vt:variant>
      <vt:variant>
        <vt:lpwstr>_Toc332798852</vt:lpwstr>
      </vt:variant>
      <vt:variant>
        <vt:i4>1966128</vt:i4>
      </vt:variant>
      <vt:variant>
        <vt:i4>62</vt:i4>
      </vt:variant>
      <vt:variant>
        <vt:i4>0</vt:i4>
      </vt:variant>
      <vt:variant>
        <vt:i4>5</vt:i4>
      </vt:variant>
      <vt:variant>
        <vt:lpwstr/>
      </vt:variant>
      <vt:variant>
        <vt:lpwstr>_Toc332798851</vt:lpwstr>
      </vt:variant>
      <vt:variant>
        <vt:i4>1966128</vt:i4>
      </vt:variant>
      <vt:variant>
        <vt:i4>56</vt:i4>
      </vt:variant>
      <vt:variant>
        <vt:i4>0</vt:i4>
      </vt:variant>
      <vt:variant>
        <vt:i4>5</vt:i4>
      </vt:variant>
      <vt:variant>
        <vt:lpwstr/>
      </vt:variant>
      <vt:variant>
        <vt:lpwstr>_Toc332798850</vt:lpwstr>
      </vt:variant>
      <vt:variant>
        <vt:i4>2031664</vt:i4>
      </vt:variant>
      <vt:variant>
        <vt:i4>50</vt:i4>
      </vt:variant>
      <vt:variant>
        <vt:i4>0</vt:i4>
      </vt:variant>
      <vt:variant>
        <vt:i4>5</vt:i4>
      </vt:variant>
      <vt:variant>
        <vt:lpwstr/>
      </vt:variant>
      <vt:variant>
        <vt:lpwstr>_Toc332798849</vt:lpwstr>
      </vt:variant>
      <vt:variant>
        <vt:i4>2031664</vt:i4>
      </vt:variant>
      <vt:variant>
        <vt:i4>44</vt:i4>
      </vt:variant>
      <vt:variant>
        <vt:i4>0</vt:i4>
      </vt:variant>
      <vt:variant>
        <vt:i4>5</vt:i4>
      </vt:variant>
      <vt:variant>
        <vt:lpwstr/>
      </vt:variant>
      <vt:variant>
        <vt:lpwstr>_Toc332798848</vt:lpwstr>
      </vt:variant>
      <vt:variant>
        <vt:i4>2031664</vt:i4>
      </vt:variant>
      <vt:variant>
        <vt:i4>38</vt:i4>
      </vt:variant>
      <vt:variant>
        <vt:i4>0</vt:i4>
      </vt:variant>
      <vt:variant>
        <vt:i4>5</vt:i4>
      </vt:variant>
      <vt:variant>
        <vt:lpwstr/>
      </vt:variant>
      <vt:variant>
        <vt:lpwstr>_Toc332798847</vt:lpwstr>
      </vt:variant>
      <vt:variant>
        <vt:i4>2031664</vt:i4>
      </vt:variant>
      <vt:variant>
        <vt:i4>32</vt:i4>
      </vt:variant>
      <vt:variant>
        <vt:i4>0</vt:i4>
      </vt:variant>
      <vt:variant>
        <vt:i4>5</vt:i4>
      </vt:variant>
      <vt:variant>
        <vt:lpwstr/>
      </vt:variant>
      <vt:variant>
        <vt:lpwstr>_Toc332798846</vt:lpwstr>
      </vt:variant>
      <vt:variant>
        <vt:i4>2031664</vt:i4>
      </vt:variant>
      <vt:variant>
        <vt:i4>26</vt:i4>
      </vt:variant>
      <vt:variant>
        <vt:i4>0</vt:i4>
      </vt:variant>
      <vt:variant>
        <vt:i4>5</vt:i4>
      </vt:variant>
      <vt:variant>
        <vt:lpwstr/>
      </vt:variant>
      <vt:variant>
        <vt:lpwstr>_Toc332798845</vt:lpwstr>
      </vt:variant>
      <vt:variant>
        <vt:i4>2031664</vt:i4>
      </vt:variant>
      <vt:variant>
        <vt:i4>20</vt:i4>
      </vt:variant>
      <vt:variant>
        <vt:i4>0</vt:i4>
      </vt:variant>
      <vt:variant>
        <vt:i4>5</vt:i4>
      </vt:variant>
      <vt:variant>
        <vt:lpwstr/>
      </vt:variant>
      <vt:variant>
        <vt:lpwstr>_Toc332798844</vt:lpwstr>
      </vt:variant>
      <vt:variant>
        <vt:i4>2031664</vt:i4>
      </vt:variant>
      <vt:variant>
        <vt:i4>14</vt:i4>
      </vt:variant>
      <vt:variant>
        <vt:i4>0</vt:i4>
      </vt:variant>
      <vt:variant>
        <vt:i4>5</vt:i4>
      </vt:variant>
      <vt:variant>
        <vt:lpwstr/>
      </vt:variant>
      <vt:variant>
        <vt:lpwstr>_Toc332798843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OpenGL játékmotor </dc:title>
  <dc:subject/>
  <dc:creator>Rittgasszer Ákos</dc:creator>
  <cp:keywords>2D játék, C++, játékfejlesztés, játékmotor, labirintus, OOP, OpenGL</cp:keywords>
  <dc:description/>
  <cp:lastModifiedBy>Rittgasszer Ákos</cp:lastModifiedBy>
  <cp:revision>57</cp:revision>
  <cp:lastPrinted>2021-11-24T16:51:00Z</cp:lastPrinted>
  <dcterms:created xsi:type="dcterms:W3CDTF">2020-12-26T16:34:00Z</dcterms:created>
  <dcterms:modified xsi:type="dcterms:W3CDTF">2021-11-24T17:02:00Z</dcterms:modified>
</cp:coreProperties>
</file>