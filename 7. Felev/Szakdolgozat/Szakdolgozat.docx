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062CB" w14:textId="550FF85A" w:rsidR="0063585C" w:rsidRPr="004851C7" w:rsidRDefault="00760739" w:rsidP="00D429F2">
      <w:pPr>
        <w:pStyle w:val="Cmlaplog"/>
      </w:pPr>
      <w:r w:rsidRPr="004851C7">
        <w:rPr>
          <w:noProof/>
          <w:lang w:eastAsia="hu-HU"/>
        </w:rPr>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54CC88A5" w:rsidR="004851C7" w:rsidRDefault="000320B4" w:rsidP="00D429F2">
      <w:pPr>
        <w:pStyle w:val="Cmlapkarstanszk"/>
      </w:pPr>
      <w:fldSimple w:instr=" DOCPROPERTY  Company  \* MERGEFORMAT ">
        <w:r w:rsidR="00A725DE">
          <w:t>Irányítástechnika és Informatika Tanszék</w:t>
        </w:r>
      </w:fldSimple>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EDE54F9" w:rsidR="0063585C" w:rsidRPr="00B50CAA" w:rsidRDefault="001F0CE2" w:rsidP="00171054">
      <w:pPr>
        <w:pStyle w:val="Cmlapszerz"/>
      </w:pPr>
      <w:r>
        <w:t>Rittgasszer Ákos</w:t>
      </w:r>
    </w:p>
    <w:p w14:paraId="746440B0" w14:textId="4C6E9C0E" w:rsidR="001F0CE2" w:rsidRPr="001F0CE2" w:rsidRDefault="001F0CE2" w:rsidP="001F0CE2">
      <w:pPr>
        <w:pStyle w:val="Title"/>
      </w:pPr>
      <w:r>
        <w:t>OpenGL grafikus könyvtárra épülő játékmotor fejlesztése</w:t>
      </w:r>
    </w:p>
    <w:p w14:paraId="5532B58E" w14:textId="1A2EA77C" w:rsidR="0063585C" w:rsidRPr="00B50CAA" w:rsidRDefault="00312D99"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2E9149F8" w:rsidR="0063585C" w:rsidRDefault="000320B4" w:rsidP="00171054">
                            <w:pPr>
                              <w:pStyle w:val="Cmlapszerz"/>
                            </w:pPr>
                            <w:fldSimple w:instr=" DOCPROPERTY &quot;Manager&quot;  \* MERGEFORMAT ">
                              <w:r w:rsidR="006A1B7F">
                                <w:t xml:space="preserve">Dr. </w:t>
                              </w:r>
                              <w:r w:rsidR="001F0CE2">
                                <w:t>Tóth Bal</w:t>
                              </w:r>
                            </w:fldSimple>
                            <w:r w:rsidR="001F0CE2">
                              <w:t>ázs György</w:t>
                            </w:r>
                          </w:p>
                          <w:p w14:paraId="4EC91467" w14:textId="76E59C8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00DAF">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2E9149F8" w:rsidR="0063585C" w:rsidRDefault="000320B4" w:rsidP="00171054">
                      <w:pPr>
                        <w:pStyle w:val="Cmlapszerz"/>
                      </w:pPr>
                      <w:fldSimple w:instr=" DOCPROPERTY &quot;Manager&quot;  \* MERGEFORMAT ">
                        <w:r w:rsidR="006A1B7F">
                          <w:t xml:space="preserve">Dr. </w:t>
                        </w:r>
                        <w:r w:rsidR="001F0CE2">
                          <w:t>Tóth Bal</w:t>
                        </w:r>
                      </w:fldSimple>
                      <w:r w:rsidR="001F0CE2">
                        <w:t>ázs György</w:t>
                      </w:r>
                    </w:p>
                    <w:p w14:paraId="4EC91467" w14:textId="76E59C81"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E00DAF">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48AFC472" w14:textId="773900AF" w:rsidR="00A725DE" w:rsidRDefault="00730B3C">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9878835" w:history="1">
        <w:r w:rsidR="00A725DE" w:rsidRPr="00647735">
          <w:rPr>
            <w:rStyle w:val="Hyperlink"/>
            <w:noProof/>
          </w:rPr>
          <w:t>Összefoglaló</w:t>
        </w:r>
        <w:r w:rsidR="00A725DE">
          <w:rPr>
            <w:noProof/>
            <w:webHidden/>
          </w:rPr>
          <w:tab/>
        </w:r>
        <w:r w:rsidR="00A725DE">
          <w:rPr>
            <w:noProof/>
            <w:webHidden/>
          </w:rPr>
          <w:fldChar w:fldCharType="begin"/>
        </w:r>
        <w:r w:rsidR="00A725DE">
          <w:rPr>
            <w:noProof/>
            <w:webHidden/>
          </w:rPr>
          <w:instrText xml:space="preserve"> PAGEREF _Toc89878835 \h </w:instrText>
        </w:r>
        <w:r w:rsidR="00A725DE">
          <w:rPr>
            <w:noProof/>
            <w:webHidden/>
          </w:rPr>
        </w:r>
        <w:r w:rsidR="00A725DE">
          <w:rPr>
            <w:noProof/>
            <w:webHidden/>
          </w:rPr>
          <w:fldChar w:fldCharType="separate"/>
        </w:r>
        <w:r w:rsidR="00A725DE">
          <w:rPr>
            <w:noProof/>
            <w:webHidden/>
          </w:rPr>
          <w:t>5</w:t>
        </w:r>
        <w:r w:rsidR="00A725DE">
          <w:rPr>
            <w:noProof/>
            <w:webHidden/>
          </w:rPr>
          <w:fldChar w:fldCharType="end"/>
        </w:r>
      </w:hyperlink>
    </w:p>
    <w:p w14:paraId="1A101F5C" w14:textId="1B1A8D19" w:rsidR="00A725DE" w:rsidRDefault="00A725DE">
      <w:pPr>
        <w:pStyle w:val="TOC1"/>
        <w:rPr>
          <w:rFonts w:asciiTheme="minorHAnsi" w:eastAsiaTheme="minorEastAsia" w:hAnsiTheme="minorHAnsi" w:cstheme="minorBidi"/>
          <w:b w:val="0"/>
          <w:noProof/>
          <w:sz w:val="22"/>
          <w:szCs w:val="22"/>
          <w:lang w:eastAsia="hu-HU"/>
        </w:rPr>
      </w:pPr>
      <w:hyperlink w:anchor="_Toc89878836" w:history="1">
        <w:r w:rsidRPr="00647735">
          <w:rPr>
            <w:rStyle w:val="Hyperlink"/>
            <w:noProof/>
          </w:rPr>
          <w:t>Abstract</w:t>
        </w:r>
        <w:r>
          <w:rPr>
            <w:noProof/>
            <w:webHidden/>
          </w:rPr>
          <w:tab/>
        </w:r>
        <w:r>
          <w:rPr>
            <w:noProof/>
            <w:webHidden/>
          </w:rPr>
          <w:fldChar w:fldCharType="begin"/>
        </w:r>
        <w:r>
          <w:rPr>
            <w:noProof/>
            <w:webHidden/>
          </w:rPr>
          <w:instrText xml:space="preserve"> PAGEREF _Toc89878836 \h </w:instrText>
        </w:r>
        <w:r>
          <w:rPr>
            <w:noProof/>
            <w:webHidden/>
          </w:rPr>
        </w:r>
        <w:r>
          <w:rPr>
            <w:noProof/>
            <w:webHidden/>
          </w:rPr>
          <w:fldChar w:fldCharType="separate"/>
        </w:r>
        <w:r>
          <w:rPr>
            <w:noProof/>
            <w:webHidden/>
          </w:rPr>
          <w:t>6</w:t>
        </w:r>
        <w:r>
          <w:rPr>
            <w:noProof/>
            <w:webHidden/>
          </w:rPr>
          <w:fldChar w:fldCharType="end"/>
        </w:r>
      </w:hyperlink>
    </w:p>
    <w:p w14:paraId="778FCD02" w14:textId="79F2B6F0" w:rsidR="00A725DE" w:rsidRDefault="00A725DE">
      <w:pPr>
        <w:pStyle w:val="TOC1"/>
        <w:rPr>
          <w:rFonts w:asciiTheme="minorHAnsi" w:eastAsiaTheme="minorEastAsia" w:hAnsiTheme="minorHAnsi" w:cstheme="minorBidi"/>
          <w:b w:val="0"/>
          <w:noProof/>
          <w:sz w:val="22"/>
          <w:szCs w:val="22"/>
          <w:lang w:eastAsia="hu-HU"/>
        </w:rPr>
      </w:pPr>
      <w:hyperlink w:anchor="_Toc89878837" w:history="1">
        <w:r w:rsidRPr="00647735">
          <w:rPr>
            <w:rStyle w:val="Hyperlink"/>
            <w:noProof/>
          </w:rPr>
          <w:t>1 Bevezetés</w:t>
        </w:r>
        <w:r>
          <w:rPr>
            <w:noProof/>
            <w:webHidden/>
          </w:rPr>
          <w:tab/>
        </w:r>
        <w:r>
          <w:rPr>
            <w:noProof/>
            <w:webHidden/>
          </w:rPr>
          <w:fldChar w:fldCharType="begin"/>
        </w:r>
        <w:r>
          <w:rPr>
            <w:noProof/>
            <w:webHidden/>
          </w:rPr>
          <w:instrText xml:space="preserve"> PAGEREF _Toc89878837 \h </w:instrText>
        </w:r>
        <w:r>
          <w:rPr>
            <w:noProof/>
            <w:webHidden/>
          </w:rPr>
        </w:r>
        <w:r>
          <w:rPr>
            <w:noProof/>
            <w:webHidden/>
          </w:rPr>
          <w:fldChar w:fldCharType="separate"/>
        </w:r>
        <w:r>
          <w:rPr>
            <w:noProof/>
            <w:webHidden/>
          </w:rPr>
          <w:t>7</w:t>
        </w:r>
        <w:r>
          <w:rPr>
            <w:noProof/>
            <w:webHidden/>
          </w:rPr>
          <w:fldChar w:fldCharType="end"/>
        </w:r>
      </w:hyperlink>
    </w:p>
    <w:p w14:paraId="62B8B598" w14:textId="18B9FEF6" w:rsidR="00A725DE" w:rsidRDefault="00A725DE">
      <w:pPr>
        <w:pStyle w:val="TOC1"/>
        <w:rPr>
          <w:rFonts w:asciiTheme="minorHAnsi" w:eastAsiaTheme="minorEastAsia" w:hAnsiTheme="minorHAnsi" w:cstheme="minorBidi"/>
          <w:b w:val="0"/>
          <w:noProof/>
          <w:sz w:val="22"/>
          <w:szCs w:val="22"/>
          <w:lang w:eastAsia="hu-HU"/>
        </w:rPr>
      </w:pPr>
      <w:hyperlink w:anchor="_Toc89878838" w:history="1">
        <w:r w:rsidRPr="00647735">
          <w:rPr>
            <w:rStyle w:val="Hyperlink"/>
            <w:noProof/>
          </w:rPr>
          <w:t>2 Játékmotor funkcionalitása</w:t>
        </w:r>
        <w:r>
          <w:rPr>
            <w:noProof/>
            <w:webHidden/>
          </w:rPr>
          <w:tab/>
        </w:r>
        <w:r>
          <w:rPr>
            <w:noProof/>
            <w:webHidden/>
          </w:rPr>
          <w:fldChar w:fldCharType="begin"/>
        </w:r>
        <w:r>
          <w:rPr>
            <w:noProof/>
            <w:webHidden/>
          </w:rPr>
          <w:instrText xml:space="preserve"> PAGEREF _Toc89878838 \h </w:instrText>
        </w:r>
        <w:r>
          <w:rPr>
            <w:noProof/>
            <w:webHidden/>
          </w:rPr>
        </w:r>
        <w:r>
          <w:rPr>
            <w:noProof/>
            <w:webHidden/>
          </w:rPr>
          <w:fldChar w:fldCharType="separate"/>
        </w:r>
        <w:r>
          <w:rPr>
            <w:noProof/>
            <w:webHidden/>
          </w:rPr>
          <w:t>11</w:t>
        </w:r>
        <w:r>
          <w:rPr>
            <w:noProof/>
            <w:webHidden/>
          </w:rPr>
          <w:fldChar w:fldCharType="end"/>
        </w:r>
      </w:hyperlink>
    </w:p>
    <w:p w14:paraId="631B6966" w14:textId="71A3DA1C"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39" w:history="1">
        <w:r w:rsidRPr="00647735">
          <w:rPr>
            <w:rStyle w:val="Hyperlink"/>
            <w:noProof/>
          </w:rPr>
          <w:t>2.1 Unreal Engine</w:t>
        </w:r>
        <w:r>
          <w:rPr>
            <w:noProof/>
            <w:webHidden/>
          </w:rPr>
          <w:tab/>
        </w:r>
        <w:r>
          <w:rPr>
            <w:noProof/>
            <w:webHidden/>
          </w:rPr>
          <w:fldChar w:fldCharType="begin"/>
        </w:r>
        <w:r>
          <w:rPr>
            <w:noProof/>
            <w:webHidden/>
          </w:rPr>
          <w:instrText xml:space="preserve"> PAGEREF _Toc89878839 \h </w:instrText>
        </w:r>
        <w:r>
          <w:rPr>
            <w:noProof/>
            <w:webHidden/>
          </w:rPr>
        </w:r>
        <w:r>
          <w:rPr>
            <w:noProof/>
            <w:webHidden/>
          </w:rPr>
          <w:fldChar w:fldCharType="separate"/>
        </w:r>
        <w:r>
          <w:rPr>
            <w:noProof/>
            <w:webHidden/>
          </w:rPr>
          <w:t>11</w:t>
        </w:r>
        <w:r>
          <w:rPr>
            <w:noProof/>
            <w:webHidden/>
          </w:rPr>
          <w:fldChar w:fldCharType="end"/>
        </w:r>
      </w:hyperlink>
    </w:p>
    <w:p w14:paraId="2DA75E73" w14:textId="0ABF727C"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40" w:history="1">
        <w:r w:rsidRPr="00647735">
          <w:rPr>
            <w:rStyle w:val="Hyperlink"/>
            <w:noProof/>
          </w:rPr>
          <w:t>2.1.1 Funkciók</w:t>
        </w:r>
        <w:r>
          <w:rPr>
            <w:noProof/>
            <w:webHidden/>
          </w:rPr>
          <w:tab/>
        </w:r>
        <w:r>
          <w:rPr>
            <w:noProof/>
            <w:webHidden/>
          </w:rPr>
          <w:fldChar w:fldCharType="begin"/>
        </w:r>
        <w:r>
          <w:rPr>
            <w:noProof/>
            <w:webHidden/>
          </w:rPr>
          <w:instrText xml:space="preserve"> PAGEREF _Toc89878840 \h </w:instrText>
        </w:r>
        <w:r>
          <w:rPr>
            <w:noProof/>
            <w:webHidden/>
          </w:rPr>
        </w:r>
        <w:r>
          <w:rPr>
            <w:noProof/>
            <w:webHidden/>
          </w:rPr>
          <w:fldChar w:fldCharType="separate"/>
        </w:r>
        <w:r>
          <w:rPr>
            <w:noProof/>
            <w:webHidden/>
          </w:rPr>
          <w:t>12</w:t>
        </w:r>
        <w:r>
          <w:rPr>
            <w:noProof/>
            <w:webHidden/>
          </w:rPr>
          <w:fldChar w:fldCharType="end"/>
        </w:r>
      </w:hyperlink>
    </w:p>
    <w:p w14:paraId="08DF26F1" w14:textId="2EBBCCB2"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41" w:history="1">
        <w:r w:rsidRPr="00647735">
          <w:rPr>
            <w:rStyle w:val="Hyperlink"/>
            <w:noProof/>
          </w:rPr>
          <w:t>2.2 Unity</w:t>
        </w:r>
        <w:r>
          <w:rPr>
            <w:noProof/>
            <w:webHidden/>
          </w:rPr>
          <w:tab/>
        </w:r>
        <w:r>
          <w:rPr>
            <w:noProof/>
            <w:webHidden/>
          </w:rPr>
          <w:fldChar w:fldCharType="begin"/>
        </w:r>
        <w:r>
          <w:rPr>
            <w:noProof/>
            <w:webHidden/>
          </w:rPr>
          <w:instrText xml:space="preserve"> PAGEREF _Toc89878841 \h </w:instrText>
        </w:r>
        <w:r>
          <w:rPr>
            <w:noProof/>
            <w:webHidden/>
          </w:rPr>
        </w:r>
        <w:r>
          <w:rPr>
            <w:noProof/>
            <w:webHidden/>
          </w:rPr>
          <w:fldChar w:fldCharType="separate"/>
        </w:r>
        <w:r>
          <w:rPr>
            <w:noProof/>
            <w:webHidden/>
          </w:rPr>
          <w:t>13</w:t>
        </w:r>
        <w:r>
          <w:rPr>
            <w:noProof/>
            <w:webHidden/>
          </w:rPr>
          <w:fldChar w:fldCharType="end"/>
        </w:r>
      </w:hyperlink>
    </w:p>
    <w:p w14:paraId="73E591C3" w14:textId="2B1FAB6E"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42" w:history="1">
        <w:r w:rsidRPr="00647735">
          <w:rPr>
            <w:rStyle w:val="Hyperlink"/>
            <w:noProof/>
          </w:rPr>
          <w:t>2.2.1 Funkciók</w:t>
        </w:r>
        <w:r>
          <w:rPr>
            <w:noProof/>
            <w:webHidden/>
          </w:rPr>
          <w:tab/>
        </w:r>
        <w:r>
          <w:rPr>
            <w:noProof/>
            <w:webHidden/>
          </w:rPr>
          <w:fldChar w:fldCharType="begin"/>
        </w:r>
        <w:r>
          <w:rPr>
            <w:noProof/>
            <w:webHidden/>
          </w:rPr>
          <w:instrText xml:space="preserve"> PAGEREF _Toc89878842 \h </w:instrText>
        </w:r>
        <w:r>
          <w:rPr>
            <w:noProof/>
            <w:webHidden/>
          </w:rPr>
        </w:r>
        <w:r>
          <w:rPr>
            <w:noProof/>
            <w:webHidden/>
          </w:rPr>
          <w:fldChar w:fldCharType="separate"/>
        </w:r>
        <w:r>
          <w:rPr>
            <w:noProof/>
            <w:webHidden/>
          </w:rPr>
          <w:t>13</w:t>
        </w:r>
        <w:r>
          <w:rPr>
            <w:noProof/>
            <w:webHidden/>
          </w:rPr>
          <w:fldChar w:fldCharType="end"/>
        </w:r>
      </w:hyperlink>
    </w:p>
    <w:p w14:paraId="4915D81B" w14:textId="18F2BB54"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43" w:history="1">
        <w:r w:rsidRPr="00647735">
          <w:rPr>
            <w:rStyle w:val="Hyperlink"/>
            <w:noProof/>
          </w:rPr>
          <w:t>2.3 Saját játékmotor</w:t>
        </w:r>
        <w:r>
          <w:rPr>
            <w:noProof/>
            <w:webHidden/>
          </w:rPr>
          <w:tab/>
        </w:r>
        <w:r>
          <w:rPr>
            <w:noProof/>
            <w:webHidden/>
          </w:rPr>
          <w:fldChar w:fldCharType="begin"/>
        </w:r>
        <w:r>
          <w:rPr>
            <w:noProof/>
            <w:webHidden/>
          </w:rPr>
          <w:instrText xml:space="preserve"> PAGEREF _Toc89878843 \h </w:instrText>
        </w:r>
        <w:r>
          <w:rPr>
            <w:noProof/>
            <w:webHidden/>
          </w:rPr>
        </w:r>
        <w:r>
          <w:rPr>
            <w:noProof/>
            <w:webHidden/>
          </w:rPr>
          <w:fldChar w:fldCharType="separate"/>
        </w:r>
        <w:r>
          <w:rPr>
            <w:noProof/>
            <w:webHidden/>
          </w:rPr>
          <w:t>14</w:t>
        </w:r>
        <w:r>
          <w:rPr>
            <w:noProof/>
            <w:webHidden/>
          </w:rPr>
          <w:fldChar w:fldCharType="end"/>
        </w:r>
      </w:hyperlink>
    </w:p>
    <w:p w14:paraId="66105DCC" w14:textId="770C763C"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44" w:history="1">
        <w:r w:rsidRPr="00647735">
          <w:rPr>
            <w:rStyle w:val="Hyperlink"/>
            <w:noProof/>
          </w:rPr>
          <w:t>2.3.1 Általános funkciók</w:t>
        </w:r>
        <w:r>
          <w:rPr>
            <w:noProof/>
            <w:webHidden/>
          </w:rPr>
          <w:tab/>
        </w:r>
        <w:r>
          <w:rPr>
            <w:noProof/>
            <w:webHidden/>
          </w:rPr>
          <w:fldChar w:fldCharType="begin"/>
        </w:r>
        <w:r>
          <w:rPr>
            <w:noProof/>
            <w:webHidden/>
          </w:rPr>
          <w:instrText xml:space="preserve"> PAGEREF _Toc89878844 \h </w:instrText>
        </w:r>
        <w:r>
          <w:rPr>
            <w:noProof/>
            <w:webHidden/>
          </w:rPr>
        </w:r>
        <w:r>
          <w:rPr>
            <w:noProof/>
            <w:webHidden/>
          </w:rPr>
          <w:fldChar w:fldCharType="separate"/>
        </w:r>
        <w:r>
          <w:rPr>
            <w:noProof/>
            <w:webHidden/>
          </w:rPr>
          <w:t>15</w:t>
        </w:r>
        <w:r>
          <w:rPr>
            <w:noProof/>
            <w:webHidden/>
          </w:rPr>
          <w:fldChar w:fldCharType="end"/>
        </w:r>
      </w:hyperlink>
    </w:p>
    <w:p w14:paraId="1CEB3AB8" w14:textId="39A0BC87"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45" w:history="1">
        <w:r w:rsidRPr="00647735">
          <w:rPr>
            <w:rStyle w:val="Hyperlink"/>
            <w:noProof/>
          </w:rPr>
          <w:t>2.3.2 Labirintus specifikus funkciók</w:t>
        </w:r>
        <w:r>
          <w:rPr>
            <w:noProof/>
            <w:webHidden/>
          </w:rPr>
          <w:tab/>
        </w:r>
        <w:r>
          <w:rPr>
            <w:noProof/>
            <w:webHidden/>
          </w:rPr>
          <w:fldChar w:fldCharType="begin"/>
        </w:r>
        <w:r>
          <w:rPr>
            <w:noProof/>
            <w:webHidden/>
          </w:rPr>
          <w:instrText xml:space="preserve"> PAGEREF _Toc89878845 \h </w:instrText>
        </w:r>
        <w:r>
          <w:rPr>
            <w:noProof/>
            <w:webHidden/>
          </w:rPr>
        </w:r>
        <w:r>
          <w:rPr>
            <w:noProof/>
            <w:webHidden/>
          </w:rPr>
          <w:fldChar w:fldCharType="separate"/>
        </w:r>
        <w:r>
          <w:rPr>
            <w:noProof/>
            <w:webHidden/>
          </w:rPr>
          <w:t>15</w:t>
        </w:r>
        <w:r>
          <w:rPr>
            <w:noProof/>
            <w:webHidden/>
          </w:rPr>
          <w:fldChar w:fldCharType="end"/>
        </w:r>
      </w:hyperlink>
    </w:p>
    <w:p w14:paraId="073875FF" w14:textId="1FDB9509" w:rsidR="00A725DE" w:rsidRDefault="00A725DE">
      <w:pPr>
        <w:pStyle w:val="TOC1"/>
        <w:rPr>
          <w:rFonts w:asciiTheme="minorHAnsi" w:eastAsiaTheme="minorEastAsia" w:hAnsiTheme="minorHAnsi" w:cstheme="minorBidi"/>
          <w:b w:val="0"/>
          <w:noProof/>
          <w:sz w:val="22"/>
          <w:szCs w:val="22"/>
          <w:lang w:eastAsia="hu-HU"/>
        </w:rPr>
      </w:pPr>
      <w:hyperlink w:anchor="_Toc89878846" w:history="1">
        <w:r w:rsidRPr="00647735">
          <w:rPr>
            <w:rStyle w:val="Hyperlink"/>
            <w:noProof/>
          </w:rPr>
          <w:t>3 Objektum orientált elvek, tervezési minták és fejlesztési folyamatok</w:t>
        </w:r>
        <w:r>
          <w:rPr>
            <w:noProof/>
            <w:webHidden/>
          </w:rPr>
          <w:tab/>
        </w:r>
        <w:r>
          <w:rPr>
            <w:noProof/>
            <w:webHidden/>
          </w:rPr>
          <w:fldChar w:fldCharType="begin"/>
        </w:r>
        <w:r>
          <w:rPr>
            <w:noProof/>
            <w:webHidden/>
          </w:rPr>
          <w:instrText xml:space="preserve"> PAGEREF _Toc89878846 \h </w:instrText>
        </w:r>
        <w:r>
          <w:rPr>
            <w:noProof/>
            <w:webHidden/>
          </w:rPr>
        </w:r>
        <w:r>
          <w:rPr>
            <w:noProof/>
            <w:webHidden/>
          </w:rPr>
          <w:fldChar w:fldCharType="separate"/>
        </w:r>
        <w:r>
          <w:rPr>
            <w:noProof/>
            <w:webHidden/>
          </w:rPr>
          <w:t>16</w:t>
        </w:r>
        <w:r>
          <w:rPr>
            <w:noProof/>
            <w:webHidden/>
          </w:rPr>
          <w:fldChar w:fldCharType="end"/>
        </w:r>
      </w:hyperlink>
    </w:p>
    <w:p w14:paraId="1C136040" w14:textId="33400282"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47" w:history="1">
        <w:r w:rsidRPr="00647735">
          <w:rPr>
            <w:rStyle w:val="Hyperlink"/>
            <w:noProof/>
          </w:rPr>
          <w:t>3.1 Objektum orientált tervezési elvek</w:t>
        </w:r>
        <w:r>
          <w:rPr>
            <w:noProof/>
            <w:webHidden/>
          </w:rPr>
          <w:tab/>
        </w:r>
        <w:r>
          <w:rPr>
            <w:noProof/>
            <w:webHidden/>
          </w:rPr>
          <w:fldChar w:fldCharType="begin"/>
        </w:r>
        <w:r>
          <w:rPr>
            <w:noProof/>
            <w:webHidden/>
          </w:rPr>
          <w:instrText xml:space="preserve"> PAGEREF _Toc89878847 \h </w:instrText>
        </w:r>
        <w:r>
          <w:rPr>
            <w:noProof/>
            <w:webHidden/>
          </w:rPr>
        </w:r>
        <w:r>
          <w:rPr>
            <w:noProof/>
            <w:webHidden/>
          </w:rPr>
          <w:fldChar w:fldCharType="separate"/>
        </w:r>
        <w:r>
          <w:rPr>
            <w:noProof/>
            <w:webHidden/>
          </w:rPr>
          <w:t>17</w:t>
        </w:r>
        <w:r>
          <w:rPr>
            <w:noProof/>
            <w:webHidden/>
          </w:rPr>
          <w:fldChar w:fldCharType="end"/>
        </w:r>
      </w:hyperlink>
    </w:p>
    <w:p w14:paraId="2E603BF6" w14:textId="0A2E99BB"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48" w:history="1">
        <w:r w:rsidRPr="00647735">
          <w:rPr>
            <w:rStyle w:val="Hyperlink"/>
            <w:noProof/>
          </w:rPr>
          <w:t>3.2 Clean Code elvek</w:t>
        </w:r>
        <w:r>
          <w:rPr>
            <w:noProof/>
            <w:webHidden/>
          </w:rPr>
          <w:tab/>
        </w:r>
        <w:r>
          <w:rPr>
            <w:noProof/>
            <w:webHidden/>
          </w:rPr>
          <w:fldChar w:fldCharType="begin"/>
        </w:r>
        <w:r>
          <w:rPr>
            <w:noProof/>
            <w:webHidden/>
          </w:rPr>
          <w:instrText xml:space="preserve"> PAGEREF _Toc89878848 \h </w:instrText>
        </w:r>
        <w:r>
          <w:rPr>
            <w:noProof/>
            <w:webHidden/>
          </w:rPr>
        </w:r>
        <w:r>
          <w:rPr>
            <w:noProof/>
            <w:webHidden/>
          </w:rPr>
          <w:fldChar w:fldCharType="separate"/>
        </w:r>
        <w:r>
          <w:rPr>
            <w:noProof/>
            <w:webHidden/>
          </w:rPr>
          <w:t>17</w:t>
        </w:r>
        <w:r>
          <w:rPr>
            <w:noProof/>
            <w:webHidden/>
          </w:rPr>
          <w:fldChar w:fldCharType="end"/>
        </w:r>
      </w:hyperlink>
    </w:p>
    <w:p w14:paraId="3CE9157F" w14:textId="3DA40FCC"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49" w:history="1">
        <w:r w:rsidRPr="00647735">
          <w:rPr>
            <w:rStyle w:val="Hyperlink"/>
            <w:noProof/>
          </w:rPr>
          <w:t>3.3 Objektum orientált tervezési minták</w:t>
        </w:r>
        <w:r>
          <w:rPr>
            <w:noProof/>
            <w:webHidden/>
          </w:rPr>
          <w:tab/>
        </w:r>
        <w:r>
          <w:rPr>
            <w:noProof/>
            <w:webHidden/>
          </w:rPr>
          <w:fldChar w:fldCharType="begin"/>
        </w:r>
        <w:r>
          <w:rPr>
            <w:noProof/>
            <w:webHidden/>
          </w:rPr>
          <w:instrText xml:space="preserve"> PAGEREF _Toc89878849 \h </w:instrText>
        </w:r>
        <w:r>
          <w:rPr>
            <w:noProof/>
            <w:webHidden/>
          </w:rPr>
        </w:r>
        <w:r>
          <w:rPr>
            <w:noProof/>
            <w:webHidden/>
          </w:rPr>
          <w:fldChar w:fldCharType="separate"/>
        </w:r>
        <w:r>
          <w:rPr>
            <w:noProof/>
            <w:webHidden/>
          </w:rPr>
          <w:t>18</w:t>
        </w:r>
        <w:r>
          <w:rPr>
            <w:noProof/>
            <w:webHidden/>
          </w:rPr>
          <w:fldChar w:fldCharType="end"/>
        </w:r>
      </w:hyperlink>
    </w:p>
    <w:p w14:paraId="54EA8DC4" w14:textId="5E9DDEC2"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0" w:history="1">
        <w:r w:rsidRPr="00647735">
          <w:rPr>
            <w:rStyle w:val="Hyperlink"/>
            <w:noProof/>
          </w:rPr>
          <w:t>3.3.1 Game Loop</w:t>
        </w:r>
        <w:r>
          <w:rPr>
            <w:noProof/>
            <w:webHidden/>
          </w:rPr>
          <w:tab/>
        </w:r>
        <w:r>
          <w:rPr>
            <w:noProof/>
            <w:webHidden/>
          </w:rPr>
          <w:fldChar w:fldCharType="begin"/>
        </w:r>
        <w:r>
          <w:rPr>
            <w:noProof/>
            <w:webHidden/>
          </w:rPr>
          <w:instrText xml:space="preserve"> PAGEREF _Toc89878850 \h </w:instrText>
        </w:r>
        <w:r>
          <w:rPr>
            <w:noProof/>
            <w:webHidden/>
          </w:rPr>
        </w:r>
        <w:r>
          <w:rPr>
            <w:noProof/>
            <w:webHidden/>
          </w:rPr>
          <w:fldChar w:fldCharType="separate"/>
        </w:r>
        <w:r>
          <w:rPr>
            <w:noProof/>
            <w:webHidden/>
          </w:rPr>
          <w:t>18</w:t>
        </w:r>
        <w:r>
          <w:rPr>
            <w:noProof/>
            <w:webHidden/>
          </w:rPr>
          <w:fldChar w:fldCharType="end"/>
        </w:r>
      </w:hyperlink>
    </w:p>
    <w:p w14:paraId="454D6FDF" w14:textId="2CDB6A47"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1" w:history="1">
        <w:r w:rsidRPr="00647735">
          <w:rPr>
            <w:rStyle w:val="Hyperlink"/>
            <w:noProof/>
          </w:rPr>
          <w:t>3.3.2 Update Method</w:t>
        </w:r>
        <w:r>
          <w:rPr>
            <w:noProof/>
            <w:webHidden/>
          </w:rPr>
          <w:tab/>
        </w:r>
        <w:r>
          <w:rPr>
            <w:noProof/>
            <w:webHidden/>
          </w:rPr>
          <w:fldChar w:fldCharType="begin"/>
        </w:r>
        <w:r>
          <w:rPr>
            <w:noProof/>
            <w:webHidden/>
          </w:rPr>
          <w:instrText xml:space="preserve"> PAGEREF _Toc89878851 \h </w:instrText>
        </w:r>
        <w:r>
          <w:rPr>
            <w:noProof/>
            <w:webHidden/>
          </w:rPr>
        </w:r>
        <w:r>
          <w:rPr>
            <w:noProof/>
            <w:webHidden/>
          </w:rPr>
          <w:fldChar w:fldCharType="separate"/>
        </w:r>
        <w:r>
          <w:rPr>
            <w:noProof/>
            <w:webHidden/>
          </w:rPr>
          <w:t>19</w:t>
        </w:r>
        <w:r>
          <w:rPr>
            <w:noProof/>
            <w:webHidden/>
          </w:rPr>
          <w:fldChar w:fldCharType="end"/>
        </w:r>
      </w:hyperlink>
    </w:p>
    <w:p w14:paraId="46C9856B" w14:textId="2AD037E4"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2" w:history="1">
        <w:r w:rsidRPr="00647735">
          <w:rPr>
            <w:rStyle w:val="Hyperlink"/>
            <w:noProof/>
          </w:rPr>
          <w:t>3.3.3 Command</w:t>
        </w:r>
        <w:r>
          <w:rPr>
            <w:noProof/>
            <w:webHidden/>
          </w:rPr>
          <w:tab/>
        </w:r>
        <w:r>
          <w:rPr>
            <w:noProof/>
            <w:webHidden/>
          </w:rPr>
          <w:fldChar w:fldCharType="begin"/>
        </w:r>
        <w:r>
          <w:rPr>
            <w:noProof/>
            <w:webHidden/>
          </w:rPr>
          <w:instrText xml:space="preserve"> PAGEREF _Toc89878852 \h </w:instrText>
        </w:r>
        <w:r>
          <w:rPr>
            <w:noProof/>
            <w:webHidden/>
          </w:rPr>
        </w:r>
        <w:r>
          <w:rPr>
            <w:noProof/>
            <w:webHidden/>
          </w:rPr>
          <w:fldChar w:fldCharType="separate"/>
        </w:r>
        <w:r>
          <w:rPr>
            <w:noProof/>
            <w:webHidden/>
          </w:rPr>
          <w:t>20</w:t>
        </w:r>
        <w:r>
          <w:rPr>
            <w:noProof/>
            <w:webHidden/>
          </w:rPr>
          <w:fldChar w:fldCharType="end"/>
        </w:r>
      </w:hyperlink>
    </w:p>
    <w:p w14:paraId="3C1037AF" w14:textId="67035AEE"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3" w:history="1">
        <w:r w:rsidRPr="00647735">
          <w:rPr>
            <w:rStyle w:val="Hyperlink"/>
            <w:noProof/>
          </w:rPr>
          <w:t>3.3.4 Event Queue</w:t>
        </w:r>
        <w:r>
          <w:rPr>
            <w:noProof/>
            <w:webHidden/>
          </w:rPr>
          <w:tab/>
        </w:r>
        <w:r>
          <w:rPr>
            <w:noProof/>
            <w:webHidden/>
          </w:rPr>
          <w:fldChar w:fldCharType="begin"/>
        </w:r>
        <w:r>
          <w:rPr>
            <w:noProof/>
            <w:webHidden/>
          </w:rPr>
          <w:instrText xml:space="preserve"> PAGEREF _Toc89878853 \h </w:instrText>
        </w:r>
        <w:r>
          <w:rPr>
            <w:noProof/>
            <w:webHidden/>
          </w:rPr>
        </w:r>
        <w:r>
          <w:rPr>
            <w:noProof/>
            <w:webHidden/>
          </w:rPr>
          <w:fldChar w:fldCharType="separate"/>
        </w:r>
        <w:r>
          <w:rPr>
            <w:noProof/>
            <w:webHidden/>
          </w:rPr>
          <w:t>22</w:t>
        </w:r>
        <w:r>
          <w:rPr>
            <w:noProof/>
            <w:webHidden/>
          </w:rPr>
          <w:fldChar w:fldCharType="end"/>
        </w:r>
      </w:hyperlink>
    </w:p>
    <w:p w14:paraId="5534F7EF" w14:textId="7A152CE4"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4" w:history="1">
        <w:r w:rsidRPr="00647735">
          <w:rPr>
            <w:rStyle w:val="Hyperlink"/>
            <w:noProof/>
          </w:rPr>
          <w:t>3.3.5 Observer</w:t>
        </w:r>
        <w:r>
          <w:rPr>
            <w:noProof/>
            <w:webHidden/>
          </w:rPr>
          <w:tab/>
        </w:r>
        <w:r>
          <w:rPr>
            <w:noProof/>
            <w:webHidden/>
          </w:rPr>
          <w:fldChar w:fldCharType="begin"/>
        </w:r>
        <w:r>
          <w:rPr>
            <w:noProof/>
            <w:webHidden/>
          </w:rPr>
          <w:instrText xml:space="preserve"> PAGEREF _Toc89878854 \h </w:instrText>
        </w:r>
        <w:r>
          <w:rPr>
            <w:noProof/>
            <w:webHidden/>
          </w:rPr>
        </w:r>
        <w:r>
          <w:rPr>
            <w:noProof/>
            <w:webHidden/>
          </w:rPr>
          <w:fldChar w:fldCharType="separate"/>
        </w:r>
        <w:r>
          <w:rPr>
            <w:noProof/>
            <w:webHidden/>
          </w:rPr>
          <w:t>23</w:t>
        </w:r>
        <w:r>
          <w:rPr>
            <w:noProof/>
            <w:webHidden/>
          </w:rPr>
          <w:fldChar w:fldCharType="end"/>
        </w:r>
      </w:hyperlink>
    </w:p>
    <w:p w14:paraId="6C1870FA" w14:textId="26311529"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5" w:history="1">
        <w:r w:rsidRPr="00647735">
          <w:rPr>
            <w:rStyle w:val="Hyperlink"/>
            <w:noProof/>
          </w:rPr>
          <w:t>3.3.6 Singleton</w:t>
        </w:r>
        <w:r>
          <w:rPr>
            <w:noProof/>
            <w:webHidden/>
          </w:rPr>
          <w:tab/>
        </w:r>
        <w:r>
          <w:rPr>
            <w:noProof/>
            <w:webHidden/>
          </w:rPr>
          <w:fldChar w:fldCharType="begin"/>
        </w:r>
        <w:r>
          <w:rPr>
            <w:noProof/>
            <w:webHidden/>
          </w:rPr>
          <w:instrText xml:space="preserve"> PAGEREF _Toc89878855 \h </w:instrText>
        </w:r>
        <w:r>
          <w:rPr>
            <w:noProof/>
            <w:webHidden/>
          </w:rPr>
        </w:r>
        <w:r>
          <w:rPr>
            <w:noProof/>
            <w:webHidden/>
          </w:rPr>
          <w:fldChar w:fldCharType="separate"/>
        </w:r>
        <w:r>
          <w:rPr>
            <w:noProof/>
            <w:webHidden/>
          </w:rPr>
          <w:t>24</w:t>
        </w:r>
        <w:r>
          <w:rPr>
            <w:noProof/>
            <w:webHidden/>
          </w:rPr>
          <w:fldChar w:fldCharType="end"/>
        </w:r>
      </w:hyperlink>
    </w:p>
    <w:p w14:paraId="00B308E8" w14:textId="2DB41866"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56" w:history="1">
        <w:r w:rsidRPr="00647735">
          <w:rPr>
            <w:rStyle w:val="Hyperlink"/>
            <w:noProof/>
          </w:rPr>
          <w:t>3.3.7 State</w:t>
        </w:r>
        <w:r>
          <w:rPr>
            <w:noProof/>
            <w:webHidden/>
          </w:rPr>
          <w:tab/>
        </w:r>
        <w:r>
          <w:rPr>
            <w:noProof/>
            <w:webHidden/>
          </w:rPr>
          <w:fldChar w:fldCharType="begin"/>
        </w:r>
        <w:r>
          <w:rPr>
            <w:noProof/>
            <w:webHidden/>
          </w:rPr>
          <w:instrText xml:space="preserve"> PAGEREF _Toc89878856 \h </w:instrText>
        </w:r>
        <w:r>
          <w:rPr>
            <w:noProof/>
            <w:webHidden/>
          </w:rPr>
        </w:r>
        <w:r>
          <w:rPr>
            <w:noProof/>
            <w:webHidden/>
          </w:rPr>
          <w:fldChar w:fldCharType="separate"/>
        </w:r>
        <w:r>
          <w:rPr>
            <w:noProof/>
            <w:webHidden/>
          </w:rPr>
          <w:t>25</w:t>
        </w:r>
        <w:r>
          <w:rPr>
            <w:noProof/>
            <w:webHidden/>
          </w:rPr>
          <w:fldChar w:fldCharType="end"/>
        </w:r>
      </w:hyperlink>
    </w:p>
    <w:p w14:paraId="6F6956EA" w14:textId="5FFA567A"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57" w:history="1">
        <w:r w:rsidRPr="00647735">
          <w:rPr>
            <w:rStyle w:val="Hyperlink"/>
            <w:noProof/>
          </w:rPr>
          <w:t>3.4 Fejlesztési folyamatok</w:t>
        </w:r>
        <w:r>
          <w:rPr>
            <w:noProof/>
            <w:webHidden/>
          </w:rPr>
          <w:tab/>
        </w:r>
        <w:r>
          <w:rPr>
            <w:noProof/>
            <w:webHidden/>
          </w:rPr>
          <w:fldChar w:fldCharType="begin"/>
        </w:r>
        <w:r>
          <w:rPr>
            <w:noProof/>
            <w:webHidden/>
          </w:rPr>
          <w:instrText xml:space="preserve"> PAGEREF _Toc89878857 \h </w:instrText>
        </w:r>
        <w:r>
          <w:rPr>
            <w:noProof/>
            <w:webHidden/>
          </w:rPr>
        </w:r>
        <w:r>
          <w:rPr>
            <w:noProof/>
            <w:webHidden/>
          </w:rPr>
          <w:fldChar w:fldCharType="separate"/>
        </w:r>
        <w:r>
          <w:rPr>
            <w:noProof/>
            <w:webHidden/>
          </w:rPr>
          <w:t>25</w:t>
        </w:r>
        <w:r>
          <w:rPr>
            <w:noProof/>
            <w:webHidden/>
          </w:rPr>
          <w:fldChar w:fldCharType="end"/>
        </w:r>
      </w:hyperlink>
    </w:p>
    <w:p w14:paraId="37383669" w14:textId="5B707064"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58" w:history="1">
        <w:r w:rsidRPr="00647735">
          <w:rPr>
            <w:rStyle w:val="Hyperlink"/>
            <w:noProof/>
          </w:rPr>
          <w:t>3.5 Tesztelés</w:t>
        </w:r>
        <w:r>
          <w:rPr>
            <w:noProof/>
            <w:webHidden/>
          </w:rPr>
          <w:tab/>
        </w:r>
        <w:r>
          <w:rPr>
            <w:noProof/>
            <w:webHidden/>
          </w:rPr>
          <w:fldChar w:fldCharType="begin"/>
        </w:r>
        <w:r>
          <w:rPr>
            <w:noProof/>
            <w:webHidden/>
          </w:rPr>
          <w:instrText xml:space="preserve"> PAGEREF _Toc89878858 \h </w:instrText>
        </w:r>
        <w:r>
          <w:rPr>
            <w:noProof/>
            <w:webHidden/>
          </w:rPr>
        </w:r>
        <w:r>
          <w:rPr>
            <w:noProof/>
            <w:webHidden/>
          </w:rPr>
          <w:fldChar w:fldCharType="separate"/>
        </w:r>
        <w:r>
          <w:rPr>
            <w:noProof/>
            <w:webHidden/>
          </w:rPr>
          <w:t>27</w:t>
        </w:r>
        <w:r>
          <w:rPr>
            <w:noProof/>
            <w:webHidden/>
          </w:rPr>
          <w:fldChar w:fldCharType="end"/>
        </w:r>
      </w:hyperlink>
    </w:p>
    <w:p w14:paraId="028C32A4" w14:textId="4AC61518" w:rsidR="00A725DE" w:rsidRDefault="00A725DE">
      <w:pPr>
        <w:pStyle w:val="TOC1"/>
        <w:rPr>
          <w:rFonts w:asciiTheme="minorHAnsi" w:eastAsiaTheme="minorEastAsia" w:hAnsiTheme="minorHAnsi" w:cstheme="minorBidi"/>
          <w:b w:val="0"/>
          <w:noProof/>
          <w:sz w:val="22"/>
          <w:szCs w:val="22"/>
          <w:lang w:eastAsia="hu-HU"/>
        </w:rPr>
      </w:pPr>
      <w:hyperlink w:anchor="_Toc89878859" w:history="1">
        <w:r w:rsidRPr="00647735">
          <w:rPr>
            <w:rStyle w:val="Hyperlink"/>
            <w:noProof/>
          </w:rPr>
          <w:t>4 Felhasznált külső könyvtárak és programok</w:t>
        </w:r>
        <w:r>
          <w:rPr>
            <w:noProof/>
            <w:webHidden/>
          </w:rPr>
          <w:tab/>
        </w:r>
        <w:r>
          <w:rPr>
            <w:noProof/>
            <w:webHidden/>
          </w:rPr>
          <w:fldChar w:fldCharType="begin"/>
        </w:r>
        <w:r>
          <w:rPr>
            <w:noProof/>
            <w:webHidden/>
          </w:rPr>
          <w:instrText xml:space="preserve"> PAGEREF _Toc89878859 \h </w:instrText>
        </w:r>
        <w:r>
          <w:rPr>
            <w:noProof/>
            <w:webHidden/>
          </w:rPr>
        </w:r>
        <w:r>
          <w:rPr>
            <w:noProof/>
            <w:webHidden/>
          </w:rPr>
          <w:fldChar w:fldCharType="separate"/>
        </w:r>
        <w:r>
          <w:rPr>
            <w:noProof/>
            <w:webHidden/>
          </w:rPr>
          <w:t>29</w:t>
        </w:r>
        <w:r>
          <w:rPr>
            <w:noProof/>
            <w:webHidden/>
          </w:rPr>
          <w:fldChar w:fldCharType="end"/>
        </w:r>
      </w:hyperlink>
    </w:p>
    <w:p w14:paraId="577F5E8C" w14:textId="0CC145A1"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60" w:history="1">
        <w:r w:rsidRPr="00647735">
          <w:rPr>
            <w:rStyle w:val="Hyperlink"/>
            <w:noProof/>
          </w:rPr>
          <w:t>4.1 Felhasznált programok</w:t>
        </w:r>
        <w:r>
          <w:rPr>
            <w:noProof/>
            <w:webHidden/>
          </w:rPr>
          <w:tab/>
        </w:r>
        <w:r>
          <w:rPr>
            <w:noProof/>
            <w:webHidden/>
          </w:rPr>
          <w:fldChar w:fldCharType="begin"/>
        </w:r>
        <w:r>
          <w:rPr>
            <w:noProof/>
            <w:webHidden/>
          </w:rPr>
          <w:instrText xml:space="preserve"> PAGEREF _Toc89878860 \h </w:instrText>
        </w:r>
        <w:r>
          <w:rPr>
            <w:noProof/>
            <w:webHidden/>
          </w:rPr>
        </w:r>
        <w:r>
          <w:rPr>
            <w:noProof/>
            <w:webHidden/>
          </w:rPr>
          <w:fldChar w:fldCharType="separate"/>
        </w:r>
        <w:r>
          <w:rPr>
            <w:noProof/>
            <w:webHidden/>
          </w:rPr>
          <w:t>29</w:t>
        </w:r>
        <w:r>
          <w:rPr>
            <w:noProof/>
            <w:webHidden/>
          </w:rPr>
          <w:fldChar w:fldCharType="end"/>
        </w:r>
      </w:hyperlink>
    </w:p>
    <w:p w14:paraId="4C5AF7B4" w14:textId="153C8CE7"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1" w:history="1">
        <w:r w:rsidRPr="00647735">
          <w:rPr>
            <w:rStyle w:val="Hyperlink"/>
            <w:noProof/>
          </w:rPr>
          <w:t>4.1.1 Git</w:t>
        </w:r>
        <w:r>
          <w:rPr>
            <w:noProof/>
            <w:webHidden/>
          </w:rPr>
          <w:tab/>
        </w:r>
        <w:r>
          <w:rPr>
            <w:noProof/>
            <w:webHidden/>
          </w:rPr>
          <w:fldChar w:fldCharType="begin"/>
        </w:r>
        <w:r>
          <w:rPr>
            <w:noProof/>
            <w:webHidden/>
          </w:rPr>
          <w:instrText xml:space="preserve"> PAGEREF _Toc89878861 \h </w:instrText>
        </w:r>
        <w:r>
          <w:rPr>
            <w:noProof/>
            <w:webHidden/>
          </w:rPr>
        </w:r>
        <w:r>
          <w:rPr>
            <w:noProof/>
            <w:webHidden/>
          </w:rPr>
          <w:fldChar w:fldCharType="separate"/>
        </w:r>
        <w:r>
          <w:rPr>
            <w:noProof/>
            <w:webHidden/>
          </w:rPr>
          <w:t>29</w:t>
        </w:r>
        <w:r>
          <w:rPr>
            <w:noProof/>
            <w:webHidden/>
          </w:rPr>
          <w:fldChar w:fldCharType="end"/>
        </w:r>
      </w:hyperlink>
    </w:p>
    <w:p w14:paraId="58DD92E0" w14:textId="07A7D984"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2" w:history="1">
        <w:r w:rsidRPr="00647735">
          <w:rPr>
            <w:rStyle w:val="Hyperlink"/>
            <w:noProof/>
          </w:rPr>
          <w:t>4.1.2 Premake</w:t>
        </w:r>
        <w:r>
          <w:rPr>
            <w:noProof/>
            <w:webHidden/>
          </w:rPr>
          <w:tab/>
        </w:r>
        <w:r>
          <w:rPr>
            <w:noProof/>
            <w:webHidden/>
          </w:rPr>
          <w:fldChar w:fldCharType="begin"/>
        </w:r>
        <w:r>
          <w:rPr>
            <w:noProof/>
            <w:webHidden/>
          </w:rPr>
          <w:instrText xml:space="preserve"> PAGEREF _Toc89878862 \h </w:instrText>
        </w:r>
        <w:r>
          <w:rPr>
            <w:noProof/>
            <w:webHidden/>
          </w:rPr>
        </w:r>
        <w:r>
          <w:rPr>
            <w:noProof/>
            <w:webHidden/>
          </w:rPr>
          <w:fldChar w:fldCharType="separate"/>
        </w:r>
        <w:r>
          <w:rPr>
            <w:noProof/>
            <w:webHidden/>
          </w:rPr>
          <w:t>30</w:t>
        </w:r>
        <w:r>
          <w:rPr>
            <w:noProof/>
            <w:webHidden/>
          </w:rPr>
          <w:fldChar w:fldCharType="end"/>
        </w:r>
      </w:hyperlink>
    </w:p>
    <w:p w14:paraId="47587716" w14:textId="53968B45"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63" w:history="1">
        <w:r w:rsidRPr="00647735">
          <w:rPr>
            <w:rStyle w:val="Hyperlink"/>
            <w:noProof/>
          </w:rPr>
          <w:t>4.2 Felhasznált könyvtárak</w:t>
        </w:r>
        <w:r>
          <w:rPr>
            <w:noProof/>
            <w:webHidden/>
          </w:rPr>
          <w:tab/>
        </w:r>
        <w:r>
          <w:rPr>
            <w:noProof/>
            <w:webHidden/>
          </w:rPr>
          <w:fldChar w:fldCharType="begin"/>
        </w:r>
        <w:r>
          <w:rPr>
            <w:noProof/>
            <w:webHidden/>
          </w:rPr>
          <w:instrText xml:space="preserve"> PAGEREF _Toc89878863 \h </w:instrText>
        </w:r>
        <w:r>
          <w:rPr>
            <w:noProof/>
            <w:webHidden/>
          </w:rPr>
        </w:r>
        <w:r>
          <w:rPr>
            <w:noProof/>
            <w:webHidden/>
          </w:rPr>
          <w:fldChar w:fldCharType="separate"/>
        </w:r>
        <w:r>
          <w:rPr>
            <w:noProof/>
            <w:webHidden/>
          </w:rPr>
          <w:t>31</w:t>
        </w:r>
        <w:r>
          <w:rPr>
            <w:noProof/>
            <w:webHidden/>
          </w:rPr>
          <w:fldChar w:fldCharType="end"/>
        </w:r>
      </w:hyperlink>
    </w:p>
    <w:p w14:paraId="27DD6D6C" w14:textId="756AAD88"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4" w:history="1">
        <w:r w:rsidRPr="00647735">
          <w:rPr>
            <w:rStyle w:val="Hyperlink"/>
            <w:noProof/>
          </w:rPr>
          <w:t>4.2.1 OpenGL (glad, GLFW)</w:t>
        </w:r>
        <w:r>
          <w:rPr>
            <w:noProof/>
            <w:webHidden/>
          </w:rPr>
          <w:tab/>
        </w:r>
        <w:r>
          <w:rPr>
            <w:noProof/>
            <w:webHidden/>
          </w:rPr>
          <w:fldChar w:fldCharType="begin"/>
        </w:r>
        <w:r>
          <w:rPr>
            <w:noProof/>
            <w:webHidden/>
          </w:rPr>
          <w:instrText xml:space="preserve"> PAGEREF _Toc89878864 \h </w:instrText>
        </w:r>
        <w:r>
          <w:rPr>
            <w:noProof/>
            <w:webHidden/>
          </w:rPr>
        </w:r>
        <w:r>
          <w:rPr>
            <w:noProof/>
            <w:webHidden/>
          </w:rPr>
          <w:fldChar w:fldCharType="separate"/>
        </w:r>
        <w:r>
          <w:rPr>
            <w:noProof/>
            <w:webHidden/>
          </w:rPr>
          <w:t>31</w:t>
        </w:r>
        <w:r>
          <w:rPr>
            <w:noProof/>
            <w:webHidden/>
          </w:rPr>
          <w:fldChar w:fldCharType="end"/>
        </w:r>
      </w:hyperlink>
    </w:p>
    <w:p w14:paraId="74BB8752" w14:textId="4492AA52"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5" w:history="1">
        <w:r w:rsidRPr="00647735">
          <w:rPr>
            <w:rStyle w:val="Hyperlink"/>
            <w:noProof/>
          </w:rPr>
          <w:t>4.2.2 spdlog</w:t>
        </w:r>
        <w:r>
          <w:rPr>
            <w:noProof/>
            <w:webHidden/>
          </w:rPr>
          <w:tab/>
        </w:r>
        <w:r>
          <w:rPr>
            <w:noProof/>
            <w:webHidden/>
          </w:rPr>
          <w:fldChar w:fldCharType="begin"/>
        </w:r>
        <w:r>
          <w:rPr>
            <w:noProof/>
            <w:webHidden/>
          </w:rPr>
          <w:instrText xml:space="preserve"> PAGEREF _Toc89878865 \h </w:instrText>
        </w:r>
        <w:r>
          <w:rPr>
            <w:noProof/>
            <w:webHidden/>
          </w:rPr>
        </w:r>
        <w:r>
          <w:rPr>
            <w:noProof/>
            <w:webHidden/>
          </w:rPr>
          <w:fldChar w:fldCharType="separate"/>
        </w:r>
        <w:r>
          <w:rPr>
            <w:noProof/>
            <w:webHidden/>
          </w:rPr>
          <w:t>31</w:t>
        </w:r>
        <w:r>
          <w:rPr>
            <w:noProof/>
            <w:webHidden/>
          </w:rPr>
          <w:fldChar w:fldCharType="end"/>
        </w:r>
      </w:hyperlink>
    </w:p>
    <w:p w14:paraId="594352BE" w14:textId="04220848"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6" w:history="1">
        <w:r w:rsidRPr="00647735">
          <w:rPr>
            <w:rStyle w:val="Hyperlink"/>
            <w:noProof/>
          </w:rPr>
          <w:t>4.2.3 ImGui</w:t>
        </w:r>
        <w:r>
          <w:rPr>
            <w:noProof/>
            <w:webHidden/>
          </w:rPr>
          <w:tab/>
        </w:r>
        <w:r>
          <w:rPr>
            <w:noProof/>
            <w:webHidden/>
          </w:rPr>
          <w:fldChar w:fldCharType="begin"/>
        </w:r>
        <w:r>
          <w:rPr>
            <w:noProof/>
            <w:webHidden/>
          </w:rPr>
          <w:instrText xml:space="preserve"> PAGEREF _Toc89878866 \h </w:instrText>
        </w:r>
        <w:r>
          <w:rPr>
            <w:noProof/>
            <w:webHidden/>
          </w:rPr>
        </w:r>
        <w:r>
          <w:rPr>
            <w:noProof/>
            <w:webHidden/>
          </w:rPr>
          <w:fldChar w:fldCharType="separate"/>
        </w:r>
        <w:r>
          <w:rPr>
            <w:noProof/>
            <w:webHidden/>
          </w:rPr>
          <w:t>32</w:t>
        </w:r>
        <w:r>
          <w:rPr>
            <w:noProof/>
            <w:webHidden/>
          </w:rPr>
          <w:fldChar w:fldCharType="end"/>
        </w:r>
      </w:hyperlink>
    </w:p>
    <w:p w14:paraId="06CA29E7" w14:textId="25E1D02F"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7" w:history="1">
        <w:r w:rsidRPr="00647735">
          <w:rPr>
            <w:rStyle w:val="Hyperlink"/>
            <w:noProof/>
          </w:rPr>
          <w:t>4.2.4 glm</w:t>
        </w:r>
        <w:r>
          <w:rPr>
            <w:noProof/>
            <w:webHidden/>
          </w:rPr>
          <w:tab/>
        </w:r>
        <w:r>
          <w:rPr>
            <w:noProof/>
            <w:webHidden/>
          </w:rPr>
          <w:fldChar w:fldCharType="begin"/>
        </w:r>
        <w:r>
          <w:rPr>
            <w:noProof/>
            <w:webHidden/>
          </w:rPr>
          <w:instrText xml:space="preserve"> PAGEREF _Toc89878867 \h </w:instrText>
        </w:r>
        <w:r>
          <w:rPr>
            <w:noProof/>
            <w:webHidden/>
          </w:rPr>
        </w:r>
        <w:r>
          <w:rPr>
            <w:noProof/>
            <w:webHidden/>
          </w:rPr>
          <w:fldChar w:fldCharType="separate"/>
        </w:r>
        <w:r>
          <w:rPr>
            <w:noProof/>
            <w:webHidden/>
          </w:rPr>
          <w:t>32</w:t>
        </w:r>
        <w:r>
          <w:rPr>
            <w:noProof/>
            <w:webHidden/>
          </w:rPr>
          <w:fldChar w:fldCharType="end"/>
        </w:r>
      </w:hyperlink>
    </w:p>
    <w:p w14:paraId="14B64575" w14:textId="7E377990"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8" w:history="1">
        <w:r w:rsidRPr="00647735">
          <w:rPr>
            <w:rStyle w:val="Hyperlink"/>
            <w:noProof/>
          </w:rPr>
          <w:t>4.2.5 stb_image</w:t>
        </w:r>
        <w:r>
          <w:rPr>
            <w:noProof/>
            <w:webHidden/>
          </w:rPr>
          <w:tab/>
        </w:r>
        <w:r>
          <w:rPr>
            <w:noProof/>
            <w:webHidden/>
          </w:rPr>
          <w:fldChar w:fldCharType="begin"/>
        </w:r>
        <w:r>
          <w:rPr>
            <w:noProof/>
            <w:webHidden/>
          </w:rPr>
          <w:instrText xml:space="preserve"> PAGEREF _Toc89878868 \h </w:instrText>
        </w:r>
        <w:r>
          <w:rPr>
            <w:noProof/>
            <w:webHidden/>
          </w:rPr>
        </w:r>
        <w:r>
          <w:rPr>
            <w:noProof/>
            <w:webHidden/>
          </w:rPr>
          <w:fldChar w:fldCharType="separate"/>
        </w:r>
        <w:r>
          <w:rPr>
            <w:noProof/>
            <w:webHidden/>
          </w:rPr>
          <w:t>33</w:t>
        </w:r>
        <w:r>
          <w:rPr>
            <w:noProof/>
            <w:webHidden/>
          </w:rPr>
          <w:fldChar w:fldCharType="end"/>
        </w:r>
      </w:hyperlink>
    </w:p>
    <w:p w14:paraId="2F93585F" w14:textId="58343783"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69" w:history="1">
        <w:r w:rsidRPr="00647735">
          <w:rPr>
            <w:rStyle w:val="Hyperlink"/>
            <w:noProof/>
          </w:rPr>
          <w:t>4.2.6 Bullet Physics SDK</w:t>
        </w:r>
        <w:r>
          <w:rPr>
            <w:noProof/>
            <w:webHidden/>
          </w:rPr>
          <w:tab/>
        </w:r>
        <w:r>
          <w:rPr>
            <w:noProof/>
            <w:webHidden/>
          </w:rPr>
          <w:fldChar w:fldCharType="begin"/>
        </w:r>
        <w:r>
          <w:rPr>
            <w:noProof/>
            <w:webHidden/>
          </w:rPr>
          <w:instrText xml:space="preserve"> PAGEREF _Toc89878869 \h </w:instrText>
        </w:r>
        <w:r>
          <w:rPr>
            <w:noProof/>
            <w:webHidden/>
          </w:rPr>
        </w:r>
        <w:r>
          <w:rPr>
            <w:noProof/>
            <w:webHidden/>
          </w:rPr>
          <w:fldChar w:fldCharType="separate"/>
        </w:r>
        <w:r>
          <w:rPr>
            <w:noProof/>
            <w:webHidden/>
          </w:rPr>
          <w:t>33</w:t>
        </w:r>
        <w:r>
          <w:rPr>
            <w:noProof/>
            <w:webHidden/>
          </w:rPr>
          <w:fldChar w:fldCharType="end"/>
        </w:r>
      </w:hyperlink>
    </w:p>
    <w:p w14:paraId="42B1F733" w14:textId="3632D84B" w:rsidR="00A725DE" w:rsidRDefault="00A725DE">
      <w:pPr>
        <w:pStyle w:val="TOC1"/>
        <w:rPr>
          <w:rFonts w:asciiTheme="minorHAnsi" w:eastAsiaTheme="minorEastAsia" w:hAnsiTheme="minorHAnsi" w:cstheme="minorBidi"/>
          <w:b w:val="0"/>
          <w:noProof/>
          <w:sz w:val="22"/>
          <w:szCs w:val="22"/>
          <w:lang w:eastAsia="hu-HU"/>
        </w:rPr>
      </w:pPr>
      <w:hyperlink w:anchor="_Toc89878870" w:history="1">
        <w:r w:rsidRPr="00647735">
          <w:rPr>
            <w:rStyle w:val="Hyperlink"/>
            <w:noProof/>
          </w:rPr>
          <w:t>5 Program felépítése és implementálása</w:t>
        </w:r>
        <w:r>
          <w:rPr>
            <w:noProof/>
            <w:webHidden/>
          </w:rPr>
          <w:tab/>
        </w:r>
        <w:r>
          <w:rPr>
            <w:noProof/>
            <w:webHidden/>
          </w:rPr>
          <w:fldChar w:fldCharType="begin"/>
        </w:r>
        <w:r>
          <w:rPr>
            <w:noProof/>
            <w:webHidden/>
          </w:rPr>
          <w:instrText xml:space="preserve"> PAGEREF _Toc89878870 \h </w:instrText>
        </w:r>
        <w:r>
          <w:rPr>
            <w:noProof/>
            <w:webHidden/>
          </w:rPr>
        </w:r>
        <w:r>
          <w:rPr>
            <w:noProof/>
            <w:webHidden/>
          </w:rPr>
          <w:fldChar w:fldCharType="separate"/>
        </w:r>
        <w:r>
          <w:rPr>
            <w:noProof/>
            <w:webHidden/>
          </w:rPr>
          <w:t>34</w:t>
        </w:r>
        <w:r>
          <w:rPr>
            <w:noProof/>
            <w:webHidden/>
          </w:rPr>
          <w:fldChar w:fldCharType="end"/>
        </w:r>
      </w:hyperlink>
    </w:p>
    <w:p w14:paraId="40652C54" w14:textId="0613676B"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71" w:history="1">
        <w:r w:rsidRPr="00647735">
          <w:rPr>
            <w:rStyle w:val="Hyperlink"/>
            <w:noProof/>
          </w:rPr>
          <w:t>5.1 Layer</w:t>
        </w:r>
        <w:r>
          <w:rPr>
            <w:noProof/>
            <w:webHidden/>
          </w:rPr>
          <w:tab/>
        </w:r>
        <w:r>
          <w:rPr>
            <w:noProof/>
            <w:webHidden/>
          </w:rPr>
          <w:fldChar w:fldCharType="begin"/>
        </w:r>
        <w:r>
          <w:rPr>
            <w:noProof/>
            <w:webHidden/>
          </w:rPr>
          <w:instrText xml:space="preserve"> PAGEREF _Toc89878871 \h </w:instrText>
        </w:r>
        <w:r>
          <w:rPr>
            <w:noProof/>
            <w:webHidden/>
          </w:rPr>
        </w:r>
        <w:r>
          <w:rPr>
            <w:noProof/>
            <w:webHidden/>
          </w:rPr>
          <w:fldChar w:fldCharType="separate"/>
        </w:r>
        <w:r>
          <w:rPr>
            <w:noProof/>
            <w:webHidden/>
          </w:rPr>
          <w:t>35</w:t>
        </w:r>
        <w:r>
          <w:rPr>
            <w:noProof/>
            <w:webHidden/>
          </w:rPr>
          <w:fldChar w:fldCharType="end"/>
        </w:r>
      </w:hyperlink>
    </w:p>
    <w:p w14:paraId="04627354" w14:textId="2E97550C"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72" w:history="1">
        <w:r w:rsidRPr="00647735">
          <w:rPr>
            <w:rStyle w:val="Hyperlink"/>
            <w:noProof/>
          </w:rPr>
          <w:t>5.2 Window</w:t>
        </w:r>
        <w:r>
          <w:rPr>
            <w:noProof/>
            <w:webHidden/>
          </w:rPr>
          <w:tab/>
        </w:r>
        <w:r>
          <w:rPr>
            <w:noProof/>
            <w:webHidden/>
          </w:rPr>
          <w:fldChar w:fldCharType="begin"/>
        </w:r>
        <w:r>
          <w:rPr>
            <w:noProof/>
            <w:webHidden/>
          </w:rPr>
          <w:instrText xml:space="preserve"> PAGEREF _Toc89878872 \h </w:instrText>
        </w:r>
        <w:r>
          <w:rPr>
            <w:noProof/>
            <w:webHidden/>
          </w:rPr>
        </w:r>
        <w:r>
          <w:rPr>
            <w:noProof/>
            <w:webHidden/>
          </w:rPr>
          <w:fldChar w:fldCharType="separate"/>
        </w:r>
        <w:r>
          <w:rPr>
            <w:noProof/>
            <w:webHidden/>
          </w:rPr>
          <w:t>35</w:t>
        </w:r>
        <w:r>
          <w:rPr>
            <w:noProof/>
            <w:webHidden/>
          </w:rPr>
          <w:fldChar w:fldCharType="end"/>
        </w:r>
      </w:hyperlink>
    </w:p>
    <w:p w14:paraId="4FEF04B4" w14:textId="6C500322"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73" w:history="1">
        <w:r w:rsidRPr="00647735">
          <w:rPr>
            <w:rStyle w:val="Hyperlink"/>
            <w:noProof/>
          </w:rPr>
          <w:t>5.3 Renderer</w:t>
        </w:r>
        <w:r>
          <w:rPr>
            <w:noProof/>
            <w:webHidden/>
          </w:rPr>
          <w:tab/>
        </w:r>
        <w:r>
          <w:rPr>
            <w:noProof/>
            <w:webHidden/>
          </w:rPr>
          <w:fldChar w:fldCharType="begin"/>
        </w:r>
        <w:r>
          <w:rPr>
            <w:noProof/>
            <w:webHidden/>
          </w:rPr>
          <w:instrText xml:space="preserve"> PAGEREF _Toc89878873 \h </w:instrText>
        </w:r>
        <w:r>
          <w:rPr>
            <w:noProof/>
            <w:webHidden/>
          </w:rPr>
        </w:r>
        <w:r>
          <w:rPr>
            <w:noProof/>
            <w:webHidden/>
          </w:rPr>
          <w:fldChar w:fldCharType="separate"/>
        </w:r>
        <w:r>
          <w:rPr>
            <w:noProof/>
            <w:webHidden/>
          </w:rPr>
          <w:t>36</w:t>
        </w:r>
        <w:r>
          <w:rPr>
            <w:noProof/>
            <w:webHidden/>
          </w:rPr>
          <w:fldChar w:fldCharType="end"/>
        </w:r>
      </w:hyperlink>
    </w:p>
    <w:p w14:paraId="1F944728" w14:textId="0AC6B74E"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74" w:history="1">
        <w:r w:rsidRPr="00647735">
          <w:rPr>
            <w:rStyle w:val="Hyperlink"/>
            <w:noProof/>
          </w:rPr>
          <w:t>5.3.1 Shader</w:t>
        </w:r>
        <w:r>
          <w:rPr>
            <w:noProof/>
            <w:webHidden/>
          </w:rPr>
          <w:tab/>
        </w:r>
        <w:r>
          <w:rPr>
            <w:noProof/>
            <w:webHidden/>
          </w:rPr>
          <w:fldChar w:fldCharType="begin"/>
        </w:r>
        <w:r>
          <w:rPr>
            <w:noProof/>
            <w:webHidden/>
          </w:rPr>
          <w:instrText xml:space="preserve"> PAGEREF _Toc89878874 \h </w:instrText>
        </w:r>
        <w:r>
          <w:rPr>
            <w:noProof/>
            <w:webHidden/>
          </w:rPr>
        </w:r>
        <w:r>
          <w:rPr>
            <w:noProof/>
            <w:webHidden/>
          </w:rPr>
          <w:fldChar w:fldCharType="separate"/>
        </w:r>
        <w:r>
          <w:rPr>
            <w:noProof/>
            <w:webHidden/>
          </w:rPr>
          <w:t>36</w:t>
        </w:r>
        <w:r>
          <w:rPr>
            <w:noProof/>
            <w:webHidden/>
          </w:rPr>
          <w:fldChar w:fldCharType="end"/>
        </w:r>
      </w:hyperlink>
    </w:p>
    <w:p w14:paraId="167A943D" w14:textId="5D56E6C1"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75" w:history="1">
        <w:r w:rsidRPr="00647735">
          <w:rPr>
            <w:rStyle w:val="Hyperlink"/>
            <w:noProof/>
          </w:rPr>
          <w:t>5.3.2 Textúra</w:t>
        </w:r>
        <w:r>
          <w:rPr>
            <w:noProof/>
            <w:webHidden/>
          </w:rPr>
          <w:tab/>
        </w:r>
        <w:r>
          <w:rPr>
            <w:noProof/>
            <w:webHidden/>
          </w:rPr>
          <w:fldChar w:fldCharType="begin"/>
        </w:r>
        <w:r>
          <w:rPr>
            <w:noProof/>
            <w:webHidden/>
          </w:rPr>
          <w:instrText xml:space="preserve"> PAGEREF _Toc89878875 \h </w:instrText>
        </w:r>
        <w:r>
          <w:rPr>
            <w:noProof/>
            <w:webHidden/>
          </w:rPr>
        </w:r>
        <w:r>
          <w:rPr>
            <w:noProof/>
            <w:webHidden/>
          </w:rPr>
          <w:fldChar w:fldCharType="separate"/>
        </w:r>
        <w:r>
          <w:rPr>
            <w:noProof/>
            <w:webHidden/>
          </w:rPr>
          <w:t>37</w:t>
        </w:r>
        <w:r>
          <w:rPr>
            <w:noProof/>
            <w:webHidden/>
          </w:rPr>
          <w:fldChar w:fldCharType="end"/>
        </w:r>
      </w:hyperlink>
    </w:p>
    <w:p w14:paraId="77959F4E" w14:textId="6087F230"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76" w:history="1">
        <w:r w:rsidRPr="00647735">
          <w:rPr>
            <w:rStyle w:val="Hyperlink"/>
            <w:noProof/>
          </w:rPr>
          <w:t>5.3.3 Camera</w:t>
        </w:r>
        <w:r>
          <w:rPr>
            <w:noProof/>
            <w:webHidden/>
          </w:rPr>
          <w:tab/>
        </w:r>
        <w:r>
          <w:rPr>
            <w:noProof/>
            <w:webHidden/>
          </w:rPr>
          <w:fldChar w:fldCharType="begin"/>
        </w:r>
        <w:r>
          <w:rPr>
            <w:noProof/>
            <w:webHidden/>
          </w:rPr>
          <w:instrText xml:space="preserve"> PAGEREF _Toc89878876 \h </w:instrText>
        </w:r>
        <w:r>
          <w:rPr>
            <w:noProof/>
            <w:webHidden/>
          </w:rPr>
        </w:r>
        <w:r>
          <w:rPr>
            <w:noProof/>
            <w:webHidden/>
          </w:rPr>
          <w:fldChar w:fldCharType="separate"/>
        </w:r>
        <w:r>
          <w:rPr>
            <w:noProof/>
            <w:webHidden/>
          </w:rPr>
          <w:t>38</w:t>
        </w:r>
        <w:r>
          <w:rPr>
            <w:noProof/>
            <w:webHidden/>
          </w:rPr>
          <w:fldChar w:fldCharType="end"/>
        </w:r>
      </w:hyperlink>
    </w:p>
    <w:p w14:paraId="420D678D" w14:textId="4E84ADBC"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77" w:history="1">
        <w:r w:rsidRPr="00647735">
          <w:rPr>
            <w:rStyle w:val="Hyperlink"/>
            <w:noProof/>
          </w:rPr>
          <w:t>5.4 Command</w:t>
        </w:r>
        <w:r>
          <w:rPr>
            <w:noProof/>
            <w:webHidden/>
          </w:rPr>
          <w:tab/>
        </w:r>
        <w:r>
          <w:rPr>
            <w:noProof/>
            <w:webHidden/>
          </w:rPr>
          <w:fldChar w:fldCharType="begin"/>
        </w:r>
        <w:r>
          <w:rPr>
            <w:noProof/>
            <w:webHidden/>
          </w:rPr>
          <w:instrText xml:space="preserve"> PAGEREF _Toc89878877 \h </w:instrText>
        </w:r>
        <w:r>
          <w:rPr>
            <w:noProof/>
            <w:webHidden/>
          </w:rPr>
        </w:r>
        <w:r>
          <w:rPr>
            <w:noProof/>
            <w:webHidden/>
          </w:rPr>
          <w:fldChar w:fldCharType="separate"/>
        </w:r>
        <w:r>
          <w:rPr>
            <w:noProof/>
            <w:webHidden/>
          </w:rPr>
          <w:t>38</w:t>
        </w:r>
        <w:r>
          <w:rPr>
            <w:noProof/>
            <w:webHidden/>
          </w:rPr>
          <w:fldChar w:fldCharType="end"/>
        </w:r>
      </w:hyperlink>
    </w:p>
    <w:p w14:paraId="174A5B93" w14:textId="45AF9382"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78" w:history="1">
        <w:r w:rsidRPr="00647735">
          <w:rPr>
            <w:rStyle w:val="Hyperlink"/>
            <w:noProof/>
          </w:rPr>
          <w:t>5.5 Observer</w:t>
        </w:r>
        <w:r>
          <w:rPr>
            <w:noProof/>
            <w:webHidden/>
          </w:rPr>
          <w:tab/>
        </w:r>
        <w:r>
          <w:rPr>
            <w:noProof/>
            <w:webHidden/>
          </w:rPr>
          <w:fldChar w:fldCharType="begin"/>
        </w:r>
        <w:r>
          <w:rPr>
            <w:noProof/>
            <w:webHidden/>
          </w:rPr>
          <w:instrText xml:space="preserve"> PAGEREF _Toc89878878 \h </w:instrText>
        </w:r>
        <w:r>
          <w:rPr>
            <w:noProof/>
            <w:webHidden/>
          </w:rPr>
        </w:r>
        <w:r>
          <w:rPr>
            <w:noProof/>
            <w:webHidden/>
          </w:rPr>
          <w:fldChar w:fldCharType="separate"/>
        </w:r>
        <w:r>
          <w:rPr>
            <w:noProof/>
            <w:webHidden/>
          </w:rPr>
          <w:t>39</w:t>
        </w:r>
        <w:r>
          <w:rPr>
            <w:noProof/>
            <w:webHidden/>
          </w:rPr>
          <w:fldChar w:fldCharType="end"/>
        </w:r>
      </w:hyperlink>
    </w:p>
    <w:p w14:paraId="1AA7D798" w14:textId="6A3B9F92" w:rsidR="00A725DE" w:rsidRDefault="00A725DE">
      <w:pPr>
        <w:pStyle w:val="TOC3"/>
        <w:tabs>
          <w:tab w:val="right" w:leader="dot" w:pos="8494"/>
        </w:tabs>
        <w:rPr>
          <w:rFonts w:asciiTheme="minorHAnsi" w:eastAsiaTheme="minorEastAsia" w:hAnsiTheme="minorHAnsi" w:cstheme="minorBidi"/>
          <w:noProof/>
          <w:sz w:val="22"/>
          <w:szCs w:val="22"/>
          <w:lang w:eastAsia="hu-HU"/>
        </w:rPr>
      </w:pPr>
      <w:hyperlink w:anchor="_Toc89878879" w:history="1">
        <w:r w:rsidRPr="00647735">
          <w:rPr>
            <w:rStyle w:val="Hyperlink"/>
            <w:noProof/>
          </w:rPr>
          <w:t>5.5.1 Achievement</w:t>
        </w:r>
        <w:r>
          <w:rPr>
            <w:noProof/>
            <w:webHidden/>
          </w:rPr>
          <w:tab/>
        </w:r>
        <w:r>
          <w:rPr>
            <w:noProof/>
            <w:webHidden/>
          </w:rPr>
          <w:fldChar w:fldCharType="begin"/>
        </w:r>
        <w:r>
          <w:rPr>
            <w:noProof/>
            <w:webHidden/>
          </w:rPr>
          <w:instrText xml:space="preserve"> PAGEREF _Toc89878879 \h </w:instrText>
        </w:r>
        <w:r>
          <w:rPr>
            <w:noProof/>
            <w:webHidden/>
          </w:rPr>
        </w:r>
        <w:r>
          <w:rPr>
            <w:noProof/>
            <w:webHidden/>
          </w:rPr>
          <w:fldChar w:fldCharType="separate"/>
        </w:r>
        <w:r>
          <w:rPr>
            <w:noProof/>
            <w:webHidden/>
          </w:rPr>
          <w:t>39</w:t>
        </w:r>
        <w:r>
          <w:rPr>
            <w:noProof/>
            <w:webHidden/>
          </w:rPr>
          <w:fldChar w:fldCharType="end"/>
        </w:r>
      </w:hyperlink>
    </w:p>
    <w:p w14:paraId="340696BF" w14:textId="1FB52AB2"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80" w:history="1">
        <w:r w:rsidRPr="00647735">
          <w:rPr>
            <w:rStyle w:val="Hyperlink"/>
            <w:noProof/>
          </w:rPr>
          <w:t>5.6 GameObject</w:t>
        </w:r>
        <w:r>
          <w:rPr>
            <w:noProof/>
            <w:webHidden/>
          </w:rPr>
          <w:tab/>
        </w:r>
        <w:r>
          <w:rPr>
            <w:noProof/>
            <w:webHidden/>
          </w:rPr>
          <w:fldChar w:fldCharType="begin"/>
        </w:r>
        <w:r>
          <w:rPr>
            <w:noProof/>
            <w:webHidden/>
          </w:rPr>
          <w:instrText xml:space="preserve"> PAGEREF _Toc89878880 \h </w:instrText>
        </w:r>
        <w:r>
          <w:rPr>
            <w:noProof/>
            <w:webHidden/>
          </w:rPr>
        </w:r>
        <w:r>
          <w:rPr>
            <w:noProof/>
            <w:webHidden/>
          </w:rPr>
          <w:fldChar w:fldCharType="separate"/>
        </w:r>
        <w:r>
          <w:rPr>
            <w:noProof/>
            <w:webHidden/>
          </w:rPr>
          <w:t>39</w:t>
        </w:r>
        <w:r>
          <w:rPr>
            <w:noProof/>
            <w:webHidden/>
          </w:rPr>
          <w:fldChar w:fldCharType="end"/>
        </w:r>
      </w:hyperlink>
    </w:p>
    <w:p w14:paraId="7BD1DD86" w14:textId="6D9A5074"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81" w:history="1">
        <w:r w:rsidRPr="00647735">
          <w:rPr>
            <w:rStyle w:val="Hyperlink"/>
            <w:noProof/>
          </w:rPr>
          <w:t>5.7 Labirintus</w:t>
        </w:r>
        <w:r>
          <w:rPr>
            <w:noProof/>
            <w:webHidden/>
          </w:rPr>
          <w:tab/>
        </w:r>
        <w:r>
          <w:rPr>
            <w:noProof/>
            <w:webHidden/>
          </w:rPr>
          <w:fldChar w:fldCharType="begin"/>
        </w:r>
        <w:r>
          <w:rPr>
            <w:noProof/>
            <w:webHidden/>
          </w:rPr>
          <w:instrText xml:space="preserve"> PAGEREF _Toc89878881 \h </w:instrText>
        </w:r>
        <w:r>
          <w:rPr>
            <w:noProof/>
            <w:webHidden/>
          </w:rPr>
        </w:r>
        <w:r>
          <w:rPr>
            <w:noProof/>
            <w:webHidden/>
          </w:rPr>
          <w:fldChar w:fldCharType="separate"/>
        </w:r>
        <w:r>
          <w:rPr>
            <w:noProof/>
            <w:webHidden/>
          </w:rPr>
          <w:t>40</w:t>
        </w:r>
        <w:r>
          <w:rPr>
            <w:noProof/>
            <w:webHidden/>
          </w:rPr>
          <w:fldChar w:fldCharType="end"/>
        </w:r>
      </w:hyperlink>
    </w:p>
    <w:p w14:paraId="3D2C4A1A" w14:textId="55CB7D68" w:rsidR="00A725DE" w:rsidRDefault="00A725DE">
      <w:pPr>
        <w:pStyle w:val="TOC2"/>
        <w:tabs>
          <w:tab w:val="right" w:leader="dot" w:pos="8494"/>
        </w:tabs>
        <w:rPr>
          <w:rFonts w:asciiTheme="minorHAnsi" w:eastAsiaTheme="minorEastAsia" w:hAnsiTheme="minorHAnsi" w:cstheme="minorBidi"/>
          <w:noProof/>
          <w:sz w:val="22"/>
          <w:szCs w:val="22"/>
          <w:lang w:eastAsia="hu-HU"/>
        </w:rPr>
      </w:pPr>
      <w:hyperlink w:anchor="_Toc89878882" w:history="1">
        <w:r w:rsidRPr="00647735">
          <w:rPr>
            <w:rStyle w:val="Hyperlink"/>
            <w:noProof/>
          </w:rPr>
          <w:t>5.8 Physics</w:t>
        </w:r>
        <w:r>
          <w:rPr>
            <w:noProof/>
            <w:webHidden/>
          </w:rPr>
          <w:tab/>
        </w:r>
        <w:r>
          <w:rPr>
            <w:noProof/>
            <w:webHidden/>
          </w:rPr>
          <w:fldChar w:fldCharType="begin"/>
        </w:r>
        <w:r>
          <w:rPr>
            <w:noProof/>
            <w:webHidden/>
          </w:rPr>
          <w:instrText xml:space="preserve"> PAGEREF _Toc89878882 \h </w:instrText>
        </w:r>
        <w:r>
          <w:rPr>
            <w:noProof/>
            <w:webHidden/>
          </w:rPr>
        </w:r>
        <w:r>
          <w:rPr>
            <w:noProof/>
            <w:webHidden/>
          </w:rPr>
          <w:fldChar w:fldCharType="separate"/>
        </w:r>
        <w:r>
          <w:rPr>
            <w:noProof/>
            <w:webHidden/>
          </w:rPr>
          <w:t>42</w:t>
        </w:r>
        <w:r>
          <w:rPr>
            <w:noProof/>
            <w:webHidden/>
          </w:rPr>
          <w:fldChar w:fldCharType="end"/>
        </w:r>
      </w:hyperlink>
    </w:p>
    <w:p w14:paraId="67239AFD" w14:textId="4FAF62FB" w:rsidR="00A725DE" w:rsidRDefault="00A725DE">
      <w:pPr>
        <w:pStyle w:val="TOC1"/>
        <w:rPr>
          <w:rFonts w:asciiTheme="minorHAnsi" w:eastAsiaTheme="minorEastAsia" w:hAnsiTheme="minorHAnsi" w:cstheme="minorBidi"/>
          <w:b w:val="0"/>
          <w:noProof/>
          <w:sz w:val="22"/>
          <w:szCs w:val="22"/>
          <w:lang w:eastAsia="hu-HU"/>
        </w:rPr>
      </w:pPr>
      <w:hyperlink w:anchor="_Toc89878883" w:history="1">
        <w:r w:rsidRPr="00647735">
          <w:rPr>
            <w:rStyle w:val="Hyperlink"/>
            <w:noProof/>
            <w:lang w:val="en-US"/>
          </w:rPr>
          <w:t>6</w:t>
        </w:r>
        <w:r w:rsidRPr="00647735">
          <w:rPr>
            <w:rStyle w:val="Hyperlink"/>
            <w:noProof/>
          </w:rPr>
          <w:t xml:space="preserve"> Labirintus demo játék</w:t>
        </w:r>
        <w:r>
          <w:rPr>
            <w:noProof/>
            <w:webHidden/>
          </w:rPr>
          <w:tab/>
        </w:r>
        <w:r>
          <w:rPr>
            <w:noProof/>
            <w:webHidden/>
          </w:rPr>
          <w:fldChar w:fldCharType="begin"/>
        </w:r>
        <w:r>
          <w:rPr>
            <w:noProof/>
            <w:webHidden/>
          </w:rPr>
          <w:instrText xml:space="preserve"> PAGEREF _Toc89878883 \h </w:instrText>
        </w:r>
        <w:r>
          <w:rPr>
            <w:noProof/>
            <w:webHidden/>
          </w:rPr>
        </w:r>
        <w:r>
          <w:rPr>
            <w:noProof/>
            <w:webHidden/>
          </w:rPr>
          <w:fldChar w:fldCharType="separate"/>
        </w:r>
        <w:r>
          <w:rPr>
            <w:noProof/>
            <w:webHidden/>
          </w:rPr>
          <w:t>43</w:t>
        </w:r>
        <w:r>
          <w:rPr>
            <w:noProof/>
            <w:webHidden/>
          </w:rPr>
          <w:fldChar w:fldCharType="end"/>
        </w:r>
      </w:hyperlink>
    </w:p>
    <w:p w14:paraId="5BFDCA0E" w14:textId="401E387A" w:rsidR="00A725DE" w:rsidRDefault="00A725DE">
      <w:pPr>
        <w:pStyle w:val="TOC1"/>
        <w:rPr>
          <w:rFonts w:asciiTheme="minorHAnsi" w:eastAsiaTheme="minorEastAsia" w:hAnsiTheme="minorHAnsi" w:cstheme="minorBidi"/>
          <w:b w:val="0"/>
          <w:noProof/>
          <w:sz w:val="22"/>
          <w:szCs w:val="22"/>
          <w:lang w:eastAsia="hu-HU"/>
        </w:rPr>
      </w:pPr>
      <w:hyperlink w:anchor="_Toc89878884" w:history="1">
        <w:r w:rsidRPr="00647735">
          <w:rPr>
            <w:rStyle w:val="Hyperlink"/>
            <w:noProof/>
          </w:rPr>
          <w:t>7 Továbbfejlesztési lehetőségek</w:t>
        </w:r>
        <w:r>
          <w:rPr>
            <w:noProof/>
            <w:webHidden/>
          </w:rPr>
          <w:tab/>
        </w:r>
        <w:r>
          <w:rPr>
            <w:noProof/>
            <w:webHidden/>
          </w:rPr>
          <w:fldChar w:fldCharType="begin"/>
        </w:r>
        <w:r>
          <w:rPr>
            <w:noProof/>
            <w:webHidden/>
          </w:rPr>
          <w:instrText xml:space="preserve"> PAGEREF _Toc89878884 \h </w:instrText>
        </w:r>
        <w:r>
          <w:rPr>
            <w:noProof/>
            <w:webHidden/>
          </w:rPr>
        </w:r>
        <w:r>
          <w:rPr>
            <w:noProof/>
            <w:webHidden/>
          </w:rPr>
          <w:fldChar w:fldCharType="separate"/>
        </w:r>
        <w:r>
          <w:rPr>
            <w:noProof/>
            <w:webHidden/>
          </w:rPr>
          <w:t>45</w:t>
        </w:r>
        <w:r>
          <w:rPr>
            <w:noProof/>
            <w:webHidden/>
          </w:rPr>
          <w:fldChar w:fldCharType="end"/>
        </w:r>
      </w:hyperlink>
    </w:p>
    <w:p w14:paraId="323D5560" w14:textId="0F76A9D4" w:rsidR="00A725DE" w:rsidRDefault="00A725DE">
      <w:pPr>
        <w:pStyle w:val="TOC1"/>
        <w:rPr>
          <w:rFonts w:asciiTheme="minorHAnsi" w:eastAsiaTheme="minorEastAsia" w:hAnsiTheme="minorHAnsi" w:cstheme="minorBidi"/>
          <w:b w:val="0"/>
          <w:noProof/>
          <w:sz w:val="22"/>
          <w:szCs w:val="22"/>
          <w:lang w:eastAsia="hu-HU"/>
        </w:rPr>
      </w:pPr>
      <w:hyperlink w:anchor="_Toc89878885" w:history="1">
        <w:r w:rsidRPr="00647735">
          <w:rPr>
            <w:rStyle w:val="Hyperlink"/>
            <w:noProof/>
          </w:rPr>
          <w:t>8 Összegzés</w:t>
        </w:r>
        <w:r>
          <w:rPr>
            <w:noProof/>
            <w:webHidden/>
          </w:rPr>
          <w:tab/>
        </w:r>
        <w:r>
          <w:rPr>
            <w:noProof/>
            <w:webHidden/>
          </w:rPr>
          <w:fldChar w:fldCharType="begin"/>
        </w:r>
        <w:r>
          <w:rPr>
            <w:noProof/>
            <w:webHidden/>
          </w:rPr>
          <w:instrText xml:space="preserve"> PAGEREF _Toc89878885 \h </w:instrText>
        </w:r>
        <w:r>
          <w:rPr>
            <w:noProof/>
            <w:webHidden/>
          </w:rPr>
        </w:r>
        <w:r>
          <w:rPr>
            <w:noProof/>
            <w:webHidden/>
          </w:rPr>
          <w:fldChar w:fldCharType="separate"/>
        </w:r>
        <w:r>
          <w:rPr>
            <w:noProof/>
            <w:webHidden/>
          </w:rPr>
          <w:t>48</w:t>
        </w:r>
        <w:r>
          <w:rPr>
            <w:noProof/>
            <w:webHidden/>
          </w:rPr>
          <w:fldChar w:fldCharType="end"/>
        </w:r>
      </w:hyperlink>
    </w:p>
    <w:p w14:paraId="760118FE" w14:textId="0A6EE04A" w:rsidR="00A725DE" w:rsidRDefault="00A725DE">
      <w:pPr>
        <w:pStyle w:val="TOC1"/>
        <w:rPr>
          <w:rFonts w:asciiTheme="minorHAnsi" w:eastAsiaTheme="minorEastAsia" w:hAnsiTheme="minorHAnsi" w:cstheme="minorBidi"/>
          <w:b w:val="0"/>
          <w:noProof/>
          <w:sz w:val="22"/>
          <w:szCs w:val="22"/>
          <w:lang w:eastAsia="hu-HU"/>
        </w:rPr>
      </w:pPr>
      <w:hyperlink w:anchor="_Toc89878886" w:history="1">
        <w:r w:rsidRPr="00647735">
          <w:rPr>
            <w:rStyle w:val="Hyperlink"/>
            <w:noProof/>
          </w:rPr>
          <w:t>Irodalomjegyzék</w:t>
        </w:r>
        <w:r>
          <w:rPr>
            <w:noProof/>
            <w:webHidden/>
          </w:rPr>
          <w:tab/>
        </w:r>
        <w:r>
          <w:rPr>
            <w:noProof/>
            <w:webHidden/>
          </w:rPr>
          <w:fldChar w:fldCharType="begin"/>
        </w:r>
        <w:r>
          <w:rPr>
            <w:noProof/>
            <w:webHidden/>
          </w:rPr>
          <w:instrText xml:space="preserve"> PAGEREF _Toc89878886 \h </w:instrText>
        </w:r>
        <w:r>
          <w:rPr>
            <w:noProof/>
            <w:webHidden/>
          </w:rPr>
        </w:r>
        <w:r>
          <w:rPr>
            <w:noProof/>
            <w:webHidden/>
          </w:rPr>
          <w:fldChar w:fldCharType="separate"/>
        </w:r>
        <w:r>
          <w:rPr>
            <w:noProof/>
            <w:webHidden/>
          </w:rPr>
          <w:t>49</w:t>
        </w:r>
        <w:r>
          <w:rPr>
            <w:noProof/>
            <w:webHidden/>
          </w:rPr>
          <w:fldChar w:fldCharType="end"/>
        </w:r>
      </w:hyperlink>
    </w:p>
    <w:p w14:paraId="01B0DC16" w14:textId="2328AF4D" w:rsidR="00730B3C" w:rsidRDefault="00730B3C">
      <w:r>
        <w:rPr>
          <w:b/>
          <w:bCs/>
        </w:rPr>
        <w:fldChar w:fldCharType="end"/>
      </w:r>
    </w:p>
    <w:p w14:paraId="78F7E073" w14:textId="77777777" w:rsidR="0063585C" w:rsidRPr="00B50CAA" w:rsidRDefault="0063585C" w:rsidP="00476F88">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0A95D287" w:rsidR="00681E99" w:rsidRDefault="00681E99" w:rsidP="005E01E0">
      <w:pPr>
        <w:pStyle w:val="Nyilatkozatszveg"/>
      </w:pPr>
      <w:r w:rsidRPr="00B50CAA">
        <w:t xml:space="preserve">Alulírott </w:t>
      </w:r>
      <w:r w:rsidR="001F0CE2">
        <w:rPr>
          <w:b/>
          <w:bCs/>
        </w:rPr>
        <w:t>Rittgasszer Ákos</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172004C8"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A725DE">
        <w:rPr>
          <w:noProof/>
        </w:rPr>
        <w:t>2021. 12. 08.</w:t>
      </w:r>
      <w:r w:rsidRPr="00B50CAA">
        <w:fldChar w:fldCharType="end"/>
      </w:r>
    </w:p>
    <w:p w14:paraId="5128D61A" w14:textId="77777777" w:rsidR="00681E99" w:rsidRDefault="005E01E0" w:rsidP="00854BDC">
      <w:pPr>
        <w:pStyle w:val="Nyilatkozatalrs"/>
      </w:pPr>
      <w:r>
        <w:tab/>
      </w:r>
      <w:r w:rsidR="00854BDC">
        <w:t>...</w:t>
      </w:r>
      <w:r>
        <w:t>…………………………………………….</w:t>
      </w:r>
    </w:p>
    <w:p w14:paraId="26AA76B1" w14:textId="05DFE004" w:rsidR="005E01E0" w:rsidRDefault="005E01E0" w:rsidP="00854BDC">
      <w:pPr>
        <w:pStyle w:val="Nyilatkozatalrs"/>
      </w:pPr>
      <w:r>
        <w:tab/>
      </w:r>
      <w:r w:rsidR="001F0CE2">
        <w:t>Rittgasszer Ákos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9878835"/>
      <w:r w:rsidRPr="00B50CAA">
        <w:lastRenderedPageBreak/>
        <w:t>Összefoglaló</w:t>
      </w:r>
      <w:bookmarkEnd w:id="0"/>
    </w:p>
    <w:p w14:paraId="5D9C5C06" w14:textId="5960D522" w:rsidR="00661CF1" w:rsidRDefault="00661CF1" w:rsidP="00661CF1">
      <w:r>
        <w:t>A cél egy egyszerű játékmotor fejlesztése, ami labirintus játékok kezelésé</w:t>
      </w:r>
      <w:r w:rsidR="009934F6">
        <w:t>t</w:t>
      </w:r>
      <w:r>
        <w:t xml:space="preserve"> és megjelenítés</w:t>
      </w:r>
      <w:r w:rsidR="009934F6">
        <w:t>ét</w:t>
      </w:r>
      <w:r>
        <w:t xml:space="preserve"> </w:t>
      </w:r>
      <w:r w:rsidR="009934F6">
        <w:t>beépítetten támogatja</w:t>
      </w:r>
      <w:r>
        <w:t>.</w:t>
      </w:r>
      <w:r w:rsidR="00E71C54">
        <w:t xml:space="preserve"> Ezek mellett természetesen megvalósítja egy alapszintű motor funkcionalitását</w:t>
      </w:r>
      <w:r w:rsidR="009934F6">
        <w:t xml:space="preserve"> is</w:t>
      </w:r>
      <w:r w:rsidR="00E71C54">
        <w:t>.</w:t>
      </w:r>
    </w:p>
    <w:p w14:paraId="247B2813" w14:textId="4B7B5859" w:rsidR="00E71C54" w:rsidRDefault="00E71C54" w:rsidP="00661CF1">
      <w:r>
        <w:t xml:space="preserve">Funkcióinak alapját a modernkori motorok képességei </w:t>
      </w:r>
      <w:r w:rsidR="009934F6">
        <w:t>határozzák meg</w:t>
      </w:r>
      <w:r>
        <w:t>. Felhasználási területe eléggé specifikus, így az ehhez szükséges funkciók megvalósítására lett fektetve nagy hangsúly. Ezek alapján a motor elsősorban 2D játokok készítéséhez szükséges eszközkészlettel rendelkezik.</w:t>
      </w:r>
    </w:p>
    <w:p w14:paraId="2845CDB2" w14:textId="4CFB301C" w:rsidR="00D23BFC" w:rsidRDefault="00661CF1" w:rsidP="00661CF1">
      <w:r>
        <w:t xml:space="preserve">A motor fejlesztésekor nagy hangsúly lett fektetve arra, hogy minél könnyebben tovább fejleszthető legyen a kód. Ennek eléréséhez nagy segítéséget adtak a tervezési minták, </w:t>
      </w:r>
      <w:r w:rsidR="00E71C54">
        <w:t>objektum orientált programozási</w:t>
      </w:r>
      <w:r>
        <w:t xml:space="preserve"> elvek és </w:t>
      </w:r>
      <w:proofErr w:type="spellStart"/>
      <w:r>
        <w:t>clean</w:t>
      </w:r>
      <w:proofErr w:type="spellEnd"/>
      <w:r>
        <w:t xml:space="preserve"> </w:t>
      </w:r>
      <w:proofErr w:type="spellStart"/>
      <w:r>
        <w:t>code</w:t>
      </w:r>
      <w:proofErr w:type="spellEnd"/>
      <w:r>
        <w:t xml:space="preserve"> elvek.</w:t>
      </w:r>
    </w:p>
    <w:p w14:paraId="5B719184" w14:textId="3DB78808" w:rsidR="00E71C54" w:rsidRDefault="00E71C54" w:rsidP="00661CF1">
      <w:r>
        <w:t>A megvalósítás OpenGL felhasználásával történt C</w:t>
      </w:r>
      <w:r w:rsidRPr="00E71C54">
        <w:t>+</w:t>
      </w:r>
      <w:r>
        <w:t>+ nyelven, úgy, hogy a grafikus</w:t>
      </w:r>
      <w:r w:rsidR="009934F6">
        <w:t xml:space="preserve">, platform függő </w:t>
      </w:r>
      <w:r>
        <w:t xml:space="preserve">rész minél egyszerűbben lecserélhető legyen más </w:t>
      </w:r>
      <w:r w:rsidR="009934F6">
        <w:t>megoldásra</w:t>
      </w:r>
      <w:r>
        <w:t xml:space="preserve">. A </w:t>
      </w:r>
      <w:r w:rsidR="009934F6">
        <w:t>megjelenítés</w:t>
      </w:r>
      <w:r>
        <w:t xml:space="preserve"> egyszerűsítéséhez külső könyvtárak is felhasználásra kerültek, amik a hatékonyságot segítik</w:t>
      </w:r>
      <w:r w:rsidR="009934F6">
        <w:t xml:space="preserve"> </w:t>
      </w:r>
      <w:r>
        <w:t>elő.</w:t>
      </w:r>
    </w:p>
    <w:p w14:paraId="25220A28" w14:textId="2E4FB502" w:rsidR="00E71C54" w:rsidRPr="00E71C54" w:rsidRDefault="00E71C54" w:rsidP="00661CF1">
      <w:r>
        <w:t xml:space="preserve">A motor képességeinek </w:t>
      </w:r>
      <w:r w:rsidR="00FC62AF">
        <w:t>bemutatásához</w:t>
      </w:r>
      <w:r>
        <w:t xml:space="preserve"> elkészült egy egyszerű játék, ami kizárólag ezt a motort felhasználva készült.</w:t>
      </w:r>
    </w:p>
    <w:p w14:paraId="6019244A" w14:textId="77777777" w:rsidR="00E71C54" w:rsidRPr="00D23BFC" w:rsidRDefault="00E71C54" w:rsidP="00661CF1"/>
    <w:p w14:paraId="18F0F7B7" w14:textId="132F9825" w:rsidR="0063585C" w:rsidRDefault="0063585C" w:rsidP="00816BCB">
      <w:pPr>
        <w:pStyle w:val="Fejezetcimszmozsnlkl"/>
      </w:pPr>
      <w:bookmarkStart w:id="1" w:name="_Toc89878836"/>
      <w:proofErr w:type="spellStart"/>
      <w:r w:rsidRPr="00B50CAA">
        <w:lastRenderedPageBreak/>
        <w:t>Abstract</w:t>
      </w:r>
      <w:bookmarkEnd w:id="1"/>
      <w:proofErr w:type="spellEnd"/>
    </w:p>
    <w:p w14:paraId="017B4F78" w14:textId="2AF82B03" w:rsidR="00B46D8F" w:rsidRDefault="00B46D8F" w:rsidP="00CD1BC3">
      <w:r>
        <w:rPr>
          <w:lang w:val="en"/>
        </w:rPr>
        <w:t>The goal is to develop a simple game engine designed to manage labyrinth games and display them. In addition, of course, it implements the functionality of a basic engine.</w:t>
      </w:r>
    </w:p>
    <w:p w14:paraId="72A452A2" w14:textId="40B38A82" w:rsidR="00B46D8F" w:rsidRDefault="00B46D8F" w:rsidP="00CD1BC3">
      <w:r>
        <w:rPr>
          <w:lang w:val="en"/>
        </w:rPr>
        <w:t>Its functions were based on the capabilities of modern-day engines. Its field of application is quite specific, so the implementation of the necessary functions has been placed with great emphasis. Based on this, the engine primarily has a toolkit for making 2D games.</w:t>
      </w:r>
    </w:p>
    <w:p w14:paraId="2502F8DB" w14:textId="77777777" w:rsidR="00B46D8F" w:rsidRDefault="00B46D8F" w:rsidP="00CD1BC3">
      <w:r>
        <w:rPr>
          <w:lang w:val="en"/>
        </w:rPr>
        <w:t>When developing the engine, great emphasis was placed on making it as easy as possible to develop the code. To achieve this, design patterns, object-oriented programming principles and clean code principles have been greatly helped.</w:t>
      </w:r>
    </w:p>
    <w:p w14:paraId="7E11AD11" w14:textId="77777777" w:rsidR="00B46D8F" w:rsidRDefault="00B46D8F" w:rsidP="00CD1BC3">
      <w:r w:rsidRPr="00E71C54">
        <w:rPr>
          <w:lang w:val="en"/>
        </w:rPr>
        <w:t>It was implemented using OpenGL in C++ language, making it as easy as possible to replace the graphical part with another interface. External libraries have also been used to simplify the implementation, which greatly promote efficiency.</w:t>
      </w:r>
    </w:p>
    <w:p w14:paraId="07295845" w14:textId="77777777" w:rsidR="00B46D8F" w:rsidRPr="00E71C54" w:rsidRDefault="00B46D8F" w:rsidP="00CD1BC3">
      <w:r>
        <w:rPr>
          <w:lang w:val="en"/>
        </w:rPr>
        <w:t>To demonstrate the capabilities of the engine, a simple game was created using only this engine.</w:t>
      </w:r>
    </w:p>
    <w:p w14:paraId="6F5BD6FC" w14:textId="78847E9D" w:rsidR="00692605" w:rsidRDefault="00692605" w:rsidP="00D23BFC"/>
    <w:p w14:paraId="31536188" w14:textId="77777777" w:rsidR="001A57BC" w:rsidRDefault="003F5425" w:rsidP="006A1B7F">
      <w:pPr>
        <w:pStyle w:val="Heading1"/>
      </w:pPr>
      <w:bookmarkStart w:id="2" w:name="_Toc332797397"/>
      <w:bookmarkStart w:id="3" w:name="_Toc89878837"/>
      <w:r>
        <w:lastRenderedPageBreak/>
        <w:t>Bevezetés</w:t>
      </w:r>
      <w:bookmarkEnd w:id="2"/>
      <w:bookmarkEnd w:id="3"/>
    </w:p>
    <w:p w14:paraId="66D16C1B" w14:textId="5D43F05F" w:rsidR="002841F9" w:rsidRDefault="00C32312" w:rsidP="002841F9">
      <w:r>
        <w:t xml:space="preserve">Napjaink játékainak alapjai nagyon hasonlítanak egymáshoz. Hasonló a grafikai, fizikai, vagy éppen hang motor, ami lehetővé teszi a programok magas szintű felhasználói élményét. A közös funkciók miatt használnak játékmotorokat, amik egy egységes </w:t>
      </w:r>
      <w:r w:rsidR="00092B6B">
        <w:t>alapot</w:t>
      </w:r>
      <w:r>
        <w:t xml:space="preserve"> biztosítanak a játékfejlesztéshez.</w:t>
      </w:r>
    </w:p>
    <w:p w14:paraId="4354F8AE" w14:textId="4266FAD8" w:rsidR="00C32312" w:rsidRDefault="00C32312" w:rsidP="002841F9">
      <w:r>
        <w:t xml:space="preserve">Ezek a motorok általánosságban három fő komponensből állnak. Ezek a grafikai megjelenítés, a fizikai szimuláció és az élethű hangképzés. Ezeken az általános részeken kívül készítenek sokkal specifikusabb </w:t>
      </w:r>
      <w:r w:rsidR="001237B1">
        <w:t>modulokat</w:t>
      </w:r>
      <w:r>
        <w:t xml:space="preserve"> </w:t>
      </w:r>
      <w:r w:rsidR="001237B1">
        <w:t>is,</w:t>
      </w:r>
      <w:r>
        <w:t xml:space="preserve"> amik például folyadékok szimulációjáért, vagy éppen az emberi haj vagy ruházat élethű megjelenítésé</w:t>
      </w:r>
      <w:r w:rsidR="001237B1">
        <w:t>ért</w:t>
      </w:r>
      <w:r>
        <w:t xml:space="preserve"> </w:t>
      </w:r>
      <w:r w:rsidR="001237B1">
        <w:t>felelnek</w:t>
      </w:r>
      <w:r>
        <w:t>.</w:t>
      </w:r>
    </w:p>
    <w:p w14:paraId="1DFADFA8" w14:textId="1EE930D1" w:rsidR="00C32312" w:rsidRDefault="00C32312" w:rsidP="002841F9">
      <w:r>
        <w:t xml:space="preserve">Az említett komponenseknek szorosan együtt kell tudniuk működni. Például két test találkozásakor a </w:t>
      </w:r>
      <w:r w:rsidR="00DD511D">
        <w:t>játékfizikának megfelelően változik a mozgásuk, amit a képernyőn történő megjelenítésnek le kell tudnia követni. Az ütközések járhatnak hanghatásokkal is, amik tulajdonságai függhetnek a tér fajtájától és méretétől, de a mozgó tárgyak kamerához viszonyított sebességétől is.</w:t>
      </w:r>
    </w:p>
    <w:p w14:paraId="73027FAA" w14:textId="03B2176D" w:rsidR="00DD511D" w:rsidRDefault="00DD511D" w:rsidP="002841F9">
      <w:r>
        <w:t xml:space="preserve">A modern játékmotorokkal úgy lehet új játékot létrehozni, hogy a grafikai megjelenítéshez, a fizikai motorhoz és a hang motorhoz hozzá se kell feltétlenül nyúlni, mert azok működése belül implementálva van. Ezen kívül lehetőség van ezeknek a moduloknak a </w:t>
      </w:r>
      <w:proofErr w:type="spellStart"/>
      <w:r>
        <w:t>parametrizálásához</w:t>
      </w:r>
      <w:proofErr w:type="spellEnd"/>
      <w:r>
        <w:t xml:space="preserve">, aminek köszönhetően teljesen eltérő környezetben levő játékokhoz is lehet ugyanazt a motort használni. </w:t>
      </w:r>
      <w:r w:rsidR="00B73F54">
        <w:t>Például,</w:t>
      </w:r>
      <w:r>
        <w:t xml:space="preserve"> ha szeretnénk egy egyszerű</w:t>
      </w:r>
      <w:r w:rsidR="001237B1">
        <w:t>,</w:t>
      </w:r>
      <w:r>
        <w:t xml:space="preserve"> a Holdhoz hasonlatos környezetet létrehozni, akkor azt úgy tehetjük meg, hogy csökkentjük a testekre ható gravitációt és a légkör sűrűségét. </w:t>
      </w:r>
      <w:r w:rsidR="00B73F54">
        <w:t>Ezekhez a módosításokhoz automatikusan alkalmazkodik a hang és a mozgás grafikus megjelenítése. Lényegében az utóbbi két eszközzel érzékeltetjük az fizikában eszközölt változtatásokat.</w:t>
      </w:r>
    </w:p>
    <w:p w14:paraId="5C865362" w14:textId="22D579EA" w:rsidR="00B73F54" w:rsidRDefault="00B73F54" w:rsidP="00B73F54">
      <w:r>
        <w:t xml:space="preserve">Fontos, hogy ezek a motorok sokszor lehetőséget adnak előre elkészített modelleknek, textúráknak és </w:t>
      </w:r>
      <w:r w:rsidR="001D13A1">
        <w:t>animációknak</w:t>
      </w:r>
      <w:r>
        <w:t xml:space="preserve"> a felhasználására. Ezek segítségével akár úgy is létre lehet hozni egyszerűbb játékokat, hogy azok elkészítése semmilyen kódolást nem igényel.</w:t>
      </w:r>
    </w:p>
    <w:p w14:paraId="75A8E5AD" w14:textId="04436015" w:rsidR="00B73F54" w:rsidRDefault="001D13A1" w:rsidP="00B73F54">
      <w:r>
        <w:t>Előny, ha egy motor</w:t>
      </w:r>
      <w:r w:rsidR="00B73F54">
        <w:t xml:space="preserve"> több platformot is támoga</w:t>
      </w:r>
      <w:r>
        <w:t>t.</w:t>
      </w:r>
      <w:r w:rsidR="00B73F54">
        <w:t xml:space="preserve"> </w:t>
      </w:r>
      <w:r>
        <w:t>E</w:t>
      </w:r>
      <w:r w:rsidR="00B73F54">
        <w:t>zzel megelőzve azt, hogy többször, különböző platformokra kelljen elvégezni a fejlesztést.</w:t>
      </w:r>
    </w:p>
    <w:p w14:paraId="3C0529D8" w14:textId="36AF3913" w:rsidR="00CF5987" w:rsidRDefault="00B73F54" w:rsidP="00CF5987">
      <w:r>
        <w:lastRenderedPageBreak/>
        <w:t xml:space="preserve">Egy játékmotor egyszerű </w:t>
      </w:r>
      <w:r w:rsidR="00CF5987">
        <w:t>működés</w:t>
      </w:r>
      <w:r w:rsidR="001D13A1">
        <w:t>ét</w:t>
      </w:r>
      <w:r>
        <w:t xml:space="preserve"> úgy </w:t>
      </w:r>
      <w:r w:rsidR="001D13A1">
        <w:t>kell elképzelni</w:t>
      </w:r>
      <w:r>
        <w:t>, hogy az adatszerkezet</w:t>
      </w:r>
      <w:r w:rsidR="00CF5987">
        <w:t xml:space="preserve"> a felh</w:t>
      </w:r>
      <w:r w:rsidR="001D13A1">
        <w:t>a</w:t>
      </w:r>
      <w:r w:rsidR="00CF5987">
        <w:t>sználó</w:t>
      </w:r>
      <w:r w:rsidR="001D13A1">
        <w:t>i</w:t>
      </w:r>
      <w:r w:rsidR="00CF5987">
        <w:t xml:space="preserve"> bemenetek, a világra jellemző fizika és a játéklogika alapján módosul, amit megjelenít a grafikus motor és a hang motor. Mindezt úgy kell megvalósítani, hogy elegendően gyors legyen ahhoz, hogy az ember számára élvezhető legyen. Ez a megjelenítés szempontjából azt jelenti, hogy legalább 30 képnek kell láthatóvá válnia másodpercenként, de inkább 60-n</w:t>
      </w:r>
      <w:r w:rsidR="001D13A1">
        <w:t>a</w:t>
      </w:r>
      <w:r w:rsidR="00CF5987">
        <w:t>k. Ez a szám az úgy nevezett fps</w:t>
      </w:r>
      <w:r w:rsidR="00CF5987">
        <w:rPr>
          <w:rStyle w:val="FootnoteReference"/>
        </w:rPr>
        <w:footnoteReference w:id="1"/>
      </w:r>
      <w:r w:rsidR="00CF5987">
        <w:t>, ami minél nagyobb, annál kellemesebbnek látja az emberi szem.</w:t>
      </w:r>
      <w:r w:rsidR="001D13A1">
        <w:t xml:space="preserve"> Az emberi agy másodpercenként 30 képtől látja folyamatosnak a mozgást.</w:t>
      </w:r>
    </w:p>
    <w:p w14:paraId="05D76515" w14:textId="22BFF2B9" w:rsidR="00CF5987" w:rsidRDefault="00CF5987" w:rsidP="00CF5987">
      <w:r>
        <w:t>Elmondható, hogy a motor nagyon fontos jellemzője a teljesítmény. Ennek a teljesítménynek a szűk keresztmetszete a grafikai megjelenítés. Ahhoz, hogy megfelelő sebesség</w:t>
      </w:r>
      <w:r w:rsidR="001D13A1">
        <w:t>gel</w:t>
      </w:r>
      <w:r>
        <w:t xml:space="preserve"> tudjuk feldolgozni az adatokat</w:t>
      </w:r>
      <w:r w:rsidR="00D87214">
        <w:t xml:space="preserve"> számos eszközhöz lehet folyamodni. Az, hogy grafikus kártyákat használunk alapvető eszköz, ami nélkül nem is lehet játékmotort készíteni. A teljesítmény növeléséhez hatékony megoldás lehet</w:t>
      </w:r>
      <w:r w:rsidR="001D13A1">
        <w:t xml:space="preserve"> még</w:t>
      </w:r>
      <w:r w:rsidR="00D87214">
        <w:t xml:space="preserve"> a többszálúsítás. Ez azt jelenti, hogy az egymástól függetlenül végezhető műveleteket a </w:t>
      </w:r>
      <w:proofErr w:type="spellStart"/>
      <w:r w:rsidR="00D87214">
        <w:t>processor</w:t>
      </w:r>
      <w:proofErr w:type="spellEnd"/>
      <w:r w:rsidR="00D87214">
        <w:t xml:space="preserve"> különböző szálaival végeztetjük el. Bizonyos esetekben az is hatékony megoldás lehet, hogy nem grafikai megjelenítéseket is a grafikus kártyával végeztetünk el, mivel annak teljesítménye nagyságrendekkel nagyobb, mint a </w:t>
      </w:r>
      <w:proofErr w:type="spellStart"/>
      <w:r w:rsidR="00D87214">
        <w:t>processor</w:t>
      </w:r>
      <w:proofErr w:type="spellEnd"/>
      <w:r w:rsidR="003E3DA8">
        <w:t>-</w:t>
      </w:r>
      <w:r w:rsidR="00D87214">
        <w:t>é.</w:t>
      </w:r>
    </w:p>
    <w:p w14:paraId="077631CF" w14:textId="6DF5A994" w:rsidR="00D87214" w:rsidRDefault="00D87214" w:rsidP="00D87214">
      <w:r>
        <w:t>Az, hogy grafikus kártyákat szeretnénk programozni felveti azt a problémát, hogy számos különböző gyártó létezik, amik más architektúrájú kártyákat gyártanak</w:t>
      </w:r>
      <w:r w:rsidR="008933BC">
        <w:t>.</w:t>
      </w:r>
      <w:r>
        <w:t xml:space="preserve"> </w:t>
      </w:r>
      <w:r w:rsidR="008933BC">
        <w:t>Ezért</w:t>
      </w:r>
      <w:r>
        <w:t xml:space="preserve"> szükség van egy egységes </w:t>
      </w:r>
      <w:r w:rsidR="008933BC">
        <w:t>interfészre</w:t>
      </w:r>
      <w:r>
        <w:t>, amin keresztül tudjuk őket programozni. Ehhez számos eszköz létezik, de a legelterjedtebb talán az OpenGL és a DirectX. Ezek közül az OpenGL nagy előnye, hogy platformfüggetlen, míg a DirectX csak Windows rendszereken működik.</w:t>
      </w:r>
    </w:p>
    <w:p w14:paraId="4B6E07A6" w14:textId="744D2875" w:rsidR="00D76E2C" w:rsidRDefault="00D76E2C" w:rsidP="00D76E2C">
      <w:r>
        <w:t>A játékmotorok még egy fontos jellemzője, hogy 2D vagy 3D játékok készítésére készültek elsősorban. A nagyobb motorok mindkettőt támogatják, de eltérő eszközkészletet biztosítanak az elkészítendő játék típusától függően.</w:t>
      </w:r>
    </w:p>
    <w:p w14:paraId="4F16144D" w14:textId="30FE6039" w:rsidR="00D76E2C" w:rsidRDefault="00D76E2C" w:rsidP="00D76E2C">
      <w:r>
        <w:t xml:space="preserve">A könnyebb munkához </w:t>
      </w:r>
      <w:r w:rsidR="00C3651B">
        <w:t>előnyős,</w:t>
      </w:r>
      <w:r>
        <w:t xml:space="preserve"> ha a motor rendelkezik valamilyen grafikus felhasználói felülettel, amin keresztül egyszerűbben, akár programozási tudás nélkül is egészen bonyolult játékokat lehet elkészíteni.</w:t>
      </w:r>
    </w:p>
    <w:p w14:paraId="23F124FA" w14:textId="1ECA4762" w:rsidR="00D76E2C" w:rsidRDefault="00D76E2C" w:rsidP="00D76E2C">
      <w:r>
        <w:lastRenderedPageBreak/>
        <w:t xml:space="preserve">A szakdolgozat keretében elkészítendő játékmotor elsődleges célja, hogy egy olyan eszköz </w:t>
      </w:r>
      <w:r w:rsidR="009B6C78">
        <w:t>legyen,</w:t>
      </w:r>
      <w:r>
        <w:t xml:space="preserve"> amivel labirintusokat egyszerűen lehessen megjeleníteni és kezelni, amellett, hogy ellássa egy alapvető motor funkcióit is. Mindezt úgy</w:t>
      </w:r>
      <w:r w:rsidR="00AA2EF8">
        <w:t xml:space="preserve"> legyen</w:t>
      </w:r>
      <w:r>
        <w:t xml:space="preserve"> megvalósítva, hogy minél könnyebben lehessen bővíteni és a több platformra való kiterjesztést is könnyen lehessen kivitelezni. Maga a</w:t>
      </w:r>
      <w:r w:rsidR="00AA2EF8">
        <w:t xml:space="preserve"> bemutató</w:t>
      </w:r>
      <w:r>
        <w:t xml:space="preserve"> játék Windows operációs rendszerre készül. </w:t>
      </w:r>
      <w:r w:rsidR="00AA2EF8">
        <w:t>A motor elsősorban</w:t>
      </w:r>
      <w:r>
        <w:t xml:space="preserve"> 2D játékok elkészítésé</w:t>
      </w:r>
      <w:r w:rsidR="00AA2EF8">
        <w:t>hez</w:t>
      </w:r>
      <w:r>
        <w:t xml:space="preserve"> </w:t>
      </w:r>
      <w:r w:rsidR="00AA2EF8">
        <w:t>készül</w:t>
      </w:r>
      <w:r>
        <w:t>, de</w:t>
      </w:r>
      <w:r w:rsidR="00AA2EF8">
        <w:t xml:space="preserve"> cél, hogy</w:t>
      </w:r>
      <w:r>
        <w:t xml:space="preserve"> egyszerűen tovább lehessen fejleszteni 3D megjelenítéshez szükséges funkciókkal.</w:t>
      </w:r>
    </w:p>
    <w:p w14:paraId="2FFB9F0B" w14:textId="705EF52A" w:rsidR="009B6C78" w:rsidRDefault="009B6C78" w:rsidP="00D76E2C">
      <w:r>
        <w:t>Egy nagyobb projekt, aminek fontos tulajdonsága a könnyű továbbfejlesztés körültekintő tervezést igényel. Ezt tovább nehezíti a több külső fejlesztésű könyvtár, amiknek esetleges módosulása bármikor megtörténhet. Ezeket úgy célszerű beintegrálni a projektbe, hogy minél kevesebb függőség alakuljon ki, ezzel az esetleges módosításokat elősegítve.</w:t>
      </w:r>
    </w:p>
    <w:p w14:paraId="05F0311D" w14:textId="73C326EC" w:rsidR="009B6C78" w:rsidRDefault="009B6C78" w:rsidP="00D76E2C">
      <w:r>
        <w:t xml:space="preserve">Az előbb említett szempontok függvényében mindenképp elengedhetetlen az alapos tervezés, aminek </w:t>
      </w:r>
      <w:r w:rsidR="008A7CD7">
        <w:t>hála egyszerűbb fenntartható kódot készíteni</w:t>
      </w:r>
      <w:r>
        <w:t xml:space="preserve">. Ehhez nagy segítséget adnak az </w:t>
      </w:r>
      <w:r w:rsidRPr="003B7D7D">
        <w:t>objektum orientált programozás tervezési elvei</w:t>
      </w:r>
      <w:r w:rsidR="003B7D7D">
        <w:fldChar w:fldCharType="begin"/>
      </w:r>
      <w:r w:rsidR="003B7D7D">
        <w:instrText xml:space="preserve"> REF _Ref85923883 \r \h </w:instrText>
      </w:r>
      <w:r w:rsidR="003B7D7D">
        <w:fldChar w:fldCharType="separate"/>
      </w:r>
      <w:r w:rsidR="00A725DE">
        <w:t>[1]</w:t>
      </w:r>
      <w:r w:rsidR="003B7D7D">
        <w:fldChar w:fldCharType="end"/>
      </w:r>
      <w:r>
        <w:t>.</w:t>
      </w:r>
      <w:r w:rsidR="00221D26">
        <w:t xml:space="preserve"> Ezek az elvek azért lettek kitalálva, hogy jól karbantartható kód keletkezzen, </w:t>
      </w:r>
      <w:r w:rsidR="008A7CD7">
        <w:t>ami jó minőségű</w:t>
      </w:r>
      <w:r w:rsidR="00221D26">
        <w:t xml:space="preserve"> és </w:t>
      </w:r>
      <w:r w:rsidR="008A7CD7">
        <w:t xml:space="preserve">ez </w:t>
      </w:r>
      <w:r w:rsidR="00221D26">
        <w:t xml:space="preserve">a fejlesztés során nem romlik. </w:t>
      </w:r>
      <w:r w:rsidR="008A7CD7">
        <w:t>Ezen kívül</w:t>
      </w:r>
      <w:r w:rsidR="00221D26">
        <w:t xml:space="preserve"> az esetleges módosítások egyszerű refraktorokon keresztül megvalósíthatóak. </w:t>
      </w:r>
      <w:r w:rsidR="008A7CD7">
        <w:t>A</w:t>
      </w:r>
      <w:r w:rsidR="00221D26">
        <w:t xml:space="preserve"> </w:t>
      </w:r>
      <w:proofErr w:type="spellStart"/>
      <w:r w:rsidR="00221D26" w:rsidRPr="00C3651B">
        <w:t>Clean</w:t>
      </w:r>
      <w:proofErr w:type="spellEnd"/>
      <w:r w:rsidR="00221D26" w:rsidRPr="00C3651B">
        <w:t xml:space="preserve"> </w:t>
      </w:r>
      <w:proofErr w:type="spellStart"/>
      <w:r w:rsidR="00221D26" w:rsidRPr="00C3651B">
        <w:t>Code</w:t>
      </w:r>
      <w:proofErr w:type="spellEnd"/>
      <w:r w:rsidR="00221D26" w:rsidRPr="00C3651B">
        <w:t xml:space="preserve"> elvek</w:t>
      </w:r>
      <w:r w:rsidR="003B7D7D">
        <w:fldChar w:fldCharType="begin"/>
      </w:r>
      <w:r w:rsidR="003B7D7D">
        <w:instrText xml:space="preserve"> REF _Ref85923974 \r \h </w:instrText>
      </w:r>
      <w:r w:rsidR="003B7D7D">
        <w:fldChar w:fldCharType="separate"/>
      </w:r>
      <w:r w:rsidR="00A725DE">
        <w:t>[2]</w:t>
      </w:r>
      <w:r w:rsidR="003B7D7D">
        <w:fldChar w:fldCharType="end"/>
      </w:r>
      <w:r w:rsidR="00221D26">
        <w:t xml:space="preserve"> figyelembevétele is segíti a fejlesztést. Ezek alkalmazásával nő a kód olvashatósága, ami könnyebbé teszi a továbbfejlesztést és a mások általi felhasználást.</w:t>
      </w:r>
    </w:p>
    <w:p w14:paraId="212B9220" w14:textId="550B8070" w:rsidR="00221D26" w:rsidRDefault="00221D26" w:rsidP="00D76E2C">
      <w:r>
        <w:t xml:space="preserve">A komplex rendszerek megvalósítása során általánosságban ugyanazok, vagy nagyon hasonló helyzetek és problémák jönnek elő. Ez kiemelten igaz a grafikus felhasználói felülettel rendelkező programok esetén. Ezek egyszerűbb és egységes megoldására találták ki </w:t>
      </w:r>
      <w:r w:rsidR="002C665D">
        <w:t>az</w:t>
      </w:r>
      <w:r w:rsidR="00C3651B">
        <w:t xml:space="preserve"> </w:t>
      </w:r>
      <w:r w:rsidR="00C3651B" w:rsidRPr="002C665D">
        <w:t>objektum orientált</w:t>
      </w:r>
      <w:r w:rsidRPr="002C665D">
        <w:t xml:space="preserve"> tervezési mintákat</w:t>
      </w:r>
      <w:r w:rsidR="002C665D">
        <w:fldChar w:fldCharType="begin"/>
      </w:r>
      <w:r w:rsidR="002C665D">
        <w:instrText xml:space="preserve"> REF _Ref85924085 \r \h </w:instrText>
      </w:r>
      <w:r w:rsidR="002C665D">
        <w:fldChar w:fldCharType="separate"/>
      </w:r>
      <w:r w:rsidR="00A725DE">
        <w:t>[3]</w:t>
      </w:r>
      <w:r w:rsidR="002C665D">
        <w:fldChar w:fldCharType="end"/>
      </w:r>
      <w:r w:rsidRPr="002C665D">
        <w:t xml:space="preserve">. </w:t>
      </w:r>
      <w:r w:rsidR="002C665D">
        <w:t>Ezek a minták</w:t>
      </w:r>
      <w:r w:rsidR="00F840B6">
        <w:t>,</w:t>
      </w:r>
      <w:r w:rsidR="002C665D">
        <w:t xml:space="preserve"> olyan megoldást kínálnak, amik felhasználásával az előbbiekben említett elvek betartásával lehet megoldani a felmerül</w:t>
      </w:r>
      <w:r w:rsidR="00F840B6">
        <w:t>ő problémákat</w:t>
      </w:r>
      <w:r w:rsidR="002C665D">
        <w:t>. Használatuk további előnye, hogy széles körben el vannak terjedve, ezért más fejlesztők is könnyen megértik őket és szakszerűen tudják használni.</w:t>
      </w:r>
    </w:p>
    <w:p w14:paraId="7FFD1723" w14:textId="1BF520CD" w:rsidR="002F4AC4" w:rsidRDefault="002C665D" w:rsidP="002F4AC4">
      <w:r>
        <w:t>A motor fejlesztése során fontos a tesztelés. Mivel a program funkciójából adódóan nehéz egyszerűen, jó teszteket készíteni</w:t>
      </w:r>
      <w:r w:rsidR="00133E77">
        <w:t>,</w:t>
      </w:r>
      <w:r>
        <w:t xml:space="preserve"> készítek egy </w:t>
      </w:r>
      <w:proofErr w:type="spellStart"/>
      <w:r>
        <w:t>demo</w:t>
      </w:r>
      <w:proofErr w:type="spellEnd"/>
      <w:r>
        <w:t xml:space="preserve"> játékot, ami reprezentálja a motor képességeit. A játék fejlesz</w:t>
      </w:r>
      <w:r w:rsidR="00322A23">
        <w:t>tése</w:t>
      </w:r>
      <w:r>
        <w:t xml:space="preserve"> párhuzamosan folyik a motoréval, ezzel </w:t>
      </w:r>
      <w:r w:rsidR="00322A23">
        <w:t xml:space="preserve">megpróbálva kiküszöbölni a tesztek hiányából adódó hibákat. A </w:t>
      </w:r>
      <w:proofErr w:type="spellStart"/>
      <w:r w:rsidR="00322A23">
        <w:t>demo</w:t>
      </w:r>
      <w:proofErr w:type="spellEnd"/>
      <w:r w:rsidR="00322A23">
        <w:t xml:space="preserve"> játék</w:t>
      </w:r>
      <w:r w:rsidR="00133E77">
        <w:t>,</w:t>
      </w:r>
      <w:r w:rsidR="00322A23">
        <w:t xml:space="preserve"> mind a motor általános, mind a labirintus specifikus funkciókat hivatott demonstrálni, úgy, </w:t>
      </w:r>
      <w:r w:rsidR="00322A23">
        <w:lastRenderedPageBreak/>
        <w:t>hogy közben egy felhasználási példát is nyújt. Ez segít másik fejlesztőknek a hatékony felhasználásban és kiegészíti a dokumentációt.</w:t>
      </w:r>
      <w:r w:rsidR="00133E77">
        <w:t xml:space="preserve"> Cél, hogy a játék és a motor fejlesztése párhuzamosan folyjon, úgy, hogy az előbbi mindig tükrözze az utóbbi képességeit.</w:t>
      </w:r>
    </w:p>
    <w:p w14:paraId="24AC3D11" w14:textId="07C91BC0" w:rsidR="00D76E2C" w:rsidRDefault="002F4AC4" w:rsidP="002F4AC4">
      <w:r>
        <w:t xml:space="preserve">A </w:t>
      </w:r>
      <w:r w:rsidR="008177DA">
        <w:t>bemutatott</w:t>
      </w:r>
      <w:r>
        <w:t xml:space="preserve"> példakódok a C</w:t>
      </w:r>
      <w:r w:rsidRPr="002F4AC4">
        <w:t>++ szemantik</w:t>
      </w:r>
      <w:r>
        <w:t>áját követik, de sokszor csupán a könnyebb érthetőség miatt vannak használva. Ez azt jelenti, hogy a kódok egy része le van egyszerűsítve (pl.: hiányzó függvény vagy változó deklarációk) és sokszor nem is ford</w:t>
      </w:r>
      <w:r w:rsidR="008177DA">
        <w:t>ítás</w:t>
      </w:r>
      <w:r>
        <w:t xml:space="preserve"> készek.</w:t>
      </w:r>
    </w:p>
    <w:p w14:paraId="38850437" w14:textId="4D5DE48E" w:rsidR="00D76E2C" w:rsidRDefault="00D76E2C" w:rsidP="00D76E2C">
      <w:pPr>
        <w:pStyle w:val="Heading1"/>
      </w:pPr>
      <w:bookmarkStart w:id="4" w:name="_Toc89878838"/>
      <w:r>
        <w:lastRenderedPageBreak/>
        <w:t>Játékmotor funkcionalitása</w:t>
      </w:r>
      <w:bookmarkEnd w:id="4"/>
    </w:p>
    <w:p w14:paraId="5F84770D" w14:textId="75062336" w:rsidR="00502A30" w:rsidRDefault="002866F9" w:rsidP="00502A30">
      <w:r>
        <w:t xml:space="preserve">Napjainkban számos különböző képességű és célú játékmotor létezik. </w:t>
      </w:r>
      <w:r w:rsidR="003A29BE">
        <w:t>Több</w:t>
      </w:r>
      <w:r>
        <w:t xml:space="preserve"> játékfejlesztő cég elkészíti a saját motorját, amit a saját játéka</w:t>
      </w:r>
      <w:r w:rsidR="003A29BE">
        <w:t>i</w:t>
      </w:r>
      <w:r>
        <w:t xml:space="preserve"> igényeire szab.</w:t>
      </w:r>
      <w:r w:rsidRPr="002866F9">
        <w:t xml:space="preserve"> </w:t>
      </w:r>
      <w:r>
        <w:t>Léteznek olyan</w:t>
      </w:r>
      <w:r w:rsidR="003A29BE">
        <w:t xml:space="preserve"> motorok</w:t>
      </w:r>
      <w:r>
        <w:t>, ami bizonyos feltételekkel bárki számára elérhetőek és fel lehet használni saját játék készítéséhez.</w:t>
      </w:r>
    </w:p>
    <w:p w14:paraId="44ED76E2" w14:textId="03283DAE" w:rsidR="002866F9" w:rsidRPr="00291588" w:rsidRDefault="002866F9" w:rsidP="00502A30">
      <w:r>
        <w:t xml:space="preserve">A két legelterjedtebb játékmotor, ami a feltételek betartásával bárki számára szabadon felhasználható a </w:t>
      </w:r>
      <w:proofErr w:type="spellStart"/>
      <w:r>
        <w:t>Unity</w:t>
      </w:r>
      <w:proofErr w:type="spellEnd"/>
      <w:r w:rsidR="00B0517F">
        <w:fldChar w:fldCharType="begin"/>
      </w:r>
      <w:r w:rsidR="00B0517F">
        <w:instrText xml:space="preserve"> REF _Ref85969040 \r \h </w:instrText>
      </w:r>
      <w:r w:rsidR="00B0517F">
        <w:fldChar w:fldCharType="separate"/>
      </w:r>
      <w:r w:rsidR="00A725DE">
        <w:t>[4]</w:t>
      </w:r>
      <w:r w:rsidR="00B0517F">
        <w:fldChar w:fldCharType="end"/>
      </w:r>
      <w:r>
        <w:t xml:space="preserve"> és az </w:t>
      </w:r>
      <w:proofErr w:type="spellStart"/>
      <w:r>
        <w:t>Unreal</w:t>
      </w:r>
      <w:proofErr w:type="spellEnd"/>
      <w:r>
        <w:t xml:space="preserve"> </w:t>
      </w:r>
      <w:proofErr w:type="spellStart"/>
      <w:r>
        <w:t>Engine</w:t>
      </w:r>
      <w:proofErr w:type="spellEnd"/>
      <w:r w:rsidR="00B0517F">
        <w:fldChar w:fldCharType="begin"/>
      </w:r>
      <w:r w:rsidR="00B0517F">
        <w:instrText xml:space="preserve"> REF _Ref85969054 \r \h </w:instrText>
      </w:r>
      <w:r w:rsidR="00B0517F">
        <w:fldChar w:fldCharType="separate"/>
      </w:r>
      <w:r w:rsidR="00A725DE">
        <w:t>[5]</w:t>
      </w:r>
      <w:r w:rsidR="00B0517F">
        <w:fldChar w:fldCharType="end"/>
      </w:r>
      <w:r>
        <w:t>.</w:t>
      </w:r>
      <w:r w:rsidR="00B0517F">
        <w:t xml:space="preserve"> Ennek a két motornak vizsgálatával lesz meghatározva a saját motor</w:t>
      </w:r>
      <w:r w:rsidR="003A29BE">
        <w:t>om</w:t>
      </w:r>
      <w:r w:rsidR="00B0517F">
        <w:t xml:space="preserve"> funkcionalitása.</w:t>
      </w:r>
      <w:r w:rsidR="00291588">
        <w:t xml:space="preserve"> Mindkét említett motor fejlesztési nyelve a C</w:t>
      </w:r>
      <w:r w:rsidR="00291588">
        <w:rPr>
          <w:lang w:val="en-US"/>
        </w:rPr>
        <w:t>++</w:t>
      </w:r>
      <w:r w:rsidR="00291588">
        <w:t>.</w:t>
      </w:r>
    </w:p>
    <w:p w14:paraId="5A7F82B4" w14:textId="74E232F9" w:rsidR="00B0517F" w:rsidRDefault="00B0517F" w:rsidP="00B0517F">
      <w:pPr>
        <w:pStyle w:val="Heading2"/>
      </w:pPr>
      <w:bookmarkStart w:id="5" w:name="_Toc89878839"/>
      <w:proofErr w:type="spellStart"/>
      <w:r>
        <w:t>Unreal</w:t>
      </w:r>
      <w:proofErr w:type="spellEnd"/>
      <w:r>
        <w:t xml:space="preserve"> </w:t>
      </w:r>
      <w:proofErr w:type="spellStart"/>
      <w:r>
        <w:t>Engine</w:t>
      </w:r>
      <w:bookmarkEnd w:id="5"/>
      <w:proofErr w:type="spellEnd"/>
    </w:p>
    <w:p w14:paraId="23EEA3F7" w14:textId="5BC36A5D" w:rsidR="00777412" w:rsidRDefault="00777412" w:rsidP="00291588">
      <w:r>
        <w:t xml:space="preserve">Az </w:t>
      </w:r>
      <w:proofErr w:type="spellStart"/>
      <w:r>
        <w:t>Unr</w:t>
      </w:r>
      <w:r w:rsidR="00C6540E">
        <w:t>e</w:t>
      </w:r>
      <w:r>
        <w:t>al</w:t>
      </w:r>
      <w:proofErr w:type="spellEnd"/>
      <w:r>
        <w:t xml:space="preserve"> </w:t>
      </w:r>
      <w:proofErr w:type="spellStart"/>
      <w:r>
        <w:t>Engine</w:t>
      </w:r>
      <w:proofErr w:type="spellEnd"/>
      <w:r>
        <w:t xml:space="preserve"> nagy hangsúlyt fektet a grafikai megjelenítésre. Lehetőség van minél életh</w:t>
      </w:r>
      <w:r w:rsidR="00291588">
        <w:t>ű</w:t>
      </w:r>
      <w:r>
        <w:t xml:space="preserve">bb tereket megalkotni, amiket </w:t>
      </w:r>
      <w:r w:rsidR="00291588">
        <w:t>számos modellel lehet f</w:t>
      </w:r>
      <w:r w:rsidR="00704494">
        <w:t>e</w:t>
      </w:r>
      <w:r w:rsidR="00291588">
        <w:t>ltölteni. Rendelkezik model</w:t>
      </w:r>
      <w:r w:rsidR="003A29BE">
        <w:t xml:space="preserve">l szerkesztővel </w:t>
      </w:r>
      <w:r w:rsidR="00291588">
        <w:t xml:space="preserve">is, aminek köszönhetően egészen komplex </w:t>
      </w:r>
      <w:r w:rsidR="003A29BE">
        <w:t>tárgyak és karakterek</w:t>
      </w:r>
      <w:r w:rsidR="00291588">
        <w:t xml:space="preserve"> elkészítése is lehetséges a motoron belül.</w:t>
      </w:r>
    </w:p>
    <w:p w14:paraId="4F8A1DDE" w14:textId="5F75D2B5" w:rsidR="00291588" w:rsidRDefault="00291588" w:rsidP="00291588">
      <w:r>
        <w:t>Alapértelmezetten tudunk különböző típusú játékokat</w:t>
      </w:r>
      <w:r w:rsidR="003A29BE">
        <w:t>,</w:t>
      </w:r>
      <w:r>
        <w:t xml:space="preserve"> különböző platformra készíteni, amik egy </w:t>
      </w:r>
      <w:r w:rsidR="003A29BE">
        <w:t>alap kiindulási vázat</w:t>
      </w:r>
      <w:r>
        <w:t xml:space="preserve"> nyújtanak. Ilyen típus például az fps</w:t>
      </w:r>
      <w:r>
        <w:rPr>
          <w:rStyle w:val="FootnoteReference"/>
        </w:rPr>
        <w:footnoteReference w:id="2"/>
      </w:r>
      <w:r>
        <w:t xml:space="preserve"> játék vagy autós játék. Támogatott platformok a személyi számítógép, a mobiltelefon, különböző konzolok és VR</w:t>
      </w:r>
      <w:r>
        <w:rPr>
          <w:rStyle w:val="FootnoteReference"/>
        </w:rPr>
        <w:footnoteReference w:id="3"/>
      </w:r>
      <w:r>
        <w:t xml:space="preserve"> eszközök.</w:t>
      </w:r>
    </w:p>
    <w:p w14:paraId="08568141" w14:textId="6BD0A98D" w:rsidR="00291588" w:rsidRDefault="00291588" w:rsidP="00291588">
      <w:r>
        <w:t xml:space="preserve">A motor rendelkezik egy vizuális script nevű lehetőséggel, amit </w:t>
      </w:r>
      <w:proofErr w:type="spellStart"/>
      <w:r>
        <w:t>Blueprint-nek</w:t>
      </w:r>
      <w:proofErr w:type="spellEnd"/>
      <w:r>
        <w:t xml:space="preserve"> neveznek. Ennek lényege, hogy egy grafikus felületen tudunk dobozok és élek segítségével scripteket készíteni, amik </w:t>
      </w:r>
      <w:r w:rsidR="00413092">
        <w:t>teljes mértékig helyettesíthetik a hagyományos program írását.</w:t>
      </w:r>
    </w:p>
    <w:p w14:paraId="3F056EE6" w14:textId="2A330912" w:rsidR="00E0254E" w:rsidRDefault="00E0254E" w:rsidP="00291588">
      <w:r>
        <w:t xml:space="preserve">A motor kizárólag 3D játékok készítéséhez készült. 2D játékok készítése körülményes és nincsenek hozzá megfelelő eszközök. </w:t>
      </w:r>
    </w:p>
    <w:p w14:paraId="02EFCAB7" w14:textId="5F894BE3" w:rsidR="00E0254E" w:rsidRPr="00E0254E" w:rsidRDefault="00E0254E" w:rsidP="00291588">
      <w:r>
        <w:lastRenderedPageBreak/>
        <w:t>Rendelkezik egy komplex grafikus felülettel, aminek célja, hogy minél kénye</w:t>
      </w:r>
      <w:r w:rsidR="00704494">
        <w:t>l</w:t>
      </w:r>
      <w:r>
        <w:t>me</w:t>
      </w:r>
      <w:r w:rsidR="00704494">
        <w:t>se</w:t>
      </w:r>
      <w:r>
        <w:t>bben, minél kevesebb kódolással el lehessen készíteni tetszőleges programot.</w:t>
      </w:r>
    </w:p>
    <w:p w14:paraId="27948423" w14:textId="009980BE" w:rsidR="00413092" w:rsidRDefault="00413092" w:rsidP="00413092">
      <w:pPr>
        <w:pStyle w:val="Heading3"/>
      </w:pPr>
      <w:bookmarkStart w:id="6" w:name="_Toc89878840"/>
      <w:r>
        <w:t>Funkciók</w:t>
      </w:r>
      <w:bookmarkEnd w:id="6"/>
    </w:p>
    <w:p w14:paraId="1BECAED3" w14:textId="68FE45A4" w:rsidR="00413092" w:rsidRDefault="00413092" w:rsidP="00413092">
      <w:r>
        <w:t>A motor számos beépített funkcióval és eszközzel rendelkezik, amik megkönnyítik a fejlesztés folyamatát:</w:t>
      </w:r>
    </w:p>
    <w:p w14:paraId="72C31294" w14:textId="2A20C746" w:rsidR="00413092" w:rsidRDefault="00E0254E" w:rsidP="00413092">
      <w:pPr>
        <w:pStyle w:val="ListParagraph"/>
        <w:numPr>
          <w:ilvl w:val="0"/>
          <w:numId w:val="24"/>
        </w:numPr>
      </w:pPr>
      <w:r>
        <w:t>Előre elkészített mintaprogramok felhasználása kiindulásként</w:t>
      </w:r>
    </w:p>
    <w:p w14:paraId="53BB9A11" w14:textId="52ED4595" w:rsidR="00E0254E" w:rsidRDefault="00E0254E" w:rsidP="00413092">
      <w:pPr>
        <w:pStyle w:val="ListParagraph"/>
        <w:numPr>
          <w:ilvl w:val="0"/>
          <w:numId w:val="24"/>
        </w:numPr>
      </w:pPr>
      <w:r>
        <w:t>Modellek importálása, készítése és szerkesztése</w:t>
      </w:r>
    </w:p>
    <w:p w14:paraId="739348DB" w14:textId="1E1CFEF8" w:rsidR="00AC03A6" w:rsidRDefault="00AC03A6" w:rsidP="00413092">
      <w:pPr>
        <w:pStyle w:val="ListParagraph"/>
        <w:numPr>
          <w:ilvl w:val="0"/>
          <w:numId w:val="24"/>
        </w:numPr>
      </w:pPr>
      <w:r>
        <w:t>Textúrák importálása, kezelése és szerkesztése</w:t>
      </w:r>
    </w:p>
    <w:p w14:paraId="596E2152" w14:textId="19579343" w:rsidR="00AE0BFD" w:rsidRDefault="00AE0BFD" w:rsidP="00413092">
      <w:pPr>
        <w:pStyle w:val="ListParagraph"/>
        <w:numPr>
          <w:ilvl w:val="0"/>
          <w:numId w:val="24"/>
        </w:numPr>
      </w:pPr>
      <w:proofErr w:type="spellStart"/>
      <w:r>
        <w:t>Shaderek</w:t>
      </w:r>
      <w:proofErr w:type="spellEnd"/>
      <w:r>
        <w:t xml:space="preserve"> készítése és felhasználása</w:t>
      </w:r>
    </w:p>
    <w:p w14:paraId="6D24DC7F" w14:textId="170BB866" w:rsidR="00E0254E" w:rsidRDefault="00E0254E" w:rsidP="00413092">
      <w:pPr>
        <w:pStyle w:val="ListParagraph"/>
        <w:numPr>
          <w:ilvl w:val="0"/>
          <w:numId w:val="24"/>
        </w:numPr>
      </w:pPr>
      <w:r>
        <w:t xml:space="preserve">Komplex grafikus felhasználói felület, ami szinkronban van a mögötte levő </w:t>
      </w:r>
      <w:r w:rsidR="006B174C">
        <w:t>adatszerkezettel</w:t>
      </w:r>
    </w:p>
    <w:p w14:paraId="709CE171" w14:textId="60FF73DF" w:rsidR="00E0254E" w:rsidRDefault="00E0254E" w:rsidP="00413092">
      <w:pPr>
        <w:pStyle w:val="ListParagraph"/>
        <w:numPr>
          <w:ilvl w:val="0"/>
          <w:numId w:val="24"/>
        </w:numPr>
      </w:pPr>
      <w:r>
        <w:t>Hangok kezelése</w:t>
      </w:r>
    </w:p>
    <w:p w14:paraId="430D2A92" w14:textId="0A5191D3" w:rsidR="00E0254E" w:rsidRDefault="00AC03A6" w:rsidP="00413092">
      <w:pPr>
        <w:pStyle w:val="ListParagraph"/>
        <w:numPr>
          <w:ilvl w:val="0"/>
          <w:numId w:val="24"/>
        </w:numPr>
      </w:pPr>
      <w:r>
        <w:t>Felhasználói bementek kezelése</w:t>
      </w:r>
    </w:p>
    <w:p w14:paraId="76541381" w14:textId="72412253" w:rsidR="00AC03A6" w:rsidRDefault="00AC03A6" w:rsidP="00413092">
      <w:pPr>
        <w:pStyle w:val="ListParagraph"/>
        <w:numPr>
          <w:ilvl w:val="0"/>
          <w:numId w:val="24"/>
        </w:numPr>
      </w:pPr>
      <w:r>
        <w:t>Fények és kamerák paraméterezése</w:t>
      </w:r>
    </w:p>
    <w:p w14:paraId="47CEBE97" w14:textId="460FE841" w:rsidR="00AC03A6" w:rsidRDefault="00AC03A6" w:rsidP="00413092">
      <w:pPr>
        <w:pStyle w:val="ListParagraph"/>
        <w:numPr>
          <w:ilvl w:val="0"/>
          <w:numId w:val="24"/>
        </w:numPr>
      </w:pPr>
      <w:r>
        <w:t xml:space="preserve">Tetszőleges fizikai környezet kialakítása és </w:t>
      </w:r>
      <w:proofErr w:type="spellStart"/>
      <w:r>
        <w:t>paraméterezhetősége</w:t>
      </w:r>
      <w:proofErr w:type="spellEnd"/>
    </w:p>
    <w:p w14:paraId="6B4DE66B" w14:textId="6C212F0E" w:rsidR="00AC03A6" w:rsidRDefault="00AC03A6" w:rsidP="00413092">
      <w:pPr>
        <w:pStyle w:val="ListParagraph"/>
        <w:numPr>
          <w:ilvl w:val="0"/>
          <w:numId w:val="24"/>
        </w:numPr>
      </w:pPr>
      <w:r>
        <w:t>Terep importálása, szerkesztése és készítése</w:t>
      </w:r>
    </w:p>
    <w:p w14:paraId="50171C07" w14:textId="4D70555B" w:rsidR="00AC03A6" w:rsidRDefault="00AC03A6" w:rsidP="00413092">
      <w:pPr>
        <w:pStyle w:val="ListParagraph"/>
        <w:numPr>
          <w:ilvl w:val="0"/>
          <w:numId w:val="24"/>
        </w:numPr>
      </w:pPr>
      <w:r>
        <w:t>Komplex modellszerkesztő komponens</w:t>
      </w:r>
    </w:p>
    <w:p w14:paraId="69876AA2" w14:textId="6541F7AC" w:rsidR="00AC03A6" w:rsidRDefault="00AC03A6" w:rsidP="00413092">
      <w:pPr>
        <w:pStyle w:val="ListParagraph"/>
        <w:numPr>
          <w:ilvl w:val="0"/>
          <w:numId w:val="24"/>
        </w:numPr>
      </w:pPr>
      <w:r>
        <w:t>Előre elkészített modellek, textúrák és animációk</w:t>
      </w:r>
    </w:p>
    <w:p w14:paraId="2EC77600" w14:textId="5D51DA0E" w:rsidR="00AC03A6" w:rsidRDefault="00AC03A6" w:rsidP="00413092">
      <w:pPr>
        <w:pStyle w:val="ListParagraph"/>
        <w:numPr>
          <w:ilvl w:val="0"/>
          <w:numId w:val="24"/>
        </w:numPr>
      </w:pPr>
      <w:proofErr w:type="spellStart"/>
      <w:r>
        <w:t>Blueprint</w:t>
      </w:r>
      <w:proofErr w:type="spellEnd"/>
      <w:r>
        <w:t xml:space="preserve"> script rendszer</w:t>
      </w:r>
    </w:p>
    <w:p w14:paraId="28273722" w14:textId="20DCA231" w:rsidR="0016418D" w:rsidRDefault="0016418D" w:rsidP="00413092">
      <w:pPr>
        <w:pStyle w:val="ListParagraph"/>
        <w:numPr>
          <w:ilvl w:val="0"/>
          <w:numId w:val="24"/>
        </w:numPr>
      </w:pPr>
      <w:r>
        <w:t>3D játékok fejlesztésére használható</w:t>
      </w:r>
    </w:p>
    <w:p w14:paraId="7B1DEF9A" w14:textId="10EA23F4" w:rsidR="00AC03A6" w:rsidRDefault="00AC03A6" w:rsidP="00AC03A6">
      <w:pPr>
        <w:ind w:left="360" w:firstLine="360"/>
      </w:pPr>
      <w:r>
        <w:t xml:space="preserve">A felsorolt funkciók többsége nem </w:t>
      </w:r>
      <w:r w:rsidR="006B174C">
        <w:t>a</w:t>
      </w:r>
      <w:r>
        <w:t xml:space="preserve"> játékmotor funkcionalitásáért felel, hanem a kényelemért. Előre elkészített </w:t>
      </w:r>
      <w:proofErr w:type="spellStart"/>
      <w:r>
        <w:t>asset-ekkel</w:t>
      </w:r>
      <w:proofErr w:type="spellEnd"/>
      <w:r>
        <w:t xml:space="preserve"> és a paraméterek felhasználó felületre történő kivezetésével egyszerűen lehet játékokat készíteni. </w:t>
      </w:r>
    </w:p>
    <w:p w14:paraId="7A23F0D0" w14:textId="0FB6603A" w:rsidR="00AC03A6" w:rsidRDefault="00AC03A6" w:rsidP="00AC03A6">
      <w:pPr>
        <w:ind w:left="360" w:firstLine="360"/>
      </w:pPr>
      <w:r>
        <w:t xml:space="preserve">Előnye továbbá, hogy a forráskódját bárki megtekintheti és készíthet hozzá </w:t>
      </w:r>
      <w:proofErr w:type="spellStart"/>
      <w:r>
        <w:t>addon-okat</w:t>
      </w:r>
      <w:proofErr w:type="spellEnd"/>
      <w:r>
        <w:t xml:space="preserve">. Lehetőség van továbbá a motor </w:t>
      </w:r>
      <w:r w:rsidR="00AE0BFD">
        <w:t>továbbfejlesztésének,</w:t>
      </w:r>
      <w:r>
        <w:t xml:space="preserve"> aminek köszönhetően játékspecifikus funkciókat is lehet elkészíteni.</w:t>
      </w:r>
    </w:p>
    <w:p w14:paraId="625797F6" w14:textId="556DA097" w:rsidR="00AC03A6" w:rsidRDefault="00AC03A6" w:rsidP="00AC03A6">
      <w:pPr>
        <w:ind w:left="360" w:firstLine="360"/>
      </w:pPr>
    </w:p>
    <w:p w14:paraId="69B6B418" w14:textId="0E0E90EE" w:rsidR="00AC03A6" w:rsidRDefault="00AC03A6" w:rsidP="00AC03A6">
      <w:pPr>
        <w:pStyle w:val="Heading2"/>
      </w:pPr>
      <w:bookmarkStart w:id="7" w:name="_Toc89878841"/>
      <w:proofErr w:type="spellStart"/>
      <w:r>
        <w:lastRenderedPageBreak/>
        <w:t>Unity</w:t>
      </w:r>
      <w:bookmarkEnd w:id="7"/>
      <w:proofErr w:type="spellEnd"/>
    </w:p>
    <w:p w14:paraId="5FDAB3A1" w14:textId="01720E01" w:rsidR="00AC03A6" w:rsidRDefault="00AC03A6" w:rsidP="00AC03A6">
      <w:r>
        <w:t xml:space="preserve">A </w:t>
      </w:r>
      <w:proofErr w:type="spellStart"/>
      <w:r w:rsidR="00AE0BFD">
        <w:t>U</w:t>
      </w:r>
      <w:r>
        <w:t>nity</w:t>
      </w:r>
      <w:proofErr w:type="spellEnd"/>
      <w:r>
        <w:t xml:space="preserve"> játékmotor elsődleges célja, hogy egyszerűen lehessen elkészíteni egyszerű játékokat különböző platformokra</w:t>
      </w:r>
      <w:r w:rsidR="0016418D">
        <w:t xml:space="preserve">. A legnagyobb hangsúly az egyszerű felhasználhatóságon van. </w:t>
      </w:r>
    </w:p>
    <w:p w14:paraId="09D0F8B9" w14:textId="34ED13EB" w:rsidR="0016418D" w:rsidRDefault="0016418D" w:rsidP="00AC03A6">
      <w:r>
        <w:t xml:space="preserve">Az </w:t>
      </w:r>
      <w:proofErr w:type="spellStart"/>
      <w:r>
        <w:t>Unreal</w:t>
      </w:r>
      <w:proofErr w:type="spellEnd"/>
      <w:r>
        <w:t xml:space="preserve"> </w:t>
      </w:r>
      <w:proofErr w:type="spellStart"/>
      <w:r w:rsidR="006B174C">
        <w:t>E</w:t>
      </w:r>
      <w:r>
        <w:t>ngin</w:t>
      </w:r>
      <w:r w:rsidR="00EB2641">
        <w:t>e</w:t>
      </w:r>
      <w:r>
        <w:t>-hez</w:t>
      </w:r>
      <w:proofErr w:type="spellEnd"/>
      <w:r>
        <w:t xml:space="preserve"> képest nem rendelkezik olyan komplex modell szerkesztő rendszerrel, de itt is létezik rengeteg ingyenes és fizetős </w:t>
      </w:r>
      <w:proofErr w:type="spellStart"/>
      <w:r>
        <w:t>asset</w:t>
      </w:r>
      <w:proofErr w:type="spellEnd"/>
      <w:r>
        <w:t xml:space="preserve">, amik szabadon felhasználhatók a fejlesztendő játékokhoz. </w:t>
      </w:r>
    </w:p>
    <w:p w14:paraId="3ACB87BF" w14:textId="3F3B0B6C" w:rsidR="0016418D" w:rsidRDefault="0016418D" w:rsidP="00AC03A6">
      <w:r>
        <w:t>Nem rendelkezik komplex grafikus script rendszerrel, de a C</w:t>
      </w:r>
      <w:r>
        <w:rPr>
          <w:lang w:val="en-US"/>
        </w:rPr>
        <w:t>#</w:t>
      </w:r>
      <w:r>
        <w:t xml:space="preserve"> nyelvű scripteken keresztül egyszerűen lehet fejleszteni. Rengeteg beállítás és paraméter ki van vezetve a grafikus felhasználói felületre, de nem tudunk komolyabb játékokat készíteni csupán ezek felhasználásával. Ezt </w:t>
      </w:r>
      <w:r w:rsidR="006B174C">
        <w:t>ellensúlyozza,</w:t>
      </w:r>
      <w:r>
        <w:t xml:space="preserve"> a rengete</w:t>
      </w:r>
      <w:r w:rsidR="00F1281F">
        <w:t>g</w:t>
      </w:r>
      <w:r>
        <w:t xml:space="preserve"> egyszerűen használható könyvtár, amik egyszerűvé teszik a programozást</w:t>
      </w:r>
    </w:p>
    <w:p w14:paraId="73E01B94" w14:textId="0E29AA99" w:rsidR="00AE0BFD" w:rsidRDefault="00AE0BFD" w:rsidP="00AC03A6">
      <w:r>
        <w:t xml:space="preserve">Platformok közül támogatott a számítógép, a mobil telefon, különböző </w:t>
      </w:r>
      <w:r w:rsidR="006B174C">
        <w:t>konzolok</w:t>
      </w:r>
      <w:r>
        <w:t xml:space="preserve"> és a virtuális valóság eszközök is.</w:t>
      </w:r>
    </w:p>
    <w:p w14:paraId="22B1E52C" w14:textId="3991815F" w:rsidR="00AE0BFD" w:rsidRPr="0016418D" w:rsidRDefault="00AE0BFD" w:rsidP="00AC03A6">
      <w:r>
        <w:t xml:space="preserve">Előnye a számtalan mások által készített modell, példa program vagy akár </w:t>
      </w:r>
      <w:proofErr w:type="spellStart"/>
      <w:r>
        <w:t>addon</w:t>
      </w:r>
      <w:proofErr w:type="spellEnd"/>
      <w:r>
        <w:t xml:space="preserve">, amik nagy száma annak köszönhető, hogy a </w:t>
      </w:r>
      <w:proofErr w:type="spellStart"/>
      <w:r>
        <w:t>Unity</w:t>
      </w:r>
      <w:proofErr w:type="spellEnd"/>
      <w:r>
        <w:t xml:space="preserve"> nyílt forráskódú.</w:t>
      </w:r>
    </w:p>
    <w:p w14:paraId="3EB17DEC" w14:textId="2F880D8E" w:rsidR="00AE0BFD" w:rsidRDefault="00AE0BFD" w:rsidP="00AE0BFD">
      <w:r>
        <w:t xml:space="preserve">A rendelkezik 2D és 3D résszel is, amiknek köszönhetően minden fajta játékhoz megtalálhatjuk a megfelelő </w:t>
      </w:r>
      <w:r w:rsidR="006B174C">
        <w:t>kiindulási alap és eszközkészlet</w:t>
      </w:r>
      <w:r>
        <w:t>.</w:t>
      </w:r>
    </w:p>
    <w:p w14:paraId="38F8EA3B" w14:textId="3DDD5515" w:rsidR="00AE0BFD" w:rsidRDefault="00AE0BFD" w:rsidP="00AE0BFD">
      <w:pPr>
        <w:pStyle w:val="Heading3"/>
      </w:pPr>
      <w:bookmarkStart w:id="8" w:name="_Toc89878842"/>
      <w:r>
        <w:t>Funkciók</w:t>
      </w:r>
      <w:bookmarkEnd w:id="8"/>
    </w:p>
    <w:p w14:paraId="6F15E808" w14:textId="66F670D4" w:rsidR="00AE0BFD" w:rsidRDefault="00AE0BFD" w:rsidP="00AE0BFD">
      <w:r>
        <w:t>A motor beépített funkcióinak elsődleges célja a minél egyszerűbb felhasználás:</w:t>
      </w:r>
    </w:p>
    <w:p w14:paraId="1753535A" w14:textId="29EA9A9B" w:rsidR="00AE0BFD" w:rsidRDefault="00AE0BFD" w:rsidP="00AE0BFD">
      <w:pPr>
        <w:pStyle w:val="ListParagraph"/>
        <w:numPr>
          <w:ilvl w:val="0"/>
          <w:numId w:val="26"/>
        </w:numPr>
      </w:pPr>
      <w:r>
        <w:t>Kiindulási projektek a különböző típusú játékokhoz</w:t>
      </w:r>
    </w:p>
    <w:p w14:paraId="283A0074" w14:textId="382345C1" w:rsidR="00AE0BFD" w:rsidRDefault="00AE0BFD" w:rsidP="00AE0BFD">
      <w:pPr>
        <w:pStyle w:val="ListParagraph"/>
        <w:numPr>
          <w:ilvl w:val="0"/>
          <w:numId w:val="26"/>
        </w:numPr>
      </w:pPr>
      <w:r>
        <w:t>Modellek betöltése és kezelése</w:t>
      </w:r>
    </w:p>
    <w:p w14:paraId="3C37C2A6" w14:textId="098E1357" w:rsidR="00AE0BFD" w:rsidRDefault="00AE0BFD" w:rsidP="00AE0BFD">
      <w:pPr>
        <w:pStyle w:val="ListParagraph"/>
        <w:numPr>
          <w:ilvl w:val="0"/>
          <w:numId w:val="26"/>
        </w:numPr>
      </w:pPr>
      <w:r>
        <w:t>Textúrák betöltése és kezelése</w:t>
      </w:r>
    </w:p>
    <w:p w14:paraId="2A8894CC" w14:textId="1F2115D6" w:rsidR="00AE0BFD" w:rsidRDefault="00AE0BFD" w:rsidP="00AE0BFD">
      <w:pPr>
        <w:pStyle w:val="ListParagraph"/>
        <w:numPr>
          <w:ilvl w:val="0"/>
          <w:numId w:val="26"/>
        </w:numPr>
      </w:pPr>
      <w:proofErr w:type="spellStart"/>
      <w:r>
        <w:t>Shaderek</w:t>
      </w:r>
      <w:proofErr w:type="spellEnd"/>
      <w:r>
        <w:t xml:space="preserve"> használata</w:t>
      </w:r>
    </w:p>
    <w:p w14:paraId="42A9F1E0" w14:textId="17D86127" w:rsidR="00AE0BFD" w:rsidRDefault="00AE0BFD" w:rsidP="00AE0BFD">
      <w:pPr>
        <w:pStyle w:val="ListParagraph"/>
        <w:numPr>
          <w:ilvl w:val="0"/>
          <w:numId w:val="26"/>
        </w:numPr>
      </w:pPr>
      <w:r>
        <w:t>Egyszerű grafikus felhasználói felület</w:t>
      </w:r>
    </w:p>
    <w:p w14:paraId="6313C7AB" w14:textId="6F26AAE7" w:rsidR="00AE0BFD" w:rsidRDefault="00AE0BFD" w:rsidP="00AE0BFD">
      <w:pPr>
        <w:pStyle w:val="ListParagraph"/>
        <w:numPr>
          <w:ilvl w:val="0"/>
          <w:numId w:val="26"/>
        </w:numPr>
      </w:pPr>
      <w:r>
        <w:t>C</w:t>
      </w:r>
      <w:r>
        <w:rPr>
          <w:lang w:val="en-US"/>
        </w:rPr>
        <w:t>#</w:t>
      </w:r>
      <w:r>
        <w:t xml:space="preserve"> </w:t>
      </w:r>
      <w:proofErr w:type="spellStart"/>
      <w:r>
        <w:t>scriptelési</w:t>
      </w:r>
      <w:proofErr w:type="spellEnd"/>
      <w:r>
        <w:t xml:space="preserve"> lehetőség</w:t>
      </w:r>
    </w:p>
    <w:p w14:paraId="0CB0F9DE" w14:textId="77777777" w:rsidR="00AE0BFD" w:rsidRDefault="00AE0BFD" w:rsidP="00AE0BFD">
      <w:pPr>
        <w:pStyle w:val="ListParagraph"/>
        <w:numPr>
          <w:ilvl w:val="0"/>
          <w:numId w:val="26"/>
        </w:numPr>
      </w:pPr>
      <w:r>
        <w:t>Hangok kezelése</w:t>
      </w:r>
    </w:p>
    <w:p w14:paraId="7C6E64CE" w14:textId="77777777" w:rsidR="00AE0BFD" w:rsidRDefault="00AE0BFD" w:rsidP="00AE0BFD">
      <w:pPr>
        <w:pStyle w:val="ListParagraph"/>
        <w:numPr>
          <w:ilvl w:val="0"/>
          <w:numId w:val="26"/>
        </w:numPr>
      </w:pPr>
      <w:r>
        <w:t>Felhasználói bementek kezelése</w:t>
      </w:r>
    </w:p>
    <w:p w14:paraId="321E24A7" w14:textId="77777777" w:rsidR="00AE0BFD" w:rsidRDefault="00AE0BFD" w:rsidP="00AE0BFD">
      <w:pPr>
        <w:pStyle w:val="ListParagraph"/>
        <w:numPr>
          <w:ilvl w:val="0"/>
          <w:numId w:val="26"/>
        </w:numPr>
      </w:pPr>
      <w:r>
        <w:lastRenderedPageBreak/>
        <w:t>Fények és kamerák paraméterezése</w:t>
      </w:r>
    </w:p>
    <w:p w14:paraId="4970F136" w14:textId="77777777" w:rsidR="00AE0BFD" w:rsidRDefault="00AE0BFD" w:rsidP="00AE0BFD">
      <w:pPr>
        <w:pStyle w:val="ListParagraph"/>
        <w:numPr>
          <w:ilvl w:val="0"/>
          <w:numId w:val="26"/>
        </w:numPr>
      </w:pPr>
      <w:r>
        <w:t xml:space="preserve">Tetszőleges fizikai környezet kialakítása és </w:t>
      </w:r>
      <w:proofErr w:type="spellStart"/>
      <w:r>
        <w:t>paraméterezhetősége</w:t>
      </w:r>
      <w:proofErr w:type="spellEnd"/>
    </w:p>
    <w:p w14:paraId="126FC938" w14:textId="77777777" w:rsidR="00AE0BFD" w:rsidRDefault="00AE0BFD" w:rsidP="00AE0BFD">
      <w:pPr>
        <w:pStyle w:val="ListParagraph"/>
        <w:numPr>
          <w:ilvl w:val="0"/>
          <w:numId w:val="26"/>
        </w:numPr>
      </w:pPr>
      <w:r>
        <w:t>Előre elkészített modellek, textúrák és animációk</w:t>
      </w:r>
    </w:p>
    <w:p w14:paraId="0F46497A" w14:textId="7D9861AB" w:rsidR="00AE0BFD" w:rsidRDefault="00AE0BFD" w:rsidP="00AE0BFD">
      <w:pPr>
        <w:pStyle w:val="ListParagraph"/>
        <w:numPr>
          <w:ilvl w:val="0"/>
          <w:numId w:val="26"/>
        </w:numPr>
      </w:pPr>
      <w:r>
        <w:t>2D játékok fejlesztésére használható</w:t>
      </w:r>
    </w:p>
    <w:p w14:paraId="534F7760" w14:textId="677D48AC" w:rsidR="00AE0BFD" w:rsidRDefault="00AE0BFD" w:rsidP="00AE0BFD">
      <w:pPr>
        <w:pStyle w:val="ListParagraph"/>
        <w:numPr>
          <w:ilvl w:val="0"/>
          <w:numId w:val="26"/>
        </w:numPr>
      </w:pPr>
      <w:r>
        <w:t>2.5D játékok fejlesztésére használható</w:t>
      </w:r>
    </w:p>
    <w:p w14:paraId="6E7D375E" w14:textId="77777777" w:rsidR="00AE0BFD" w:rsidRDefault="00AE0BFD" w:rsidP="00AE0BFD">
      <w:pPr>
        <w:pStyle w:val="ListParagraph"/>
        <w:numPr>
          <w:ilvl w:val="0"/>
          <w:numId w:val="26"/>
        </w:numPr>
      </w:pPr>
      <w:r>
        <w:t>3D játékok fejlesztésére használható</w:t>
      </w:r>
    </w:p>
    <w:p w14:paraId="2B7682F6" w14:textId="652EC8A7" w:rsidR="000B6F41" w:rsidRDefault="000B6F41" w:rsidP="000B6F41">
      <w:pPr>
        <w:pStyle w:val="Heading2"/>
      </w:pPr>
      <w:bookmarkStart w:id="9" w:name="_Toc89878843"/>
      <w:r>
        <w:t>Saját játékmotor</w:t>
      </w:r>
      <w:bookmarkEnd w:id="9"/>
    </w:p>
    <w:p w14:paraId="220B6965" w14:textId="05CC4712" w:rsidR="000B6F41" w:rsidRDefault="000B6F41" w:rsidP="000B6F41">
      <w:r>
        <w:t>Az elkészítendő motor funkció az előbbiekben ismertet</w:t>
      </w:r>
      <w:r w:rsidR="006B174C">
        <w:t>ett</w:t>
      </w:r>
      <w:r>
        <w:t xml:space="preserve"> két </w:t>
      </w:r>
      <w:r w:rsidR="006B174C">
        <w:t>komoly képességű</w:t>
      </w:r>
      <w:r>
        <w:t xml:space="preserve"> motor alapján lett megalkotva, a szükséges egyszerűsítések eszközölésével.</w:t>
      </w:r>
    </w:p>
    <w:p w14:paraId="588CD2B7" w14:textId="0A848073" w:rsidR="000B6F41" w:rsidRDefault="000B6F41" w:rsidP="000B6F41">
      <w:r>
        <w:t>A cél egy olyan játékmotor elkészítése, ami egy olyan eszközkészletet biztosít, amivel egyszerűen lehet labirintus specifikus játékokat létrehozni. Ezalapján a funkciók két részre lettek osztva. Az egyik az általános, a más</w:t>
      </w:r>
      <w:r w:rsidR="006B174C">
        <w:t>i</w:t>
      </w:r>
      <w:r>
        <w:t>k pedig a labirintus specifikus funkciók.</w:t>
      </w:r>
    </w:p>
    <w:p w14:paraId="58CC8FBC" w14:textId="6C4081F3" w:rsidR="000B6F41" w:rsidRDefault="000B6F41" w:rsidP="000B6F41">
      <w:r>
        <w:t>A funkciók meghatározása során legnagyobb hangsúly az egyszerű felhasználhatóságon volt, mivel a motor nem, vagy csak minimálisan rendelkezik grafikus felhasználói felülettel. Ez azt jelenti, hogy a motor lényegében egy C++ könyvtár</w:t>
      </w:r>
      <w:r w:rsidR="003E3DA8">
        <w:t>, ami egy játék elkészítéséhez szükséges típusokat, függvényeket és algoritmusokat tartalmaz</w:t>
      </w:r>
      <w:r>
        <w:t xml:space="preserve">. </w:t>
      </w:r>
    </w:p>
    <w:p w14:paraId="6044CA67" w14:textId="4D5CF42E" w:rsidR="000B6F41" w:rsidRDefault="000B6F41" w:rsidP="000B6F41">
      <w:r>
        <w:t xml:space="preserve">A funkciók egy 2D játék készítését segítik elsősorban. Ez alapján elsősorban a </w:t>
      </w:r>
      <w:proofErr w:type="spellStart"/>
      <w:r>
        <w:t>Unity</w:t>
      </w:r>
      <w:proofErr w:type="spellEnd"/>
      <w:r>
        <w:t xml:space="preserve"> 2D motor képességei lettek felhasználva a funkciók kialakításához.</w:t>
      </w:r>
    </w:p>
    <w:p w14:paraId="02105B49" w14:textId="43CA03B0" w:rsidR="00AD4412" w:rsidRDefault="00AD4412" w:rsidP="000B6F41"/>
    <w:p w14:paraId="37FC5C51" w14:textId="712386B6" w:rsidR="00AD4412" w:rsidRDefault="00AD4412" w:rsidP="000B6F41"/>
    <w:p w14:paraId="7AF3E0FC" w14:textId="26C786BA" w:rsidR="00AD4412" w:rsidRDefault="00AD4412" w:rsidP="000B6F41"/>
    <w:p w14:paraId="4F885068" w14:textId="27A81A67" w:rsidR="00AD4412" w:rsidRDefault="00AD4412" w:rsidP="000B6F41"/>
    <w:p w14:paraId="7709B436" w14:textId="7D0A00D3" w:rsidR="00AD4412" w:rsidRDefault="00AD4412" w:rsidP="000B6F41"/>
    <w:p w14:paraId="03CEA90D" w14:textId="77777777" w:rsidR="00AD4412" w:rsidRDefault="00AD4412" w:rsidP="000B6F41"/>
    <w:p w14:paraId="4DB60DA5" w14:textId="2DA9EF94" w:rsidR="000B6F41" w:rsidRDefault="000B6F41" w:rsidP="000B6F41">
      <w:pPr>
        <w:pStyle w:val="Heading3"/>
      </w:pPr>
      <w:bookmarkStart w:id="10" w:name="_Toc89878844"/>
      <w:r>
        <w:lastRenderedPageBreak/>
        <w:t>Általános funkciók</w:t>
      </w:r>
      <w:bookmarkEnd w:id="10"/>
    </w:p>
    <w:p w14:paraId="6B58D189" w14:textId="53133E09" w:rsidR="000B6F41" w:rsidRDefault="00013AC5" w:rsidP="000B6F41">
      <w:r>
        <w:t xml:space="preserve">Az általános funkciók, azok, amik tetszőleges játék készítéséhez használhatóak. Ezek </w:t>
      </w:r>
      <w:r w:rsidR="00B91528">
        <w:t>a motor alap képességei:</w:t>
      </w:r>
    </w:p>
    <w:p w14:paraId="243FB3B7" w14:textId="48F08A02" w:rsidR="00B91528" w:rsidRDefault="00B91528" w:rsidP="00B91528">
      <w:pPr>
        <w:pStyle w:val="ListParagraph"/>
        <w:numPr>
          <w:ilvl w:val="0"/>
          <w:numId w:val="27"/>
        </w:numPr>
      </w:pPr>
      <w:r>
        <w:t>2D objektumok megjelenítése</w:t>
      </w:r>
    </w:p>
    <w:p w14:paraId="4EEB3CBA" w14:textId="56037841" w:rsidR="00B91528" w:rsidRDefault="00B91528" w:rsidP="00B91528">
      <w:pPr>
        <w:pStyle w:val="ListParagraph"/>
        <w:numPr>
          <w:ilvl w:val="0"/>
          <w:numId w:val="27"/>
        </w:numPr>
      </w:pPr>
      <w:r>
        <w:t>Felhasználói bemenetek kezelése</w:t>
      </w:r>
    </w:p>
    <w:p w14:paraId="5E293F1C" w14:textId="22EA42D6" w:rsidR="00B91528" w:rsidRDefault="00B91528" w:rsidP="00B91528">
      <w:pPr>
        <w:pStyle w:val="ListParagraph"/>
        <w:numPr>
          <w:ilvl w:val="0"/>
          <w:numId w:val="27"/>
        </w:numPr>
      </w:pPr>
      <w:r>
        <w:t>Fizikai jelenségek modellezése</w:t>
      </w:r>
    </w:p>
    <w:p w14:paraId="1012C477" w14:textId="5B37CF73" w:rsidR="00B91528" w:rsidRDefault="00B91528" w:rsidP="00B91528">
      <w:pPr>
        <w:pStyle w:val="ListParagraph"/>
        <w:numPr>
          <w:ilvl w:val="1"/>
          <w:numId w:val="27"/>
        </w:numPr>
      </w:pPr>
      <w:r>
        <w:t>Ütközés detektálása, kezelése</w:t>
      </w:r>
    </w:p>
    <w:p w14:paraId="2A9334C0" w14:textId="071E4F37" w:rsidR="00B91528" w:rsidRDefault="00B91528" w:rsidP="00B91528">
      <w:pPr>
        <w:pStyle w:val="ListParagraph"/>
        <w:numPr>
          <w:ilvl w:val="1"/>
          <w:numId w:val="27"/>
        </w:numPr>
      </w:pPr>
      <w:r>
        <w:t>Súrlódás és légellenállás</w:t>
      </w:r>
    </w:p>
    <w:p w14:paraId="30D1A728" w14:textId="4B64A91A" w:rsidR="00B91528" w:rsidRDefault="00B91528" w:rsidP="00B91528">
      <w:pPr>
        <w:pStyle w:val="ListParagraph"/>
        <w:numPr>
          <w:ilvl w:val="1"/>
          <w:numId w:val="27"/>
        </w:numPr>
      </w:pPr>
      <w:r>
        <w:t>Fények</w:t>
      </w:r>
    </w:p>
    <w:p w14:paraId="6FB818D1" w14:textId="24C918EC" w:rsidR="00B91528" w:rsidRPr="000B6F41" w:rsidRDefault="00B91528" w:rsidP="00B91528">
      <w:pPr>
        <w:ind w:firstLine="0"/>
      </w:pPr>
      <w:r>
        <w:t>A motor kényelmi funkciói:</w:t>
      </w:r>
    </w:p>
    <w:p w14:paraId="47F55627" w14:textId="112BB425" w:rsidR="000B6F41" w:rsidRDefault="0041216D" w:rsidP="00B91528">
      <w:pPr>
        <w:pStyle w:val="ListParagraph"/>
        <w:numPr>
          <w:ilvl w:val="0"/>
          <w:numId w:val="29"/>
        </w:numPr>
      </w:pPr>
      <w:r>
        <w:t>Beépített grafikus objektumok</w:t>
      </w:r>
    </w:p>
    <w:p w14:paraId="54AAB44D" w14:textId="53B4C350" w:rsidR="0041216D" w:rsidRDefault="0041216D" w:rsidP="00B91528">
      <w:pPr>
        <w:pStyle w:val="ListParagraph"/>
        <w:numPr>
          <w:ilvl w:val="0"/>
          <w:numId w:val="29"/>
        </w:numPr>
      </w:pPr>
      <w:proofErr w:type="spellStart"/>
      <w:r>
        <w:t>Layerek</w:t>
      </w:r>
      <w:proofErr w:type="spellEnd"/>
    </w:p>
    <w:p w14:paraId="58B5B7B7" w14:textId="5BB27355" w:rsidR="0041216D" w:rsidRDefault="0041216D" w:rsidP="00B91528">
      <w:pPr>
        <w:pStyle w:val="ListParagraph"/>
        <w:numPr>
          <w:ilvl w:val="0"/>
          <w:numId w:val="29"/>
        </w:numPr>
      </w:pPr>
      <w:r>
        <w:t>Előre elkészített objektumok</w:t>
      </w:r>
    </w:p>
    <w:p w14:paraId="1EF74620" w14:textId="63350185" w:rsidR="00B91528" w:rsidRDefault="00B91528" w:rsidP="00B91528">
      <w:pPr>
        <w:pStyle w:val="Heading3"/>
      </w:pPr>
      <w:bookmarkStart w:id="11" w:name="_Toc89878845"/>
      <w:r>
        <w:t>Labirintus specifikus funkciók</w:t>
      </w:r>
      <w:bookmarkEnd w:id="11"/>
    </w:p>
    <w:p w14:paraId="03884215" w14:textId="06979E3B" w:rsidR="00B91528" w:rsidRDefault="00B91528" w:rsidP="00B91528">
      <w:pPr>
        <w:pStyle w:val="ListParagraph"/>
        <w:numPr>
          <w:ilvl w:val="0"/>
          <w:numId w:val="29"/>
        </w:numPr>
      </w:pPr>
      <w:r>
        <w:t>Labirintust leíró file kezelésé</w:t>
      </w:r>
    </w:p>
    <w:p w14:paraId="31559D46" w14:textId="159CE591" w:rsidR="00B91528" w:rsidRDefault="00B91528" w:rsidP="00B91528">
      <w:pPr>
        <w:pStyle w:val="ListParagraph"/>
        <w:numPr>
          <w:ilvl w:val="0"/>
          <w:numId w:val="29"/>
        </w:numPr>
      </w:pPr>
      <w:r>
        <w:t>Labirintus generálása</w:t>
      </w:r>
    </w:p>
    <w:p w14:paraId="3F1F9C9B" w14:textId="50561E83" w:rsidR="00B91528" w:rsidRDefault="00B91528" w:rsidP="00B91528">
      <w:pPr>
        <w:pStyle w:val="ListParagraph"/>
        <w:numPr>
          <w:ilvl w:val="0"/>
          <w:numId w:val="29"/>
        </w:numPr>
      </w:pPr>
      <w:r>
        <w:t>Labirintus készítése grafikus felületen kézzel</w:t>
      </w:r>
    </w:p>
    <w:p w14:paraId="12DD65ED" w14:textId="292005C9" w:rsidR="00B91528" w:rsidRDefault="00B91528" w:rsidP="00B91528">
      <w:pPr>
        <w:pStyle w:val="ListParagraph"/>
        <w:numPr>
          <w:ilvl w:val="0"/>
          <w:numId w:val="29"/>
        </w:numPr>
      </w:pPr>
      <w:r>
        <w:t>Labirintus játékhoz köthető alapvető játéklogika</w:t>
      </w:r>
    </w:p>
    <w:p w14:paraId="4C8AA897" w14:textId="1DA2DE72" w:rsidR="000673ED" w:rsidRDefault="000673ED" w:rsidP="000673ED">
      <w:pPr>
        <w:pStyle w:val="Heading1"/>
      </w:pPr>
      <w:bookmarkStart w:id="12" w:name="_Toc89878846"/>
      <w:r>
        <w:lastRenderedPageBreak/>
        <w:t>Objektum orientált elvek</w:t>
      </w:r>
      <w:r w:rsidR="003E6C86">
        <w:t>,</w:t>
      </w:r>
      <w:r>
        <w:t xml:space="preserve"> tervezési minták</w:t>
      </w:r>
      <w:r w:rsidR="003E6C86">
        <w:t xml:space="preserve"> és fejlesztési folyamatok</w:t>
      </w:r>
      <w:bookmarkEnd w:id="12"/>
    </w:p>
    <w:p w14:paraId="1ED94931" w14:textId="2CF668F3" w:rsidR="00AE0BFD" w:rsidRDefault="000673ED" w:rsidP="003E3DA8">
      <w:r>
        <w:t>Egy összetett program implementálá</w:t>
      </w:r>
      <w:r w:rsidR="003E3DA8">
        <w:t xml:space="preserve">sát a hatékonyság és minőség érdekében egy tervezési folyamatnak kell megelőzni. A tervezéskor rengeteg tényezőt kell figyelembe venni. Ilyen például az átláthatóság, a </w:t>
      </w:r>
      <w:proofErr w:type="spellStart"/>
      <w:r w:rsidR="003E3DA8">
        <w:t>továbbfejleszthetőség</w:t>
      </w:r>
      <w:proofErr w:type="spellEnd"/>
      <w:r w:rsidR="003E3DA8">
        <w:t>, vagy az újra felhasználhatóság.</w:t>
      </w:r>
    </w:p>
    <w:p w14:paraId="537E6366" w14:textId="0F4B00E5" w:rsidR="003E3DA8" w:rsidRDefault="003E3DA8" w:rsidP="007E7F2A">
      <w:r>
        <w:t xml:space="preserve">Mivel az említett tényezők minden </w:t>
      </w:r>
      <w:r w:rsidR="007E7F2A">
        <w:t>szoftverre</w:t>
      </w:r>
      <w:r>
        <w:t xml:space="preserve"> értelmezhetőek</w:t>
      </w:r>
      <w:r w:rsidR="007E7F2A">
        <w:t>,</w:t>
      </w:r>
      <w:r>
        <w:t xml:space="preserve"> célszerű egységesen </w:t>
      </w:r>
      <w:r w:rsidR="00532D18">
        <w:t>kezelni</w:t>
      </w:r>
      <w:r>
        <w:t xml:space="preserve"> őket</w:t>
      </w:r>
      <w:r w:rsidR="008A6934">
        <w:t xml:space="preserve">. Ehhez léteznek objektum orientált elvek, amiket </w:t>
      </w:r>
      <w:r w:rsidR="007E7F2A">
        <w:t>előnyös</w:t>
      </w:r>
      <w:r w:rsidR="008A6934">
        <w:t xml:space="preserve"> figyelembe venni akár tervezés, akár fejlesztés vagy akár </w:t>
      </w:r>
      <w:proofErr w:type="spellStart"/>
      <w:r w:rsidR="007E7F2A">
        <w:t>refaktorálás</w:t>
      </w:r>
      <w:proofErr w:type="spellEnd"/>
      <w:r w:rsidR="008A6934">
        <w:t xml:space="preserve"> során.</w:t>
      </w:r>
    </w:p>
    <w:p w14:paraId="56CEBEB7" w14:textId="1B40A905" w:rsidR="00532D18" w:rsidRDefault="00532D18" w:rsidP="003E3DA8">
      <w:r>
        <w:t>A legelterjedtebb elvek a SOLID</w:t>
      </w:r>
      <w:r>
        <w:fldChar w:fldCharType="begin"/>
      </w:r>
      <w:r>
        <w:instrText xml:space="preserve"> REF _Ref86565123 \r \h </w:instrText>
      </w:r>
      <w:r>
        <w:fldChar w:fldCharType="separate"/>
      </w:r>
      <w:r w:rsidR="00A725DE">
        <w:t>[6]</w:t>
      </w:r>
      <w:r>
        <w:fldChar w:fldCharType="end"/>
      </w:r>
      <w:r>
        <w:t xml:space="preserve"> elvek, melynél a betűk egy-egy törvényt </w:t>
      </w:r>
      <w:r w:rsidR="007E7F2A">
        <w:t>jelölnek</w:t>
      </w:r>
      <w:r>
        <w:t>. Ezen elvek megfogalmazzák az alap elvárásokat, de számos egyéb elv</w:t>
      </w:r>
      <w:r w:rsidR="00500226">
        <w:fldChar w:fldCharType="begin"/>
      </w:r>
      <w:r w:rsidR="00500226">
        <w:instrText xml:space="preserve"> REF _Ref86667523 \r \h </w:instrText>
      </w:r>
      <w:r w:rsidR="00500226">
        <w:fldChar w:fldCharType="separate"/>
      </w:r>
      <w:r w:rsidR="00A725DE">
        <w:t>[7]</w:t>
      </w:r>
      <w:r w:rsidR="00500226">
        <w:fldChar w:fldCharType="end"/>
      </w:r>
      <w:r>
        <w:t xml:space="preserve"> kiegészítésével válnak teljessé.</w:t>
      </w:r>
    </w:p>
    <w:p w14:paraId="5B5D49FB" w14:textId="2B341D47" w:rsidR="004245EF" w:rsidRDefault="007E7F2A" w:rsidP="003E3DA8">
      <w:r>
        <w:t>M</w:t>
      </w:r>
      <w:r w:rsidR="00532D18">
        <w:t>ásik elterjedt</w:t>
      </w:r>
      <w:r w:rsidR="00BE1404">
        <w:t xml:space="preserve"> eszköz</w:t>
      </w:r>
      <w:r>
        <w:t xml:space="preserve">, </w:t>
      </w:r>
      <w:r w:rsidR="00BE1404">
        <w:t xml:space="preserve">a tervezési minták </w:t>
      </w:r>
      <w:r w:rsidR="004245EF">
        <w:fldChar w:fldCharType="begin"/>
      </w:r>
      <w:r w:rsidR="004245EF">
        <w:instrText xml:space="preserve"> REF _Ref86663846 \r \h </w:instrText>
      </w:r>
      <w:r w:rsidR="004245EF">
        <w:fldChar w:fldCharType="separate"/>
      </w:r>
      <w:r w:rsidR="00A725DE">
        <w:t>[8]</w:t>
      </w:r>
      <w:r w:rsidR="004245EF">
        <w:fldChar w:fldCharType="end"/>
      </w:r>
      <w:r w:rsidR="004245EF">
        <w:t>. Ezek olyan egységes megoldást nyújtanak objektum orientált tervezési problémákra, amiket szinte mindenki ismer és alkalmaz. Ennek köszönhetően egységes és átlátható megoldásokat lehet alkalmazni, ami könnyebbé teszi mindenki számára a további fejlesztést. Az egyes minták felhasználhatósága sokrét</w:t>
      </w:r>
      <w:r>
        <w:t>ű</w:t>
      </w:r>
      <w:r w:rsidR="004245EF">
        <w:t>, de úgy lettek megalkotva, hogy minél inkább eleget tegyenek az objektum orientált programozás elveinek.</w:t>
      </w:r>
    </w:p>
    <w:p w14:paraId="01A51294" w14:textId="6D93CADE" w:rsidR="0053119E" w:rsidRDefault="004245EF" w:rsidP="004245EF">
      <w:pPr>
        <w:ind w:firstLine="0"/>
      </w:pPr>
      <w:r>
        <w:tab/>
        <w:t xml:space="preserve"> Az említett elvek és minták </w:t>
      </w:r>
      <w:r w:rsidR="00860D4A">
        <w:t>elsősorban</w:t>
      </w:r>
      <w:r>
        <w:t xml:space="preserve"> abban segítenek, hogy a rendszer jól legyen megtervezve</w:t>
      </w:r>
      <w:r w:rsidR="007E7F2A">
        <w:t>,</w:t>
      </w:r>
      <w:r>
        <w:t xml:space="preserve"> jól legyenek felépítve és összeillesztve a különböző részek. Ezen kívül </w:t>
      </w:r>
      <w:r w:rsidR="00860D4A">
        <w:t xml:space="preserve">léteznek olyan </w:t>
      </w:r>
      <w:r w:rsidR="0053119E">
        <w:t>elvek,</w:t>
      </w:r>
      <w:r w:rsidR="00860D4A">
        <w:t xml:space="preserve"> amik arra lettek kitalálva, hogy magát a kódot tegyék olvashatóbbá és könnyebben értelmezhetővé. </w:t>
      </w:r>
      <w:r w:rsidR="0053119E">
        <w:t xml:space="preserve">Ilyenek a </w:t>
      </w:r>
      <w:proofErr w:type="spellStart"/>
      <w:r w:rsidR="0053119E">
        <w:t>Clean</w:t>
      </w:r>
      <w:proofErr w:type="spellEnd"/>
      <w:r w:rsidR="0053119E">
        <w:t xml:space="preserve"> </w:t>
      </w:r>
      <w:proofErr w:type="spellStart"/>
      <w:r w:rsidR="0053119E">
        <w:t>Code</w:t>
      </w:r>
      <w:proofErr w:type="spellEnd"/>
      <w:r w:rsidR="0053119E">
        <w:t xml:space="preserve"> elvek.</w:t>
      </w:r>
    </w:p>
    <w:p w14:paraId="7F9D1FF7" w14:textId="50A335E6" w:rsidR="0053119E" w:rsidRDefault="0053119E" w:rsidP="004245EF">
      <w:pPr>
        <w:ind w:firstLine="0"/>
      </w:pPr>
      <w:r>
        <w:tab/>
        <w:t xml:space="preserve">Az előbbiekben említett eszközök használatával lehet legegyszerűbben olyan programot tervezni és készíteni, aminek minősége hosszú távon is fenntartható. Ehhez azonban nem elég az elején figyelembe venni </w:t>
      </w:r>
      <w:r w:rsidR="007E7F2A">
        <w:t>a</w:t>
      </w:r>
      <w:r>
        <w:t>z elveket és mintákat, hanem azokat folyamatosan alkalmazni kell és nem szabad sajnálni azt a munkát, amit miattuk fektetünk bele a fejlesztésbe. Ez a többletenergia már nem is olyan hosszú távon megtérül, például már a hibajavításokat is könnyebbé teszi.</w:t>
      </w:r>
    </w:p>
    <w:p w14:paraId="14C6C17F" w14:textId="3F392DCA" w:rsidR="0053119E" w:rsidRDefault="0053119E" w:rsidP="0053119E">
      <w:pPr>
        <w:pStyle w:val="Heading2"/>
      </w:pPr>
      <w:bookmarkStart w:id="13" w:name="_Toc89878847"/>
      <w:r>
        <w:lastRenderedPageBreak/>
        <w:t>Objektum orientált tervezési elvek</w:t>
      </w:r>
      <w:bookmarkEnd w:id="13"/>
    </w:p>
    <w:p w14:paraId="0F9E62CC" w14:textId="2B4C7E3C" w:rsidR="0053119E" w:rsidRDefault="0053119E" w:rsidP="0053119E">
      <w:r>
        <w:t>Ezen elvek alkalmazása során fontos az észszerűség, mivel olykor előfordulhat, hogy egymásnak ellentétes dolgokat állítanak és az adott körülmény ismeretében kell meghozni a döntést</w:t>
      </w:r>
      <w:r w:rsidR="007E7F2A">
        <w:t>, hogy melyik élvez nagyobb prioritást</w:t>
      </w:r>
      <w:r>
        <w:t>.</w:t>
      </w:r>
    </w:p>
    <w:p w14:paraId="295CE2B4" w14:textId="114F7CD1" w:rsidR="0053119E" w:rsidRDefault="0053119E" w:rsidP="0053119E">
      <w:pPr>
        <w:ind w:firstLine="0"/>
      </w:pPr>
      <w:r>
        <w:t>A projekt során leghasznosabbnak ítélt tervezési elvek:</w:t>
      </w:r>
    </w:p>
    <w:p w14:paraId="317406D6" w14:textId="0C26119D" w:rsidR="0053119E" w:rsidRDefault="0053119E" w:rsidP="0053119E">
      <w:pPr>
        <w:pStyle w:val="ListParagraph"/>
        <w:numPr>
          <w:ilvl w:val="0"/>
          <w:numId w:val="30"/>
        </w:numPr>
      </w:pPr>
      <w:proofErr w:type="spellStart"/>
      <w:r>
        <w:t>Single</w:t>
      </w:r>
      <w:proofErr w:type="spellEnd"/>
      <w:r>
        <w:rPr>
          <w:lang w:val="en-US"/>
        </w:rPr>
        <w:t>-</w:t>
      </w:r>
      <w:r>
        <w:t>responsibility</w:t>
      </w:r>
      <w:r w:rsidR="00184F0C">
        <w:t xml:space="preserve"> principle: Az osztályoknak egy felelőssége legyen és az legyen egyértelmű.</w:t>
      </w:r>
    </w:p>
    <w:p w14:paraId="48566891" w14:textId="57781106" w:rsidR="00184F0C" w:rsidRDefault="00184F0C" w:rsidP="0053119E">
      <w:pPr>
        <w:pStyle w:val="ListParagraph"/>
        <w:numPr>
          <w:ilvl w:val="0"/>
          <w:numId w:val="30"/>
        </w:numPr>
      </w:pPr>
      <w:r>
        <w:t>Open-</w:t>
      </w:r>
      <w:proofErr w:type="spellStart"/>
      <w:r>
        <w:t>closed</w:t>
      </w:r>
      <w:proofErr w:type="spellEnd"/>
      <w:r>
        <w:t xml:space="preserve"> principle: Az objektumok legyenek ny</w:t>
      </w:r>
      <w:r w:rsidR="00500226">
        <w:t>í</w:t>
      </w:r>
      <w:r>
        <w:t>ltak a kiterjesztésre, de zártak a módosításra.</w:t>
      </w:r>
    </w:p>
    <w:p w14:paraId="670B26A3" w14:textId="34320812" w:rsidR="00184F0C" w:rsidRDefault="00184F0C" w:rsidP="0053119E">
      <w:pPr>
        <w:pStyle w:val="ListParagraph"/>
        <w:numPr>
          <w:ilvl w:val="0"/>
          <w:numId w:val="30"/>
        </w:numPr>
      </w:pPr>
      <w:proofErr w:type="spellStart"/>
      <w:r>
        <w:t>Liskov</w:t>
      </w:r>
      <w:proofErr w:type="spellEnd"/>
      <w:r>
        <w:t xml:space="preserve"> </w:t>
      </w:r>
      <w:proofErr w:type="spellStart"/>
      <w:r>
        <w:t>substitution</w:t>
      </w:r>
      <w:proofErr w:type="spellEnd"/>
      <w:r>
        <w:t xml:space="preserve"> principle: Minden osztály legyen </w:t>
      </w:r>
      <w:r w:rsidR="00500226">
        <w:t>helyettesíthető</w:t>
      </w:r>
      <w:r>
        <w:t xml:space="preserve"> a </w:t>
      </w:r>
      <w:proofErr w:type="spellStart"/>
      <w:r>
        <w:t>leszármazottaival</w:t>
      </w:r>
      <w:proofErr w:type="spellEnd"/>
      <w:r>
        <w:t>, úgy</w:t>
      </w:r>
      <w:r w:rsidR="00500226">
        <w:t xml:space="preserve">, </w:t>
      </w:r>
      <w:r>
        <w:t>hogy a helyettesítés nem változtatja a működést.</w:t>
      </w:r>
    </w:p>
    <w:p w14:paraId="7E6C5BCC" w14:textId="7EBF239B" w:rsidR="00500226" w:rsidRDefault="00500226" w:rsidP="0053119E">
      <w:pPr>
        <w:pStyle w:val="ListParagraph"/>
        <w:numPr>
          <w:ilvl w:val="0"/>
          <w:numId w:val="30"/>
        </w:numPr>
      </w:pPr>
      <w:proofErr w:type="spellStart"/>
      <w:r>
        <w:t>Encapsulation</w:t>
      </w:r>
      <w:proofErr w:type="spellEnd"/>
      <w:r>
        <w:t>: A komponensek nem mutassák a belső adataikat a külvilágnak, módosítása ellenőrzött függvényeken keresztül legyen lehetséges.</w:t>
      </w:r>
    </w:p>
    <w:p w14:paraId="08CA04E1" w14:textId="77777777" w:rsidR="00500226" w:rsidRDefault="00500226" w:rsidP="00500226">
      <w:pPr>
        <w:pStyle w:val="ListParagraph"/>
        <w:numPr>
          <w:ilvl w:val="0"/>
          <w:numId w:val="30"/>
        </w:numPr>
      </w:pPr>
      <w:proofErr w:type="spellStart"/>
      <w:r>
        <w:t>Inheritance</w:t>
      </w:r>
      <w:proofErr w:type="spellEnd"/>
      <w:r>
        <w:t xml:space="preserve">: Ne használjuk túl a leszármazást, csak akkor </w:t>
      </w:r>
      <w:r w:rsidR="00262F1A">
        <w:t>alkalmazzuk,</w:t>
      </w:r>
      <w:r>
        <w:t xml:space="preserve"> ha indokolt.</w:t>
      </w:r>
    </w:p>
    <w:p w14:paraId="70B9FDA2" w14:textId="2352D83C" w:rsidR="00500226" w:rsidRDefault="00500226" w:rsidP="00500226">
      <w:pPr>
        <w:pStyle w:val="Heading2"/>
      </w:pPr>
      <w:bookmarkStart w:id="14" w:name="_Toc89878848"/>
      <w:proofErr w:type="spellStart"/>
      <w:r>
        <w:t>Clean</w:t>
      </w:r>
      <w:proofErr w:type="spellEnd"/>
      <w:r>
        <w:t xml:space="preserve"> </w:t>
      </w:r>
      <w:proofErr w:type="spellStart"/>
      <w:r>
        <w:t>Code</w:t>
      </w:r>
      <w:proofErr w:type="spellEnd"/>
      <w:r>
        <w:t xml:space="preserve"> elvek</w:t>
      </w:r>
      <w:bookmarkEnd w:id="14"/>
    </w:p>
    <w:p w14:paraId="2E1F61A0" w14:textId="36F3489D" w:rsidR="00500226" w:rsidRDefault="00500226" w:rsidP="00500226">
      <w:r>
        <w:t xml:space="preserve">A </w:t>
      </w:r>
      <w:proofErr w:type="spellStart"/>
      <w:r>
        <w:t>Clean</w:t>
      </w:r>
      <w:proofErr w:type="spellEnd"/>
      <w:r>
        <w:t xml:space="preserve"> </w:t>
      </w:r>
      <w:proofErr w:type="spellStart"/>
      <w:r>
        <w:t>Code</w:t>
      </w:r>
      <w:proofErr w:type="spellEnd"/>
      <w:r>
        <w:t xml:space="preserve"> </w:t>
      </w:r>
      <w:r w:rsidR="00262F1A">
        <w:t>olyan elvárásokat állít a kód felé, amik teljesítésével a kód könnyen olvasható lesz és megkönnyíti a fejlesztők munkáját.</w:t>
      </w:r>
    </w:p>
    <w:p w14:paraId="2E357445" w14:textId="3EBC4426" w:rsidR="00262F1A" w:rsidRDefault="00262F1A" w:rsidP="00262F1A">
      <w:pPr>
        <w:ind w:firstLine="0"/>
      </w:pPr>
      <w:r>
        <w:t>A leghasznosabb elvek:</w:t>
      </w:r>
    </w:p>
    <w:p w14:paraId="578F438A" w14:textId="59484448" w:rsidR="00262F1A" w:rsidRDefault="00262F1A" w:rsidP="00262F1A">
      <w:pPr>
        <w:pStyle w:val="ListParagraph"/>
        <w:numPr>
          <w:ilvl w:val="0"/>
          <w:numId w:val="31"/>
        </w:numPr>
      </w:pPr>
      <w:proofErr w:type="spellStart"/>
      <w:r>
        <w:t>Meaningful</w:t>
      </w:r>
      <w:proofErr w:type="spellEnd"/>
      <w:r>
        <w:t xml:space="preserve"> </w:t>
      </w:r>
      <w:proofErr w:type="spellStart"/>
      <w:r>
        <w:t>Names</w:t>
      </w:r>
      <w:proofErr w:type="spellEnd"/>
      <w:r>
        <w:t xml:space="preserve">: </w:t>
      </w:r>
      <w:r w:rsidR="00A43E0E">
        <w:t>Mindent úgy nevezzünk el, hogy a neve utaljon a felelősségére és feladatára. A jó kód magát magyarázza</w:t>
      </w:r>
      <w:r w:rsidR="00EB1DE6">
        <w:t>, nincs szükség kommentekre</w:t>
      </w:r>
      <w:r w:rsidR="00A43E0E">
        <w:t>. Alkalmazzuk a projektre jellemző elnevezési konvenciót</w:t>
      </w:r>
      <w:r w:rsidR="00D03EEA">
        <w:rPr>
          <w:rStyle w:val="FootnoteReference"/>
        </w:rPr>
        <w:footnoteReference w:id="4"/>
      </w:r>
      <w:r w:rsidR="00A43E0E">
        <w:t>.</w:t>
      </w:r>
    </w:p>
    <w:p w14:paraId="72A513B1" w14:textId="3888D93C" w:rsidR="00A43E0E" w:rsidRDefault="00A43E0E" w:rsidP="00262F1A">
      <w:pPr>
        <w:pStyle w:val="ListParagraph"/>
        <w:numPr>
          <w:ilvl w:val="0"/>
          <w:numId w:val="31"/>
        </w:numPr>
      </w:pPr>
      <w:proofErr w:type="spellStart"/>
      <w:r>
        <w:t>Functions</w:t>
      </w:r>
      <w:proofErr w:type="spellEnd"/>
      <w:r>
        <w:t xml:space="preserve">: A függvények minél rövidebbek legyenek és lehetőleg egy dolgot csináljanak. Ha valahol </w:t>
      </w:r>
      <w:r w:rsidR="0066435C">
        <w:t>kódismétlés</w:t>
      </w:r>
      <w:r>
        <w:t xml:space="preserve"> található, akkor azt emeljük ki külön függvénybe. Ne legyen sok paramétere a függvényeknek és megfelelően használjuk a visszatérési értéket.</w:t>
      </w:r>
    </w:p>
    <w:p w14:paraId="2F5D40BA" w14:textId="5EB4FDC7" w:rsidR="00EB1DE6" w:rsidRDefault="00C0766B" w:rsidP="00EB1DE6">
      <w:pPr>
        <w:pStyle w:val="ListParagraph"/>
        <w:numPr>
          <w:ilvl w:val="0"/>
          <w:numId w:val="31"/>
        </w:numPr>
      </w:pPr>
      <w:r>
        <w:lastRenderedPageBreak/>
        <w:t xml:space="preserve">Unit </w:t>
      </w:r>
      <w:proofErr w:type="spellStart"/>
      <w:r>
        <w:t>Tests</w:t>
      </w:r>
      <w:proofErr w:type="spellEnd"/>
      <w:r>
        <w:t>: Unit testekkel jól nyomon követhető, hogy jól működik-e a program az eszközölt változtatások után. Unit testből legyen a legtöbb.</w:t>
      </w:r>
      <w:r w:rsidR="007124F8">
        <w:t xml:space="preserve"> Hasznos lehet a Test-</w:t>
      </w:r>
      <w:proofErr w:type="spellStart"/>
      <w:r w:rsidR="007124F8">
        <w:t>driven</w:t>
      </w:r>
      <w:proofErr w:type="spellEnd"/>
      <w:r w:rsidR="007124F8">
        <w:t xml:space="preserve"> </w:t>
      </w:r>
      <w:proofErr w:type="spellStart"/>
      <w:r w:rsidR="007124F8">
        <w:t>Development</w:t>
      </w:r>
      <w:proofErr w:type="spellEnd"/>
      <w:r w:rsidR="007124F8">
        <w:fldChar w:fldCharType="begin"/>
      </w:r>
      <w:r w:rsidR="007124F8">
        <w:instrText xml:space="preserve"> REF _Ref86671875 \r \h </w:instrText>
      </w:r>
      <w:r w:rsidR="007124F8">
        <w:fldChar w:fldCharType="separate"/>
      </w:r>
      <w:r w:rsidR="00A725DE">
        <w:t>[10]</w:t>
      </w:r>
      <w:r w:rsidR="007124F8">
        <w:fldChar w:fldCharType="end"/>
      </w:r>
      <w:r w:rsidR="007124F8">
        <w:t>.</w:t>
      </w:r>
    </w:p>
    <w:p w14:paraId="796DA14D" w14:textId="5781AB9A" w:rsidR="007124F8" w:rsidRDefault="007124F8" w:rsidP="00EB1DE6">
      <w:pPr>
        <w:pStyle w:val="ListParagraph"/>
        <w:numPr>
          <w:ilvl w:val="0"/>
          <w:numId w:val="31"/>
        </w:numPr>
      </w:pPr>
      <w:proofErr w:type="spellStart"/>
      <w:r>
        <w:t>Classes</w:t>
      </w:r>
      <w:proofErr w:type="spellEnd"/>
      <w:r>
        <w:t>: Az osztályok rendelkezzenek a lehető legkisebb felelősséggel, emiatt lehetőleg legyenek minél rövidebbek. Kerüljük a túl mély öröklési láncot. Alacsony legyen az osztályok közötti függőség.</w:t>
      </w:r>
    </w:p>
    <w:p w14:paraId="24A10A9D" w14:textId="35A16287" w:rsidR="007124F8" w:rsidRDefault="007124F8" w:rsidP="00EB1DE6">
      <w:pPr>
        <w:pStyle w:val="ListParagraph"/>
        <w:numPr>
          <w:ilvl w:val="0"/>
          <w:numId w:val="31"/>
        </w:numPr>
      </w:pPr>
      <w:proofErr w:type="spellStart"/>
      <w:r>
        <w:t>Refactoring</w:t>
      </w:r>
      <w:proofErr w:type="spellEnd"/>
      <w:r>
        <w:t xml:space="preserve">: Fontos a gyakori </w:t>
      </w:r>
      <w:proofErr w:type="spellStart"/>
      <w:r>
        <w:t>refaktorálás</w:t>
      </w:r>
      <w:proofErr w:type="spellEnd"/>
      <w:r>
        <w:t>, amik folyamatosan szinten tartják vagy javítják a kód minőségét.</w:t>
      </w:r>
    </w:p>
    <w:p w14:paraId="0B4DB16F" w14:textId="0CE42C31" w:rsidR="007124F8" w:rsidRDefault="007124F8" w:rsidP="00EB1DE6">
      <w:pPr>
        <w:pStyle w:val="ListParagraph"/>
        <w:numPr>
          <w:ilvl w:val="0"/>
          <w:numId w:val="31"/>
        </w:numPr>
      </w:pPr>
      <w:proofErr w:type="spellStart"/>
      <w:r>
        <w:t>Code</w:t>
      </w:r>
      <w:proofErr w:type="spellEnd"/>
      <w:r>
        <w:t xml:space="preserve"> </w:t>
      </w:r>
      <w:proofErr w:type="spellStart"/>
      <w:r>
        <w:t>Smells</w:t>
      </w:r>
      <w:proofErr w:type="spellEnd"/>
      <w:r w:rsidR="00CC6360">
        <w:t xml:space="preserve"> </w:t>
      </w:r>
      <w:r w:rsidR="00CC6360">
        <w:fldChar w:fldCharType="begin"/>
      </w:r>
      <w:r w:rsidR="00CC6360">
        <w:instrText xml:space="preserve"> REF _Ref86671956 \r \h </w:instrText>
      </w:r>
      <w:r w:rsidR="00CC6360">
        <w:fldChar w:fldCharType="separate"/>
      </w:r>
      <w:r w:rsidR="00A725DE">
        <w:t>[11]</w:t>
      </w:r>
      <w:r w:rsidR="00CC6360">
        <w:fldChar w:fldCharType="end"/>
      </w:r>
      <w:r>
        <w:t xml:space="preserve">: </w:t>
      </w:r>
      <w:r w:rsidR="00CC6360">
        <w:t xml:space="preserve">A </w:t>
      </w:r>
      <w:proofErr w:type="spellStart"/>
      <w:r w:rsidR="00CC6360">
        <w:t>Code</w:t>
      </w:r>
      <w:proofErr w:type="spellEnd"/>
      <w:r w:rsidR="00CC6360">
        <w:t xml:space="preserve"> </w:t>
      </w:r>
      <w:proofErr w:type="spellStart"/>
      <w:r w:rsidR="00CC6360">
        <w:t>Smell</w:t>
      </w:r>
      <w:proofErr w:type="spellEnd"/>
      <w:r w:rsidR="00CC6360">
        <w:t xml:space="preserve"> olyan részlet a kódban, ami azt sejteti, hogy valamilyen elv megsérült. Ezek figyelembevétele nagyon fontos a </w:t>
      </w:r>
      <w:proofErr w:type="spellStart"/>
      <w:r w:rsidR="00CC6360">
        <w:t>refaktorálás</w:t>
      </w:r>
      <w:proofErr w:type="spellEnd"/>
      <w:r w:rsidR="00CC6360">
        <w:t xml:space="preserve"> során.</w:t>
      </w:r>
    </w:p>
    <w:p w14:paraId="34A8A8EC" w14:textId="4ABC685A" w:rsidR="00CC6360" w:rsidRDefault="00CC6360" w:rsidP="00CC6360">
      <w:pPr>
        <w:pStyle w:val="Heading2"/>
      </w:pPr>
      <w:bookmarkStart w:id="15" w:name="_Toc89878849"/>
      <w:r>
        <w:t xml:space="preserve">Objektum </w:t>
      </w:r>
      <w:r w:rsidR="003E6C86">
        <w:t>o</w:t>
      </w:r>
      <w:r>
        <w:t xml:space="preserve">rientált </w:t>
      </w:r>
      <w:r w:rsidR="003E6C86">
        <w:t>t</w:t>
      </w:r>
      <w:r>
        <w:t xml:space="preserve">ervezési </w:t>
      </w:r>
      <w:r w:rsidR="003E6C86">
        <w:t>m</w:t>
      </w:r>
      <w:r>
        <w:t>inták</w:t>
      </w:r>
      <w:bookmarkEnd w:id="15"/>
    </w:p>
    <w:p w14:paraId="57534E52" w14:textId="5261E370" w:rsidR="00CC6360" w:rsidRDefault="00CC6360" w:rsidP="00CC6360">
      <w:r>
        <w:t>A tervezési minták</w:t>
      </w:r>
      <w:r w:rsidR="00AE5CCB">
        <w:t xml:space="preserve"> </w:t>
      </w:r>
      <w:r w:rsidR="00AE5CCB">
        <w:fldChar w:fldCharType="begin"/>
      </w:r>
      <w:r w:rsidR="00AE5CCB">
        <w:instrText xml:space="preserve"> REF _Ref85924085 \r \h </w:instrText>
      </w:r>
      <w:r w:rsidR="00AE5CCB">
        <w:fldChar w:fldCharType="separate"/>
      </w:r>
      <w:r w:rsidR="00A725DE">
        <w:t>[3]</w:t>
      </w:r>
      <w:r w:rsidR="00AE5CCB">
        <w:fldChar w:fldCharType="end"/>
      </w:r>
      <w:r>
        <w:t xml:space="preserve"> adják a program vázát. Ezeket felhasználva és ezekre építve lehet fenntartható és szép programot fejleszteni. </w:t>
      </w:r>
      <w:r w:rsidR="00845D33">
        <w:t>Elsősorban a</w:t>
      </w:r>
      <w:r>
        <w:t xml:space="preserve">zokra a </w:t>
      </w:r>
      <w:r w:rsidR="0066435C">
        <w:t>mintákra</w:t>
      </w:r>
      <w:r>
        <w:t xml:space="preserve"> szeretnék részletesebben </w:t>
      </w:r>
      <w:r w:rsidR="00845D33">
        <w:t>kitérni,</w:t>
      </w:r>
      <w:r>
        <w:t xml:space="preserve"> amik leghasznosabbnak bizonyultak a játékmotor fejlesztése során.</w:t>
      </w:r>
      <w:r w:rsidR="00091DBD">
        <w:t xml:space="preserve"> A legtöbb mintát egészen sokáig lehet bonyolítani és optimalizálni, de az alábbiakban csupán az alapok lesznek </w:t>
      </w:r>
      <w:r w:rsidR="0066435C">
        <w:t>bemutatva</w:t>
      </w:r>
      <w:r w:rsidR="00091DBD">
        <w:t>. Ezen kívül meg lesz említve a felhasználási terület</w:t>
      </w:r>
      <w:r w:rsidR="0066435C">
        <w:t>ük</w:t>
      </w:r>
      <w:r w:rsidR="00091DBD">
        <w:t xml:space="preserve"> is.</w:t>
      </w:r>
    </w:p>
    <w:p w14:paraId="6C496398" w14:textId="475874F0" w:rsidR="0049456A" w:rsidRDefault="00C801F0" w:rsidP="0049456A">
      <w:r>
        <w:t xml:space="preserve">Nagyon fontos, hogy mint ahogy a </w:t>
      </w:r>
      <w:r w:rsidR="0049456A">
        <w:t>programozás</w:t>
      </w:r>
      <w:r>
        <w:t xml:space="preserve"> és progr</w:t>
      </w:r>
      <w:r w:rsidR="0049456A">
        <w:t>a</w:t>
      </w:r>
      <w:r>
        <w:t>mtervez</w:t>
      </w:r>
      <w:r w:rsidR="0049456A">
        <w:t>é</w:t>
      </w:r>
      <w:r>
        <w:t xml:space="preserve">s más területein, itt is nagyon fontos az </w:t>
      </w:r>
      <w:r w:rsidR="0049456A">
        <w:t>észszerűség</w:t>
      </w:r>
      <w:r>
        <w:t xml:space="preserve">. Óriási </w:t>
      </w:r>
      <w:r w:rsidR="0049456A">
        <w:t>könnyebbséget</w:t>
      </w:r>
      <w:r>
        <w:t xml:space="preserve"> tudnak jelenteni a tervezési minták, de a nem megfelelő használatuk </w:t>
      </w:r>
      <w:r w:rsidR="0049456A">
        <w:t>még ennél is nagyobb károkat okoz</w:t>
      </w:r>
      <w:r w:rsidR="0066435C">
        <w:t>hat</w:t>
      </w:r>
      <w:r w:rsidR="0049456A">
        <w:t>. Ezért fontos többször átgondolni, hogy használatuk indokolt-e.</w:t>
      </w:r>
    </w:p>
    <w:p w14:paraId="229C2C47" w14:textId="69DEFDCD" w:rsidR="00845D33" w:rsidRDefault="00845D33" w:rsidP="00845D33">
      <w:pPr>
        <w:pStyle w:val="Heading3"/>
      </w:pPr>
      <w:bookmarkStart w:id="16" w:name="_Toc89878850"/>
      <w:r>
        <w:t xml:space="preserve">Game </w:t>
      </w:r>
      <w:proofErr w:type="spellStart"/>
      <w:r>
        <w:t>Loop</w:t>
      </w:r>
      <w:bookmarkEnd w:id="16"/>
      <w:proofErr w:type="spellEnd"/>
    </w:p>
    <w:p w14:paraId="2A497D7D" w14:textId="2E06A353" w:rsidR="002F4AC4" w:rsidRDefault="00AC7A59" w:rsidP="002F4AC4">
      <w:r>
        <w:fldChar w:fldCharType="begin"/>
      </w:r>
      <w:r>
        <w:instrText xml:space="preserve"> REF _Ref86864015 \r \h </w:instrText>
      </w:r>
      <w:r>
        <w:fldChar w:fldCharType="separate"/>
      </w:r>
      <w:r w:rsidR="00A725DE">
        <w:t>[12]</w:t>
      </w:r>
      <w:r>
        <w:fldChar w:fldCharType="end"/>
      </w:r>
      <w:r>
        <w:t xml:space="preserve"> </w:t>
      </w:r>
      <w:r w:rsidR="00091DBD">
        <w:t xml:space="preserve">Ez a minta képezi </w:t>
      </w:r>
      <w:r w:rsidR="002F4AC4">
        <w:t xml:space="preserve">a játék törzsét, vagyis alapdinamikáját. A lényege, hogy egy végtelen ciklus futása maga a játék </w:t>
      </w:r>
      <w:proofErr w:type="spellStart"/>
      <w:r w:rsidR="002F4AC4">
        <w:t>folyama</w:t>
      </w:r>
      <w:proofErr w:type="spellEnd"/>
      <w:r w:rsidR="002F4AC4">
        <w:t>. Ebből abban az esetben lépünk csupán ki, amikor bezárjuk a játékot.</w:t>
      </w:r>
    </w:p>
    <w:p w14:paraId="7822EE11" w14:textId="7D5EF166" w:rsidR="002F4AC4" w:rsidRDefault="002F4AC4" w:rsidP="002F4AC4">
      <w:r>
        <w:t xml:space="preserve">A ciklus törzsében a játéktól függően sok minden történhet. Leegyszerűsítve a dolgokat, itt történik meg az adatszerkezet frissítése a felhasználói input-ok </w:t>
      </w:r>
      <w:r w:rsidR="006729DD">
        <w:t>alapján</w:t>
      </w:r>
      <w:r>
        <w:t xml:space="preserve"> és a </w:t>
      </w:r>
      <w:r w:rsidR="006729DD">
        <w:t xml:space="preserve">kép </w:t>
      </w:r>
      <w:proofErr w:type="spellStart"/>
      <w:r w:rsidR="0066435C">
        <w:t>újrarajzolása</w:t>
      </w:r>
      <w:proofErr w:type="spellEnd"/>
      <w:r w:rsidR="0066435C">
        <w:t>,</w:t>
      </w:r>
      <w:r w:rsidR="006729DD">
        <w:t xml:space="preserve"> a változott adatszerkezet alapján. </w:t>
      </w:r>
    </w:p>
    <w:p w14:paraId="56748CE3" w14:textId="3E5FE099" w:rsidR="006729DD" w:rsidRDefault="006729DD" w:rsidP="006729DD">
      <w:r>
        <w:lastRenderedPageBreak/>
        <w:t>Maga a minta elég egyszerű. Kicsit bonyolultabbá teszi a dolgot, ha figyelembe vesszük azt, hogy különböző számítógépek eltérő hardverrel rendelkeznek. Illetve még ha ugyanazon az eszközön futtatjuk a játékot kétszer akkor is lehet eltérés a játék által felhasználható erőforrások méretében. Ez azt eredményezi, hogy egy gyorsabb gépen, vagy ha kevesebb egyéb program fut a háttérben</w:t>
      </w:r>
      <w:r w:rsidR="0066435C">
        <w:t>,</w:t>
      </w:r>
      <w:r>
        <w:t xml:space="preserve"> a ciklus törzse gyorsabban ismétlődik, vagyis a játék „gyorsabb” lesz. Ezt a felhasználó úgy veheti például észre, hogy az objektumok gyorsabban mozognak.</w:t>
      </w:r>
    </w:p>
    <w:p w14:paraId="58EA56F4" w14:textId="0F3F1249" w:rsidR="00017001" w:rsidRDefault="006729DD" w:rsidP="00017001">
      <w:r>
        <w:t>Ennek a</w:t>
      </w:r>
      <w:r w:rsidR="00017001">
        <w:t xml:space="preserve"> problémának a kiküszöbölésére be kell vezetni az időt, mint paramétert, amitől függ az adatszerkezet és a megjelenés változása. Ez a</w:t>
      </w:r>
      <w:r w:rsidR="0066435C">
        <w:t xml:space="preserve"> paraméter</w:t>
      </w:r>
      <w:r w:rsidR="00017001">
        <w:t xml:space="preserve">, az előző ciklus </w:t>
      </w:r>
      <w:r w:rsidR="0066435C">
        <w:t>le</w:t>
      </w:r>
      <w:r w:rsidR="00017001">
        <w:t>futás</w:t>
      </w:r>
      <w:r w:rsidR="0066435C">
        <w:t>a</w:t>
      </w:r>
      <w:r w:rsidR="00017001">
        <w:t xml:space="preserve"> óta eltelt idő lesz. Az, hogy hányszor fut le a ciklus másodpercenként a már említett fps érték, ami minél nagyobb annál jobb.</w:t>
      </w:r>
    </w:p>
    <w:p w14:paraId="081F683D" w14:textId="1B44819A" w:rsidR="00017001" w:rsidRDefault="00017001" w:rsidP="00017001">
      <w:r>
        <w:t>A minta leegyszerűsítve:</w:t>
      </w:r>
    </w:p>
    <w:p w14:paraId="2E2CBDD3" w14:textId="6FB619D1" w:rsidR="00017001" w:rsidRDefault="00017001" w:rsidP="00017001">
      <w:pPr>
        <w:pStyle w:val="Kd"/>
        <w:rPr>
          <w:lang w:val="en-US"/>
        </w:rPr>
      </w:pPr>
      <w:proofErr w:type="spellStart"/>
      <w:r>
        <w:t>while</w:t>
      </w:r>
      <w:proofErr w:type="spellEnd"/>
      <w:r>
        <w:t xml:space="preserve"> (</w:t>
      </w:r>
      <w:proofErr w:type="spellStart"/>
      <w:r>
        <w:t>gameIsRunning</w:t>
      </w:r>
      <w:proofErr w:type="spellEnd"/>
      <w:r>
        <w:t xml:space="preserve"> ())</w:t>
      </w:r>
    </w:p>
    <w:p w14:paraId="629E1FD5" w14:textId="38C3E224" w:rsidR="00017001" w:rsidRDefault="00017001" w:rsidP="00017001">
      <w:pPr>
        <w:pStyle w:val="Kd"/>
        <w:rPr>
          <w:lang w:val="en-US"/>
        </w:rPr>
      </w:pPr>
      <w:r>
        <w:rPr>
          <w:lang w:val="en-US"/>
        </w:rPr>
        <w:t>{</w:t>
      </w:r>
    </w:p>
    <w:p w14:paraId="4DC753D2" w14:textId="1EEA7769" w:rsidR="00017001" w:rsidRDefault="00017001" w:rsidP="00017001">
      <w:pPr>
        <w:pStyle w:val="Kd"/>
        <w:rPr>
          <w:lang w:val="en-US"/>
        </w:rPr>
      </w:pPr>
      <w:r>
        <w:rPr>
          <w:lang w:val="en-US"/>
        </w:rPr>
        <w:tab/>
        <w:t xml:space="preserve">float </w:t>
      </w:r>
      <w:proofErr w:type="spellStart"/>
      <w:r>
        <w:rPr>
          <w:lang w:val="en-US"/>
        </w:rPr>
        <w:t>elapsedTime</w:t>
      </w:r>
      <w:proofErr w:type="spellEnd"/>
      <w:r>
        <w:rPr>
          <w:lang w:val="en-US"/>
        </w:rPr>
        <w:t xml:space="preserve"> = </w:t>
      </w:r>
      <w:proofErr w:type="spellStart"/>
      <w:r>
        <w:rPr>
          <w:lang w:val="en-US"/>
        </w:rPr>
        <w:t>currentTime</w:t>
      </w:r>
      <w:proofErr w:type="spellEnd"/>
      <w:r>
        <w:rPr>
          <w:lang w:val="en-US"/>
        </w:rPr>
        <w:t xml:space="preserve"> – </w:t>
      </w:r>
      <w:proofErr w:type="spellStart"/>
      <w:proofErr w:type="gramStart"/>
      <w:r>
        <w:rPr>
          <w:lang w:val="en-US"/>
        </w:rPr>
        <w:t>previousTime</w:t>
      </w:r>
      <w:proofErr w:type="spellEnd"/>
      <w:r>
        <w:rPr>
          <w:lang w:val="en-US"/>
        </w:rPr>
        <w:t>;</w:t>
      </w:r>
      <w:proofErr w:type="gramEnd"/>
    </w:p>
    <w:p w14:paraId="23F3A740" w14:textId="38096CAC" w:rsidR="00017001" w:rsidRDefault="00017001" w:rsidP="00017001">
      <w:pPr>
        <w:pStyle w:val="Kd"/>
        <w:rPr>
          <w:lang w:val="en-US"/>
        </w:rPr>
      </w:pPr>
      <w:r>
        <w:rPr>
          <w:lang w:val="en-US"/>
        </w:rPr>
        <w:tab/>
      </w:r>
      <w:proofErr w:type="spellStart"/>
      <w:r>
        <w:rPr>
          <w:lang w:val="en-US"/>
        </w:rPr>
        <w:t>handleInput</w:t>
      </w:r>
      <w:proofErr w:type="spellEnd"/>
      <w:r>
        <w:rPr>
          <w:lang w:val="en-US"/>
        </w:rPr>
        <w:t xml:space="preserve"> (</w:t>
      </w:r>
      <w:proofErr w:type="gramStart"/>
      <w:r>
        <w:rPr>
          <w:lang w:val="en-US"/>
        </w:rPr>
        <w:t>);</w:t>
      </w:r>
      <w:proofErr w:type="gramEnd"/>
    </w:p>
    <w:p w14:paraId="692C4125" w14:textId="0DE1E5D6" w:rsidR="00017001" w:rsidRDefault="00017001" w:rsidP="00017001">
      <w:pPr>
        <w:pStyle w:val="Kd"/>
        <w:rPr>
          <w:lang w:val="en-US"/>
        </w:rPr>
      </w:pPr>
      <w:r>
        <w:rPr>
          <w:lang w:val="en-US"/>
        </w:rPr>
        <w:tab/>
        <w:t>update (</w:t>
      </w:r>
      <w:proofErr w:type="spellStart"/>
      <w:r>
        <w:rPr>
          <w:lang w:val="en-US"/>
        </w:rPr>
        <w:t>elapsedTime</w:t>
      </w:r>
      <w:proofErr w:type="spellEnd"/>
      <w:proofErr w:type="gramStart"/>
      <w:r>
        <w:rPr>
          <w:lang w:val="en-US"/>
        </w:rPr>
        <w:t>);</w:t>
      </w:r>
      <w:proofErr w:type="gramEnd"/>
    </w:p>
    <w:p w14:paraId="2E3B06DA" w14:textId="3325832B" w:rsidR="00017001" w:rsidRDefault="00017001" w:rsidP="00017001">
      <w:pPr>
        <w:pStyle w:val="Kd"/>
        <w:rPr>
          <w:lang w:val="en-US"/>
        </w:rPr>
      </w:pPr>
      <w:r>
        <w:rPr>
          <w:lang w:val="en-US"/>
        </w:rPr>
        <w:tab/>
        <w:t>render (</w:t>
      </w:r>
      <w:proofErr w:type="gramStart"/>
      <w:r>
        <w:rPr>
          <w:lang w:val="en-US"/>
        </w:rPr>
        <w:t>);</w:t>
      </w:r>
      <w:proofErr w:type="gramEnd"/>
    </w:p>
    <w:p w14:paraId="591EB025" w14:textId="13A4D629" w:rsidR="00017001" w:rsidRDefault="00017001" w:rsidP="00017001">
      <w:pPr>
        <w:pStyle w:val="Kd"/>
        <w:rPr>
          <w:lang w:val="en-US"/>
        </w:rPr>
      </w:pPr>
      <w:r>
        <w:rPr>
          <w:lang w:val="en-US"/>
        </w:rPr>
        <w:t>}</w:t>
      </w:r>
    </w:p>
    <w:p w14:paraId="35B89971" w14:textId="3F6F25DA" w:rsidR="00017001" w:rsidRPr="00017001" w:rsidRDefault="00017001" w:rsidP="00017001">
      <w:proofErr w:type="spellStart"/>
      <w:r>
        <w:rPr>
          <w:lang w:val="en-US"/>
        </w:rPr>
        <w:t>Lá</w:t>
      </w:r>
      <w:r>
        <w:t>tható</w:t>
      </w:r>
      <w:proofErr w:type="spellEnd"/>
      <w:r>
        <w:t>, hogy az adatszerkezet frissítését az eltelt időtől tettük függővé. A mintát szükséges esetben lehet továbbfejleszteni, hogy optimálisabban működhessen.</w:t>
      </w:r>
    </w:p>
    <w:p w14:paraId="48C66191" w14:textId="166246AA" w:rsidR="00845D33" w:rsidRDefault="00845D33" w:rsidP="00845D33">
      <w:pPr>
        <w:pStyle w:val="Heading3"/>
      </w:pPr>
      <w:bookmarkStart w:id="17" w:name="_Toc89878851"/>
      <w:r>
        <w:t xml:space="preserve">Update </w:t>
      </w:r>
      <w:proofErr w:type="spellStart"/>
      <w:r>
        <w:t>Method</w:t>
      </w:r>
      <w:bookmarkEnd w:id="17"/>
      <w:proofErr w:type="spellEnd"/>
    </w:p>
    <w:p w14:paraId="33B9AB24" w14:textId="594CD2E3" w:rsidR="00017001" w:rsidRDefault="004C444F" w:rsidP="00017001">
      <w:r>
        <w:fldChar w:fldCharType="begin"/>
      </w:r>
      <w:r>
        <w:instrText xml:space="preserve"> REF _Ref86864024 \r \h </w:instrText>
      </w:r>
      <w:r>
        <w:fldChar w:fldCharType="separate"/>
      </w:r>
      <w:r w:rsidR="00A725DE">
        <w:t>[13]</w:t>
      </w:r>
      <w:r>
        <w:fldChar w:fldCharType="end"/>
      </w:r>
      <w:r>
        <w:t xml:space="preserve"> </w:t>
      </w:r>
      <w:r w:rsidR="0066435C">
        <w:t>Szorosan</w:t>
      </w:r>
      <w:r w:rsidR="00017001">
        <w:t xml:space="preserve"> együttműködve </w:t>
      </w:r>
      <w:r w:rsidR="0066435C">
        <w:t xml:space="preserve">a </w:t>
      </w:r>
      <w:r w:rsidR="00017001">
        <w:t xml:space="preserve">leghatékonyabban a Game </w:t>
      </w:r>
      <w:proofErr w:type="spellStart"/>
      <w:r w:rsidR="00017001">
        <w:t>Loop</w:t>
      </w:r>
      <w:proofErr w:type="spellEnd"/>
      <w:r w:rsidR="00017001">
        <w:t xml:space="preserve"> mintával. </w:t>
      </w:r>
      <w:r w:rsidR="00F50A64">
        <w:t xml:space="preserve">Lényegében ez a minta az előbb említett update függvényről szó, pontosabban arról, hogy mi történik a </w:t>
      </w:r>
      <w:proofErr w:type="spellStart"/>
      <w:r w:rsidR="00F50A64">
        <w:t>belsejében</w:t>
      </w:r>
      <w:proofErr w:type="spellEnd"/>
      <w:r w:rsidR="00F50A64">
        <w:t>.</w:t>
      </w:r>
    </w:p>
    <w:p w14:paraId="2808AAB6" w14:textId="6AA3A7DE" w:rsidR="00F50A64" w:rsidRDefault="00F50A64" w:rsidP="00017001">
      <w:r>
        <w:t>Azt szeretnénk, h</w:t>
      </w:r>
      <w:r w:rsidR="0066435C">
        <w:t>ogy</w:t>
      </w:r>
      <w:r>
        <w:t xml:space="preserve"> a játéktérben l</w:t>
      </w:r>
      <w:r w:rsidR="0038547C">
        <w:t>é</w:t>
      </w:r>
      <w:r>
        <w:t xml:space="preserve">vő összes objektum frissüljön. Ehhez először az adatszerkezetben kell </w:t>
      </w:r>
      <w:r w:rsidR="0066435C">
        <w:t>végrehajtani</w:t>
      </w:r>
      <w:r>
        <w:t xml:space="preserve"> a szükséges változtatásokat. Ennek elvégzésére hivatott az update függvény. A nehézség az, hogy az egyes objektumok különbözőképpen reagálnak az idő múlására.</w:t>
      </w:r>
    </w:p>
    <w:p w14:paraId="5E9E5851" w14:textId="33B272B7" w:rsidR="00F50A64" w:rsidRDefault="00F50A64" w:rsidP="00017001">
      <w:r>
        <w:t>Ezt úgy oldj</w:t>
      </w:r>
      <w:r w:rsidR="0066435C">
        <w:t>a</w:t>
      </w:r>
      <w:r>
        <w:t xml:space="preserve"> meg a minta, hogy minden objektumnak implementálnia kell egy update metódust. Ezt az update metódust lehet minden egyes alkalommal hívni amikor frissíteni szeretnénk az adatszerkezetet. Az előzőleg felvázolt okokból célszerű, ha az update függvény megkapja paraméterül az eltelt időt az előző frissítés óta.</w:t>
      </w:r>
    </w:p>
    <w:p w14:paraId="0F64F801" w14:textId="1CE00FB8" w:rsidR="00F50A64" w:rsidRDefault="00F50A64" w:rsidP="00017001">
      <w:r>
        <w:lastRenderedPageBreak/>
        <w:t xml:space="preserve">A kivitelezéshez valahogy garantálni kell, hogy minden objektumnak </w:t>
      </w:r>
      <w:r w:rsidR="0066435C">
        <w:t>legyen</w:t>
      </w:r>
      <w:r>
        <w:t xml:space="preserve"> update függvénye. Ezt egy virtuális függvénnyel lehet egyszerűen megoldani.</w:t>
      </w:r>
    </w:p>
    <w:p w14:paraId="213E7EA8" w14:textId="4E0F7DA3" w:rsidR="00F50A64" w:rsidRDefault="00F50A64" w:rsidP="00F50A64">
      <w:pPr>
        <w:pStyle w:val="Kd"/>
      </w:pPr>
      <w:proofErr w:type="spellStart"/>
      <w:r>
        <w:t>class</w:t>
      </w:r>
      <w:proofErr w:type="spellEnd"/>
      <w:r>
        <w:t xml:space="preserve"> </w:t>
      </w:r>
      <w:proofErr w:type="spellStart"/>
      <w:r>
        <w:t>GameObject</w:t>
      </w:r>
      <w:proofErr w:type="spellEnd"/>
    </w:p>
    <w:p w14:paraId="4353C3FC" w14:textId="7D0F5556" w:rsidR="00F50A64" w:rsidRPr="0066435C" w:rsidRDefault="00F50A64" w:rsidP="00F50A64">
      <w:pPr>
        <w:pStyle w:val="Kd"/>
      </w:pPr>
      <w:r w:rsidRPr="0066435C">
        <w:t>{</w:t>
      </w:r>
    </w:p>
    <w:p w14:paraId="072C28F9" w14:textId="39696C02" w:rsidR="00F50A64" w:rsidRDefault="00F50A64" w:rsidP="00B941DB">
      <w:pPr>
        <w:pStyle w:val="Kd"/>
        <w:rPr>
          <w:lang w:val="en-US"/>
        </w:rPr>
      </w:pPr>
      <w:r w:rsidRPr="0066435C">
        <w:tab/>
      </w:r>
      <w:r>
        <w:rPr>
          <w:lang w:val="en-US"/>
        </w:rPr>
        <w:t xml:space="preserve">virtual void update (float </w:t>
      </w:r>
      <w:proofErr w:type="spellStart"/>
      <w:r>
        <w:rPr>
          <w:lang w:val="en-US"/>
        </w:rPr>
        <w:t>elapsedTime</w:t>
      </w:r>
      <w:proofErr w:type="spellEnd"/>
      <w:r>
        <w:rPr>
          <w:lang w:val="en-US"/>
        </w:rPr>
        <w:t xml:space="preserve">) = </w:t>
      </w:r>
      <w:proofErr w:type="gramStart"/>
      <w:r>
        <w:rPr>
          <w:lang w:val="en-US"/>
        </w:rPr>
        <w:t>0;</w:t>
      </w:r>
      <w:proofErr w:type="gramEnd"/>
    </w:p>
    <w:p w14:paraId="1C6155AE" w14:textId="4B528D8E" w:rsidR="00B941DB" w:rsidRDefault="00B941DB" w:rsidP="00B941DB">
      <w:pPr>
        <w:pStyle w:val="Kd"/>
        <w:rPr>
          <w:lang w:val="en-US"/>
        </w:rPr>
      </w:pPr>
      <w:r>
        <w:rPr>
          <w:lang w:val="en-US"/>
        </w:rPr>
        <w:t>}</w:t>
      </w:r>
    </w:p>
    <w:p w14:paraId="4B75CE47" w14:textId="43614658" w:rsidR="00F50A64" w:rsidRDefault="00F50A64" w:rsidP="00F50A64">
      <w:proofErr w:type="spellStart"/>
      <w:r>
        <w:rPr>
          <w:lang w:val="en-US"/>
        </w:rPr>
        <w:t>Ezt</w:t>
      </w:r>
      <w:proofErr w:type="spellEnd"/>
      <w:r>
        <w:rPr>
          <w:lang w:val="en-US"/>
        </w:rPr>
        <w:t xml:space="preserve"> </w:t>
      </w:r>
      <w:proofErr w:type="spellStart"/>
      <w:r>
        <w:rPr>
          <w:lang w:val="en-US"/>
        </w:rPr>
        <w:t>az</w:t>
      </w:r>
      <w:proofErr w:type="spellEnd"/>
      <w:r>
        <w:rPr>
          <w:lang w:val="en-US"/>
        </w:rPr>
        <w:t xml:space="preserve"> </w:t>
      </w:r>
      <w:proofErr w:type="spellStart"/>
      <w:r w:rsidR="0066435C">
        <w:rPr>
          <w:lang w:val="en-US"/>
        </w:rPr>
        <w:t>interfészt</w:t>
      </w:r>
      <w:proofErr w:type="spellEnd"/>
      <w:r>
        <w:rPr>
          <w:lang w:val="en-US"/>
        </w:rPr>
        <w:t xml:space="preserve"> </w:t>
      </w:r>
      <w:proofErr w:type="spellStart"/>
      <w:r>
        <w:rPr>
          <w:lang w:val="en-US"/>
        </w:rPr>
        <w:t>megval</w:t>
      </w:r>
      <w:r>
        <w:t>ósító</w:t>
      </w:r>
      <w:proofErr w:type="spellEnd"/>
      <w:r>
        <w:t xml:space="preserve"> függvények lesznek a játék dinamikus objektumai.</w:t>
      </w:r>
    </w:p>
    <w:p w14:paraId="1620D82A" w14:textId="06DB22DA" w:rsidR="00F50A64" w:rsidRDefault="00F50A64" w:rsidP="00F50A64">
      <w:pPr>
        <w:pStyle w:val="Kd"/>
        <w:rPr>
          <w:lang w:val="en-US"/>
        </w:rPr>
      </w:pPr>
      <w:r>
        <w:rPr>
          <w:lang w:val="en-US"/>
        </w:rPr>
        <w:t xml:space="preserve">class </w:t>
      </w:r>
      <w:proofErr w:type="gramStart"/>
      <w:r>
        <w:rPr>
          <w:lang w:val="en-US"/>
        </w:rPr>
        <w:t>Car :</w:t>
      </w:r>
      <w:proofErr w:type="gramEnd"/>
      <w:r>
        <w:rPr>
          <w:lang w:val="en-US"/>
        </w:rPr>
        <w:t xml:space="preserve"> </w:t>
      </w:r>
      <w:proofErr w:type="spellStart"/>
      <w:r>
        <w:rPr>
          <w:lang w:val="en-US"/>
        </w:rPr>
        <w:t>GameObject</w:t>
      </w:r>
      <w:proofErr w:type="spellEnd"/>
    </w:p>
    <w:p w14:paraId="1FD4CBEE" w14:textId="6C7A6731" w:rsidR="00F50A64" w:rsidRDefault="00F50A64" w:rsidP="00F50A64">
      <w:pPr>
        <w:pStyle w:val="Kd"/>
        <w:rPr>
          <w:lang w:val="en-US"/>
        </w:rPr>
      </w:pPr>
      <w:r>
        <w:rPr>
          <w:lang w:val="en-US"/>
        </w:rPr>
        <w:t>{</w:t>
      </w:r>
    </w:p>
    <w:p w14:paraId="2ED5B8BD" w14:textId="3C6576F7" w:rsidR="00F50A64" w:rsidRDefault="00F50A64" w:rsidP="00F50A64">
      <w:pPr>
        <w:pStyle w:val="Kd"/>
        <w:rPr>
          <w:lang w:val="en-US"/>
        </w:rPr>
      </w:pPr>
      <w:r>
        <w:rPr>
          <w:lang w:val="en-US"/>
        </w:rPr>
        <w:t>public:</w:t>
      </w:r>
    </w:p>
    <w:p w14:paraId="1B91C58A" w14:textId="095C92BF" w:rsidR="00F50A64" w:rsidRDefault="00F50A64" w:rsidP="00F50A64">
      <w:pPr>
        <w:pStyle w:val="Kd"/>
        <w:rPr>
          <w:lang w:val="en-US"/>
        </w:rPr>
      </w:pPr>
      <w:r>
        <w:rPr>
          <w:lang w:val="en-US"/>
        </w:rPr>
        <w:tab/>
        <w:t xml:space="preserve">virtual void update (float </w:t>
      </w:r>
      <w:proofErr w:type="spellStart"/>
      <w:r>
        <w:rPr>
          <w:lang w:val="en-US"/>
        </w:rPr>
        <w:t>elapsedTime</w:t>
      </w:r>
      <w:proofErr w:type="spellEnd"/>
      <w:r>
        <w:rPr>
          <w:lang w:val="en-US"/>
        </w:rPr>
        <w:t>) override</w:t>
      </w:r>
    </w:p>
    <w:p w14:paraId="3F76621C" w14:textId="0A4FD4FA" w:rsidR="00F50A64" w:rsidRDefault="00F50A64" w:rsidP="00F50A64">
      <w:pPr>
        <w:pStyle w:val="Kd"/>
        <w:rPr>
          <w:lang w:val="en-US"/>
        </w:rPr>
      </w:pPr>
      <w:r>
        <w:rPr>
          <w:lang w:val="en-US"/>
        </w:rPr>
        <w:tab/>
        <w:t>{</w:t>
      </w:r>
    </w:p>
    <w:p w14:paraId="33AA3E1C" w14:textId="4769CCEA" w:rsidR="00F50A64" w:rsidRDefault="00F50A64" w:rsidP="00F50A64">
      <w:pPr>
        <w:pStyle w:val="Kd"/>
        <w:rPr>
          <w:lang w:val="en-US"/>
        </w:rPr>
      </w:pPr>
      <w:r>
        <w:rPr>
          <w:lang w:val="en-US"/>
        </w:rPr>
        <w:tab/>
      </w:r>
      <w:r>
        <w:rPr>
          <w:lang w:val="en-US"/>
        </w:rPr>
        <w:tab/>
        <w:t>move</w:t>
      </w:r>
      <w:r w:rsidR="00F74C7E">
        <w:rPr>
          <w:lang w:val="en-US"/>
        </w:rPr>
        <w:t xml:space="preserve"> </w:t>
      </w:r>
      <w:r>
        <w:rPr>
          <w:lang w:val="en-US"/>
        </w:rPr>
        <w:t>(</w:t>
      </w:r>
      <w:proofErr w:type="gramStart"/>
      <w:r>
        <w:rPr>
          <w:lang w:val="en-US"/>
        </w:rPr>
        <w:t>);</w:t>
      </w:r>
      <w:proofErr w:type="gramEnd"/>
    </w:p>
    <w:p w14:paraId="590EA21C" w14:textId="0135DC44" w:rsidR="00F50A64" w:rsidRDefault="00F50A64" w:rsidP="00F50A64">
      <w:pPr>
        <w:pStyle w:val="Kd"/>
        <w:rPr>
          <w:lang w:val="en-US"/>
        </w:rPr>
      </w:pPr>
      <w:r>
        <w:rPr>
          <w:lang w:val="en-US"/>
        </w:rPr>
        <w:tab/>
        <w:t>}</w:t>
      </w:r>
    </w:p>
    <w:p w14:paraId="3AFBBB12" w14:textId="678C32BD" w:rsidR="00F50A64" w:rsidRDefault="00F50A64" w:rsidP="00F50A64">
      <w:pPr>
        <w:pStyle w:val="Kd"/>
        <w:rPr>
          <w:lang w:val="en-US"/>
        </w:rPr>
      </w:pPr>
      <w:r>
        <w:rPr>
          <w:lang w:val="en-US"/>
        </w:rPr>
        <w:t>}</w:t>
      </w:r>
    </w:p>
    <w:p w14:paraId="08837047" w14:textId="4C27DF3E" w:rsidR="00F50A64" w:rsidRDefault="00F50A64" w:rsidP="00F50A64">
      <w:pPr>
        <w:rPr>
          <w:lang w:val="en-US"/>
        </w:rPr>
      </w:pPr>
      <w:proofErr w:type="spellStart"/>
      <w:r>
        <w:rPr>
          <w:lang w:val="en-US"/>
        </w:rPr>
        <w:t>Ezek</w:t>
      </w:r>
      <w:proofErr w:type="spellEnd"/>
      <w:r>
        <w:rPr>
          <w:lang w:val="en-US"/>
        </w:rPr>
        <w:t xml:space="preserve"> </w:t>
      </w:r>
      <w:proofErr w:type="spellStart"/>
      <w:r>
        <w:rPr>
          <w:lang w:val="en-US"/>
        </w:rPr>
        <w:t>után</w:t>
      </w:r>
      <w:proofErr w:type="spellEnd"/>
      <w:r>
        <w:rPr>
          <w:lang w:val="en-US"/>
        </w:rPr>
        <w:t xml:space="preserve"> </w:t>
      </w:r>
      <w:proofErr w:type="spellStart"/>
      <w:r>
        <w:rPr>
          <w:lang w:val="en-US"/>
        </w:rPr>
        <w:t>már</w:t>
      </w:r>
      <w:proofErr w:type="spellEnd"/>
      <w:r>
        <w:rPr>
          <w:lang w:val="en-US"/>
        </w:rPr>
        <w:t xml:space="preserve"> </w:t>
      </w:r>
      <w:proofErr w:type="spellStart"/>
      <w:r>
        <w:rPr>
          <w:lang w:val="en-US"/>
        </w:rPr>
        <w:t>csak</w:t>
      </w:r>
      <w:proofErr w:type="spellEnd"/>
      <w:r>
        <w:rPr>
          <w:lang w:val="en-US"/>
        </w:rPr>
        <w:t xml:space="preserve"> </w:t>
      </w:r>
      <w:proofErr w:type="spellStart"/>
      <w:r>
        <w:rPr>
          <w:lang w:val="en-US"/>
        </w:rPr>
        <w:t>arra</w:t>
      </w:r>
      <w:proofErr w:type="spellEnd"/>
      <w:r>
        <w:rPr>
          <w:lang w:val="en-US"/>
        </w:rPr>
        <w:t xml:space="preserve"> van </w:t>
      </w:r>
      <w:proofErr w:type="spellStart"/>
      <w:r>
        <w:rPr>
          <w:lang w:val="en-US"/>
        </w:rPr>
        <w:t>szükség</w:t>
      </w:r>
      <w:proofErr w:type="spellEnd"/>
      <w:r>
        <w:rPr>
          <w:lang w:val="en-US"/>
        </w:rPr>
        <w:t xml:space="preserve">, </w:t>
      </w:r>
      <w:proofErr w:type="spellStart"/>
      <w:r>
        <w:rPr>
          <w:lang w:val="en-US"/>
        </w:rPr>
        <w:t>hogy</w:t>
      </w:r>
      <w:proofErr w:type="spellEnd"/>
      <w:r>
        <w:rPr>
          <w:lang w:val="en-US"/>
        </w:rPr>
        <w:t xml:space="preserve"> </w:t>
      </w:r>
      <w:proofErr w:type="spellStart"/>
      <w:r>
        <w:rPr>
          <w:lang w:val="en-US"/>
        </w:rPr>
        <w:t>eltáruljuk</w:t>
      </w:r>
      <w:proofErr w:type="spellEnd"/>
      <w:r>
        <w:rPr>
          <w:lang w:val="en-US"/>
        </w:rPr>
        <w:t xml:space="preserve"> a </w:t>
      </w:r>
      <w:proofErr w:type="spellStart"/>
      <w:r>
        <w:rPr>
          <w:lang w:val="en-US"/>
        </w:rPr>
        <w:t>frissítendő</w:t>
      </w:r>
      <w:proofErr w:type="spellEnd"/>
      <w:r>
        <w:rPr>
          <w:lang w:val="en-US"/>
        </w:rPr>
        <w:t xml:space="preserve"> </w:t>
      </w:r>
      <w:proofErr w:type="spellStart"/>
      <w:r>
        <w:rPr>
          <w:lang w:val="en-US"/>
        </w:rPr>
        <w:t>objektumokat</w:t>
      </w:r>
      <w:proofErr w:type="spellEnd"/>
      <w:r>
        <w:rPr>
          <w:lang w:val="en-US"/>
        </w:rPr>
        <w:t xml:space="preserve"> </w:t>
      </w:r>
      <w:proofErr w:type="spellStart"/>
      <w:r>
        <w:rPr>
          <w:lang w:val="en-US"/>
        </w:rPr>
        <w:t>és</w:t>
      </w:r>
      <w:proofErr w:type="spellEnd"/>
      <w:r>
        <w:rPr>
          <w:lang w:val="en-US"/>
        </w:rPr>
        <w:t xml:space="preserve"> </w:t>
      </w:r>
      <w:proofErr w:type="spellStart"/>
      <w:r>
        <w:rPr>
          <w:lang w:val="en-US"/>
        </w:rPr>
        <w:t>azokat</w:t>
      </w:r>
      <w:proofErr w:type="spellEnd"/>
      <w:r>
        <w:rPr>
          <w:lang w:val="en-US"/>
        </w:rPr>
        <w:t xml:space="preserve"> </w:t>
      </w:r>
      <w:proofErr w:type="spellStart"/>
      <w:r>
        <w:rPr>
          <w:lang w:val="en-US"/>
        </w:rPr>
        <w:t>mindig</w:t>
      </w:r>
      <w:proofErr w:type="spellEnd"/>
      <w:r>
        <w:rPr>
          <w:lang w:val="en-US"/>
        </w:rPr>
        <w:t xml:space="preserve"> </w:t>
      </w:r>
      <w:proofErr w:type="spellStart"/>
      <w:r>
        <w:rPr>
          <w:lang w:val="en-US"/>
        </w:rPr>
        <w:t>frissítsük</w:t>
      </w:r>
      <w:proofErr w:type="spellEnd"/>
      <w:r>
        <w:rPr>
          <w:lang w:val="en-US"/>
        </w:rPr>
        <w:t>.</w:t>
      </w:r>
      <w:r w:rsidR="00B14AFD">
        <w:rPr>
          <w:lang w:val="en-US"/>
        </w:rPr>
        <w:t xml:space="preserve"> A </w:t>
      </w:r>
      <w:proofErr w:type="spellStart"/>
      <w:r w:rsidR="00B14AFD">
        <w:rPr>
          <w:lang w:val="en-US"/>
        </w:rPr>
        <w:t>tá</w:t>
      </w:r>
      <w:r w:rsidR="00B14AFD">
        <w:t>roláshoz</w:t>
      </w:r>
      <w:proofErr w:type="spellEnd"/>
      <w:r w:rsidR="00B14AFD">
        <w:t xml:space="preserve"> heterogén kollekcióra van szükség, mivel nem ismerjük az objektumok pontos típusát, csak, hogy frissíthetőek.</w:t>
      </w:r>
      <w:r>
        <w:rPr>
          <w:lang w:val="en-US"/>
        </w:rPr>
        <w:t xml:space="preserve"> </w:t>
      </w:r>
      <w:proofErr w:type="spellStart"/>
      <w:r>
        <w:rPr>
          <w:lang w:val="en-US"/>
        </w:rPr>
        <w:t>Ez</w:t>
      </w:r>
      <w:proofErr w:type="spellEnd"/>
      <w:r>
        <w:rPr>
          <w:lang w:val="en-US"/>
        </w:rPr>
        <w:t xml:space="preserve"> </w:t>
      </w:r>
      <w:proofErr w:type="spellStart"/>
      <w:r>
        <w:rPr>
          <w:lang w:val="en-US"/>
        </w:rPr>
        <w:t>egyszerüsítve</w:t>
      </w:r>
      <w:proofErr w:type="spellEnd"/>
      <w:r>
        <w:rPr>
          <w:lang w:val="en-US"/>
        </w:rPr>
        <w:t xml:space="preserve"> </w:t>
      </w:r>
      <w:proofErr w:type="spellStart"/>
      <w:r>
        <w:rPr>
          <w:lang w:val="en-US"/>
        </w:rPr>
        <w:t>így</w:t>
      </w:r>
      <w:proofErr w:type="spellEnd"/>
      <w:r>
        <w:rPr>
          <w:lang w:val="en-US"/>
        </w:rPr>
        <w:t xml:space="preserve"> </w:t>
      </w:r>
      <w:proofErr w:type="spellStart"/>
      <w:r>
        <w:rPr>
          <w:lang w:val="en-US"/>
        </w:rPr>
        <w:t>néz</w:t>
      </w:r>
      <w:proofErr w:type="spellEnd"/>
      <w:r>
        <w:rPr>
          <w:lang w:val="en-US"/>
        </w:rPr>
        <w:t xml:space="preserve"> ki:</w:t>
      </w:r>
    </w:p>
    <w:p w14:paraId="03CEA9A3" w14:textId="6D06E2CB" w:rsidR="00F50A64" w:rsidRDefault="00F74C7E" w:rsidP="00F50A64">
      <w:pPr>
        <w:pStyle w:val="Kd"/>
        <w:rPr>
          <w:lang w:val="en-US"/>
        </w:rPr>
      </w:pPr>
      <w:r>
        <w:t>List</w:t>
      </w:r>
      <w:r>
        <w:rPr>
          <w:lang w:val="en-US"/>
        </w:rPr>
        <w:t>&lt;</w:t>
      </w:r>
      <w:proofErr w:type="spellStart"/>
      <w:r>
        <w:rPr>
          <w:lang w:val="en-US"/>
        </w:rPr>
        <w:t>GameObject</w:t>
      </w:r>
      <w:proofErr w:type="spellEnd"/>
      <w:r w:rsidR="00B14AFD">
        <w:rPr>
          <w:lang w:val="en-US"/>
        </w:rPr>
        <w:t>*</w:t>
      </w:r>
      <w:r>
        <w:rPr>
          <w:lang w:val="en-US"/>
        </w:rPr>
        <w:t xml:space="preserve">&gt; </w:t>
      </w:r>
      <w:proofErr w:type="spellStart"/>
      <w:r>
        <w:rPr>
          <w:lang w:val="en-US"/>
        </w:rPr>
        <w:t>gameObjects</w:t>
      </w:r>
      <w:proofErr w:type="spellEnd"/>
      <w:r>
        <w:rPr>
          <w:lang w:val="en-US"/>
        </w:rPr>
        <w:t>;</w:t>
      </w:r>
    </w:p>
    <w:p w14:paraId="5BDCF02C" w14:textId="7A29A290" w:rsidR="00F74C7E" w:rsidRDefault="00F74C7E" w:rsidP="00F50A64">
      <w:pPr>
        <w:pStyle w:val="Kd"/>
        <w:rPr>
          <w:lang w:val="en-US"/>
        </w:rPr>
      </w:pPr>
      <w:proofErr w:type="spellStart"/>
      <w:r>
        <w:rPr>
          <w:lang w:val="en-US"/>
        </w:rPr>
        <w:t>gameObject.Add</w:t>
      </w:r>
      <w:proofErr w:type="spellEnd"/>
      <w:r>
        <w:rPr>
          <w:lang w:val="en-US"/>
        </w:rPr>
        <w:t xml:space="preserve"> (new Car ()</w:t>
      </w:r>
      <w:proofErr w:type="gramStart"/>
      <w:r>
        <w:rPr>
          <w:lang w:val="en-US"/>
        </w:rPr>
        <w:t>);</w:t>
      </w:r>
      <w:proofErr w:type="gramEnd"/>
    </w:p>
    <w:p w14:paraId="3FD0DF79" w14:textId="77777777" w:rsidR="00F74C7E" w:rsidRDefault="00F74C7E" w:rsidP="00F50A64">
      <w:pPr>
        <w:pStyle w:val="Kd"/>
        <w:rPr>
          <w:lang w:val="en-US"/>
        </w:rPr>
      </w:pPr>
    </w:p>
    <w:p w14:paraId="2A4E569D" w14:textId="63714A31" w:rsidR="00F74C7E" w:rsidRDefault="00F74C7E" w:rsidP="00F50A64">
      <w:pPr>
        <w:pStyle w:val="Kd"/>
        <w:rPr>
          <w:lang w:val="en-US"/>
        </w:rPr>
      </w:pPr>
      <w:r>
        <w:rPr>
          <w:lang w:val="en-US"/>
        </w:rPr>
        <w:t xml:space="preserve">while </w:t>
      </w:r>
      <w:r w:rsidR="00B14AFD">
        <w:rPr>
          <w:lang w:val="en-US"/>
        </w:rPr>
        <w:t>(true)</w:t>
      </w:r>
    </w:p>
    <w:p w14:paraId="0C3830A4" w14:textId="4BC1B8A0" w:rsidR="00B14AFD" w:rsidRDefault="00B14AFD" w:rsidP="00F50A64">
      <w:pPr>
        <w:pStyle w:val="Kd"/>
        <w:rPr>
          <w:lang w:val="en-US"/>
        </w:rPr>
      </w:pPr>
      <w:r>
        <w:rPr>
          <w:lang w:val="en-US"/>
        </w:rPr>
        <w:t>{</w:t>
      </w:r>
    </w:p>
    <w:p w14:paraId="61D4AF09" w14:textId="5C6C7FDA" w:rsidR="00B14AFD" w:rsidRDefault="00B14AFD" w:rsidP="00F50A64">
      <w:pPr>
        <w:pStyle w:val="Kd"/>
        <w:rPr>
          <w:lang w:val="en-US"/>
        </w:rPr>
      </w:pPr>
      <w:r>
        <w:rPr>
          <w:lang w:val="en-US"/>
        </w:rPr>
        <w:tab/>
        <w:t>for (</w:t>
      </w:r>
      <w:proofErr w:type="spellStart"/>
      <w:r>
        <w:rPr>
          <w:lang w:val="en-US"/>
        </w:rPr>
        <w:t>GameObject</w:t>
      </w:r>
      <w:proofErr w:type="spellEnd"/>
      <w:r>
        <w:rPr>
          <w:lang w:val="en-US"/>
        </w:rPr>
        <w:t xml:space="preserve">* </w:t>
      </w:r>
      <w:proofErr w:type="spellStart"/>
      <w:proofErr w:type="gramStart"/>
      <w:r>
        <w:rPr>
          <w:lang w:val="en-US"/>
        </w:rPr>
        <w:t>gameObject</w:t>
      </w:r>
      <w:proofErr w:type="spellEnd"/>
      <w:r>
        <w:rPr>
          <w:lang w:val="en-US"/>
        </w:rPr>
        <w:t xml:space="preserve"> :</w:t>
      </w:r>
      <w:proofErr w:type="gramEnd"/>
      <w:r>
        <w:rPr>
          <w:lang w:val="en-US"/>
        </w:rPr>
        <w:t xml:space="preserve"> </w:t>
      </w:r>
      <w:proofErr w:type="spellStart"/>
      <w:r>
        <w:rPr>
          <w:lang w:val="en-US"/>
        </w:rPr>
        <w:t>gameObjects</w:t>
      </w:r>
      <w:proofErr w:type="spellEnd"/>
    </w:p>
    <w:p w14:paraId="295FDF58" w14:textId="2D66468B" w:rsidR="00B14AFD" w:rsidRDefault="00B14AFD" w:rsidP="00F50A64">
      <w:pPr>
        <w:pStyle w:val="Kd"/>
        <w:rPr>
          <w:lang w:val="en-US"/>
        </w:rPr>
      </w:pPr>
      <w:r>
        <w:rPr>
          <w:lang w:val="en-US"/>
        </w:rPr>
        <w:tab/>
      </w:r>
      <w:r>
        <w:rPr>
          <w:lang w:val="en-US"/>
        </w:rPr>
        <w:tab/>
      </w:r>
      <w:proofErr w:type="spellStart"/>
      <w:r>
        <w:rPr>
          <w:lang w:val="en-US"/>
        </w:rPr>
        <w:t>gameObject</w:t>
      </w:r>
      <w:proofErr w:type="spellEnd"/>
      <w:r>
        <w:rPr>
          <w:lang w:val="en-US"/>
        </w:rPr>
        <w:t>-&gt;update (</w:t>
      </w:r>
      <w:proofErr w:type="spellStart"/>
      <w:r>
        <w:rPr>
          <w:lang w:val="en-US"/>
        </w:rPr>
        <w:t>elapsedTime</w:t>
      </w:r>
      <w:proofErr w:type="spellEnd"/>
      <w:proofErr w:type="gramStart"/>
      <w:r>
        <w:rPr>
          <w:lang w:val="en-US"/>
        </w:rPr>
        <w:t>);</w:t>
      </w:r>
      <w:proofErr w:type="gramEnd"/>
    </w:p>
    <w:p w14:paraId="3F26FC46" w14:textId="47AD10A5" w:rsidR="00B14AFD" w:rsidRDefault="00B14AFD" w:rsidP="00F50A64">
      <w:pPr>
        <w:pStyle w:val="Kd"/>
        <w:rPr>
          <w:lang w:val="en-US"/>
        </w:rPr>
      </w:pPr>
      <w:r>
        <w:rPr>
          <w:lang w:val="en-US"/>
        </w:rPr>
        <w:t>}</w:t>
      </w:r>
    </w:p>
    <w:p w14:paraId="55647516" w14:textId="55554CF3" w:rsidR="00B14AFD" w:rsidRPr="00B14AFD" w:rsidRDefault="00B14AFD" w:rsidP="00B14AFD">
      <w:proofErr w:type="spellStart"/>
      <w:r>
        <w:rPr>
          <w:lang w:val="en-US"/>
        </w:rPr>
        <w:t>Ez</w:t>
      </w:r>
      <w:proofErr w:type="spellEnd"/>
      <w:r>
        <w:rPr>
          <w:lang w:val="en-US"/>
        </w:rPr>
        <w:t xml:space="preserve"> a </w:t>
      </w:r>
      <w:proofErr w:type="spellStart"/>
      <w:r>
        <w:rPr>
          <w:lang w:val="en-US"/>
        </w:rPr>
        <w:t>minta</w:t>
      </w:r>
      <w:proofErr w:type="spellEnd"/>
      <w:r>
        <w:rPr>
          <w:lang w:val="en-US"/>
        </w:rPr>
        <w:t xml:space="preserve"> </w:t>
      </w:r>
      <w:proofErr w:type="spellStart"/>
      <w:r>
        <w:rPr>
          <w:lang w:val="en-US"/>
        </w:rPr>
        <w:t>gondoskodik</w:t>
      </w:r>
      <w:proofErr w:type="spellEnd"/>
      <w:r>
        <w:rPr>
          <w:lang w:val="en-US"/>
        </w:rPr>
        <w:t xml:space="preserve"> </w:t>
      </w:r>
      <w:proofErr w:type="spellStart"/>
      <w:r>
        <w:rPr>
          <w:lang w:val="en-US"/>
        </w:rPr>
        <w:t>arról</w:t>
      </w:r>
      <w:proofErr w:type="spellEnd"/>
      <w:r>
        <w:rPr>
          <w:lang w:val="en-US"/>
        </w:rPr>
        <w:t xml:space="preserve">, </w:t>
      </w:r>
      <w:proofErr w:type="spellStart"/>
      <w:r>
        <w:rPr>
          <w:lang w:val="en-US"/>
        </w:rPr>
        <w:t>hogy</w:t>
      </w:r>
      <w:proofErr w:type="spellEnd"/>
      <w:r>
        <w:rPr>
          <w:lang w:val="en-US"/>
        </w:rPr>
        <w:t xml:space="preserve"> </w:t>
      </w:r>
      <w:proofErr w:type="spellStart"/>
      <w:r>
        <w:rPr>
          <w:lang w:val="en-US"/>
        </w:rPr>
        <w:t>az</w:t>
      </w:r>
      <w:proofErr w:type="spellEnd"/>
      <w:r>
        <w:rPr>
          <w:lang w:val="en-US"/>
        </w:rPr>
        <w:t xml:space="preserve"> </w:t>
      </w:r>
      <w:proofErr w:type="spellStart"/>
      <w:r>
        <w:rPr>
          <w:lang w:val="en-US"/>
        </w:rPr>
        <w:t>adatszerkezet</w:t>
      </w:r>
      <w:proofErr w:type="spellEnd"/>
      <w:r>
        <w:rPr>
          <w:lang w:val="en-US"/>
        </w:rPr>
        <w:t xml:space="preserve"> </w:t>
      </w:r>
      <w:proofErr w:type="spellStart"/>
      <w:r>
        <w:rPr>
          <w:lang w:val="en-US"/>
        </w:rPr>
        <w:t>mindig</w:t>
      </w:r>
      <w:proofErr w:type="spellEnd"/>
      <w:r>
        <w:rPr>
          <w:lang w:val="en-US"/>
        </w:rPr>
        <w:t xml:space="preserve"> </w:t>
      </w:r>
      <w:proofErr w:type="spellStart"/>
      <w:r>
        <w:rPr>
          <w:lang w:val="en-US"/>
        </w:rPr>
        <w:t>frissüljön</w:t>
      </w:r>
      <w:proofErr w:type="spellEnd"/>
      <w:r>
        <w:rPr>
          <w:lang w:val="en-US"/>
        </w:rPr>
        <w:t>.</w:t>
      </w:r>
    </w:p>
    <w:p w14:paraId="5EA74A6C" w14:textId="3504150E" w:rsidR="00845D33" w:rsidRDefault="00845D33" w:rsidP="00845D33">
      <w:pPr>
        <w:pStyle w:val="Heading3"/>
      </w:pPr>
      <w:bookmarkStart w:id="18" w:name="_Toc89878852"/>
      <w:r>
        <w:t>Command</w:t>
      </w:r>
      <w:bookmarkEnd w:id="18"/>
    </w:p>
    <w:p w14:paraId="7888778D" w14:textId="72C725FF" w:rsidR="00B14AFD" w:rsidRDefault="00AC7A59" w:rsidP="00B14AFD">
      <w:r>
        <w:fldChar w:fldCharType="begin"/>
      </w:r>
      <w:r>
        <w:instrText xml:space="preserve"> REF _Ref86864031 \r \h </w:instrText>
      </w:r>
      <w:r>
        <w:fldChar w:fldCharType="separate"/>
      </w:r>
      <w:r w:rsidR="00A725DE">
        <w:t>[14]</w:t>
      </w:r>
      <w:r>
        <w:fldChar w:fldCharType="end"/>
      </w:r>
      <w:r>
        <w:t xml:space="preserve"> </w:t>
      </w:r>
      <w:r w:rsidR="00B14AFD">
        <w:t xml:space="preserve">Ez a minta lényegében a </w:t>
      </w:r>
      <w:proofErr w:type="spellStart"/>
      <w:r w:rsidR="00B14AFD">
        <w:t>callback</w:t>
      </w:r>
      <w:proofErr w:type="spellEnd"/>
      <w:r w:rsidR="00B14AFD">
        <w:t xml:space="preserve">-ek objektum orientált helyettesítői. Sajnos a motorban nem lehet teljesen mellőzni a </w:t>
      </w:r>
      <w:proofErr w:type="spellStart"/>
      <w:r w:rsidR="00B14AFD">
        <w:t>callback</w:t>
      </w:r>
      <w:proofErr w:type="spellEnd"/>
      <w:r w:rsidR="00B14AFD">
        <w:t xml:space="preserve">-ek használatát, mivel számos könyvtár és az </w:t>
      </w:r>
      <w:proofErr w:type="spellStart"/>
      <w:r w:rsidR="00B14AFD">
        <w:t>openGL</w:t>
      </w:r>
      <w:proofErr w:type="spellEnd"/>
      <w:r w:rsidR="00B14AFD">
        <w:t xml:space="preserve"> is használ </w:t>
      </w:r>
      <w:proofErr w:type="spellStart"/>
      <w:r w:rsidR="00B14AFD">
        <w:t>callback</w:t>
      </w:r>
      <w:proofErr w:type="spellEnd"/>
      <w:r w:rsidR="00B14AFD">
        <w:t xml:space="preserve"> függvényeket.</w:t>
      </w:r>
    </w:p>
    <w:p w14:paraId="690E47BC" w14:textId="0B4D1C18" w:rsidR="00B14AFD" w:rsidRDefault="0028219E" w:rsidP="00B14AFD">
      <w:r>
        <w:t xml:space="preserve">Lényegében a minta célja, hogy a felhasználó által adott inputokat átalakítsuk a program által végrehajtandó utasításokká, függvényekké. Ezenkívül szeretnénk azt elérni, hogy minél könnyebben le lehessen cserélni az egyes inputokra történő </w:t>
      </w:r>
      <w:r w:rsidR="0066435C">
        <w:t>reakciókat</w:t>
      </w:r>
      <w:r>
        <w:t xml:space="preserve">, </w:t>
      </w:r>
      <w:r w:rsidR="0066435C">
        <w:t>úgy,</w:t>
      </w:r>
      <w:r>
        <w:t xml:space="preserve"> hogy ezt akár a felhasználó is megtehesse.</w:t>
      </w:r>
    </w:p>
    <w:p w14:paraId="3A13780F" w14:textId="53315026" w:rsidR="0028219E" w:rsidRDefault="0028219E" w:rsidP="00B14AFD">
      <w:r>
        <w:t xml:space="preserve">Ehhez elsőként szükségünk van egy absztrakt osztályra, ami rendelkezik egy virtuális </w:t>
      </w:r>
      <w:proofErr w:type="spellStart"/>
      <w:r>
        <w:t>execute</w:t>
      </w:r>
      <w:proofErr w:type="spellEnd"/>
      <w:r>
        <w:t xml:space="preserve"> metódussal.</w:t>
      </w:r>
    </w:p>
    <w:p w14:paraId="25DC9401" w14:textId="4DB235AB" w:rsidR="0028219E" w:rsidRDefault="0028219E" w:rsidP="0028219E">
      <w:pPr>
        <w:pStyle w:val="Kd"/>
      </w:pPr>
      <w:proofErr w:type="spellStart"/>
      <w:r>
        <w:lastRenderedPageBreak/>
        <w:t>class</w:t>
      </w:r>
      <w:proofErr w:type="spellEnd"/>
      <w:r>
        <w:t xml:space="preserve"> Command</w:t>
      </w:r>
    </w:p>
    <w:p w14:paraId="48C1CC45" w14:textId="36AB76D3" w:rsidR="0028219E" w:rsidRDefault="0028219E" w:rsidP="0028219E">
      <w:pPr>
        <w:pStyle w:val="Kd"/>
        <w:rPr>
          <w:lang w:val="en-US"/>
        </w:rPr>
      </w:pPr>
      <w:r>
        <w:rPr>
          <w:lang w:val="en-US"/>
        </w:rPr>
        <w:t>{</w:t>
      </w:r>
    </w:p>
    <w:p w14:paraId="6AFA446E" w14:textId="76C7C642" w:rsidR="0028219E" w:rsidRDefault="0028219E" w:rsidP="0028219E">
      <w:pPr>
        <w:pStyle w:val="Kd"/>
        <w:ind w:left="0"/>
        <w:rPr>
          <w:lang w:val="en-US"/>
        </w:rPr>
      </w:pPr>
      <w:r>
        <w:rPr>
          <w:lang w:val="en-US"/>
        </w:rPr>
        <w:t xml:space="preserve">   public:</w:t>
      </w:r>
    </w:p>
    <w:p w14:paraId="690DC6CA" w14:textId="51E6669B" w:rsidR="0028219E" w:rsidRDefault="0028219E" w:rsidP="0028219E">
      <w:pPr>
        <w:pStyle w:val="Kd"/>
        <w:ind w:left="0"/>
        <w:rPr>
          <w:lang w:val="en-US"/>
        </w:rPr>
      </w:pPr>
      <w:r>
        <w:rPr>
          <w:lang w:val="en-US"/>
        </w:rPr>
        <w:tab/>
        <w:t xml:space="preserve">virtual execute (Actor actor) = </w:t>
      </w:r>
      <w:proofErr w:type="gramStart"/>
      <w:r>
        <w:rPr>
          <w:lang w:val="en-US"/>
        </w:rPr>
        <w:t>0;</w:t>
      </w:r>
      <w:proofErr w:type="gramEnd"/>
    </w:p>
    <w:p w14:paraId="5B7D1222" w14:textId="682D8DF2" w:rsidR="0028219E" w:rsidRPr="0028219E" w:rsidRDefault="0028219E" w:rsidP="0028219E">
      <w:pPr>
        <w:pStyle w:val="Kd"/>
        <w:rPr>
          <w:lang w:val="en-US"/>
        </w:rPr>
      </w:pPr>
      <w:r>
        <w:rPr>
          <w:lang w:val="en-US"/>
        </w:rPr>
        <w:t>}</w:t>
      </w:r>
    </w:p>
    <w:p w14:paraId="306A3297" w14:textId="10CEB4ED" w:rsidR="0028219E" w:rsidRDefault="0028219E" w:rsidP="00B14AFD">
      <w:r>
        <w:t xml:space="preserve">Arra, hogy paraméterül megkapjon egy </w:t>
      </w:r>
      <w:proofErr w:type="spellStart"/>
      <w:r>
        <w:t>actor</w:t>
      </w:r>
      <w:proofErr w:type="spellEnd"/>
      <w:r>
        <w:t>-t azért van szükség, hogy tudja min kell végrehajtani a függvényeket. Ezek után létrehozhatunk különböző parancsokat, amiket majd inputokhoz tudunk kötni.</w:t>
      </w:r>
    </w:p>
    <w:p w14:paraId="7FD8539E" w14:textId="37F538F2" w:rsidR="0028219E" w:rsidRDefault="0028219E" w:rsidP="0028219E">
      <w:pPr>
        <w:pStyle w:val="Kd"/>
        <w:rPr>
          <w:lang w:val="en-US"/>
        </w:rPr>
      </w:pPr>
      <w:proofErr w:type="spellStart"/>
      <w:r>
        <w:t>class</w:t>
      </w:r>
      <w:proofErr w:type="spellEnd"/>
      <w:r>
        <w:t xml:space="preserve"> </w:t>
      </w:r>
      <w:proofErr w:type="spellStart"/>
      <w:proofErr w:type="gramStart"/>
      <w:r>
        <w:t>JumpCommand</w:t>
      </w:r>
      <w:proofErr w:type="spellEnd"/>
      <w:r>
        <w:t xml:space="preserve"> </w:t>
      </w:r>
      <w:r>
        <w:rPr>
          <w:lang w:val="en-US"/>
        </w:rPr>
        <w:t>:</w:t>
      </w:r>
      <w:proofErr w:type="gramEnd"/>
      <w:r>
        <w:rPr>
          <w:lang w:val="en-US"/>
        </w:rPr>
        <w:t xml:space="preserve"> Command</w:t>
      </w:r>
    </w:p>
    <w:p w14:paraId="55965E13" w14:textId="48DCB465" w:rsidR="0028219E" w:rsidRDefault="0028219E" w:rsidP="0028219E">
      <w:pPr>
        <w:pStyle w:val="Kd"/>
        <w:rPr>
          <w:lang w:val="en-US"/>
        </w:rPr>
      </w:pPr>
      <w:r>
        <w:rPr>
          <w:lang w:val="en-US"/>
        </w:rPr>
        <w:t>{</w:t>
      </w:r>
    </w:p>
    <w:p w14:paraId="56014F72" w14:textId="06E10E19" w:rsidR="0028219E" w:rsidRDefault="0028219E" w:rsidP="0028219E">
      <w:pPr>
        <w:pStyle w:val="Kd"/>
        <w:rPr>
          <w:lang w:val="en-US"/>
        </w:rPr>
      </w:pPr>
      <w:r>
        <w:rPr>
          <w:lang w:val="en-US"/>
        </w:rPr>
        <w:t>public:</w:t>
      </w:r>
    </w:p>
    <w:p w14:paraId="52D92749" w14:textId="10D9B539" w:rsidR="0028219E" w:rsidRDefault="0028219E" w:rsidP="0028219E">
      <w:pPr>
        <w:pStyle w:val="Kd"/>
        <w:rPr>
          <w:lang w:val="en-US"/>
        </w:rPr>
      </w:pPr>
      <w:r>
        <w:rPr>
          <w:lang w:val="en-US"/>
        </w:rPr>
        <w:tab/>
        <w:t>virtual void execute (Actor actor) override</w:t>
      </w:r>
    </w:p>
    <w:p w14:paraId="55D43884" w14:textId="02E6900E" w:rsidR="0028219E" w:rsidRDefault="0028219E" w:rsidP="0028219E">
      <w:pPr>
        <w:pStyle w:val="Kd"/>
        <w:rPr>
          <w:lang w:val="en-US"/>
        </w:rPr>
      </w:pPr>
      <w:r>
        <w:rPr>
          <w:lang w:val="en-US"/>
        </w:rPr>
        <w:tab/>
        <w:t>{</w:t>
      </w:r>
    </w:p>
    <w:p w14:paraId="62311AB0" w14:textId="33C11D56" w:rsidR="0028219E" w:rsidRDefault="0028219E" w:rsidP="0028219E">
      <w:pPr>
        <w:pStyle w:val="Kd"/>
        <w:rPr>
          <w:lang w:val="en-US"/>
        </w:rPr>
      </w:pPr>
      <w:r>
        <w:rPr>
          <w:lang w:val="en-US"/>
        </w:rPr>
        <w:tab/>
      </w:r>
      <w:r>
        <w:rPr>
          <w:lang w:val="en-US"/>
        </w:rPr>
        <w:tab/>
      </w:r>
      <w:proofErr w:type="spellStart"/>
      <w:proofErr w:type="gramStart"/>
      <w:r>
        <w:rPr>
          <w:lang w:val="en-US"/>
        </w:rPr>
        <w:t>actor.jump</w:t>
      </w:r>
      <w:proofErr w:type="spellEnd"/>
      <w:proofErr w:type="gramEnd"/>
      <w:r>
        <w:rPr>
          <w:lang w:val="en-US"/>
        </w:rPr>
        <w:t xml:space="preserve"> ();</w:t>
      </w:r>
    </w:p>
    <w:p w14:paraId="13C901C1" w14:textId="0FE7C0D0" w:rsidR="0028219E" w:rsidRDefault="0028219E" w:rsidP="0028219E">
      <w:pPr>
        <w:pStyle w:val="Kd"/>
        <w:rPr>
          <w:lang w:val="en-US"/>
        </w:rPr>
      </w:pPr>
      <w:r>
        <w:rPr>
          <w:lang w:val="en-US"/>
        </w:rPr>
        <w:tab/>
        <w:t>}</w:t>
      </w:r>
    </w:p>
    <w:p w14:paraId="15FC504C" w14:textId="0BA13FAA" w:rsidR="0028219E" w:rsidRPr="0028219E" w:rsidRDefault="0028219E" w:rsidP="0028219E">
      <w:pPr>
        <w:pStyle w:val="Kd"/>
        <w:rPr>
          <w:lang w:val="en-US"/>
        </w:rPr>
      </w:pPr>
      <w:r>
        <w:rPr>
          <w:lang w:val="en-US"/>
        </w:rPr>
        <w:t>}</w:t>
      </w:r>
    </w:p>
    <w:p w14:paraId="64FFA71C" w14:textId="6C156BD6" w:rsidR="0028219E" w:rsidRDefault="0066435C" w:rsidP="00B14AFD">
      <w:r>
        <w:t>Meg</w:t>
      </w:r>
      <w:r w:rsidR="0028219E">
        <w:t xml:space="preserve"> kell mondanunk valahogy, hogy milyen input hatására melyik parancsnak kell </w:t>
      </w:r>
      <w:proofErr w:type="spellStart"/>
      <w:r w:rsidR="0028219E">
        <w:t>végrehajtódnia</w:t>
      </w:r>
      <w:proofErr w:type="spellEnd"/>
      <w:r w:rsidR="0028219E">
        <w:t>. Ehhez egy függvényre van szükség.</w:t>
      </w:r>
    </w:p>
    <w:p w14:paraId="31784763" w14:textId="13974918" w:rsidR="0028219E" w:rsidRDefault="0028219E" w:rsidP="0028219E">
      <w:pPr>
        <w:pStyle w:val="Kd"/>
        <w:rPr>
          <w:lang w:val="en-US"/>
        </w:rPr>
      </w:pPr>
      <w:r>
        <w:t>Command</w:t>
      </w:r>
      <w:r>
        <w:rPr>
          <w:lang w:val="en-US"/>
        </w:rPr>
        <w:t xml:space="preserve">* </w:t>
      </w:r>
      <w:proofErr w:type="spellStart"/>
      <w:r>
        <w:rPr>
          <w:lang w:val="en-US"/>
        </w:rPr>
        <w:t>handleInput</w:t>
      </w:r>
      <w:proofErr w:type="spellEnd"/>
      <w:r>
        <w:rPr>
          <w:lang w:val="en-US"/>
        </w:rPr>
        <w:t xml:space="preserve"> ()</w:t>
      </w:r>
    </w:p>
    <w:p w14:paraId="2DDBE2E1" w14:textId="5FBF0636" w:rsidR="0028219E" w:rsidRDefault="0028219E" w:rsidP="0028219E">
      <w:pPr>
        <w:pStyle w:val="Kd"/>
        <w:rPr>
          <w:lang w:val="en-US"/>
        </w:rPr>
      </w:pPr>
      <w:r>
        <w:rPr>
          <w:lang w:val="en-US"/>
        </w:rPr>
        <w:t>{</w:t>
      </w:r>
    </w:p>
    <w:p w14:paraId="3E5E3A95" w14:textId="68E09BCD" w:rsidR="0028219E" w:rsidRDefault="0028219E" w:rsidP="0028219E">
      <w:pPr>
        <w:pStyle w:val="Kd"/>
        <w:rPr>
          <w:lang w:val="en-US"/>
        </w:rPr>
      </w:pPr>
      <w:r>
        <w:rPr>
          <w:lang w:val="en-US"/>
        </w:rPr>
        <w:tab/>
        <w:t>if</w:t>
      </w:r>
      <w:r w:rsidR="00176573">
        <w:rPr>
          <w:lang w:val="en-US"/>
        </w:rPr>
        <w:t xml:space="preserve"> </w:t>
      </w:r>
      <w:r>
        <w:rPr>
          <w:lang w:val="en-US"/>
        </w:rPr>
        <w:t>(</w:t>
      </w:r>
      <w:proofErr w:type="spellStart"/>
      <w:r w:rsidR="00176573">
        <w:rPr>
          <w:lang w:val="en-US"/>
        </w:rPr>
        <w:t>spacePressed</w:t>
      </w:r>
      <w:proofErr w:type="spellEnd"/>
      <w:r w:rsidR="00176573">
        <w:rPr>
          <w:lang w:val="en-US"/>
        </w:rPr>
        <w:t xml:space="preserve"> ())</w:t>
      </w:r>
    </w:p>
    <w:p w14:paraId="0BC5E5D0" w14:textId="694F288C" w:rsidR="00176573" w:rsidRDefault="00176573" w:rsidP="0028219E">
      <w:pPr>
        <w:pStyle w:val="Kd"/>
        <w:rPr>
          <w:lang w:val="en-US"/>
        </w:rPr>
      </w:pPr>
      <w:r>
        <w:rPr>
          <w:lang w:val="en-US"/>
        </w:rPr>
        <w:tab/>
      </w:r>
      <w:r>
        <w:rPr>
          <w:lang w:val="en-US"/>
        </w:rPr>
        <w:tab/>
        <w:t xml:space="preserve">return new </w:t>
      </w:r>
      <w:proofErr w:type="spellStart"/>
      <w:r>
        <w:rPr>
          <w:lang w:val="en-US"/>
        </w:rPr>
        <w:t>JumpCommand</w:t>
      </w:r>
      <w:proofErr w:type="spellEnd"/>
      <w:r>
        <w:rPr>
          <w:lang w:val="en-US"/>
        </w:rPr>
        <w:t xml:space="preserve"> (</w:t>
      </w:r>
      <w:proofErr w:type="gramStart"/>
      <w:r>
        <w:rPr>
          <w:lang w:val="en-US"/>
        </w:rPr>
        <w:t>);</w:t>
      </w:r>
      <w:proofErr w:type="gramEnd"/>
    </w:p>
    <w:p w14:paraId="1CD38337" w14:textId="4D1F2D89" w:rsidR="00176573" w:rsidRDefault="00176573" w:rsidP="0028219E">
      <w:pPr>
        <w:pStyle w:val="Kd"/>
        <w:rPr>
          <w:lang w:val="en-US"/>
        </w:rPr>
      </w:pPr>
      <w:r>
        <w:rPr>
          <w:lang w:val="en-US"/>
        </w:rPr>
        <w:tab/>
        <w:t xml:space="preserve">return </w:t>
      </w:r>
      <w:proofErr w:type="spellStart"/>
      <w:proofErr w:type="gramStart"/>
      <w:r>
        <w:rPr>
          <w:lang w:val="en-US"/>
        </w:rPr>
        <w:t>nullptr</w:t>
      </w:r>
      <w:proofErr w:type="spellEnd"/>
      <w:r>
        <w:rPr>
          <w:lang w:val="en-US"/>
        </w:rPr>
        <w:t>;</w:t>
      </w:r>
      <w:proofErr w:type="gramEnd"/>
    </w:p>
    <w:p w14:paraId="4577516E" w14:textId="0D7BC19B" w:rsidR="0028219E" w:rsidRPr="0028219E" w:rsidRDefault="0028219E" w:rsidP="0028219E">
      <w:pPr>
        <w:pStyle w:val="Kd"/>
        <w:rPr>
          <w:lang w:val="en-US"/>
        </w:rPr>
      </w:pPr>
      <w:r>
        <w:rPr>
          <w:lang w:val="en-US"/>
        </w:rPr>
        <w:t>}</w:t>
      </w:r>
    </w:p>
    <w:p w14:paraId="4E5B6776" w14:textId="414181EC" w:rsidR="0028219E" w:rsidRDefault="00176573" w:rsidP="00B14AFD">
      <w:r>
        <w:t>Ez a függvény felel a parancsok és inputok összekapcsolásáért, vagyis ezt kell módosítani (vagy a hozzá tartozó osztályt) ha máshogy szeretnénk kezelni a bemenetet.</w:t>
      </w:r>
      <w:r w:rsidR="0066435C">
        <w:t xml:space="preserve"> A példában látható </w:t>
      </w:r>
      <w:proofErr w:type="spellStart"/>
      <w:r w:rsidR="0066435C">
        <w:t>spacePressed</w:t>
      </w:r>
      <w:proofErr w:type="spellEnd"/>
      <w:r w:rsidR="0066435C">
        <w:t xml:space="preserve"> függvény elrejti a platformfüggő </w:t>
      </w:r>
      <w:r w:rsidR="00D83F25">
        <w:t>bemenetkezelést.</w:t>
      </w:r>
    </w:p>
    <w:p w14:paraId="0B1F62AB" w14:textId="51C9A808" w:rsidR="00176573" w:rsidRDefault="00176573" w:rsidP="00B14AFD">
      <w:r>
        <w:t>Ezek után a maga a végrehajtás már egyszerűen megvalósítható.</w:t>
      </w:r>
    </w:p>
    <w:p w14:paraId="6FDD2148" w14:textId="48EA0C75" w:rsidR="00176573" w:rsidRPr="00176573" w:rsidRDefault="00176573" w:rsidP="00176573">
      <w:pPr>
        <w:pStyle w:val="Kd"/>
        <w:rPr>
          <w:lang w:val="en-US"/>
        </w:rPr>
      </w:pPr>
      <w:proofErr w:type="spellStart"/>
      <w:r>
        <w:t>handleInput</w:t>
      </w:r>
      <w:proofErr w:type="spellEnd"/>
      <w:r>
        <w:t xml:space="preserve"> </w:t>
      </w:r>
      <w:proofErr w:type="gramStart"/>
      <w:r>
        <w:rPr>
          <w:lang w:val="en-US"/>
        </w:rPr>
        <w:t>()-</w:t>
      </w:r>
      <w:proofErr w:type="gramEnd"/>
      <w:r>
        <w:rPr>
          <w:lang w:val="en-US"/>
        </w:rPr>
        <w:t>&gt;execute(actor);</w:t>
      </w:r>
    </w:p>
    <w:p w14:paraId="40402DEC" w14:textId="59273013" w:rsidR="00176573" w:rsidRDefault="00176573" w:rsidP="00B14AFD">
      <w:r>
        <w:t>A minta továbbfejleszthető a Command osztály okosításával, úgy, hogy a végrehajtott műveleteket vissza is lehessen vonni. Ehhez a végrehajtások ellentétjeit kell implementálni. Ennek a funkciónak elsősorban a tervező programoknál van nagy jelentősége és nem a játékoknál.</w:t>
      </w:r>
    </w:p>
    <w:p w14:paraId="4F6C3F83" w14:textId="04D149A8" w:rsidR="00176573" w:rsidRPr="00B14AFD" w:rsidRDefault="00176573" w:rsidP="00B14AFD">
      <w:r>
        <w:t xml:space="preserve">Hasznos továbbfejlesztés továbbá, hogy a végrehajtandó parancsokat eltároljuk, hogy az esetleges lassulások esetén se vesszenek el. Vagyis, ha a program éppen nem tudja végrehajtani a parancsot, akkor berakja egy tárolóba. Ebből a tárolóból </w:t>
      </w:r>
      <w:r>
        <w:lastRenderedPageBreak/>
        <w:t>folyamatosan hajtódnak végre a parancsok, úgy, hogy mindig az vesszük, amelyik legrégebben került bele (FIFO</w:t>
      </w:r>
      <w:r>
        <w:rPr>
          <w:rStyle w:val="FootnoteReference"/>
        </w:rPr>
        <w:footnoteReference w:id="5"/>
      </w:r>
      <w:r>
        <w:t>).</w:t>
      </w:r>
    </w:p>
    <w:p w14:paraId="3858BE94" w14:textId="77777777" w:rsidR="00487AE9" w:rsidRDefault="00845D33" w:rsidP="00845D33">
      <w:pPr>
        <w:pStyle w:val="Heading3"/>
      </w:pPr>
      <w:bookmarkStart w:id="19" w:name="_Toc89878853"/>
      <w:proofErr w:type="spellStart"/>
      <w:r>
        <w:t>Event</w:t>
      </w:r>
      <w:proofErr w:type="spellEnd"/>
      <w:r>
        <w:t xml:space="preserve"> </w:t>
      </w:r>
      <w:proofErr w:type="spellStart"/>
      <w:r>
        <w:t>Queue</w:t>
      </w:r>
      <w:bookmarkEnd w:id="19"/>
      <w:proofErr w:type="spellEnd"/>
      <w:r w:rsidR="002F4AC4">
        <w:t xml:space="preserve"> </w:t>
      </w:r>
    </w:p>
    <w:p w14:paraId="1D89A0AC" w14:textId="54848B5B" w:rsidR="00176573" w:rsidRDefault="002F4AC4" w:rsidP="00176573">
      <w:r>
        <w:fldChar w:fldCharType="begin"/>
      </w:r>
      <w:r>
        <w:instrText xml:space="preserve"> REF _Ref86864041 \r \h </w:instrText>
      </w:r>
      <w:r>
        <w:fldChar w:fldCharType="separate"/>
      </w:r>
      <w:r w:rsidR="00A725DE">
        <w:t>[15]</w:t>
      </w:r>
      <w:r>
        <w:fldChar w:fldCharType="end"/>
      </w:r>
      <w:r w:rsidR="00487AE9">
        <w:t xml:space="preserve"> </w:t>
      </w:r>
      <w:r w:rsidR="000D659F">
        <w:t>Lényege, hogy a felhasználó bemenetről érkező inputok megfelelően legyenek kezelve. Elsősorban az a lényege, hogy ne vesszen el bemenet és azok megfelelően legyenek feldolgozva.</w:t>
      </w:r>
    </w:p>
    <w:p w14:paraId="19680433" w14:textId="77777777" w:rsidR="0020396D" w:rsidRDefault="000D659F" w:rsidP="0020396D">
      <w:r>
        <w:t xml:space="preserve">Annak, hogy egy bemenet ne vesszen el viszonylag egyszerű a megoldása. Lényegében ugyanúgy kell megoldani, mint a fentebb </w:t>
      </w:r>
      <w:r w:rsidR="0020396D">
        <w:t>említett Command</w:t>
      </w:r>
      <w:r>
        <w:t xml:space="preserve"> minta esetén. A bemenetek akkor </w:t>
      </w:r>
      <w:proofErr w:type="spellStart"/>
      <w:r>
        <w:t>veszhetnek</w:t>
      </w:r>
      <w:proofErr w:type="spellEnd"/>
      <w:r>
        <w:t xml:space="preserve"> el, ha éppen nem tudjuk őket feldolgozni és ezért nem vesszük őket figyelembe. Ehhez szükség van egy FIFO </w:t>
      </w:r>
      <w:r w:rsidR="0020396D">
        <w:t>típusú</w:t>
      </w:r>
      <w:r>
        <w:t xml:space="preserve"> </w:t>
      </w:r>
      <w:r w:rsidR="0020396D">
        <w:t xml:space="preserve">tárolóra, amibe rakjuk be folyamatosan a beérkező adatokat és hajtjuk végre a legrégebben bent levőket. </w:t>
      </w:r>
    </w:p>
    <w:p w14:paraId="3B3CA3B9" w14:textId="392D066E" w:rsidR="0020396D" w:rsidRDefault="0020396D" w:rsidP="0020396D">
      <w:r>
        <w:t>Itt az lehet érdekes, hogy vannak-e olyan jelek, amik egymás után ismétlődnek, de igazából összevonhatóak eggyé. Például, ha előre szeretnénk menni akkor folyamatosan nyomjuk az előre nyilat. Normál esetben ez azt jelenti, hogy a szám</w:t>
      </w:r>
      <w:r w:rsidR="0038547C">
        <w:t>í</w:t>
      </w:r>
      <w:r>
        <w:t>tógépnek rengete</w:t>
      </w:r>
      <w:r w:rsidR="0038547C">
        <w:t>g</w:t>
      </w:r>
      <w:r>
        <w:t xml:space="preserve"> </w:t>
      </w:r>
      <w:r w:rsidRPr="0020396D">
        <w:t xml:space="preserve">“előre” inputot </w:t>
      </w:r>
      <w:r>
        <w:t xml:space="preserve">kell lekezelnie. Ezt optimalizálhatjuk úgy, hogy az egymást követő ilyen jeleket összevonjuk eggyé és csak az számít mennyi ideig tartott, nem pedig, hogy hányszor lett elküldve a jel. Itt arra kell figyelni, hogy mikor tehető ez meg és mikor kellen külön kezelni a bemenetek. </w:t>
      </w:r>
    </w:p>
    <w:p w14:paraId="5F899B71" w14:textId="0E1678C3" w:rsidR="0020396D" w:rsidRDefault="0020396D" w:rsidP="0020396D">
      <w:r>
        <w:t xml:space="preserve">A mások fontos szempont, hogy az egyes bemenetek feldolgozását követő végrehajtandó parancsok végrehajtása be is </w:t>
      </w:r>
      <w:r w:rsidR="000A13DB">
        <w:t>legyen fejezve</w:t>
      </w:r>
      <w:r>
        <w:t>.</w:t>
      </w:r>
      <w:r w:rsidR="000A13DB">
        <w:t xml:space="preserve"> Itt az alapján lehet kétféle parancsot meghatározni, hogy probléma-e, ha átlapolódnak. Például, ha hangot szeretnénk többször egymás után lejátszani, és nincs idejük befejeződni, akkor az a felhasználónak értelmetlen zaj lesz.</w:t>
      </w:r>
      <w:r>
        <w:t xml:space="preserve"> </w:t>
      </w:r>
      <w:r w:rsidR="00D83F25">
        <w:t>Ellenben,</w:t>
      </w:r>
      <w:r w:rsidR="000A13DB">
        <w:t xml:space="preserve"> ha mozgatunk valamit, ott nem kell erre akkor figyelmet fordítani.</w:t>
      </w:r>
    </w:p>
    <w:p w14:paraId="22DB1DA1" w14:textId="4949F8A4" w:rsidR="000A13DB" w:rsidRDefault="000A13DB" w:rsidP="0020396D">
      <w:r>
        <w:t>Ezt úgy tudjuk megoldani, hogy jelezzük mikor hajtódott végre egy parancs és csak azután vesszük a következőt.</w:t>
      </w:r>
    </w:p>
    <w:p w14:paraId="35D47529" w14:textId="2FC5CCF0" w:rsidR="000A13DB" w:rsidRPr="0020396D" w:rsidRDefault="000A13DB" w:rsidP="0020396D">
      <w:r>
        <w:t>Ez a minta annyira nem bírt nagy jelentőséggel ennek a motornak az elkészítésekor, de a továbbfejlesztések miatt fontosnak tartottam kitérni rá.</w:t>
      </w:r>
    </w:p>
    <w:p w14:paraId="424B5C72" w14:textId="77777777" w:rsidR="00487AE9" w:rsidRDefault="00845D33" w:rsidP="00845D33">
      <w:pPr>
        <w:pStyle w:val="Heading3"/>
      </w:pPr>
      <w:bookmarkStart w:id="20" w:name="_Toc89878854"/>
      <w:r>
        <w:lastRenderedPageBreak/>
        <w:t>Observer</w:t>
      </w:r>
      <w:bookmarkEnd w:id="20"/>
      <w:r w:rsidR="002F4AC4">
        <w:t xml:space="preserve"> </w:t>
      </w:r>
    </w:p>
    <w:p w14:paraId="4A6A7152" w14:textId="12D27892" w:rsidR="000A13DB" w:rsidRDefault="002F4AC4" w:rsidP="000A13DB">
      <w:r>
        <w:fldChar w:fldCharType="begin"/>
      </w:r>
      <w:r>
        <w:instrText xml:space="preserve"> REF _Ref86864058 \r \h </w:instrText>
      </w:r>
      <w:r>
        <w:fldChar w:fldCharType="separate"/>
      </w:r>
      <w:r w:rsidR="00A725DE">
        <w:t>[16]</w:t>
      </w:r>
      <w:r>
        <w:fldChar w:fldCharType="end"/>
      </w:r>
      <w:r w:rsidR="00487AE9">
        <w:t xml:space="preserve"> </w:t>
      </w:r>
      <w:r w:rsidR="00D83F25">
        <w:t>A</w:t>
      </w:r>
      <w:r w:rsidR="000A13DB">
        <w:t xml:space="preserve"> minta az egyik leggyakoribb a grafikus felhasználói felülettel rendelkező programok körében. Azokon belül is a </w:t>
      </w:r>
      <w:proofErr w:type="spellStart"/>
      <w:r w:rsidR="000A13DB">
        <w:t>Model-View-Control</w:t>
      </w:r>
      <w:proofErr w:type="spellEnd"/>
      <w:r w:rsidR="000A13DB">
        <w:t xml:space="preserve"> architektúrát</w:t>
      </w:r>
      <w:r w:rsidR="000C43F2">
        <w:fldChar w:fldCharType="begin"/>
      </w:r>
      <w:r w:rsidR="000C43F2">
        <w:instrText xml:space="preserve"> REF _Ref86869650 \r \h </w:instrText>
      </w:r>
      <w:r w:rsidR="000C43F2">
        <w:fldChar w:fldCharType="separate"/>
      </w:r>
      <w:r w:rsidR="00A725DE">
        <w:t>[19]</w:t>
      </w:r>
      <w:r w:rsidR="000C43F2">
        <w:fldChar w:fldCharType="end"/>
      </w:r>
      <w:r w:rsidR="000A13DB">
        <w:t xml:space="preserve"> használók</w:t>
      </w:r>
      <w:r w:rsidR="00D83F25">
        <w:t xml:space="preserve">nál </w:t>
      </w:r>
      <w:r w:rsidR="000A13DB">
        <w:t>a legelterjedtebb.</w:t>
      </w:r>
      <w:r w:rsidR="000C43F2">
        <w:t xml:space="preserve"> </w:t>
      </w:r>
    </w:p>
    <w:p w14:paraId="6A74DF55" w14:textId="4EE1755B" w:rsidR="000C43F2" w:rsidRDefault="000C43F2" w:rsidP="000A13DB">
      <w:r>
        <w:t xml:space="preserve">Abban könnyíti meg a dolgunkat, hogy ha valamilyen </w:t>
      </w:r>
      <w:proofErr w:type="spellStart"/>
      <w:r>
        <w:t>programbeli</w:t>
      </w:r>
      <w:proofErr w:type="spellEnd"/>
      <w:r>
        <w:t xml:space="preserve"> eseményt követően </w:t>
      </w:r>
      <w:r w:rsidR="00EE4B25">
        <w:t>szeretnénk arra valahogy reagálni, akkor nem kell zavaró függőségekkel és nehezen érthető feltételekkel teleszórni a kódot.</w:t>
      </w:r>
    </w:p>
    <w:p w14:paraId="558C4E97" w14:textId="3A6014E7" w:rsidR="00EE4B25" w:rsidRDefault="00EE4B25" w:rsidP="000A13DB">
      <w:r>
        <w:t>Úgy működik, hogy azokhoz az osztályokhoz, amiket értesíteni szeretnénk létrehozunk úgynevezett observer-</w:t>
      </w:r>
      <w:proofErr w:type="spellStart"/>
      <w:r>
        <w:t>eket</w:t>
      </w:r>
      <w:proofErr w:type="spellEnd"/>
      <w:r>
        <w:t>, amik egy közös őssel rendelkeznek.</w:t>
      </w:r>
    </w:p>
    <w:p w14:paraId="1511DF1D" w14:textId="5C413EDA" w:rsidR="00EE4B25" w:rsidRDefault="00EE4B25" w:rsidP="00EE4B25">
      <w:pPr>
        <w:pStyle w:val="Kd"/>
      </w:pPr>
      <w:proofErr w:type="spellStart"/>
      <w:r>
        <w:t>class</w:t>
      </w:r>
      <w:proofErr w:type="spellEnd"/>
      <w:r>
        <w:t xml:space="preserve"> Observer</w:t>
      </w:r>
    </w:p>
    <w:p w14:paraId="72706423" w14:textId="5E678CB0" w:rsidR="00EE4B25" w:rsidRDefault="00EE4B25" w:rsidP="00EE4B25">
      <w:pPr>
        <w:pStyle w:val="Kd"/>
        <w:rPr>
          <w:lang w:val="en-US"/>
        </w:rPr>
      </w:pPr>
      <w:r>
        <w:rPr>
          <w:lang w:val="en-US"/>
        </w:rPr>
        <w:t>{</w:t>
      </w:r>
    </w:p>
    <w:p w14:paraId="458D1387" w14:textId="067170A5" w:rsidR="00EE4B25" w:rsidRDefault="00EE4B25" w:rsidP="00EE4B25">
      <w:pPr>
        <w:pStyle w:val="Kd"/>
        <w:rPr>
          <w:lang w:val="en-US"/>
        </w:rPr>
      </w:pPr>
      <w:r>
        <w:rPr>
          <w:lang w:val="en-US"/>
        </w:rPr>
        <w:t>public:</w:t>
      </w:r>
    </w:p>
    <w:p w14:paraId="48FB2895" w14:textId="61BB7B1D" w:rsidR="00EE4B25" w:rsidRPr="00EE4B25" w:rsidRDefault="00EE4B25" w:rsidP="00EE4B25">
      <w:pPr>
        <w:pStyle w:val="Kd"/>
      </w:pPr>
      <w:r>
        <w:rPr>
          <w:lang w:val="en-US"/>
        </w:rPr>
        <w:tab/>
        <w:t xml:space="preserve">virtual void </w:t>
      </w:r>
      <w:proofErr w:type="spellStart"/>
      <w:r>
        <w:rPr>
          <w:lang w:val="en-US"/>
        </w:rPr>
        <w:t>onNotify</w:t>
      </w:r>
      <w:proofErr w:type="spellEnd"/>
      <w:r>
        <w:rPr>
          <w:lang w:val="en-US"/>
        </w:rPr>
        <w:t xml:space="preserve"> (</w:t>
      </w:r>
      <w:r w:rsidRPr="00EE4B25">
        <w:t xml:space="preserve">const </w:t>
      </w:r>
      <w:proofErr w:type="spellStart"/>
      <w:r w:rsidRPr="00EE4B25">
        <w:t>Entity</w:t>
      </w:r>
      <w:proofErr w:type="spellEnd"/>
      <w:r w:rsidRPr="00EE4B25">
        <w:t xml:space="preserve">&amp; </w:t>
      </w:r>
      <w:proofErr w:type="spellStart"/>
      <w:r w:rsidRPr="00EE4B25">
        <w:t>entity</w:t>
      </w:r>
      <w:proofErr w:type="spellEnd"/>
      <w:r w:rsidRPr="00EE4B25">
        <w:t xml:space="preserve">, </w:t>
      </w:r>
      <w:proofErr w:type="spellStart"/>
      <w:r w:rsidRPr="00EE4B25">
        <w:t>Event</w:t>
      </w:r>
      <w:proofErr w:type="spellEnd"/>
      <w:r w:rsidRPr="00EE4B25">
        <w:t xml:space="preserve"> </w:t>
      </w:r>
      <w:proofErr w:type="spellStart"/>
      <w:r w:rsidRPr="00EE4B25">
        <w:t>event</w:t>
      </w:r>
      <w:proofErr w:type="spellEnd"/>
      <w:r>
        <w:rPr>
          <w:lang w:val="en-US"/>
        </w:rPr>
        <w:t xml:space="preserve">) = </w:t>
      </w:r>
      <w:proofErr w:type="gramStart"/>
      <w:r>
        <w:rPr>
          <w:lang w:val="en-US"/>
        </w:rPr>
        <w:t>0;</w:t>
      </w:r>
      <w:proofErr w:type="gramEnd"/>
    </w:p>
    <w:p w14:paraId="75CC22CD" w14:textId="754DA983" w:rsidR="00EE4B25" w:rsidRDefault="00EE4B25" w:rsidP="00EE4B25">
      <w:pPr>
        <w:pStyle w:val="Kd"/>
        <w:rPr>
          <w:rFonts w:ascii="Source Code Pro" w:hAnsi="Source Code Pro" w:cs="Courier New"/>
          <w:color w:val="1481B8"/>
          <w:szCs w:val="20"/>
          <w:lang w:eastAsia="hu-HU"/>
        </w:rPr>
      </w:pPr>
      <w:r w:rsidRPr="0032308E">
        <w:t>}</w:t>
      </w:r>
      <w:r w:rsidRPr="00EE4B25">
        <w:rPr>
          <w:rFonts w:ascii="Source Code Pro" w:hAnsi="Source Code Pro" w:cs="Courier New"/>
          <w:color w:val="1481B8"/>
          <w:szCs w:val="20"/>
          <w:lang w:eastAsia="hu-HU"/>
        </w:rPr>
        <w:t xml:space="preserve"> </w:t>
      </w:r>
    </w:p>
    <w:p w14:paraId="53DB408C" w14:textId="6C832E72" w:rsidR="00C801F0" w:rsidRDefault="00C801F0" w:rsidP="00C801F0">
      <w:pPr>
        <w:rPr>
          <w:lang w:eastAsia="hu-HU"/>
        </w:rPr>
      </w:pPr>
      <w:r>
        <w:rPr>
          <w:lang w:eastAsia="hu-HU"/>
        </w:rPr>
        <w:t>Az egyes observer</w:t>
      </w:r>
      <w:r w:rsidR="00D83F25">
        <w:rPr>
          <w:lang w:eastAsia="hu-HU"/>
        </w:rPr>
        <w:t>-</w:t>
      </w:r>
      <w:r>
        <w:rPr>
          <w:lang w:eastAsia="hu-HU"/>
        </w:rPr>
        <w:t>ek értesítése után, a paraméterek segítségével el tudják végezni az adatszerkezeti módosításokat. Az olyan osztályokban, amik értesíteni szeretnének másikakat</w:t>
      </w:r>
      <w:r w:rsidR="00D83F25">
        <w:rPr>
          <w:lang w:eastAsia="hu-HU"/>
        </w:rPr>
        <w:t>,</w:t>
      </w:r>
      <w:r>
        <w:rPr>
          <w:lang w:eastAsia="hu-HU"/>
        </w:rPr>
        <w:t xml:space="preserve"> el kell tárolni az értesítendő </w:t>
      </w:r>
      <w:proofErr w:type="spellStart"/>
      <w:r>
        <w:rPr>
          <w:lang w:eastAsia="hu-HU"/>
        </w:rPr>
        <w:t>observerek</w:t>
      </w:r>
      <w:r w:rsidR="00D83F25">
        <w:rPr>
          <w:lang w:eastAsia="hu-HU"/>
        </w:rPr>
        <w:t>-</w:t>
      </w:r>
      <w:r>
        <w:rPr>
          <w:lang w:eastAsia="hu-HU"/>
        </w:rPr>
        <w:t>et</w:t>
      </w:r>
      <w:proofErr w:type="spellEnd"/>
      <w:r>
        <w:rPr>
          <w:lang w:eastAsia="hu-HU"/>
        </w:rPr>
        <w:t>,</w:t>
      </w:r>
      <w:r w:rsidR="00D83F25">
        <w:rPr>
          <w:lang w:eastAsia="hu-HU"/>
        </w:rPr>
        <w:t xml:space="preserve"> egy</w:t>
      </w:r>
      <w:r>
        <w:rPr>
          <w:lang w:eastAsia="hu-HU"/>
        </w:rPr>
        <w:t xml:space="preserve"> heterogén kollekcióban.</w:t>
      </w:r>
    </w:p>
    <w:p w14:paraId="0185677E" w14:textId="5C5474CB" w:rsidR="00C801F0" w:rsidRPr="00C801F0" w:rsidRDefault="00C801F0" w:rsidP="00C801F0">
      <w:pPr>
        <w:pStyle w:val="Kd"/>
        <w:rPr>
          <w:lang w:eastAsia="hu-HU"/>
        </w:rPr>
      </w:pPr>
      <w:r>
        <w:rPr>
          <w:lang w:eastAsia="hu-HU"/>
        </w:rPr>
        <w:t>List</w:t>
      </w:r>
      <w:r w:rsidRPr="00C801F0">
        <w:rPr>
          <w:lang w:eastAsia="hu-HU"/>
        </w:rPr>
        <w:t xml:space="preserve">&lt;Observer*&gt; </w:t>
      </w:r>
      <w:proofErr w:type="spellStart"/>
      <w:r w:rsidRPr="00C801F0">
        <w:rPr>
          <w:lang w:eastAsia="hu-HU"/>
        </w:rPr>
        <w:t>observers</w:t>
      </w:r>
      <w:proofErr w:type="spellEnd"/>
      <w:r w:rsidRPr="00C801F0">
        <w:rPr>
          <w:lang w:eastAsia="hu-HU"/>
        </w:rPr>
        <w:t>;</w:t>
      </w:r>
    </w:p>
    <w:p w14:paraId="2BA4BDE0" w14:textId="1D3A5809" w:rsidR="00C801F0" w:rsidRDefault="00C801F0" w:rsidP="00C801F0">
      <w:pPr>
        <w:rPr>
          <w:lang w:eastAsia="hu-HU"/>
        </w:rPr>
      </w:pPr>
      <w:r>
        <w:rPr>
          <w:lang w:eastAsia="hu-HU"/>
        </w:rPr>
        <w:t>Ezeknek utána meg kell hívni a megfelelő metódusát, hogy megtörténjék az értesítés.</w:t>
      </w:r>
    </w:p>
    <w:p w14:paraId="6250172D" w14:textId="6341FD03" w:rsidR="00C801F0" w:rsidRDefault="00C801F0" w:rsidP="00C801F0">
      <w:pPr>
        <w:pStyle w:val="Kd"/>
        <w:rPr>
          <w:lang w:eastAsia="hu-HU"/>
        </w:rPr>
      </w:pPr>
      <w:proofErr w:type="spellStart"/>
      <w:r>
        <w:rPr>
          <w:lang w:eastAsia="hu-HU"/>
        </w:rPr>
        <w:t>for</w:t>
      </w:r>
      <w:proofErr w:type="spellEnd"/>
      <w:r>
        <w:rPr>
          <w:lang w:eastAsia="hu-HU"/>
        </w:rPr>
        <w:t xml:space="preserve"> (Observer* </w:t>
      </w:r>
      <w:proofErr w:type="gramStart"/>
      <w:r>
        <w:rPr>
          <w:lang w:eastAsia="hu-HU"/>
        </w:rPr>
        <w:t>observer :</w:t>
      </w:r>
      <w:proofErr w:type="gramEnd"/>
      <w:r>
        <w:rPr>
          <w:lang w:eastAsia="hu-HU"/>
        </w:rPr>
        <w:t xml:space="preserve"> </w:t>
      </w:r>
      <w:proofErr w:type="spellStart"/>
      <w:r>
        <w:rPr>
          <w:lang w:eastAsia="hu-HU"/>
        </w:rPr>
        <w:t>observers</w:t>
      </w:r>
      <w:proofErr w:type="spellEnd"/>
      <w:r>
        <w:rPr>
          <w:lang w:eastAsia="hu-HU"/>
        </w:rPr>
        <w:t>)</w:t>
      </w:r>
    </w:p>
    <w:p w14:paraId="759444E9" w14:textId="3E4258F3" w:rsidR="00C801F0" w:rsidRDefault="00C801F0" w:rsidP="00C801F0">
      <w:pPr>
        <w:pStyle w:val="Kd"/>
        <w:rPr>
          <w:lang w:eastAsia="hu-HU"/>
        </w:rPr>
      </w:pPr>
      <w:r>
        <w:rPr>
          <w:lang w:eastAsia="hu-HU"/>
        </w:rPr>
        <w:tab/>
        <w:t>observer-&gt;</w:t>
      </w:r>
      <w:proofErr w:type="spellStart"/>
      <w:r>
        <w:rPr>
          <w:lang w:eastAsia="hu-HU"/>
        </w:rPr>
        <w:t>onNotify</w:t>
      </w:r>
      <w:proofErr w:type="spellEnd"/>
      <w:r>
        <w:rPr>
          <w:lang w:eastAsia="hu-HU"/>
        </w:rPr>
        <w:t xml:space="preserve"> (</w:t>
      </w:r>
      <w:r w:rsidRPr="00EE4B25">
        <w:t xml:space="preserve">const </w:t>
      </w:r>
      <w:proofErr w:type="spellStart"/>
      <w:r w:rsidRPr="00EE4B25">
        <w:t>Entity</w:t>
      </w:r>
      <w:proofErr w:type="spellEnd"/>
      <w:r w:rsidRPr="00EE4B25">
        <w:t xml:space="preserve">&amp; </w:t>
      </w:r>
      <w:proofErr w:type="spellStart"/>
      <w:r w:rsidRPr="00EE4B25">
        <w:t>entity</w:t>
      </w:r>
      <w:proofErr w:type="spellEnd"/>
      <w:r w:rsidRPr="00EE4B25">
        <w:t xml:space="preserve">, </w:t>
      </w:r>
      <w:proofErr w:type="spellStart"/>
      <w:r w:rsidRPr="00EE4B25">
        <w:t>Event</w:t>
      </w:r>
      <w:proofErr w:type="spellEnd"/>
      <w:r w:rsidRPr="00EE4B25">
        <w:t xml:space="preserve"> </w:t>
      </w:r>
      <w:proofErr w:type="spellStart"/>
      <w:r w:rsidRPr="00EE4B25">
        <w:t>event</w:t>
      </w:r>
      <w:proofErr w:type="spellEnd"/>
      <w:r>
        <w:rPr>
          <w:lang w:eastAsia="hu-HU"/>
        </w:rPr>
        <w:t>);</w:t>
      </w:r>
    </w:p>
    <w:p w14:paraId="58290D6F" w14:textId="7F99B668" w:rsidR="00C801F0" w:rsidRDefault="00C801F0" w:rsidP="00C801F0">
      <w:pPr>
        <w:rPr>
          <w:lang w:eastAsia="hu-HU"/>
        </w:rPr>
      </w:pPr>
      <w:r>
        <w:rPr>
          <w:lang w:eastAsia="hu-HU"/>
        </w:rPr>
        <w:t xml:space="preserve">Az egyes </w:t>
      </w:r>
      <w:proofErr w:type="spellStart"/>
      <w:r>
        <w:rPr>
          <w:lang w:eastAsia="hu-HU"/>
        </w:rPr>
        <w:t>observerek</w:t>
      </w:r>
      <w:r w:rsidR="00D83F25">
        <w:rPr>
          <w:lang w:eastAsia="hu-HU"/>
        </w:rPr>
        <w:t>-</w:t>
      </w:r>
      <w:r>
        <w:rPr>
          <w:lang w:eastAsia="hu-HU"/>
        </w:rPr>
        <w:t>et</w:t>
      </w:r>
      <w:proofErr w:type="spellEnd"/>
      <w:r>
        <w:rPr>
          <w:lang w:eastAsia="hu-HU"/>
        </w:rPr>
        <w:t xml:space="preserve"> össze kell kötni az adatszerkezettel, hogy tudja azt módosítani. Ezt tehetjük leszármazással (az Observer osztályból) vagy tartalmazással. Célszerű tartalmazást használni, mivel a leszármazáskor sérül a </w:t>
      </w:r>
      <w:proofErr w:type="spellStart"/>
      <w:r>
        <w:rPr>
          <w:lang w:eastAsia="hu-HU"/>
        </w:rPr>
        <w:t>Single</w:t>
      </w:r>
      <w:proofErr w:type="spellEnd"/>
      <w:r>
        <w:rPr>
          <w:lang w:eastAsia="hu-HU"/>
        </w:rPr>
        <w:t xml:space="preserve"> Responsibility elve.</w:t>
      </w:r>
    </w:p>
    <w:p w14:paraId="7FBF4BBC" w14:textId="3D35C2D5" w:rsidR="00C801F0" w:rsidRPr="00EE4B25" w:rsidRDefault="00C801F0" w:rsidP="00C801F0">
      <w:pPr>
        <w:rPr>
          <w:lang w:eastAsia="hu-HU"/>
        </w:rPr>
      </w:pPr>
      <w:r>
        <w:rPr>
          <w:lang w:eastAsia="hu-HU"/>
        </w:rPr>
        <w:t xml:space="preserve">Az observer minta a </w:t>
      </w:r>
      <w:proofErr w:type="spellStart"/>
      <w:r>
        <w:rPr>
          <w:lang w:eastAsia="hu-HU"/>
        </w:rPr>
        <w:t>Model-View-Controller</w:t>
      </w:r>
      <w:proofErr w:type="spellEnd"/>
      <w:r>
        <w:rPr>
          <w:lang w:eastAsia="hu-HU"/>
        </w:rPr>
        <w:t xml:space="preserve"> architektúrán kívül </w:t>
      </w:r>
      <w:proofErr w:type="spellStart"/>
      <w:r>
        <w:rPr>
          <w:lang w:eastAsia="hu-HU"/>
        </w:rPr>
        <w:t>achievement</w:t>
      </w:r>
      <w:proofErr w:type="spellEnd"/>
      <w:r>
        <w:rPr>
          <w:lang w:eastAsia="hu-HU"/>
        </w:rPr>
        <w:t>-ek kezelésére is rendkívül alkalmas.</w:t>
      </w:r>
      <w:r w:rsidR="00D83F25">
        <w:rPr>
          <w:lang w:eastAsia="hu-HU"/>
        </w:rPr>
        <w:t xml:space="preserve"> Az </w:t>
      </w:r>
      <w:proofErr w:type="spellStart"/>
      <w:r w:rsidR="00D83F25">
        <w:rPr>
          <w:lang w:eastAsia="hu-HU"/>
        </w:rPr>
        <w:t>achievement</w:t>
      </w:r>
      <w:proofErr w:type="spellEnd"/>
      <w:r w:rsidR="00D83F25">
        <w:rPr>
          <w:lang w:eastAsia="hu-HU"/>
        </w:rPr>
        <w:t>-ek arra használatosak, hogy nyomon tudjuk követni és visszajelezni a játékos teljesítményét.</w:t>
      </w:r>
    </w:p>
    <w:p w14:paraId="250ABC0C" w14:textId="0EBC89BF" w:rsidR="00EE4B25" w:rsidRPr="00EE4B25" w:rsidRDefault="00EE4B25" w:rsidP="00EE4B25">
      <w:pPr>
        <w:pStyle w:val="Kd"/>
      </w:pPr>
    </w:p>
    <w:p w14:paraId="06621F93" w14:textId="77777777" w:rsidR="00487AE9" w:rsidRDefault="00845D33" w:rsidP="00845D33">
      <w:pPr>
        <w:pStyle w:val="Heading3"/>
      </w:pPr>
      <w:bookmarkStart w:id="21" w:name="_Toc89878855"/>
      <w:proofErr w:type="spellStart"/>
      <w:r>
        <w:lastRenderedPageBreak/>
        <w:t>Singleton</w:t>
      </w:r>
      <w:bookmarkEnd w:id="21"/>
      <w:proofErr w:type="spellEnd"/>
      <w:r w:rsidR="002F4AC4">
        <w:t xml:space="preserve"> </w:t>
      </w:r>
    </w:p>
    <w:p w14:paraId="53F2F757" w14:textId="4ABFD2C8" w:rsidR="00C801F0" w:rsidRDefault="002F4AC4" w:rsidP="00C801F0">
      <w:r>
        <w:fldChar w:fldCharType="begin"/>
      </w:r>
      <w:r>
        <w:instrText xml:space="preserve"> REF _Ref86864065 \r \h </w:instrText>
      </w:r>
      <w:r>
        <w:fldChar w:fldCharType="separate"/>
      </w:r>
      <w:r w:rsidR="00A725DE">
        <w:t>[17]</w:t>
      </w:r>
      <w:r>
        <w:fldChar w:fldCharType="end"/>
      </w:r>
      <w:r w:rsidR="00487AE9">
        <w:t xml:space="preserve"> </w:t>
      </w:r>
      <w:r w:rsidR="0049456A">
        <w:t>A minták bevezetésekor volt szó arról, hogy ésszel kel használni őket. Ez erre a mintára hatványozottan igaz. Ennek oka, hogy ez a minta nagyon egyszerű és nagyon sokszor a rossz tervezést követően egyszerűen lehet vele hibákat javítani.</w:t>
      </w:r>
    </w:p>
    <w:p w14:paraId="1DFE4532" w14:textId="7BAF9783" w:rsidR="0049456A" w:rsidRDefault="0049456A" w:rsidP="00C801F0">
      <w:r>
        <w:t>A lényeg, hogy vannak olyan objektumok, amikből csupán egy létezése indokolt. Ilyenkor felmerül, hogy ezt az egy példányt minél több helyről szeretnénk elérni. Ez könnyen ahhoz vezethet, hogy van egy globális isten osztályunk,</w:t>
      </w:r>
      <w:r w:rsidR="00D83F25">
        <w:t xml:space="preserve"> amit minden más használ és módosít. Ez</w:t>
      </w:r>
      <w:r>
        <w:t xml:space="preserve"> számtalan objektum orientált elvet sért meg.</w:t>
      </w:r>
    </w:p>
    <w:p w14:paraId="08A8194C" w14:textId="1296AEB2" w:rsidR="0049456A" w:rsidRDefault="0049456A" w:rsidP="00C801F0">
      <w:r>
        <w:t xml:space="preserve">Implementálás szempontjából ez statikus függvényeket jelent, amiken keresztül lehet a </w:t>
      </w:r>
      <w:proofErr w:type="spellStart"/>
      <w:r>
        <w:t>singleton</w:t>
      </w:r>
      <w:proofErr w:type="spellEnd"/>
      <w:r>
        <w:t xml:space="preserve"> osztályt módosítani. </w:t>
      </w:r>
    </w:p>
    <w:p w14:paraId="6830E380" w14:textId="4C21F966" w:rsidR="0049456A" w:rsidRDefault="0049456A" w:rsidP="0049456A">
      <w:pPr>
        <w:pStyle w:val="Kd"/>
      </w:pPr>
      <w:proofErr w:type="spellStart"/>
      <w:r>
        <w:t>class</w:t>
      </w:r>
      <w:proofErr w:type="spellEnd"/>
      <w:r>
        <w:t xml:space="preserve"> </w:t>
      </w:r>
      <w:proofErr w:type="spellStart"/>
      <w:r>
        <w:t>Singleton</w:t>
      </w:r>
      <w:proofErr w:type="spellEnd"/>
    </w:p>
    <w:p w14:paraId="2BFDC53D" w14:textId="57A73D3F" w:rsidR="0049456A" w:rsidRDefault="0049456A" w:rsidP="0049456A">
      <w:pPr>
        <w:pStyle w:val="Kd"/>
        <w:rPr>
          <w:lang w:val="en-US"/>
        </w:rPr>
      </w:pPr>
      <w:r>
        <w:rPr>
          <w:lang w:val="en-US"/>
        </w:rPr>
        <w:t>{</w:t>
      </w:r>
    </w:p>
    <w:p w14:paraId="45E581D0" w14:textId="30DA8059" w:rsidR="0049456A" w:rsidRDefault="0049456A" w:rsidP="0049456A">
      <w:pPr>
        <w:pStyle w:val="Kd"/>
        <w:rPr>
          <w:lang w:val="en-US"/>
        </w:rPr>
      </w:pPr>
      <w:r>
        <w:rPr>
          <w:lang w:val="en-US"/>
        </w:rPr>
        <w:t>public:</w:t>
      </w:r>
    </w:p>
    <w:p w14:paraId="497AA8E7" w14:textId="534DF761" w:rsidR="0049456A" w:rsidRDefault="0049456A" w:rsidP="0049456A">
      <w:pPr>
        <w:pStyle w:val="Kd"/>
        <w:rPr>
          <w:lang w:val="en-US"/>
        </w:rPr>
      </w:pPr>
      <w:r>
        <w:rPr>
          <w:lang w:val="en-US"/>
        </w:rPr>
        <w:tab/>
        <w:t>static Singleton* instance</w:t>
      </w:r>
      <w:r w:rsidR="002637AA">
        <w:rPr>
          <w:lang w:val="en-US"/>
        </w:rPr>
        <w:t xml:space="preserve"> ()</w:t>
      </w:r>
    </w:p>
    <w:p w14:paraId="7118215F" w14:textId="110B7D9A" w:rsidR="002637AA" w:rsidRDefault="002637AA" w:rsidP="0049456A">
      <w:pPr>
        <w:pStyle w:val="Kd"/>
        <w:rPr>
          <w:lang w:val="en-US"/>
        </w:rPr>
      </w:pPr>
      <w:r>
        <w:rPr>
          <w:lang w:val="en-US"/>
        </w:rPr>
        <w:tab/>
        <w:t>{</w:t>
      </w:r>
    </w:p>
    <w:p w14:paraId="00DE40FC" w14:textId="7591A5AF" w:rsidR="002637AA" w:rsidRDefault="002637AA" w:rsidP="0049456A">
      <w:pPr>
        <w:pStyle w:val="Kd"/>
        <w:rPr>
          <w:lang w:val="en-US"/>
        </w:rPr>
      </w:pPr>
      <w:r>
        <w:rPr>
          <w:lang w:val="en-US"/>
        </w:rPr>
        <w:tab/>
      </w:r>
      <w:r>
        <w:rPr>
          <w:lang w:val="en-US"/>
        </w:rPr>
        <w:tab/>
        <w:t xml:space="preserve">if (instance == </w:t>
      </w:r>
      <w:proofErr w:type="spellStart"/>
      <w:r>
        <w:rPr>
          <w:lang w:val="en-US"/>
        </w:rPr>
        <w:t>nullptr</w:t>
      </w:r>
      <w:proofErr w:type="spellEnd"/>
      <w:r>
        <w:rPr>
          <w:lang w:val="en-US"/>
        </w:rPr>
        <w:t>)</w:t>
      </w:r>
    </w:p>
    <w:p w14:paraId="6F8E23F5" w14:textId="30199814" w:rsidR="002637AA" w:rsidRDefault="002637AA" w:rsidP="0049456A">
      <w:pPr>
        <w:pStyle w:val="Kd"/>
        <w:rPr>
          <w:lang w:val="en-US"/>
        </w:rPr>
      </w:pPr>
      <w:r>
        <w:rPr>
          <w:lang w:val="en-US"/>
        </w:rPr>
        <w:tab/>
      </w:r>
      <w:r>
        <w:rPr>
          <w:lang w:val="en-US"/>
        </w:rPr>
        <w:tab/>
      </w:r>
      <w:r>
        <w:rPr>
          <w:lang w:val="en-US"/>
        </w:rPr>
        <w:tab/>
        <w:t>instance = new Singleton (</w:t>
      </w:r>
      <w:proofErr w:type="gramStart"/>
      <w:r>
        <w:rPr>
          <w:lang w:val="en-US"/>
        </w:rPr>
        <w:t>);</w:t>
      </w:r>
      <w:proofErr w:type="gramEnd"/>
    </w:p>
    <w:p w14:paraId="6EAB8E6A" w14:textId="3F34A5D5" w:rsidR="002637AA" w:rsidRDefault="002637AA" w:rsidP="0049456A">
      <w:pPr>
        <w:pStyle w:val="Kd"/>
        <w:rPr>
          <w:lang w:val="en-US"/>
        </w:rPr>
      </w:pPr>
      <w:r>
        <w:rPr>
          <w:lang w:val="en-US"/>
        </w:rPr>
        <w:tab/>
      </w:r>
      <w:r>
        <w:rPr>
          <w:lang w:val="en-US"/>
        </w:rPr>
        <w:tab/>
        <w:t xml:space="preserve">return </w:t>
      </w:r>
      <w:proofErr w:type="gramStart"/>
      <w:r>
        <w:rPr>
          <w:lang w:val="en-US"/>
        </w:rPr>
        <w:t>singleton;</w:t>
      </w:r>
      <w:proofErr w:type="gramEnd"/>
    </w:p>
    <w:p w14:paraId="2EC4FAA8" w14:textId="14D4EDBC" w:rsidR="002637AA" w:rsidRDefault="002637AA" w:rsidP="0049456A">
      <w:pPr>
        <w:pStyle w:val="Kd"/>
        <w:rPr>
          <w:lang w:val="en-US"/>
        </w:rPr>
      </w:pPr>
      <w:r>
        <w:rPr>
          <w:lang w:val="en-US"/>
        </w:rPr>
        <w:tab/>
        <w:t>}</w:t>
      </w:r>
    </w:p>
    <w:p w14:paraId="1667473F" w14:textId="0F6B920D" w:rsidR="0049456A" w:rsidRDefault="0049456A" w:rsidP="0049456A">
      <w:pPr>
        <w:pStyle w:val="Kd"/>
        <w:rPr>
          <w:lang w:val="en-US"/>
        </w:rPr>
      </w:pPr>
      <w:r>
        <w:rPr>
          <w:lang w:val="en-US"/>
        </w:rPr>
        <w:t>private:</w:t>
      </w:r>
    </w:p>
    <w:p w14:paraId="2CCEC149" w14:textId="460956FC" w:rsidR="0049456A" w:rsidRDefault="0049456A" w:rsidP="0049456A">
      <w:pPr>
        <w:pStyle w:val="Kd"/>
        <w:rPr>
          <w:lang w:val="en-US"/>
        </w:rPr>
      </w:pPr>
      <w:r>
        <w:rPr>
          <w:lang w:val="en-US"/>
        </w:rPr>
        <w:tab/>
        <w:t xml:space="preserve">static Singleton* </w:t>
      </w:r>
      <w:proofErr w:type="gramStart"/>
      <w:r>
        <w:rPr>
          <w:lang w:val="en-US"/>
        </w:rPr>
        <w:t>instance;</w:t>
      </w:r>
      <w:proofErr w:type="gramEnd"/>
    </w:p>
    <w:p w14:paraId="22A02621" w14:textId="61CAB398" w:rsidR="0049456A" w:rsidRDefault="0049456A" w:rsidP="0049456A">
      <w:pPr>
        <w:pStyle w:val="Kd"/>
        <w:rPr>
          <w:lang w:val="en-US"/>
        </w:rPr>
      </w:pPr>
      <w:r>
        <w:rPr>
          <w:lang w:val="en-US"/>
        </w:rPr>
        <w:t>}</w:t>
      </w:r>
    </w:p>
    <w:p w14:paraId="3858B88B" w14:textId="3EAC7CAB" w:rsidR="002637AA" w:rsidRDefault="002637AA" w:rsidP="0049456A">
      <w:pPr>
        <w:pStyle w:val="Kd"/>
        <w:rPr>
          <w:lang w:val="en-US"/>
        </w:rPr>
      </w:pPr>
    </w:p>
    <w:p w14:paraId="7A379398" w14:textId="0410A599" w:rsidR="002637AA" w:rsidRPr="0049456A" w:rsidRDefault="002637AA" w:rsidP="0049456A">
      <w:pPr>
        <w:pStyle w:val="Kd"/>
        <w:rPr>
          <w:lang w:val="en-US"/>
        </w:rPr>
      </w:pPr>
      <w:proofErr w:type="gramStart"/>
      <w:r>
        <w:rPr>
          <w:lang w:val="en-US"/>
        </w:rPr>
        <w:t>Singleton::</w:t>
      </w:r>
      <w:proofErr w:type="gramEnd"/>
      <w:r>
        <w:rPr>
          <w:lang w:val="en-US"/>
        </w:rPr>
        <w:t>instance ();</w:t>
      </w:r>
    </w:p>
    <w:p w14:paraId="7F0A830B" w14:textId="4DC821AC" w:rsidR="0049456A" w:rsidRDefault="002637AA" w:rsidP="00C801F0">
      <w:r>
        <w:t>Gyakori használat például, ha egy ablakunk van, amire minden ki szeretne rajzolni. Ekkor helytelen több ablak példányt létrehozni, mert konfliktusban lennének egymással.</w:t>
      </w:r>
      <w:r w:rsidR="00D83F25">
        <w:t xml:space="preserve"> Az említett példa nem minden környezetben állja meg a helyét, </w:t>
      </w:r>
      <w:proofErr w:type="gramStart"/>
      <w:r w:rsidR="00D83F25">
        <w:t>van</w:t>
      </w:r>
      <w:proofErr w:type="gramEnd"/>
      <w:r w:rsidR="00D83F25">
        <w:t xml:space="preserve"> amikor indokolt több ablak példány független létezése.</w:t>
      </w:r>
    </w:p>
    <w:p w14:paraId="710ABE2A" w14:textId="54E45D54" w:rsidR="002637AA" w:rsidRDefault="002637AA" w:rsidP="00C801F0">
      <w:r>
        <w:t>Másik példa</w:t>
      </w:r>
      <w:r w:rsidR="00D83F25">
        <w:t xml:space="preserve"> </w:t>
      </w:r>
      <w:r>
        <w:t xml:space="preserve">egy log rendszer. </w:t>
      </w:r>
      <w:r w:rsidR="00D83F25">
        <w:t>Ezt</w:t>
      </w:r>
      <w:r>
        <w:t xml:space="preserve"> a program minden részéről szeretnénk használni. Ekkor lehetséges, hogy a többszöri </w:t>
      </w:r>
      <w:proofErr w:type="spellStart"/>
      <w:r>
        <w:t>példányosítás</w:t>
      </w:r>
      <w:proofErr w:type="spellEnd"/>
      <w:r>
        <w:t xml:space="preserve"> nem okozna konfliktust, de teljes mértékig felesleg, mivel egy közös erőforrás is el tudja látn</w:t>
      </w:r>
      <w:r w:rsidR="00D83F25">
        <w:t xml:space="preserve">i a </w:t>
      </w:r>
      <w:r>
        <w:t>feladat</w:t>
      </w:r>
      <w:r w:rsidR="00D83F25">
        <w:t>ot</w:t>
      </w:r>
      <w:r>
        <w:t>, tartalmazni a szükséges adatokat. Ez azért is előnyös, mert ha valahol módosítunk egy beállítást, az azt eredményezi, hogy mindenhol a módosításnak megfelelően fog működni, ez pedig megőrzi az egységességét (fontos szem előtt tartani, hogy ez valóban célunk-e).</w:t>
      </w:r>
    </w:p>
    <w:p w14:paraId="11E92E10" w14:textId="02CB6146" w:rsidR="002637AA" w:rsidRPr="00C801F0" w:rsidRDefault="002637AA" w:rsidP="00C801F0">
      <w:r>
        <w:t xml:space="preserve">Fontos leszögezni, hogy ha felmerül </w:t>
      </w:r>
      <w:r w:rsidR="00D83F25">
        <w:t>egy</w:t>
      </w:r>
      <w:r>
        <w:t xml:space="preserve"> </w:t>
      </w:r>
      <w:proofErr w:type="spellStart"/>
      <w:r>
        <w:t>Singleton</w:t>
      </w:r>
      <w:proofErr w:type="spellEnd"/>
      <w:r>
        <w:t xml:space="preserve"> osztály gondolat</w:t>
      </w:r>
      <w:r w:rsidR="00D83F25">
        <w:t>a</w:t>
      </w:r>
      <w:r>
        <w:t>, gondoljuk át kétszer is, hogy tényleg ez-e a helyes megoldás. Ha rosszul használjuk, az óriási gondokat tud okozni.</w:t>
      </w:r>
    </w:p>
    <w:p w14:paraId="4F19F9DE" w14:textId="77777777" w:rsidR="00487AE9" w:rsidRDefault="00845D33" w:rsidP="00845D33">
      <w:pPr>
        <w:pStyle w:val="Heading3"/>
      </w:pPr>
      <w:bookmarkStart w:id="22" w:name="_Toc89878856"/>
      <w:proofErr w:type="spellStart"/>
      <w:r>
        <w:lastRenderedPageBreak/>
        <w:t>State</w:t>
      </w:r>
      <w:bookmarkEnd w:id="22"/>
      <w:proofErr w:type="spellEnd"/>
      <w:r w:rsidR="002F4AC4">
        <w:t xml:space="preserve"> </w:t>
      </w:r>
    </w:p>
    <w:p w14:paraId="138799D8" w14:textId="4F581EA3" w:rsidR="002637AA" w:rsidRDefault="002F4AC4" w:rsidP="002637AA">
      <w:r>
        <w:fldChar w:fldCharType="begin"/>
      </w:r>
      <w:r>
        <w:instrText xml:space="preserve"> REF _Ref86864074 \r \h </w:instrText>
      </w:r>
      <w:r>
        <w:fldChar w:fldCharType="separate"/>
      </w:r>
      <w:r w:rsidR="00A725DE">
        <w:t>[18]</w:t>
      </w:r>
      <w:r>
        <w:fldChar w:fldCharType="end"/>
      </w:r>
      <w:r w:rsidR="00487AE9">
        <w:t xml:space="preserve"> </w:t>
      </w:r>
      <w:r w:rsidR="002637AA">
        <w:t>Ez a minta lényegében az állapotgépekről szól. A játékoknál gyakran előfordul, hogy az adott állapottól függ, hogy mit tudunk csinálni és mit nem. Például, ha ugrani szeretnénk akkor figyelembe kell venni, hogy nem vagyunk-e a levegőben. Mert ha igen akkor nem tudunk megint ugrani (kivéve, ha olyan a játék).</w:t>
      </w:r>
    </w:p>
    <w:p w14:paraId="0CBCD22D" w14:textId="7069593F" w:rsidR="002637AA" w:rsidRDefault="002637AA" w:rsidP="002637AA">
      <w:r>
        <w:t xml:space="preserve">Az állapotgépek legszemléletesebben gráfként vagy táblázatként ábrázolhatóak. A lényegük, hogy vannak állapotok és események. </w:t>
      </w:r>
      <w:r w:rsidR="00DE72E5">
        <w:t>Az határoz meg egy állapotgépet, hogy milyen állapotból milyen esemény hatásár</w:t>
      </w:r>
      <w:r w:rsidR="0038547C">
        <w:t>a</w:t>
      </w:r>
      <w:r w:rsidR="00DE72E5">
        <w:t xml:space="preserve"> milyen állapotba tudunk eljutni. Például a </w:t>
      </w:r>
      <w:r w:rsidR="00DE72E5" w:rsidRPr="00DE72E5">
        <w:t>“</w:t>
      </w:r>
      <w:r w:rsidR="00DE72E5">
        <w:t>földön</w:t>
      </w:r>
      <w:r w:rsidR="00DE72E5" w:rsidRPr="00DE72E5">
        <w:t>” állapotról az ugrás parancs hatására eljuthatunk a “levegőb</w:t>
      </w:r>
      <w:r w:rsidR="00DE72E5">
        <w:t>en</w:t>
      </w:r>
      <w:r w:rsidR="00DE72E5" w:rsidRPr="00DE72E5">
        <w:t>”</w:t>
      </w:r>
      <w:r w:rsidR="00DE72E5">
        <w:t xml:space="preserve"> állapotba, ahol viszont az ugrás parancsot kiadva nem történik semmi.</w:t>
      </w:r>
    </w:p>
    <w:p w14:paraId="7AFF9D7F" w14:textId="7D68B491" w:rsidR="00DE72E5" w:rsidRDefault="00DE72E5" w:rsidP="002637AA">
      <w:r>
        <w:t xml:space="preserve">Az implementálás rengeteg feltételt tartalmaz ezért nagyon fontos a beszédes </w:t>
      </w:r>
      <w:r w:rsidR="009555EA">
        <w:t>elnevezés</w:t>
      </w:r>
      <w:r>
        <w:t xml:space="preserve"> és a megfelelő típushasználat.</w:t>
      </w:r>
    </w:p>
    <w:p w14:paraId="04C730DC" w14:textId="59E2EBC9" w:rsidR="003E6C86" w:rsidRDefault="003E6C86" w:rsidP="003E6C86">
      <w:pPr>
        <w:pStyle w:val="Heading2"/>
      </w:pPr>
      <w:bookmarkStart w:id="23" w:name="_Toc89878857"/>
      <w:r>
        <w:t>Fejlesztési folyamatok</w:t>
      </w:r>
      <w:bookmarkEnd w:id="23"/>
    </w:p>
    <w:p w14:paraId="717C730E" w14:textId="29CB108D" w:rsidR="00402C43" w:rsidRDefault="00402C43" w:rsidP="00402C43">
      <w:r>
        <w:t>A fejlesztési folyamatok szétdarabolása elősegít</w:t>
      </w:r>
      <w:r w:rsidR="00303FC7">
        <w:t>i</w:t>
      </w:r>
      <w:r>
        <w:t xml:space="preserve"> a hatékony munkát és a kód minőségének fenntartását.</w:t>
      </w:r>
    </w:p>
    <w:p w14:paraId="29751DC0" w14:textId="5FA4BADC" w:rsidR="00402C43" w:rsidRDefault="00402C43" w:rsidP="00402C43">
      <w:r>
        <w:t>A feladatok a végrehajtás sorrendjében:</w:t>
      </w:r>
    </w:p>
    <w:p w14:paraId="4DA17EBC" w14:textId="49EDF07E" w:rsidR="00402C43" w:rsidRDefault="00402C43" w:rsidP="00346CB5">
      <w:pPr>
        <w:pStyle w:val="Style3"/>
      </w:pPr>
      <w:r>
        <w:t>Program vázának kialakítása</w:t>
      </w:r>
    </w:p>
    <w:p w14:paraId="482FF02F" w14:textId="00FAEEC3" w:rsidR="00303FC7" w:rsidRPr="00303FC7" w:rsidRDefault="00303FC7" w:rsidP="00303FC7">
      <w:r>
        <w:t xml:space="preserve">A program váza magában foglalja a program belépési pontját és a motor által keletkező könyvtár bekötését a </w:t>
      </w:r>
      <w:r w:rsidR="009555EA">
        <w:t>példa</w:t>
      </w:r>
      <w:r>
        <w:t xml:space="preserve"> alkalmazásba. Azoknak az osztályoknak az implementálását takarja, amelyek reprezentálják magát a grafikus alkalmazást, annak specifikált példányát és az egész program magját, ahol található a belépési pont. Mindez úgy történik, hogy a motor minél jobban elkülönüljön a játéktól.</w:t>
      </w:r>
    </w:p>
    <w:p w14:paraId="4FFF4769" w14:textId="4F0407B3" w:rsidR="00402C43" w:rsidRDefault="00402C43" w:rsidP="00346CB5">
      <w:pPr>
        <w:pStyle w:val="Style3"/>
      </w:pPr>
      <w:r>
        <w:t>Külső források, könyvtárak integrálása</w:t>
      </w:r>
    </w:p>
    <w:p w14:paraId="68A82CA0" w14:textId="21C37242" w:rsidR="00303FC7" w:rsidRDefault="00303FC7" w:rsidP="00303FC7">
      <w:r>
        <w:t xml:space="preserve">A fejlesztés egyik legnehezebb folyamata. A nehézsége abban rejlik, hogy úgy kell a könyvtárakat integrálni a projektbe, hogy azok könnyen lecserélhetőek </w:t>
      </w:r>
      <w:r w:rsidR="009555EA">
        <w:t>legyenek</w:t>
      </w:r>
      <w:r>
        <w:t>. Például az OpenGL meghajtásáért felelős függvényeket, úgy be kell becsomagolni, hogy minél kevesebb munkával meg lehessen oldani egy új platform bevezetését.</w:t>
      </w:r>
    </w:p>
    <w:p w14:paraId="431E20BD" w14:textId="0FEEE3A1" w:rsidR="00303FC7" w:rsidRPr="00303FC7" w:rsidRDefault="009555EA" w:rsidP="00303FC7">
      <w:r>
        <w:t>A</w:t>
      </w:r>
      <w:r w:rsidR="00303FC7">
        <w:t xml:space="preserve"> különböző könyvtárakat egymással is és a motorral is össze kell kötni, úgy, hogy a használatuk minél egyszerűbb és kényelmesebb legyen</w:t>
      </w:r>
      <w:r>
        <w:t>, anélkül, hogy összeakadjanak egymással.</w:t>
      </w:r>
    </w:p>
    <w:p w14:paraId="6ACBECD6" w14:textId="3A47F889" w:rsidR="00402C43" w:rsidRDefault="00402C43" w:rsidP="00346CB5">
      <w:pPr>
        <w:pStyle w:val="Style3"/>
      </w:pPr>
      <w:r>
        <w:lastRenderedPageBreak/>
        <w:t>Ablak elkészítése</w:t>
      </w:r>
    </w:p>
    <w:p w14:paraId="76166959" w14:textId="0CB5C979" w:rsidR="00303FC7" w:rsidRDefault="00303FC7" w:rsidP="00303FC7">
      <w:r>
        <w:t xml:space="preserve">Az ablak fejlesztése az a </w:t>
      </w:r>
      <w:r w:rsidR="00D84B19">
        <w:t>pont,</w:t>
      </w:r>
      <w:r>
        <w:t xml:space="preserve"> ahol lá</w:t>
      </w:r>
      <w:r w:rsidR="00D84B19">
        <w:t>tható eredménye van az eddigi munkának. Itt is nehézség, hogy úgy kell létrehozni, az ablakot, hogy az könnyen lecserélhető lehessen más platform vagy technológia ablakára.</w:t>
      </w:r>
    </w:p>
    <w:p w14:paraId="34FEDD48" w14:textId="61838DF4" w:rsidR="00D84B19" w:rsidRPr="00303FC7" w:rsidRDefault="00D84B19" w:rsidP="00303FC7">
      <w:r>
        <w:t xml:space="preserve">Itt még csak a felhasználótól független tartalmak megjelenítése lehetséges, tekintve, hogy a felhasználói bemenetek még nincsenek </w:t>
      </w:r>
      <w:r w:rsidR="009555EA">
        <w:t>lekezelve</w:t>
      </w:r>
      <w:r>
        <w:t>. Ezen kívül egy egyszerű és akár testre is szabható felhasználói felület elkészítése is cél.</w:t>
      </w:r>
    </w:p>
    <w:p w14:paraId="05D1FB5F" w14:textId="00FA1434" w:rsidR="00402C43" w:rsidRDefault="00402C43" w:rsidP="00346CB5">
      <w:pPr>
        <w:pStyle w:val="Style3"/>
      </w:pPr>
      <w:r>
        <w:t xml:space="preserve">Felhasználói bemenetek </w:t>
      </w:r>
      <w:r w:rsidR="009555EA">
        <w:t>kezelése</w:t>
      </w:r>
    </w:p>
    <w:p w14:paraId="768946F6" w14:textId="5F1EC9F0" w:rsidR="00D84B19" w:rsidRDefault="00D84B19" w:rsidP="00D84B19">
      <w:r>
        <w:t>A felhasználó</w:t>
      </w:r>
      <w:r w:rsidR="009555EA">
        <w:t>i</w:t>
      </w:r>
      <w:r>
        <w:t xml:space="preserve"> bemenetek bekötése is nehézséget jelent abból a szempontból, hogy eltérő platformokon eltérően kell megvalósítani. Ennek megoldására ez is </w:t>
      </w:r>
      <w:r w:rsidR="009555EA">
        <w:t>elrejtésre kerül,</w:t>
      </w:r>
      <w:r>
        <w:t xml:space="preserve"> a motor egy </w:t>
      </w:r>
      <w:r w:rsidR="009555EA">
        <w:t>interfésze</w:t>
      </w:r>
      <w:r>
        <w:t xml:space="preserve"> mögé, </w:t>
      </w:r>
      <w:r w:rsidR="009555EA">
        <w:t>ahova</w:t>
      </w:r>
      <w:r>
        <w:t xml:space="preserve"> bármikor új eseménykezelést lehet bekötni.</w:t>
      </w:r>
    </w:p>
    <w:p w14:paraId="433F63FD" w14:textId="1DD85F5C" w:rsidR="00D84B19" w:rsidRPr="00D84B19" w:rsidRDefault="00D84B19" w:rsidP="00D84B19">
      <w:r>
        <w:t>Ezután már lehetséges, hogy a felhasználó befolyásolja a kijelző tartalmát, de még csak direkt grafikus függvények hívásával. Ennek oka, hogy a játék logikája és adatszerkezete csak később készül el.</w:t>
      </w:r>
    </w:p>
    <w:p w14:paraId="065033A4" w14:textId="10CF17E1" w:rsidR="00402C43" w:rsidRDefault="00402C43" w:rsidP="00346CB5">
      <w:pPr>
        <w:pStyle w:val="Style3"/>
      </w:pPr>
      <w:r>
        <w:t>Labirintus kezelést támogató modul fejlesztése</w:t>
      </w:r>
    </w:p>
    <w:p w14:paraId="73D3C2D7" w14:textId="0743B778" w:rsidR="00D84B19" w:rsidRDefault="00D84B19" w:rsidP="00D84B19">
      <w:r>
        <w:t xml:space="preserve">Lehetővé teszi véletlen útvesztők generálását és megoldását. Illetve ezek adatszerkezetben történő eltárolását, mentését és beolvasását. </w:t>
      </w:r>
    </w:p>
    <w:p w14:paraId="4BE23502" w14:textId="59EB8C4B" w:rsidR="00D84B19" w:rsidRDefault="00D84B19" w:rsidP="00D84B19">
      <w:r>
        <w:t>A motor még nem képes megjeleníteni az útvesztőket</w:t>
      </w:r>
      <w:r w:rsidR="009555EA">
        <w:t>.</w:t>
      </w:r>
    </w:p>
    <w:p w14:paraId="0C3814F2" w14:textId="00CE6835" w:rsidR="00D84B19" w:rsidRDefault="00D84B19" w:rsidP="00346CB5">
      <w:pPr>
        <w:pStyle w:val="Style3"/>
      </w:pPr>
      <w:r>
        <w:t>Labirintus modul bekötése a motorba</w:t>
      </w:r>
    </w:p>
    <w:p w14:paraId="09805F8C" w14:textId="57B9FBC8" w:rsidR="00D84B19" w:rsidRPr="00D84B19" w:rsidRDefault="00D84B19" w:rsidP="00D84B19">
      <w:r>
        <w:t>A motorba bekerül a labirintus kezelő modul. Ezek után már képes a labirintus adatszerkezetével dolgozni és grafikusan megjeleníteni</w:t>
      </w:r>
      <w:r w:rsidR="009555EA">
        <w:t xml:space="preserve"> azt.</w:t>
      </w:r>
    </w:p>
    <w:p w14:paraId="7C4BF74D" w14:textId="5A1C8456" w:rsidR="00402C43" w:rsidRDefault="00402C43" w:rsidP="00346CB5">
      <w:pPr>
        <w:pStyle w:val="Style3"/>
      </w:pPr>
      <w:r>
        <w:t>Alapvető fizika bekötése</w:t>
      </w:r>
    </w:p>
    <w:p w14:paraId="130DC637" w14:textId="4BC4D517" w:rsidR="00D84B19" w:rsidRDefault="009555EA" w:rsidP="00D84B19">
      <w:r>
        <w:t>Az</w:t>
      </w:r>
      <w:r w:rsidR="00D84B19">
        <w:t xml:space="preserve"> alapvető fizikai törvények megvalósítása. 2D motor révén elsősorban súrlódás és ütközésdetektálás rész</w:t>
      </w:r>
      <w:r>
        <w:t>e</w:t>
      </w:r>
      <w:r w:rsidR="00D84B19">
        <w:t xml:space="preserve"> az alap fizikának.</w:t>
      </w:r>
    </w:p>
    <w:p w14:paraId="2C211FB0" w14:textId="42C844C1" w:rsidR="00D84B19" w:rsidRDefault="00D84B19" w:rsidP="00D84B19">
      <w:r>
        <w:t>A fizikát össze kell kötni a grafikus elemek adatszerkezetével</w:t>
      </w:r>
      <w:r w:rsidR="0014560E">
        <w:t>,</w:t>
      </w:r>
      <w:r>
        <w:t xml:space="preserve"> a játéklogikán keresztül. Mivel a játéklogika csak később kerül lefejlesztésre, itt még csak a megfelelő </w:t>
      </w:r>
      <w:r w:rsidR="0014560E">
        <w:t>interfész osztályok</w:t>
      </w:r>
      <w:r>
        <w:t xml:space="preserve"> létrehozására van lehetőség.</w:t>
      </w:r>
    </w:p>
    <w:p w14:paraId="18026653" w14:textId="77777777" w:rsidR="00487AE9" w:rsidRPr="00D84B19" w:rsidRDefault="00487AE9" w:rsidP="00D84B19"/>
    <w:p w14:paraId="3A6DB810" w14:textId="6DC1515A" w:rsidR="00402C43" w:rsidRPr="00346CB5" w:rsidRDefault="00402C43" w:rsidP="00346CB5">
      <w:pPr>
        <w:pStyle w:val="Style3"/>
      </w:pPr>
      <w:r w:rsidRPr="00346CB5">
        <w:lastRenderedPageBreak/>
        <w:t>Alapvető játéklogika implementálása</w:t>
      </w:r>
    </w:p>
    <w:p w14:paraId="2C5AE7CD" w14:textId="074D245A" w:rsidR="00D84B19" w:rsidRDefault="00D84B19" w:rsidP="00D84B19">
      <w:r>
        <w:t xml:space="preserve">A játéklogika elkészítésével létrejön az adatszerkezet. Elkészülnek a </w:t>
      </w:r>
      <w:proofErr w:type="spellStart"/>
      <w:r>
        <w:t>játék</w:t>
      </w:r>
      <w:r w:rsidR="0014560E">
        <w:t>b</w:t>
      </w:r>
      <w:r w:rsidR="00732AE7">
        <w:t>e</w:t>
      </w:r>
      <w:r w:rsidR="0014560E">
        <w:t>li</w:t>
      </w:r>
      <w:proofErr w:type="spellEnd"/>
      <w:r>
        <w:t xml:space="preserve"> parancsok és összeköttetés alakul ki a felhasználói bemenettel.</w:t>
      </w:r>
      <w:r w:rsidR="002E04DE">
        <w:t xml:space="preserve"> A grafikus felület a mindenkori adatszerkezetet tükrözi. Kapcsolat épül fel a fizika és az adatszerkezet között, amivel a fizikai törvények láthatóvá válnak a képernyőn.</w:t>
      </w:r>
    </w:p>
    <w:p w14:paraId="6BC2AB6F" w14:textId="785EB885" w:rsidR="002E04DE" w:rsidRPr="00D84B19" w:rsidRDefault="002E04DE" w:rsidP="00D84B19">
      <w:r>
        <w:t>A cél, hogy a logika csak a minimális funkcionalitást valósítsa meg</w:t>
      </w:r>
      <w:r w:rsidR="0014560E">
        <w:t>,</w:t>
      </w:r>
      <w:r>
        <w:t xml:space="preserve"> és a fejlesztők által </w:t>
      </w:r>
      <w:proofErr w:type="spellStart"/>
      <w:r>
        <w:t>testreszabható</w:t>
      </w:r>
      <w:proofErr w:type="spellEnd"/>
      <w:r>
        <w:t xml:space="preserve"> és továbbfejleszthető legyen.</w:t>
      </w:r>
    </w:p>
    <w:p w14:paraId="1D477A7C" w14:textId="77C64E0F" w:rsidR="00402C43" w:rsidRPr="00346CB5" w:rsidRDefault="0014560E" w:rsidP="00346CB5">
      <w:pPr>
        <w:pStyle w:val="Style3"/>
      </w:pPr>
      <w:r w:rsidRPr="00346CB5">
        <w:t>Példa</w:t>
      </w:r>
      <w:r w:rsidR="00402C43" w:rsidRPr="00346CB5">
        <w:t xml:space="preserve"> játék készítése</w:t>
      </w:r>
    </w:p>
    <w:p w14:paraId="0404671B" w14:textId="1EFA5E4E" w:rsidR="00402C43" w:rsidRDefault="00402C43" w:rsidP="00402C43">
      <w:r>
        <w:t xml:space="preserve">A </w:t>
      </w:r>
      <w:proofErr w:type="spellStart"/>
      <w:r>
        <w:t>demo</w:t>
      </w:r>
      <w:proofErr w:type="spellEnd"/>
      <w:r>
        <w:t xml:space="preserve"> játék minden más implementációs feladat elkészülte után lehetett kész. Mindemellett fontos szerepet játszott a projekt </w:t>
      </w:r>
      <w:r w:rsidR="00303FC7">
        <w:t>fejlődésében, abból a szempontból, hogy vele párhuzamosan volt fejlesztve. Ezzel segítette annak ellenőrzését, hogy jól működnek-e a különálló részek egyben.</w:t>
      </w:r>
    </w:p>
    <w:p w14:paraId="0600A610" w14:textId="7A611D1F" w:rsidR="00303FC7" w:rsidRDefault="00303FC7" w:rsidP="00402C43">
      <w:r>
        <w:t>Célja az, hogy megmutassa a motor képességeit, lehetőleg minél jobban lefedve annak funkcióit. Egy példaként is szolgál jövőbeli projektek számára.</w:t>
      </w:r>
    </w:p>
    <w:p w14:paraId="7AA73654" w14:textId="40F8AF9B" w:rsidR="00B941DB" w:rsidRPr="00402C43" w:rsidRDefault="00B941DB" w:rsidP="00402C43">
      <w:r>
        <w:t xml:space="preserve">A játék elkészítésével kiderül mik a motor esetleg hiányosságai </w:t>
      </w:r>
      <w:r w:rsidR="00675D2C">
        <w:t>és</w:t>
      </w:r>
      <w:r>
        <w:t xml:space="preserve"> hogy mennyire használható alkalmazás hozható létre az elkészített motorral</w:t>
      </w:r>
    </w:p>
    <w:p w14:paraId="6E6C5B75" w14:textId="7D67D170" w:rsidR="00402C43" w:rsidRDefault="00402C43" w:rsidP="00402C43">
      <w:pPr>
        <w:pStyle w:val="Heading2"/>
      </w:pPr>
      <w:bookmarkStart w:id="24" w:name="_Toc89878858"/>
      <w:r>
        <w:t>Tesztelés</w:t>
      </w:r>
      <w:bookmarkEnd w:id="24"/>
    </w:p>
    <w:p w14:paraId="12DA9E37" w14:textId="15285049" w:rsidR="002E04DE" w:rsidRDefault="002E04DE" w:rsidP="002E04DE">
      <w:r>
        <w:t>A tesztelés nagyon fontos eleme minden fejlesztésnek. Ez garantálja azt, hogy ami jó az jó</w:t>
      </w:r>
      <w:r w:rsidR="00675D2C">
        <w:t xml:space="preserve"> is marad</w:t>
      </w:r>
      <w:r>
        <w:t xml:space="preserve">. Sajnos a grafikus alkalmazások tesztelése egy bonyolultabb </w:t>
      </w:r>
      <w:proofErr w:type="spellStart"/>
      <w:r>
        <w:t>eszköztárat</w:t>
      </w:r>
      <w:proofErr w:type="spellEnd"/>
      <w:r>
        <w:t xml:space="preserve"> és bonyolultabb teszteket igényel.</w:t>
      </w:r>
    </w:p>
    <w:p w14:paraId="29B4A3E5" w14:textId="2A2C172D" w:rsidR="002E04DE" w:rsidRDefault="002E04DE" w:rsidP="002E04DE">
      <w:r>
        <w:t xml:space="preserve">Tesztelés szempontjából nagyon </w:t>
      </w:r>
      <w:proofErr w:type="spellStart"/>
      <w:r>
        <w:t>fontos</w:t>
      </w:r>
      <w:r w:rsidR="00675D2C">
        <w:t>a</w:t>
      </w:r>
      <w:r>
        <w:t>k</w:t>
      </w:r>
      <w:proofErr w:type="spellEnd"/>
      <w:r>
        <w:t xml:space="preserve"> </w:t>
      </w:r>
      <w:proofErr w:type="gramStart"/>
      <w:r>
        <w:t>a</w:t>
      </w:r>
      <w:proofErr w:type="gramEnd"/>
      <w:r>
        <w:t xml:space="preserve"> unit tesztek. Ezek a tesztek minél kisebb egységek megfelelő működésért felelnek. Miután elkészültek azzal lehet számolni,</w:t>
      </w:r>
      <w:r w:rsidR="00675D2C">
        <w:t xml:space="preserve"> hogy</w:t>
      </w:r>
      <w:r>
        <w:t xml:space="preserve"> ha sikertelen a futásuk, akkor valami el lett rontva. Ez alapján nyomon lehet követni, hogy az eddig még jól működő részek továbbra is jól működnek</w:t>
      </w:r>
      <w:r w:rsidR="00675D2C">
        <w:t>-e</w:t>
      </w:r>
      <w:r>
        <w:t>.</w:t>
      </w:r>
    </w:p>
    <w:p w14:paraId="4C055FDA" w14:textId="7881E3C0" w:rsidR="002E04DE" w:rsidRDefault="002E04DE" w:rsidP="002E04DE">
      <w:r>
        <w:t>Grafikus felületek tes</w:t>
      </w:r>
      <w:r w:rsidR="00675D2C">
        <w:t>z</w:t>
      </w:r>
      <w:r>
        <w:t>telésénél felmerül, hogy szükség lenne referencia képek és aktuális képek összehasonlítására. Erre sajnos nem találtam megfelelő eszközt, ezért nem készültek ilyen típusú tesztek.</w:t>
      </w:r>
    </w:p>
    <w:p w14:paraId="59D0C02B" w14:textId="00CF186D" w:rsidR="002E04DE" w:rsidRDefault="002E04DE" w:rsidP="002E04DE">
      <w:r>
        <w:t>Jelen motornál leginkább az adatszerkezeti változásokon lehetett unit teszteket végezni. Itt lebutított előre elkészített objektumokon lehet műveleteket végezni, amik</w:t>
      </w:r>
      <w:r w:rsidR="00B941DB">
        <w:t>nél azt lehet vizsgálni, hogy az adatszerkezet az elvártnak megfelelően változott-e.</w:t>
      </w:r>
    </w:p>
    <w:p w14:paraId="08C824D8" w14:textId="277CFBA8" w:rsidR="00B941DB" w:rsidRDefault="00B941DB" w:rsidP="002E04DE">
      <w:r>
        <w:lastRenderedPageBreak/>
        <w:t xml:space="preserve">Egy eszköz, ami elősegíti a hibamentes fejlesztést, a tesztelés </w:t>
      </w:r>
      <w:r w:rsidR="00E86C1B">
        <w:t>vezérelt</w:t>
      </w:r>
      <w:r>
        <w:t xml:space="preserve"> fejlesztést (Test-</w:t>
      </w:r>
      <w:proofErr w:type="spellStart"/>
      <w:r>
        <w:t>driven</w:t>
      </w:r>
      <w:proofErr w:type="spellEnd"/>
      <w:r>
        <w:t>-</w:t>
      </w:r>
      <w:proofErr w:type="spellStart"/>
      <w:r>
        <w:t>development</w:t>
      </w:r>
      <w:proofErr w:type="spellEnd"/>
      <w:r>
        <w:t xml:space="preserve">). Ennek alapkoncepciója az, hogy előbb készülnek el a tesztek és utána a program. Ez azt jelenti, hogy a tesztek eleinte </w:t>
      </w:r>
      <w:r w:rsidR="00675D2C">
        <w:t>hibát jeleznek</w:t>
      </w:r>
      <w:r>
        <w:t xml:space="preserve"> és akkor lehet készé nyilvánítani egy részt, ha a hozzá tartozó teszt hibátlanul lefutott. Ezt ebben az esetben a </w:t>
      </w:r>
      <w:proofErr w:type="spellStart"/>
      <w:r>
        <w:t>demo</w:t>
      </w:r>
      <w:proofErr w:type="spellEnd"/>
      <w:r>
        <w:t xml:space="preserve"> program jelentette.</w:t>
      </w:r>
    </w:p>
    <w:p w14:paraId="1E3F158B" w14:textId="69A1F267" w:rsidR="00B941DB" w:rsidRPr="002E04DE" w:rsidRDefault="00B941DB" w:rsidP="00B941DB">
      <w:r>
        <w:t xml:space="preserve">A program sok komponensből áll, ezért nagyon </w:t>
      </w:r>
      <w:proofErr w:type="spellStart"/>
      <w:r>
        <w:t>fontosak</w:t>
      </w:r>
      <w:proofErr w:type="spellEnd"/>
      <w:r>
        <w:t xml:space="preserve"> az olyan tesztek, amik az egész egységes működését vizsgálják. Ehhez test </w:t>
      </w:r>
      <w:r w:rsidR="00541116">
        <w:t>rendszer</w:t>
      </w:r>
      <w:r>
        <w:t xml:space="preserve"> híján manuális tesztek lettek használva. Ezek egy része a játék tesztelésére irányult, másik rész</w:t>
      </w:r>
      <w:r w:rsidR="006153FA">
        <w:t>e</w:t>
      </w:r>
      <w:r>
        <w:t xml:space="preserve"> pedig a </w:t>
      </w:r>
      <w:r w:rsidR="0032308E">
        <w:t>motorra,</w:t>
      </w:r>
      <w:r>
        <w:t xml:space="preserve"> mint könyvtár.</w:t>
      </w:r>
    </w:p>
    <w:p w14:paraId="3F899768" w14:textId="37564A7A" w:rsidR="00845D33" w:rsidRDefault="003E6C86" w:rsidP="00845D33">
      <w:pPr>
        <w:pStyle w:val="Heading1"/>
      </w:pPr>
      <w:bookmarkStart w:id="25" w:name="_Toc89878859"/>
      <w:r>
        <w:lastRenderedPageBreak/>
        <w:t>Felhasznált k</w:t>
      </w:r>
      <w:r w:rsidR="004801C1">
        <w:t xml:space="preserve">ülső </w:t>
      </w:r>
      <w:r>
        <w:t>k</w:t>
      </w:r>
      <w:r w:rsidR="004801C1">
        <w:t xml:space="preserve">önyvtárak és </w:t>
      </w:r>
      <w:r>
        <w:t>p</w:t>
      </w:r>
      <w:r w:rsidR="004801C1">
        <w:t>rogramok</w:t>
      </w:r>
      <w:bookmarkEnd w:id="25"/>
    </w:p>
    <w:p w14:paraId="0473F81A" w14:textId="6D711795" w:rsidR="00402C43" w:rsidRDefault="00402C43" w:rsidP="00402C43">
      <w:r>
        <w:t>A fejlesztés gyorsabbá tételének érdekében használtam harmadik fél által készített könyvtárakat. Ezen kívül használtam olyan programokat, amik segítették a fejlesztés folyam</w:t>
      </w:r>
      <w:r w:rsidR="00680491">
        <w:t>a</w:t>
      </w:r>
      <w:r>
        <w:t>tát és hibák keresését.</w:t>
      </w:r>
    </w:p>
    <w:p w14:paraId="01F97516" w14:textId="51FFCE39" w:rsidR="00402C43" w:rsidRDefault="00402C43" w:rsidP="00402C43">
      <w:pPr>
        <w:pStyle w:val="Heading2"/>
      </w:pPr>
      <w:bookmarkStart w:id="26" w:name="_Toc89878860"/>
      <w:r>
        <w:t>Felhasznált programok</w:t>
      </w:r>
      <w:bookmarkEnd w:id="26"/>
    </w:p>
    <w:p w14:paraId="5D973B85" w14:textId="69597081" w:rsidR="008B4552" w:rsidRDefault="008B4552" w:rsidP="008B4552">
      <w:r>
        <w:t>Itt elsősorban az olyan programokat szeretném bemutatni, amik használata nagyban befolyásolta a fejlesztést. A fejlesztői környezetekre és más editorokra nem térek ki.</w:t>
      </w:r>
    </w:p>
    <w:p w14:paraId="273E05F7" w14:textId="1D47C7C4" w:rsidR="000D097B" w:rsidRDefault="000D097B" w:rsidP="000D097B">
      <w:pPr>
        <w:pStyle w:val="Heading3"/>
      </w:pPr>
      <w:bookmarkStart w:id="27" w:name="_Toc89878861"/>
      <w:proofErr w:type="spellStart"/>
      <w:r>
        <w:t>Git</w:t>
      </w:r>
      <w:bookmarkEnd w:id="27"/>
      <w:proofErr w:type="spellEnd"/>
    </w:p>
    <w:p w14:paraId="0A7E5513" w14:textId="3C91838C" w:rsidR="00AD7FC4" w:rsidRDefault="00AD7FC4" w:rsidP="00AD7FC4">
      <w:r>
        <w:t xml:space="preserve">A </w:t>
      </w:r>
      <w:proofErr w:type="spellStart"/>
      <w:r>
        <w:t>Git</w:t>
      </w:r>
      <w:proofErr w:type="spellEnd"/>
      <w:r w:rsidR="008A3BCC">
        <w:t xml:space="preserve"> </w:t>
      </w:r>
      <w:r w:rsidR="008A3BCC">
        <w:fldChar w:fldCharType="begin"/>
      </w:r>
      <w:r w:rsidR="008A3BCC">
        <w:instrText xml:space="preserve"> REF _Ref87031080 \r \h </w:instrText>
      </w:r>
      <w:r w:rsidR="008A3BCC">
        <w:fldChar w:fldCharType="separate"/>
      </w:r>
      <w:r w:rsidR="00A725DE">
        <w:t>[21]</w:t>
      </w:r>
      <w:r w:rsidR="008A3BCC">
        <w:fldChar w:fldCharType="end"/>
      </w:r>
      <w:r>
        <w:t xml:space="preserve"> egy nyílt forráskódú elosztott verziókezelő rendszer. Felhasználóbarát használatához léteznek különböző kliensek. Ezek közül a GitHub</w:t>
      </w:r>
      <w:r w:rsidR="007E7A6F">
        <w:t xml:space="preserve"> </w:t>
      </w:r>
      <w:r w:rsidR="007E7A6F">
        <w:fldChar w:fldCharType="begin"/>
      </w:r>
      <w:r w:rsidR="007E7A6F">
        <w:instrText xml:space="preserve"> REF _Ref87031241 \r \h </w:instrText>
      </w:r>
      <w:r w:rsidR="007E7A6F">
        <w:fldChar w:fldCharType="separate"/>
      </w:r>
      <w:r w:rsidR="00A725DE">
        <w:t>[22]</w:t>
      </w:r>
      <w:r w:rsidR="007E7A6F">
        <w:fldChar w:fldCharType="end"/>
      </w:r>
      <w:r>
        <w:t xml:space="preserve"> az egyik legelterjedtebb. Én is ezt használtam a projekt</w:t>
      </w:r>
      <w:r w:rsidR="001D557B">
        <w:t>hez</w:t>
      </w:r>
      <w:r>
        <w:t>.</w:t>
      </w:r>
    </w:p>
    <w:p w14:paraId="753AE6A6" w14:textId="3FCB3844" w:rsidR="007E7A6F" w:rsidRDefault="007E7A6F" w:rsidP="007E7A6F">
      <w:r>
        <w:t xml:space="preserve">A </w:t>
      </w:r>
      <w:proofErr w:type="spellStart"/>
      <w:r>
        <w:t>git</w:t>
      </w:r>
      <w:proofErr w:type="spellEnd"/>
      <w:r>
        <w:t xml:space="preserve"> lényege, hogy a projektek változásának nyomon követését egyszerűbbé teszi. Eltárolja magát a </w:t>
      </w:r>
      <w:r w:rsidR="000014F4">
        <w:t>forrás</w:t>
      </w:r>
      <w:r>
        <w:t xml:space="preserve">kódot és annak változásait, ezzel könnyebbé téve a módosítások nyomon követését. Lehetőség van különböző ágak létrehozására, ezzel a több fejlesztő által egyszerre történő fejlesztést teszi egyszerűbbé. </w:t>
      </w:r>
    </w:p>
    <w:p w14:paraId="33C06657" w14:textId="50A557B0" w:rsidR="007E7A6F" w:rsidRDefault="007E7A6F" w:rsidP="007E7A6F">
      <w:r>
        <w:t xml:space="preserve">A GitHub kliens emellett rendelkezik számos más funkcióval, mint például   </w:t>
      </w:r>
      <w:proofErr w:type="spellStart"/>
      <w:r>
        <w:t>issue</w:t>
      </w:r>
      <w:proofErr w:type="spellEnd"/>
      <w:r>
        <w:t xml:space="preserve">-k kezelésével, vagy a </w:t>
      </w:r>
      <w:proofErr w:type="spellStart"/>
      <w:r>
        <w:t>merge</w:t>
      </w:r>
      <w:proofErr w:type="spellEnd"/>
      <w:r>
        <w:t xml:space="preserve"> konfliktusok feloldását segítő eszközzel.</w:t>
      </w:r>
    </w:p>
    <w:p w14:paraId="56D0E9E2" w14:textId="459E17C3" w:rsidR="00311F9B" w:rsidRDefault="00311F9B" w:rsidP="00311F9B">
      <w:r>
        <w:t>L</w:t>
      </w:r>
      <w:r w:rsidR="007E7A6F">
        <w:t xml:space="preserve">egnagyobb előnye, hogy számos használt könyvtár forráskódja </w:t>
      </w:r>
      <w:proofErr w:type="spellStart"/>
      <w:r w:rsidR="007E7A6F">
        <w:t>git</w:t>
      </w:r>
      <w:proofErr w:type="spellEnd"/>
      <w:r w:rsidR="000014F4">
        <w:t>-</w:t>
      </w:r>
      <w:r w:rsidR="007E7A6F">
        <w:t>en található. Í</w:t>
      </w:r>
      <w:r>
        <w:t xml:space="preserve">gy egyszerűbben lehet beintegrálni őket a motorba, </w:t>
      </w:r>
      <w:proofErr w:type="spellStart"/>
      <w:r>
        <w:t>submodul</w:t>
      </w:r>
      <w:proofErr w:type="spellEnd"/>
      <w:r>
        <w:t xml:space="preserve">-ként. Ez azért nagyon hasznos, mert a </w:t>
      </w:r>
      <w:proofErr w:type="spellStart"/>
      <w:r>
        <w:t>submodul</w:t>
      </w:r>
      <w:proofErr w:type="spellEnd"/>
      <w:r w:rsidR="000014F4">
        <w:t>-</w:t>
      </w:r>
      <w:r>
        <w:t>ok frissítésével mindig a könyvtár legfrissebb verzióját lehet használni.</w:t>
      </w:r>
    </w:p>
    <w:p w14:paraId="054588E1" w14:textId="5DAC15FC" w:rsidR="00311F9B" w:rsidRPr="00AD7FC4" w:rsidRDefault="00311F9B" w:rsidP="00311F9B">
      <w:r>
        <w:t xml:space="preserve">A </w:t>
      </w:r>
      <w:proofErr w:type="spellStart"/>
      <w:r>
        <w:t>git</w:t>
      </w:r>
      <w:proofErr w:type="spellEnd"/>
      <w:r>
        <w:t xml:space="preserve"> hátránya, hogy forráskód tárolására van kitalálva, ezért a projekt file-ok (pl.: Visual </w:t>
      </w:r>
      <w:proofErr w:type="spellStart"/>
      <w:r>
        <w:t>Studio</w:t>
      </w:r>
      <w:proofErr w:type="spellEnd"/>
      <w:r>
        <w:t xml:space="preserve"> </w:t>
      </w:r>
      <w:proofErr w:type="spellStart"/>
      <w:r>
        <w:t>solution</w:t>
      </w:r>
      <w:proofErr w:type="spellEnd"/>
      <w:r>
        <w:t xml:space="preserve"> file) nem kezeli jól. Ilyenkor előfordulhat olyan, hogy a </w:t>
      </w:r>
      <w:proofErr w:type="spellStart"/>
      <w:r>
        <w:t>git</w:t>
      </w:r>
      <w:r w:rsidR="00334BD4">
        <w:t>-</w:t>
      </w:r>
      <w:r>
        <w:t>ről</w:t>
      </w:r>
      <w:proofErr w:type="spellEnd"/>
      <w:r>
        <w:t xml:space="preserve"> való leszedést követően összekavarodik az előzőleg létrehozott projekt. Ez úgy jelenik meg leginkább, hogy a linkelés és az </w:t>
      </w:r>
      <w:proofErr w:type="spellStart"/>
      <w:r>
        <w:t>include-olás</w:t>
      </w:r>
      <w:proofErr w:type="spellEnd"/>
      <w:r>
        <w:t xml:space="preserve"> működésképtelen</w:t>
      </w:r>
      <w:r w:rsidR="009A3198">
        <w:t>né vál</w:t>
      </w:r>
      <w:r w:rsidR="00334BD4">
        <w:t>ik</w:t>
      </w:r>
      <w:r w:rsidR="009A3198">
        <w:t>. Ez elsősorban az összetettebb felépítésű projekteknél fordul elő. Orvoslására célszerű, valamilyen projekt generáló program használata.</w:t>
      </w:r>
    </w:p>
    <w:p w14:paraId="25AFBF7F" w14:textId="7E15FFF7" w:rsidR="008B4552" w:rsidRDefault="008B4552" w:rsidP="008B4552">
      <w:pPr>
        <w:pStyle w:val="Heading3"/>
      </w:pPr>
      <w:bookmarkStart w:id="28" w:name="_Toc89878862"/>
      <w:proofErr w:type="spellStart"/>
      <w:r>
        <w:lastRenderedPageBreak/>
        <w:t>Premake</w:t>
      </w:r>
      <w:bookmarkEnd w:id="28"/>
      <w:proofErr w:type="spellEnd"/>
    </w:p>
    <w:p w14:paraId="31025B15" w14:textId="326B0006" w:rsidR="009A3198" w:rsidRDefault="008B4552" w:rsidP="00334BD4">
      <w:r>
        <w:t xml:space="preserve">A </w:t>
      </w:r>
      <w:proofErr w:type="spellStart"/>
      <w:r>
        <w:t>premake</w:t>
      </w:r>
      <w:proofErr w:type="spellEnd"/>
      <w:r w:rsidR="008A3BCC">
        <w:t xml:space="preserve"> </w:t>
      </w:r>
      <w:r w:rsidR="008A3BCC">
        <w:fldChar w:fldCharType="begin"/>
      </w:r>
      <w:r w:rsidR="008A3BCC">
        <w:instrText xml:space="preserve"> REF _Ref87023019 \r \h </w:instrText>
      </w:r>
      <w:r w:rsidR="008A3BCC">
        <w:fldChar w:fldCharType="separate"/>
      </w:r>
      <w:r w:rsidR="00A725DE">
        <w:t>[20]</w:t>
      </w:r>
      <w:r w:rsidR="008A3BCC">
        <w:fldChar w:fldCharType="end"/>
      </w:r>
      <w:r>
        <w:t xml:space="preserve"> egy parancssori alkalmazás, ami arra képes, hogy a megadott leírás alapján legeneráljon egy projektet, létező </w:t>
      </w:r>
      <w:r w:rsidR="00334BD4">
        <w:t>forrás</w:t>
      </w:r>
      <w:r>
        <w:t>kódból.</w:t>
      </w:r>
      <w:r w:rsidR="009A3198">
        <w:t xml:space="preserve"> Komplexebb projekteknél azért van rá szükség, mert a verziókezelő rendszerek a forráskód tárolására lettek kitalálva és </w:t>
      </w:r>
      <w:proofErr w:type="spellStart"/>
      <w:r w:rsidR="009A3198">
        <w:t>elveszhetnek</w:t>
      </w:r>
      <w:proofErr w:type="spellEnd"/>
      <w:r w:rsidR="009A3198">
        <w:t xml:space="preserve"> a projekt beállításai. </w:t>
      </w:r>
      <w:r w:rsidR="00334BD4">
        <w:t>Ezen kívül s</w:t>
      </w:r>
      <w:r w:rsidR="009A3198">
        <w:t>zámos</w:t>
      </w:r>
      <w:r w:rsidR="00334BD4">
        <w:t xml:space="preserve"> más</w:t>
      </w:r>
      <w:r w:rsidR="009A3198">
        <w:t xml:space="preserve"> ilyen program létezik. </w:t>
      </w:r>
    </w:p>
    <w:p w14:paraId="6A716861" w14:textId="141CA7A2" w:rsidR="009A3198" w:rsidRDefault="009A3198" w:rsidP="009A3198">
      <w:r>
        <w:t xml:space="preserve">Választásom azért esett a </w:t>
      </w:r>
      <w:proofErr w:type="spellStart"/>
      <w:r>
        <w:t>Premake</w:t>
      </w:r>
      <w:proofErr w:type="spellEnd"/>
      <w:r>
        <w:t xml:space="preserve">-re, mert nem bonyolult és elterjedt. Ezen kívül előnye, hogy multiplatform és sok fejlesztőkörnyezetet támogat. Ez azt jelenti, hogy egyszerűen tudok váltani környezetet, mert csak a generálás paramétereit kell </w:t>
      </w:r>
      <w:r w:rsidR="00334BD4">
        <w:t>át</w:t>
      </w:r>
      <w:r>
        <w:t>variálnom hozzá.</w:t>
      </w:r>
    </w:p>
    <w:p w14:paraId="74E2C8F0" w14:textId="77777777" w:rsidR="00D03EEA" w:rsidRDefault="009A3198" w:rsidP="009A3198">
      <w:r>
        <w:t>Használatához script-</w:t>
      </w:r>
      <w:proofErr w:type="spellStart"/>
      <w:r>
        <w:t>ekre</w:t>
      </w:r>
      <w:proofErr w:type="spellEnd"/>
      <w:r>
        <w:t xml:space="preserve"> van szükség, amik leírják a projekt felépítését. Ezeket a scripteket </w:t>
      </w:r>
      <w:proofErr w:type="spellStart"/>
      <w:r>
        <w:t>lua</w:t>
      </w:r>
      <w:proofErr w:type="spellEnd"/>
      <w:r>
        <w:rPr>
          <w:rStyle w:val="FootnoteReference"/>
        </w:rPr>
        <w:footnoteReference w:id="6"/>
      </w:r>
      <w:r>
        <w:t xml:space="preserve"> nyelven kell elkészíteni. </w:t>
      </w:r>
    </w:p>
    <w:p w14:paraId="2EABE085" w14:textId="67770B8D" w:rsidR="009A3198" w:rsidRDefault="009A3198" w:rsidP="009A3198">
      <w:r>
        <w:t xml:space="preserve">Meg lehet adni, hogy milyen projektekből áll a program. Ezeket a projekteket tovább lehet részletezni. Például, hogy mivé fordítsa a fordító (pl.: </w:t>
      </w:r>
      <w:proofErr w:type="spellStart"/>
      <w:r>
        <w:t>exe</w:t>
      </w:r>
      <w:proofErr w:type="spellEnd"/>
      <w:r>
        <w:rPr>
          <w:rStyle w:val="FootnoteReference"/>
        </w:rPr>
        <w:footnoteReference w:id="7"/>
      </w:r>
      <w:r>
        <w:t xml:space="preserve">, </w:t>
      </w:r>
      <w:proofErr w:type="spellStart"/>
      <w:r>
        <w:t>dll</w:t>
      </w:r>
      <w:proofErr w:type="spellEnd"/>
      <w:r>
        <w:rPr>
          <w:rStyle w:val="FootnoteReference"/>
        </w:rPr>
        <w:footnoteReference w:id="8"/>
      </w:r>
      <w:r>
        <w:t xml:space="preserve">, </w:t>
      </w:r>
      <w:proofErr w:type="spellStart"/>
      <w:r>
        <w:t>lib</w:t>
      </w:r>
      <w:proofErr w:type="spellEnd"/>
      <w:r>
        <w:rPr>
          <w:rStyle w:val="FootnoteReference"/>
        </w:rPr>
        <w:footnoteReference w:id="9"/>
      </w:r>
      <w:r>
        <w:t xml:space="preserve">), vagy, hogy használjon-e </w:t>
      </w:r>
      <w:proofErr w:type="spellStart"/>
      <w:r>
        <w:t>precompiled</w:t>
      </w:r>
      <w:proofErr w:type="spellEnd"/>
      <w:r>
        <w:t xml:space="preserve"> </w:t>
      </w:r>
      <w:proofErr w:type="spellStart"/>
      <w:r>
        <w:t>header</w:t>
      </w:r>
      <w:proofErr w:type="spellEnd"/>
      <w:r>
        <w:t>-t</w:t>
      </w:r>
      <w:r>
        <w:rPr>
          <w:rStyle w:val="FootnoteReference"/>
        </w:rPr>
        <w:footnoteReference w:id="10"/>
      </w:r>
      <w:r>
        <w:t xml:space="preserve"> és melyik file</w:t>
      </w:r>
      <w:r w:rsidR="00334BD4">
        <w:t xml:space="preserve"> legyen</w:t>
      </w:r>
      <w:r>
        <w:t xml:space="preserve"> az. </w:t>
      </w:r>
    </w:p>
    <w:p w14:paraId="7B920492" w14:textId="558D320D" w:rsidR="00D03EEA" w:rsidRDefault="00D03EEA" w:rsidP="00D03EEA">
      <w:r>
        <w:t xml:space="preserve">Meg lehet adni a különböző </w:t>
      </w:r>
      <w:r w:rsidR="00E541C7">
        <w:t>fájlokhoz</w:t>
      </w:r>
      <w:r>
        <w:t xml:space="preserve"> szükséges </w:t>
      </w:r>
      <w:proofErr w:type="spellStart"/>
      <w:r>
        <w:t>includ</w:t>
      </w:r>
      <w:r w:rsidR="00E541C7">
        <w:t>e-ok</w:t>
      </w:r>
      <w:r w:rsidR="001D557B">
        <w:t>a</w:t>
      </w:r>
      <w:r w:rsidR="00E541C7">
        <w:t>t</w:t>
      </w:r>
      <w:proofErr w:type="spellEnd"/>
      <w:r w:rsidR="00E541C7">
        <w:t>,</w:t>
      </w:r>
      <w:r>
        <w:t xml:space="preserve"> és a linkeléshez szükséges adatokat. Ezeket egyszer kell megadni és utána nem kell a beállításokkal foglalkozni, csak egy egyszerű paranccsal legenerálni a projektet.</w:t>
      </w:r>
    </w:p>
    <w:p w14:paraId="6B70D564" w14:textId="0F07ED0B" w:rsidR="00D03EEA" w:rsidRDefault="00D03EEA" w:rsidP="009A3198">
      <w:r>
        <w:t xml:space="preserve">Az egyszerűbb használathoz létre lehet hozni </w:t>
      </w:r>
      <w:proofErr w:type="spellStart"/>
      <w:r>
        <w:t>python</w:t>
      </w:r>
      <w:proofErr w:type="spellEnd"/>
      <w:r>
        <w:rPr>
          <w:rStyle w:val="FootnoteReference"/>
        </w:rPr>
        <w:footnoteReference w:id="11"/>
      </w:r>
      <w:r>
        <w:t xml:space="preserve"> scripteket és batch</w:t>
      </w:r>
      <w:r>
        <w:rPr>
          <w:rStyle w:val="FootnoteReference"/>
        </w:rPr>
        <w:footnoteReference w:id="12"/>
      </w:r>
      <w:r>
        <w:t xml:space="preserve">       </w:t>
      </w:r>
      <w:proofErr w:type="spellStart"/>
      <w:r w:rsidR="00E541C7">
        <w:t>fájlokst</w:t>
      </w:r>
      <w:proofErr w:type="spellEnd"/>
      <w:r>
        <w:t xml:space="preserve">. </w:t>
      </w:r>
      <w:proofErr w:type="spellStart"/>
      <w:r>
        <w:rPr>
          <w:lang w:val="en-US"/>
        </w:rPr>
        <w:t>Így</w:t>
      </w:r>
      <w:proofErr w:type="spellEnd"/>
      <w:r>
        <w:rPr>
          <w:lang w:val="en-US"/>
        </w:rPr>
        <w:t xml:space="preserve"> </w:t>
      </w:r>
      <w:proofErr w:type="spellStart"/>
      <w:r>
        <w:rPr>
          <w:lang w:val="en-US"/>
        </w:rPr>
        <w:t>egyszer</w:t>
      </w:r>
      <w:r>
        <w:t>űen</w:t>
      </w:r>
      <w:proofErr w:type="spellEnd"/>
      <w:r>
        <w:t xml:space="preserve"> újra lehet generálni a projektet és még a </w:t>
      </w:r>
      <w:proofErr w:type="spellStart"/>
      <w:r>
        <w:t>git</w:t>
      </w:r>
      <w:proofErr w:type="spellEnd"/>
      <w:r>
        <w:t xml:space="preserve"> </w:t>
      </w:r>
      <w:proofErr w:type="spellStart"/>
      <w:r>
        <w:t>submodulok</w:t>
      </w:r>
      <w:proofErr w:type="spellEnd"/>
      <w:r>
        <w:t xml:space="preserve"> frissítés</w:t>
      </w:r>
      <w:r w:rsidR="00E541C7">
        <w:t>e is automatikusan megtörténik</w:t>
      </w:r>
      <w:r>
        <w:t>.</w:t>
      </w:r>
    </w:p>
    <w:p w14:paraId="29D177AA" w14:textId="39E58DB3" w:rsidR="000A6FF1" w:rsidRDefault="000A6FF1" w:rsidP="000A6FF1">
      <w:pPr>
        <w:pStyle w:val="Heading2"/>
      </w:pPr>
      <w:bookmarkStart w:id="29" w:name="_Toc89878863"/>
      <w:r>
        <w:lastRenderedPageBreak/>
        <w:t>Felhasznált könyvtárak</w:t>
      </w:r>
      <w:bookmarkEnd w:id="29"/>
    </w:p>
    <w:p w14:paraId="3679E831" w14:textId="78E4F62F" w:rsidR="000A6FF1" w:rsidRDefault="000A6FF1" w:rsidP="000A6FF1">
      <w:r>
        <w:t>A felhasznált könyvtárak könnyebbítették a fejlesztés folyamatát és optimálisabbá tették az elkészült programot. Ezen kívül egységesebbé is tették azt.</w:t>
      </w:r>
    </w:p>
    <w:p w14:paraId="74A8BF3B" w14:textId="2F36EBB7" w:rsidR="000A6FF1" w:rsidRDefault="000A6FF1" w:rsidP="000A6FF1">
      <w:pPr>
        <w:pStyle w:val="Heading3"/>
      </w:pPr>
      <w:bookmarkStart w:id="30" w:name="_Toc89878864"/>
      <w:r>
        <w:t>OpenGL (</w:t>
      </w:r>
      <w:proofErr w:type="spellStart"/>
      <w:r>
        <w:t>glad</w:t>
      </w:r>
      <w:proofErr w:type="spellEnd"/>
      <w:r>
        <w:t xml:space="preserve">, </w:t>
      </w:r>
      <w:r w:rsidR="00AA7903">
        <w:t>GLFW</w:t>
      </w:r>
      <w:r>
        <w:t>)</w:t>
      </w:r>
      <w:bookmarkEnd w:id="30"/>
    </w:p>
    <w:p w14:paraId="4B12563B" w14:textId="0BC391B2" w:rsidR="00AA7903" w:rsidRDefault="00AA7903" w:rsidP="00AA7903">
      <w:r>
        <w:t>Fontos az elején leszögezni, hogy az OpenGL</w:t>
      </w:r>
      <w:r w:rsidR="008A3BCC">
        <w:t xml:space="preserve"> </w:t>
      </w:r>
      <w:r w:rsidR="008A3BCC">
        <w:fldChar w:fldCharType="begin"/>
      </w:r>
      <w:r w:rsidR="008A3BCC">
        <w:instrText xml:space="preserve"> REF _Ref87044678 \r \h </w:instrText>
      </w:r>
      <w:r w:rsidR="008A3BCC">
        <w:fldChar w:fldCharType="separate"/>
      </w:r>
      <w:r w:rsidR="00A725DE">
        <w:t>[23]</w:t>
      </w:r>
      <w:r w:rsidR="008A3BCC">
        <w:fldChar w:fldCharType="end"/>
      </w:r>
      <w:r>
        <w:t xml:space="preserve"> nem</w:t>
      </w:r>
      <w:r w:rsidR="00E541C7">
        <w:t xml:space="preserve"> egy</w:t>
      </w:r>
      <w:r>
        <w:t xml:space="preserve"> könyvtár. Az OpenGL egy szabvány, ami egy olyan függvényhalmazt (API) szolgáltat, amivel meg lehet hajtani a grafikus kártyákat. </w:t>
      </w:r>
      <w:r w:rsidR="00E541C7">
        <w:t>Ahhoz, hogy használhassuk szükséges, hogy a grafikus kártya támogassa azt, implementálva legyenek a megfelelő műveletek. Ezen kívül s</w:t>
      </w:r>
      <w:r>
        <w:t>zükség van könyvtárakra, amik segítségével meg lehet hívni az OpenGL API parancsait.</w:t>
      </w:r>
    </w:p>
    <w:p w14:paraId="5E23E8BD" w14:textId="1CB5E136" w:rsidR="00AA7903" w:rsidRDefault="00AA7903" w:rsidP="00AA7903">
      <w:r>
        <w:t>Az egyik ilyen könyvtár a GLFW</w:t>
      </w:r>
      <w:r w:rsidR="008A3BCC">
        <w:t xml:space="preserve"> </w:t>
      </w:r>
      <w:r w:rsidR="008A3BCC">
        <w:fldChar w:fldCharType="begin"/>
      </w:r>
      <w:r w:rsidR="008A3BCC">
        <w:instrText xml:space="preserve"> REF _Ref87044713 \r \h </w:instrText>
      </w:r>
      <w:r w:rsidR="008A3BCC">
        <w:fldChar w:fldCharType="separate"/>
      </w:r>
      <w:r w:rsidR="00A725DE">
        <w:t>[25]</w:t>
      </w:r>
      <w:r w:rsidR="008A3BCC">
        <w:fldChar w:fldCharType="end"/>
      </w:r>
      <w:r w:rsidR="00537EA5">
        <w:rPr>
          <w:lang w:val="en-US"/>
        </w:rPr>
        <w:t xml:space="preserve">. </w:t>
      </w:r>
      <w:proofErr w:type="spellStart"/>
      <w:r w:rsidR="00537EA5">
        <w:rPr>
          <w:lang w:val="en-US"/>
        </w:rPr>
        <w:t>Ez</w:t>
      </w:r>
      <w:proofErr w:type="spellEnd"/>
      <w:r w:rsidR="00537EA5">
        <w:rPr>
          <w:lang w:val="en-US"/>
        </w:rPr>
        <w:t xml:space="preserve"> </w:t>
      </w:r>
      <w:proofErr w:type="spellStart"/>
      <w:r w:rsidR="00537EA5">
        <w:rPr>
          <w:lang w:val="en-US"/>
        </w:rPr>
        <w:t>egy</w:t>
      </w:r>
      <w:proofErr w:type="spellEnd"/>
      <w:r w:rsidR="00537EA5">
        <w:rPr>
          <w:lang w:val="en-US"/>
        </w:rPr>
        <w:t xml:space="preserve"> </w:t>
      </w:r>
      <w:proofErr w:type="spellStart"/>
      <w:r w:rsidR="00537EA5">
        <w:rPr>
          <w:lang w:val="en-US"/>
        </w:rPr>
        <w:t>ny</w:t>
      </w:r>
      <w:r w:rsidR="00537EA5">
        <w:t>ílt</w:t>
      </w:r>
      <w:proofErr w:type="spellEnd"/>
      <w:r w:rsidR="00537EA5">
        <w:t xml:space="preserve"> forráskódú könyvtár, ami eszközkészletet biztosít, az OpenGL alapszintű meghajtásához. Lehetőség van benne ablakokat létrehozni és kezelni, illetve felhasználói i</w:t>
      </w:r>
      <w:r w:rsidR="00E541C7">
        <w:t>n</w:t>
      </w:r>
      <w:r w:rsidR="00537EA5">
        <w:t>putok detektálására</w:t>
      </w:r>
      <w:r w:rsidR="00E541C7">
        <w:t xml:space="preserve"> is képes</w:t>
      </w:r>
      <w:r w:rsidR="00537EA5">
        <w:t>. Ezen kívül tud context-</w:t>
      </w:r>
      <w:proofErr w:type="spellStart"/>
      <w:r w:rsidR="00537EA5">
        <w:t>eket</w:t>
      </w:r>
      <w:proofErr w:type="spellEnd"/>
      <w:r w:rsidR="00537EA5">
        <w:t xml:space="preserve"> kezelni. Előnye egyszerűsége és kis mérete.</w:t>
      </w:r>
    </w:p>
    <w:p w14:paraId="2CE5D49D" w14:textId="3B7C51EE" w:rsidR="00537EA5" w:rsidRDefault="00537EA5" w:rsidP="00AA7903">
      <w:r>
        <w:t xml:space="preserve">A </w:t>
      </w:r>
      <w:proofErr w:type="spellStart"/>
      <w:r>
        <w:t>glad</w:t>
      </w:r>
      <w:proofErr w:type="spellEnd"/>
      <w:r w:rsidR="008A3BCC">
        <w:t xml:space="preserve"> </w:t>
      </w:r>
      <w:r w:rsidR="008A3BCC">
        <w:fldChar w:fldCharType="begin"/>
      </w:r>
      <w:r w:rsidR="008A3BCC">
        <w:instrText xml:space="preserve"> REF _Ref87044695 \r \h </w:instrText>
      </w:r>
      <w:r w:rsidR="008A3BCC">
        <w:fldChar w:fldCharType="separate"/>
      </w:r>
      <w:r w:rsidR="00A725DE">
        <w:t>[24]</w:t>
      </w:r>
      <w:r w:rsidR="008A3BCC">
        <w:fldChar w:fldCharType="end"/>
      </w:r>
      <w:r>
        <w:t xml:space="preserve"> a GLFW kiegészítéseként használható. Arra képes, hogy a grafikus meghajtó függvényeit betölti, hogy használhatóak legyenek a C++ kódból.</w:t>
      </w:r>
      <w:r w:rsidR="00F35DEC">
        <w:t xml:space="preserve"> Ezzel lehet kihasználni a modern OpenGL függvényeit.</w:t>
      </w:r>
    </w:p>
    <w:p w14:paraId="64C9ABA7" w14:textId="2A74F9AB" w:rsidR="00F35DEC" w:rsidRPr="00537EA5" w:rsidRDefault="00F35DEC" w:rsidP="00F35DEC">
      <w:r>
        <w:t xml:space="preserve">Az előbbi két könyvtár elengedhetetlen a grafikus megjelenítéshez és a felhasználói bemenetek detektálásához. </w:t>
      </w:r>
    </w:p>
    <w:p w14:paraId="609CC4BA" w14:textId="77777777" w:rsidR="008A3BCC" w:rsidRDefault="000A6FF1" w:rsidP="000A6FF1">
      <w:pPr>
        <w:pStyle w:val="Heading3"/>
      </w:pPr>
      <w:bookmarkStart w:id="31" w:name="_Toc89878865"/>
      <w:proofErr w:type="spellStart"/>
      <w:r>
        <w:t>spdlog</w:t>
      </w:r>
      <w:bookmarkEnd w:id="31"/>
      <w:proofErr w:type="spellEnd"/>
    </w:p>
    <w:p w14:paraId="23FCA580" w14:textId="1ADE46F7" w:rsidR="00F35DEC" w:rsidRDefault="00934BD4" w:rsidP="00F35DEC">
      <w:r>
        <w:fldChar w:fldCharType="begin"/>
      </w:r>
      <w:r>
        <w:instrText xml:space="preserve"> REF _Ref87048570 \r \h </w:instrText>
      </w:r>
      <w:r>
        <w:fldChar w:fldCharType="separate"/>
      </w:r>
      <w:r w:rsidR="00A725DE">
        <w:t>[26]</w:t>
      </w:r>
      <w:r>
        <w:fldChar w:fldCharType="end"/>
      </w:r>
      <w:r w:rsidR="008A3BCC">
        <w:t xml:space="preserve"> </w:t>
      </w:r>
      <w:r w:rsidR="00F35DEC">
        <w:t xml:space="preserve">Ahhoz, hogy tudjuk jelezni a fejlesztő felé, hogy milyen problémák léptek fel, milyen folyamatok </w:t>
      </w:r>
      <w:proofErr w:type="spellStart"/>
      <w:r w:rsidR="00F35DEC">
        <w:t>fejeződtek</w:t>
      </w:r>
      <w:proofErr w:type="spellEnd"/>
      <w:r w:rsidR="00F35DEC">
        <w:t xml:space="preserve"> be sikeresen</w:t>
      </w:r>
      <w:r w:rsidR="00E541C7">
        <w:t>,</w:t>
      </w:r>
      <w:r w:rsidR="00F35DEC">
        <w:t xml:space="preserve"> hasznos egy log rendszer. Ennek lényege, hogy szeretnénk fontosabb dolgokról tájékoztatni a programozókat, de a játékosokat nem szeretnénk fölöslegesen zavarni. Ez elsősorban hibajavításnál</w:t>
      </w:r>
      <w:r w:rsidR="00E541C7">
        <w:t xml:space="preserve"> és fejlesztésnél</w:t>
      </w:r>
      <w:r w:rsidR="00F35DEC">
        <w:t xml:space="preserve"> lehet fontos.</w:t>
      </w:r>
    </w:p>
    <w:p w14:paraId="4DDDA487" w14:textId="235CE626" w:rsidR="00F35DEC" w:rsidRDefault="00F35DEC" w:rsidP="00F35DEC">
      <w:r>
        <w:t xml:space="preserve">Az információ közlés legegyszerűbb módja, ha simán kiírjuk azt a standard kimenetre. Ez azonban nehezen értelmezhető. Itt jön képbe az </w:t>
      </w:r>
      <w:proofErr w:type="spellStart"/>
      <w:r>
        <w:t>spdlog</w:t>
      </w:r>
      <w:proofErr w:type="spellEnd"/>
      <w:r>
        <w:t xml:space="preserve">, ami </w:t>
      </w:r>
      <w:proofErr w:type="spellStart"/>
      <w:r w:rsidR="00E541C7">
        <w:t>testreszabható</w:t>
      </w:r>
      <w:proofErr w:type="spellEnd"/>
      <w:r>
        <w:t xml:space="preserve"> formátummal jeleníti meg az információkat.</w:t>
      </w:r>
    </w:p>
    <w:p w14:paraId="78609A2C" w14:textId="343AC921" w:rsidR="00934BD4" w:rsidRDefault="00F35DEC" w:rsidP="00934BD4">
      <w:r>
        <w:t xml:space="preserve">Az </w:t>
      </w:r>
      <w:proofErr w:type="spellStart"/>
      <w:r>
        <w:t>spdlog</w:t>
      </w:r>
      <w:proofErr w:type="spellEnd"/>
      <w:r>
        <w:t xml:space="preserve"> könyvtár képes tetszőleges szöveget a kívánt formátumban k</w:t>
      </w:r>
      <w:r w:rsidR="00E541C7">
        <w:t>i</w:t>
      </w:r>
      <w:r>
        <w:t xml:space="preserve">írni. </w:t>
      </w:r>
      <w:r w:rsidR="00934BD4">
        <w:t>Megkülönböztet</w:t>
      </w:r>
      <w:r>
        <w:t xml:space="preserve"> </w:t>
      </w:r>
      <w:r w:rsidR="00934BD4">
        <w:t>többféle</w:t>
      </w:r>
      <w:r>
        <w:t xml:space="preserve"> </w:t>
      </w:r>
      <w:r w:rsidR="00934BD4">
        <w:t>információ</w:t>
      </w:r>
      <w:r>
        <w:t xml:space="preserve"> fajtát. </w:t>
      </w:r>
      <w:r w:rsidR="00934BD4">
        <w:t>Ilyen például a sima info</w:t>
      </w:r>
      <w:r w:rsidR="00E541C7">
        <w:t>rmáció</w:t>
      </w:r>
      <w:r w:rsidR="00934BD4">
        <w:t xml:space="preserve">, a </w:t>
      </w:r>
      <w:r w:rsidR="00E541C7">
        <w:t>figyelmeztetés</w:t>
      </w:r>
      <w:r w:rsidR="00934BD4">
        <w:t>, a</w:t>
      </w:r>
      <w:r w:rsidR="00E541C7">
        <w:t xml:space="preserve"> hiba </w:t>
      </w:r>
      <w:r w:rsidR="00934BD4">
        <w:t xml:space="preserve">vagy a </w:t>
      </w:r>
      <w:proofErr w:type="spellStart"/>
      <w:r w:rsidR="00934BD4">
        <w:t>debug</w:t>
      </w:r>
      <w:proofErr w:type="spellEnd"/>
      <w:r w:rsidR="00E541C7">
        <w:t xml:space="preserve"> üzenet</w:t>
      </w:r>
      <w:r w:rsidR="00934BD4">
        <w:t xml:space="preserve">. Ezek formátuma egységes, de színben </w:t>
      </w:r>
      <w:r w:rsidR="00934BD4">
        <w:lastRenderedPageBreak/>
        <w:t>megkülönböz</w:t>
      </w:r>
      <w:r w:rsidR="00E541C7">
        <w:t>tet</w:t>
      </w:r>
      <w:r w:rsidR="00934BD4">
        <w:t>hetők. Be lehet állítani mondjuk úgy, hogy a hibákat pirossal</w:t>
      </w:r>
      <w:r w:rsidR="00E541C7">
        <w:t>,</w:t>
      </w:r>
      <w:r w:rsidR="00934BD4">
        <w:t xml:space="preserve"> a sima információkat pedig zölddel jelezze. Ez segít az esetleges hiba esetén megtalálni a hibához tartozó log bejegyzést.</w:t>
      </w:r>
    </w:p>
    <w:p w14:paraId="599AB38E" w14:textId="77777777" w:rsidR="00A403B8" w:rsidRDefault="00934BD4" w:rsidP="00A403B8">
      <w:pPr>
        <w:pStyle w:val="Kp"/>
      </w:pPr>
      <w:r w:rsidRPr="00934BD4">
        <w:rPr>
          <w:noProof/>
          <w:lang w:val="en-US"/>
        </w:rPr>
        <w:drawing>
          <wp:inline distT="0" distB="0" distL="0" distR="0" wp14:anchorId="5E9BEFD4" wp14:editId="67C972B4">
            <wp:extent cx="4056184" cy="940401"/>
            <wp:effectExtent l="0" t="0" r="190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stretch>
                      <a:fillRect/>
                    </a:stretch>
                  </pic:blipFill>
                  <pic:spPr>
                    <a:xfrm>
                      <a:off x="0" y="0"/>
                      <a:ext cx="4108986" cy="952643"/>
                    </a:xfrm>
                    <a:prstGeom prst="rect">
                      <a:avLst/>
                    </a:prstGeom>
                  </pic:spPr>
                </pic:pic>
              </a:graphicData>
            </a:graphic>
          </wp:inline>
        </w:drawing>
      </w:r>
    </w:p>
    <w:p w14:paraId="5D835FE5" w14:textId="36EA4B13" w:rsidR="00A403B8" w:rsidRPr="00A403B8" w:rsidRDefault="00A403B8" w:rsidP="00476F88">
      <w:pPr>
        <w:pStyle w:val="Caption"/>
      </w:pPr>
      <w:r>
        <w:rPr>
          <w:lang w:val="en-US"/>
        </w:rPr>
        <w:fldChar w:fldCharType="begin"/>
      </w:r>
      <w:r>
        <w:rPr>
          <w:lang w:val="en-US"/>
        </w:rPr>
        <w:instrText xml:space="preserve"> SEQ Figure \* ARABIC </w:instrText>
      </w:r>
      <w:r>
        <w:rPr>
          <w:lang w:val="en-US"/>
        </w:rPr>
        <w:fldChar w:fldCharType="separate"/>
      </w:r>
      <w:r w:rsidR="00A725DE">
        <w:rPr>
          <w:noProof/>
          <w:lang w:val="en-US"/>
        </w:rPr>
        <w:t>1</w:t>
      </w:r>
      <w:r>
        <w:rPr>
          <w:lang w:val="en-US"/>
        </w:rPr>
        <w:fldChar w:fldCharType="end"/>
      </w:r>
      <w:r>
        <w:t>. Így jelennek meg a különböző log bejegyzések a motor kimenetén</w:t>
      </w:r>
    </w:p>
    <w:p w14:paraId="2FA9DD34" w14:textId="36480149" w:rsidR="000A6FF1" w:rsidRDefault="000A6FF1" w:rsidP="000A6FF1">
      <w:pPr>
        <w:pStyle w:val="Heading3"/>
      </w:pPr>
      <w:bookmarkStart w:id="32" w:name="_Toc89878866"/>
      <w:proofErr w:type="spellStart"/>
      <w:r>
        <w:t>ImGui</w:t>
      </w:r>
      <w:bookmarkEnd w:id="32"/>
      <w:proofErr w:type="spellEnd"/>
    </w:p>
    <w:p w14:paraId="41D134F6" w14:textId="4F919ABA" w:rsidR="00403018" w:rsidRDefault="00403018" w:rsidP="00403018">
      <w:r>
        <w:t xml:space="preserve">Az </w:t>
      </w:r>
      <w:proofErr w:type="spellStart"/>
      <w:r>
        <w:t>ImGui</w:t>
      </w:r>
      <w:proofErr w:type="spellEnd"/>
      <w:r w:rsidR="008A3BCC">
        <w:t xml:space="preserve"> </w:t>
      </w:r>
      <w:r w:rsidR="008A3BCC">
        <w:fldChar w:fldCharType="begin"/>
      </w:r>
      <w:r w:rsidR="008A3BCC">
        <w:instrText xml:space="preserve"> REF _Ref87049811 \r \h </w:instrText>
      </w:r>
      <w:r w:rsidR="008A3BCC">
        <w:fldChar w:fldCharType="separate"/>
      </w:r>
      <w:r w:rsidR="00A725DE">
        <w:t>[27]</w:t>
      </w:r>
      <w:r w:rsidR="008A3BCC">
        <w:fldChar w:fldCharType="end"/>
      </w:r>
      <w:r>
        <w:t xml:space="preserve"> egy nyílt forráskódú könyvtár, ami a </w:t>
      </w:r>
      <w:proofErr w:type="spellStart"/>
      <w:r>
        <w:t>renderelés</w:t>
      </w:r>
      <w:proofErr w:type="spellEnd"/>
      <w:r>
        <w:t xml:space="preserve"> optimalizálását hívatott elvégezni. Elsősorban játékok, valós idejű 3D alkalmazások fejlesztéséhez készítették.</w:t>
      </w:r>
    </w:p>
    <w:p w14:paraId="21FC3EA6" w14:textId="70B60429" w:rsidR="00403018" w:rsidRDefault="00403018" w:rsidP="00403018">
      <w:r>
        <w:t xml:space="preserve">Önállóan nem tud működni, szükség van hozzá valamilyen OpenGL könyvtárra (GLFW, </w:t>
      </w:r>
      <w:proofErr w:type="spellStart"/>
      <w:r>
        <w:t>glad</w:t>
      </w:r>
      <w:proofErr w:type="spellEnd"/>
      <w:r>
        <w:t xml:space="preserve">). Ezek segítségével egyszerűen lehet összeraknak egészen bonyolult grafikus felületeket, úgy, hogy mellette nagy hangsúly van a </w:t>
      </w:r>
      <w:proofErr w:type="spellStart"/>
      <w:r>
        <w:t>renderelés</w:t>
      </w:r>
      <w:proofErr w:type="spellEnd"/>
      <w:r>
        <w:t xml:space="preserve"> optimalizálásán.</w:t>
      </w:r>
    </w:p>
    <w:p w14:paraId="11CA7A61" w14:textId="1D0B49BD" w:rsidR="00403018" w:rsidRDefault="00403018" w:rsidP="00403018">
      <w:r>
        <w:t>Tartalmaz előre elkészített objektumokat, például jól kezelhető dial</w:t>
      </w:r>
      <w:r w:rsidR="00E541C7">
        <w:t>ó</w:t>
      </w:r>
      <w:r>
        <w:t>gokat, különböző input mezőket, gombokat és sok más grafikus elemet. Ezek segítségével egyszerűen tudunk összerakni saját ablakokat.</w:t>
      </w:r>
    </w:p>
    <w:p w14:paraId="0F319553" w14:textId="77777777" w:rsidR="009147D1" w:rsidRDefault="00403018" w:rsidP="009147D1">
      <w:pPr>
        <w:pStyle w:val="Kp"/>
      </w:pPr>
      <w:r w:rsidRPr="00403018">
        <w:rPr>
          <w:noProof/>
        </w:rPr>
        <w:drawing>
          <wp:inline distT="0" distB="0" distL="0" distR="0" wp14:anchorId="157BD0F4" wp14:editId="4A0BD29E">
            <wp:extent cx="4740051" cy="1104996"/>
            <wp:effectExtent l="0" t="0" r="381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4740051" cy="1104996"/>
                    </a:xfrm>
                    <a:prstGeom prst="rect">
                      <a:avLst/>
                    </a:prstGeom>
                  </pic:spPr>
                </pic:pic>
              </a:graphicData>
            </a:graphic>
          </wp:inline>
        </w:drawing>
      </w:r>
    </w:p>
    <w:p w14:paraId="6F99F89D" w14:textId="03D941E4" w:rsidR="00403018" w:rsidRPr="00403018" w:rsidRDefault="000320B4" w:rsidP="00476F88">
      <w:pPr>
        <w:pStyle w:val="Caption"/>
      </w:pPr>
      <w:r>
        <w:fldChar w:fldCharType="begin"/>
      </w:r>
      <w:r>
        <w:instrText xml:space="preserve"> SEQ Figure \* ARABIC </w:instrText>
      </w:r>
      <w:r>
        <w:fldChar w:fldCharType="separate"/>
      </w:r>
      <w:r w:rsidR="00A725DE">
        <w:rPr>
          <w:noProof/>
        </w:rPr>
        <w:t>2</w:t>
      </w:r>
      <w:r>
        <w:rPr>
          <w:noProof/>
        </w:rPr>
        <w:fldChar w:fldCharType="end"/>
      </w:r>
      <w:r w:rsidR="009147D1">
        <w:t xml:space="preserve">. Egyszerű egyedi </w:t>
      </w:r>
      <w:proofErr w:type="spellStart"/>
      <w:r w:rsidR="009147D1">
        <w:t>ImGui</w:t>
      </w:r>
      <w:proofErr w:type="spellEnd"/>
      <w:r w:rsidR="009147D1">
        <w:t xml:space="preserve"> dialog</w:t>
      </w:r>
    </w:p>
    <w:p w14:paraId="6D2070C8" w14:textId="4B04DDDC" w:rsidR="000A6FF1" w:rsidRDefault="000A6FF1" w:rsidP="000A6FF1">
      <w:pPr>
        <w:pStyle w:val="Heading3"/>
      </w:pPr>
      <w:bookmarkStart w:id="33" w:name="_Toc89878867"/>
      <w:proofErr w:type="spellStart"/>
      <w:r>
        <w:t>glm</w:t>
      </w:r>
      <w:bookmarkEnd w:id="33"/>
      <w:proofErr w:type="spellEnd"/>
    </w:p>
    <w:p w14:paraId="0BB1135E" w14:textId="5834418F" w:rsidR="00D5045C" w:rsidRDefault="00D5045C" w:rsidP="00D5045C">
      <w:r>
        <w:t xml:space="preserve">A </w:t>
      </w:r>
      <w:proofErr w:type="spellStart"/>
      <w:r>
        <w:t>glm</w:t>
      </w:r>
      <w:proofErr w:type="spellEnd"/>
      <w:r>
        <w:t xml:space="preserve"> </w:t>
      </w:r>
      <w:r w:rsidR="008A3BCC">
        <w:fldChar w:fldCharType="begin"/>
      </w:r>
      <w:r w:rsidR="008A3BCC">
        <w:instrText xml:space="preserve"> REF _Ref87095469 \r \h </w:instrText>
      </w:r>
      <w:r w:rsidR="008A3BCC">
        <w:fldChar w:fldCharType="separate"/>
      </w:r>
      <w:r w:rsidR="00A725DE">
        <w:t>[28]</w:t>
      </w:r>
      <w:r w:rsidR="008A3BCC">
        <w:fldChar w:fldCharType="end"/>
      </w:r>
      <w:r w:rsidR="008A3BCC">
        <w:t xml:space="preserve"> </w:t>
      </w:r>
      <w:r>
        <w:t>az OpenGL-</w:t>
      </w:r>
      <w:proofErr w:type="spellStart"/>
      <w:r>
        <w:t>hez</w:t>
      </w:r>
      <w:proofErr w:type="spellEnd"/>
      <w:r>
        <w:t xml:space="preserve"> készített matematikai könyvtár. Legnagyobb előnye, hogy készen adja a szükséges matematikai típusokat, amik kompatibilisek az OpenGL köny</w:t>
      </w:r>
      <w:r w:rsidR="00E541C7">
        <w:t>v</w:t>
      </w:r>
      <w:r>
        <w:t>tárakkal.</w:t>
      </w:r>
    </w:p>
    <w:p w14:paraId="7B1A7936" w14:textId="2C255D91" w:rsidR="00D5045C" w:rsidRDefault="00E541C7" w:rsidP="00D5045C">
      <w:r>
        <w:t>Ebben az esetben a</w:t>
      </w:r>
      <w:r w:rsidR="00D5045C">
        <w:t xml:space="preserve"> leghasznosabb típusai a vektorok és a mátrixok. Az említett típusokkal végzett műveletek elvégzését is támogatja a könyvtár.</w:t>
      </w:r>
      <w:r>
        <w:t xml:space="preserve"> Ezen kívül a geometriai </w:t>
      </w:r>
      <w:r>
        <w:lastRenderedPageBreak/>
        <w:t>transzformációk végrehajtásához is vannak beépített függvényei. Ilyen többek között az eltolás, a forgatás, vagy a skálázás.</w:t>
      </w:r>
    </w:p>
    <w:p w14:paraId="397E1D64" w14:textId="145FB253" w:rsidR="00350434" w:rsidRDefault="00350434" w:rsidP="00350434">
      <w:pPr>
        <w:pStyle w:val="Heading3"/>
      </w:pPr>
      <w:bookmarkStart w:id="34" w:name="_Toc89878868"/>
      <w:proofErr w:type="spellStart"/>
      <w:r>
        <w:t>stb_image</w:t>
      </w:r>
      <w:bookmarkEnd w:id="34"/>
      <w:proofErr w:type="spellEnd"/>
    </w:p>
    <w:p w14:paraId="1BA04A97" w14:textId="656B7A2B" w:rsidR="00350434" w:rsidRDefault="00350434" w:rsidP="00350434">
      <w:r>
        <w:t xml:space="preserve">Az </w:t>
      </w:r>
      <w:proofErr w:type="spellStart"/>
      <w:r>
        <w:t>stb_image</w:t>
      </w:r>
      <w:proofErr w:type="spellEnd"/>
      <w:r w:rsidR="008A3BCC">
        <w:t xml:space="preserve"> </w:t>
      </w:r>
      <w:r w:rsidR="008A3BCC">
        <w:fldChar w:fldCharType="begin"/>
      </w:r>
      <w:r w:rsidR="008A3BCC">
        <w:instrText xml:space="preserve"> REF _Ref87889567 \r \h </w:instrText>
      </w:r>
      <w:r w:rsidR="008A3BCC">
        <w:fldChar w:fldCharType="separate"/>
      </w:r>
      <w:r w:rsidR="00A725DE">
        <w:t>[29]</w:t>
      </w:r>
      <w:r w:rsidR="008A3BCC">
        <w:fldChar w:fldCharType="end"/>
      </w:r>
      <w:r>
        <w:t xml:space="preserve"> egy olyan könyvtár, ami text</w:t>
      </w:r>
      <w:r w:rsidR="00FB2065">
        <w:t>ú</w:t>
      </w:r>
      <w:r>
        <w:t>r</w:t>
      </w:r>
      <w:r w:rsidR="00FB2065">
        <w:t>á</w:t>
      </w:r>
      <w:r>
        <w:t>khoz szükséges képek betöltését és a textúrák megalkotását segíti.</w:t>
      </w:r>
    </w:p>
    <w:p w14:paraId="60DA0385" w14:textId="0F08CF45" w:rsidR="00350434" w:rsidRPr="00350434" w:rsidRDefault="00350434" w:rsidP="00350434">
      <w:r>
        <w:t>Elvégzi azt a folyamatot, amikor a képet át kell konvertálni olyan formában, hogy a számítógép tudja használni. Ebben az átalakított formátumban lehet odaadni a grafikus meghajtónak. Előnye, hogy kis méretű és egyszerű használni.</w:t>
      </w:r>
    </w:p>
    <w:p w14:paraId="607FD523" w14:textId="601785CF" w:rsidR="000A6FF1" w:rsidRDefault="00D5045C" w:rsidP="000A6FF1">
      <w:pPr>
        <w:pStyle w:val="Heading3"/>
      </w:pPr>
      <w:bookmarkStart w:id="35" w:name="_Toc89878869"/>
      <w:proofErr w:type="spellStart"/>
      <w:r>
        <w:t>B</w:t>
      </w:r>
      <w:r w:rsidR="000A6FF1">
        <w:t>ullet</w:t>
      </w:r>
      <w:proofErr w:type="spellEnd"/>
      <w:r>
        <w:t xml:space="preserve"> </w:t>
      </w:r>
      <w:proofErr w:type="spellStart"/>
      <w:r>
        <w:t>P</w:t>
      </w:r>
      <w:r w:rsidR="000A6FF1">
        <w:t>hysics</w:t>
      </w:r>
      <w:proofErr w:type="spellEnd"/>
      <w:r>
        <w:t xml:space="preserve"> SDK</w:t>
      </w:r>
      <w:bookmarkEnd w:id="35"/>
    </w:p>
    <w:p w14:paraId="52B3C4A6" w14:textId="50EAF031" w:rsidR="00576FDD" w:rsidRDefault="008A3BCC" w:rsidP="00D5045C">
      <w:r>
        <w:fldChar w:fldCharType="begin"/>
      </w:r>
      <w:r>
        <w:instrText xml:space="preserve"> REF _Ref87095907 \r \h </w:instrText>
      </w:r>
      <w:r>
        <w:fldChar w:fldCharType="separate"/>
      </w:r>
      <w:r w:rsidR="00A725DE">
        <w:t>[30]</w:t>
      </w:r>
      <w:r>
        <w:fldChar w:fldCharType="end"/>
      </w:r>
      <w:r>
        <w:t xml:space="preserve"> </w:t>
      </w:r>
      <w:r w:rsidR="00D5045C">
        <w:t xml:space="preserve">Nagytudású fizikai könyvtár. Rengeteg komplex funkcióval rendelkezik, de számomra az alapvető fizikai törvények érvényesítése fontos. </w:t>
      </w:r>
    </w:p>
    <w:p w14:paraId="351234FB" w14:textId="210EDFFE" w:rsidR="00D5045C" w:rsidRPr="00D5045C" w:rsidRDefault="00D5045C" w:rsidP="00D5045C">
      <w:r>
        <w:t xml:space="preserve">A </w:t>
      </w:r>
      <w:r w:rsidR="00576FDD">
        <w:t>leghasznosabb</w:t>
      </w:r>
      <w:r>
        <w:t xml:space="preserve"> funkciója az ütközésdetektálás, ami elengedhetetlen a játék</w:t>
      </w:r>
      <w:r w:rsidR="00576FDD">
        <w:t xml:space="preserve"> megfelelő működéséhez. Ezen kívül hasznos lehet még a súrlódás és az ütközéseket követő mozgásváltozások, pattogások.</w:t>
      </w:r>
    </w:p>
    <w:p w14:paraId="67A71B70" w14:textId="5BB3D9DB" w:rsidR="004801C1" w:rsidRDefault="004801C1" w:rsidP="004801C1">
      <w:pPr>
        <w:pStyle w:val="Heading1"/>
      </w:pPr>
      <w:bookmarkStart w:id="36" w:name="_Toc89878870"/>
      <w:r>
        <w:lastRenderedPageBreak/>
        <w:t>Program felépítése és implementálás</w:t>
      </w:r>
      <w:r w:rsidR="00F5124C">
        <w:t>a</w:t>
      </w:r>
      <w:bookmarkEnd w:id="36"/>
    </w:p>
    <w:p w14:paraId="7BCB687F" w14:textId="0391CCCB" w:rsidR="005D5764" w:rsidRDefault="005D5764" w:rsidP="005D5764">
      <w:r>
        <w:t>A program felépítése során azon volt a fő hangsúly, hogy minél kisebb összefüggő részekre legyen bontva és egy egységes, jól felhasználható eszköz</w:t>
      </w:r>
      <w:r w:rsidR="00956D73">
        <w:t>öket</w:t>
      </w:r>
      <w:r>
        <w:t xml:space="preserve"> biztosítson a játék számára. </w:t>
      </w:r>
      <w:r w:rsidR="00D83164" w:rsidRPr="00D83164">
        <w:t>Ehhez alapvet</w:t>
      </w:r>
      <w:r w:rsidR="00D83164">
        <w:t>ően két projekt létrehozása szükséges. Az egyik a játékmotor, ennek belső logikájához csak minimálisan szeretnénk, ha hozzáférhetne a játékfejlesztő. A másik maga a játék, aminek egész része a játékfejlesztő által készül.</w:t>
      </w:r>
    </w:p>
    <w:p w14:paraId="7A6A0B62" w14:textId="6538AA0F" w:rsidR="00D83164" w:rsidRDefault="00D83164" w:rsidP="005D5764">
      <w:r>
        <w:t>A két projekt létrehozása felveti azt a kérdést, hogy hogyan szeretnénk, ha összefüggés legyen a kettő között. Mivel a motor méretben és így fordulási időben is nagy, nem szeretnénk, ha ezzel lassítaná a játék fordulás</w:t>
      </w:r>
      <w:r w:rsidR="00956D73">
        <w:t>át</w:t>
      </w:r>
      <w:r>
        <w:t>. Emiatt kézenfekvő, hogy a motor projektből valamiféle könyvtár generálódjon, amit aztán használhat a játék.</w:t>
      </w:r>
    </w:p>
    <w:p w14:paraId="33FCA781" w14:textId="139C474F" w:rsidR="00D83164" w:rsidRDefault="00D83164" w:rsidP="005D5764">
      <w:r>
        <w:t>Kétféle könyvtár típus jöhet szóba. Az egyik a statikus könyvtár</w:t>
      </w:r>
      <w:r>
        <w:rPr>
          <w:rStyle w:val="FootnoteReference"/>
        </w:rPr>
        <w:footnoteReference w:id="13"/>
      </w:r>
      <w:r>
        <w:t>, a másik a dinamikus könyvtár</w:t>
      </w:r>
      <w:r>
        <w:rPr>
          <w:rStyle w:val="FootnoteReference"/>
        </w:rPr>
        <w:footnoteReference w:id="14"/>
      </w:r>
      <w:r>
        <w:t xml:space="preserve">. A könyvtáraknak az alapvető funkciója, hogy a gyakran használt kódrészeket ne kelljen </w:t>
      </w:r>
      <w:r w:rsidR="003978C7">
        <w:t xml:space="preserve">minden egyes használatkor újra lefordítani. A statikus könyvtárak ezt relatíve egyszerűen teszik meg. Eltárolják a futtatható </w:t>
      </w:r>
      <w:r w:rsidR="00F902C9">
        <w:t xml:space="preserve">állományokat és azok a fordító és a </w:t>
      </w:r>
      <w:proofErr w:type="spellStart"/>
      <w:r w:rsidR="00F902C9">
        <w:t>linker</w:t>
      </w:r>
      <w:proofErr w:type="spellEnd"/>
      <w:r w:rsidR="00F902C9">
        <w:t xml:space="preserve"> segítségével felhasználódnak amikor szükséges. A dinamikus könyvtárak ezt annyiban bonyolítják tovább, hogy míg a statikus könnyárból annyi példányra van szükség ahány program fut, itt egy könyvtár van és azt használják a futó programok.</w:t>
      </w:r>
    </w:p>
    <w:p w14:paraId="2F68C47A" w14:textId="4E84BD33" w:rsidR="00F902C9" w:rsidRDefault="00F902C9" w:rsidP="005D5764">
      <w:r>
        <w:t>Ebben</w:t>
      </w:r>
      <w:r w:rsidR="004263D5">
        <w:t xml:space="preserve"> az esetben </w:t>
      </w:r>
      <w:r>
        <w:t>nem rendelkeznek számottevő előnnyel a dinamikus könyvtárak a statikus könyvtárakkal</w:t>
      </w:r>
      <w:r w:rsidR="004263D5">
        <w:t xml:space="preserve"> szemben</w:t>
      </w:r>
      <w:r>
        <w:t>. Ellenben statikus könyvtárak készítése, beállítása és használata egyszerűbb.</w:t>
      </w:r>
    </w:p>
    <w:p w14:paraId="26EBFB4B" w14:textId="04222F59" w:rsidR="00F902C9" w:rsidRDefault="00F5124C" w:rsidP="005D5764">
      <w:r>
        <w:t>A motor úgy lett kitalálva, hogy minden megoldható legyen az előre definiált típusok felhasználásával és a belőlük történő leszármazásra. Ez alapján a belépési pont</w:t>
      </w:r>
      <w:r>
        <w:rPr>
          <w:rStyle w:val="FootnoteReference"/>
        </w:rPr>
        <w:footnoteReference w:id="15"/>
      </w:r>
      <w:r>
        <w:t xml:space="preserve"> a motorban található.</w:t>
      </w:r>
    </w:p>
    <w:p w14:paraId="2E7F219B" w14:textId="3E1895DE" w:rsidR="00F5124C" w:rsidRDefault="00F5124C" w:rsidP="005D5764">
      <w:r>
        <w:t xml:space="preserve">Ahhoz, hogy létre tudjunk hozni egy játékot, le kell származni a </w:t>
      </w:r>
      <w:proofErr w:type="spellStart"/>
      <w:r>
        <w:t>GraphicsProgram</w:t>
      </w:r>
      <w:proofErr w:type="spellEnd"/>
      <w:r>
        <w:t xml:space="preserve"> osztályból. </w:t>
      </w:r>
      <w:r w:rsidR="001E1181">
        <w:t xml:space="preserve">És implementálni kell a </w:t>
      </w:r>
      <w:proofErr w:type="spellStart"/>
      <w:r w:rsidR="001E1181">
        <w:t>CreateGraphicsProgram</w:t>
      </w:r>
      <w:proofErr w:type="spellEnd"/>
      <w:r w:rsidR="001E1181">
        <w:t xml:space="preserve"> függvény</w:t>
      </w:r>
      <w:r w:rsidR="004263D5">
        <w:t>t</w:t>
      </w:r>
      <w:r w:rsidR="001E1181">
        <w:t>.</w:t>
      </w:r>
    </w:p>
    <w:p w14:paraId="2DD8AF68" w14:textId="77777777" w:rsidR="001E1181" w:rsidRDefault="001E1181" w:rsidP="005D5764"/>
    <w:p w14:paraId="6D5E13C5" w14:textId="77777777" w:rsidR="001E1181" w:rsidRPr="001E1181" w:rsidRDefault="001E1181" w:rsidP="001E1181">
      <w:pPr>
        <w:pStyle w:val="Kd"/>
        <w:rPr>
          <w:lang w:eastAsia="hu-HU"/>
        </w:rPr>
      </w:pPr>
      <w:proofErr w:type="spellStart"/>
      <w:proofErr w:type="gramStart"/>
      <w:r w:rsidRPr="001E1181">
        <w:rPr>
          <w:lang w:eastAsia="hu-HU"/>
        </w:rPr>
        <w:t>Engine</w:t>
      </w:r>
      <w:proofErr w:type="spellEnd"/>
      <w:r w:rsidRPr="001E1181">
        <w:rPr>
          <w:lang w:eastAsia="hu-HU"/>
        </w:rPr>
        <w:t>::</w:t>
      </w:r>
      <w:proofErr w:type="spellStart"/>
      <w:proofErr w:type="gramEnd"/>
      <w:r w:rsidRPr="001E1181">
        <w:rPr>
          <w:lang w:eastAsia="hu-HU"/>
        </w:rPr>
        <w:t>GraphicsProgram</w:t>
      </w:r>
      <w:proofErr w:type="spellEnd"/>
      <w:r w:rsidRPr="001E1181">
        <w:rPr>
          <w:lang w:eastAsia="hu-HU"/>
        </w:rPr>
        <w:t xml:space="preserve">* </w:t>
      </w:r>
      <w:proofErr w:type="spellStart"/>
      <w:r w:rsidRPr="001E1181">
        <w:rPr>
          <w:lang w:eastAsia="hu-HU"/>
        </w:rPr>
        <w:t>CreateGraphicsProgram</w:t>
      </w:r>
      <w:proofErr w:type="spellEnd"/>
      <w:r w:rsidRPr="001E1181">
        <w:rPr>
          <w:lang w:eastAsia="hu-HU"/>
        </w:rPr>
        <w:t>()</w:t>
      </w:r>
    </w:p>
    <w:p w14:paraId="4D2967E6" w14:textId="77777777" w:rsidR="001E1181" w:rsidRPr="001E1181" w:rsidRDefault="001E1181" w:rsidP="001E1181">
      <w:pPr>
        <w:pStyle w:val="Kd"/>
        <w:rPr>
          <w:lang w:eastAsia="hu-HU"/>
        </w:rPr>
      </w:pPr>
      <w:r w:rsidRPr="001E1181">
        <w:rPr>
          <w:lang w:eastAsia="hu-HU"/>
        </w:rPr>
        <w:t>{</w:t>
      </w:r>
    </w:p>
    <w:p w14:paraId="4883BBCB" w14:textId="77777777" w:rsidR="001E1181" w:rsidRPr="001E1181" w:rsidRDefault="001E1181" w:rsidP="001E1181">
      <w:pPr>
        <w:pStyle w:val="Kd"/>
        <w:rPr>
          <w:lang w:eastAsia="hu-HU"/>
        </w:rPr>
      </w:pPr>
      <w:r w:rsidRPr="001E1181">
        <w:rPr>
          <w:lang w:eastAsia="hu-HU"/>
        </w:rPr>
        <w:tab/>
      </w:r>
      <w:proofErr w:type="spellStart"/>
      <w:r w:rsidRPr="001E1181">
        <w:rPr>
          <w:lang w:eastAsia="hu-HU"/>
        </w:rPr>
        <w:t>return</w:t>
      </w:r>
      <w:proofErr w:type="spellEnd"/>
      <w:r w:rsidRPr="001E1181">
        <w:rPr>
          <w:lang w:eastAsia="hu-HU"/>
        </w:rPr>
        <w:t xml:space="preserve"> </w:t>
      </w:r>
      <w:proofErr w:type="spellStart"/>
      <w:r w:rsidRPr="001E1181">
        <w:rPr>
          <w:lang w:eastAsia="hu-HU"/>
        </w:rPr>
        <w:t>new</w:t>
      </w:r>
      <w:proofErr w:type="spellEnd"/>
      <w:r w:rsidRPr="001E1181">
        <w:rPr>
          <w:lang w:eastAsia="hu-HU"/>
        </w:rPr>
        <w:t xml:space="preserve"> </w:t>
      </w:r>
      <w:proofErr w:type="spellStart"/>
      <w:proofErr w:type="gramStart"/>
      <w:r w:rsidRPr="001E1181">
        <w:rPr>
          <w:lang w:eastAsia="hu-HU"/>
        </w:rPr>
        <w:t>LabyrinthGame</w:t>
      </w:r>
      <w:proofErr w:type="spellEnd"/>
      <w:r w:rsidRPr="001E1181">
        <w:rPr>
          <w:lang w:eastAsia="hu-HU"/>
        </w:rPr>
        <w:t>(</w:t>
      </w:r>
      <w:proofErr w:type="gramEnd"/>
      <w:r w:rsidRPr="001E1181">
        <w:rPr>
          <w:lang w:eastAsia="hu-HU"/>
        </w:rPr>
        <w:t>);</w:t>
      </w:r>
    </w:p>
    <w:p w14:paraId="2F7E2072" w14:textId="695D37D4" w:rsidR="001E1181" w:rsidRDefault="001E1181" w:rsidP="001E1181">
      <w:pPr>
        <w:pStyle w:val="Kd"/>
        <w:rPr>
          <w:lang w:eastAsia="hu-HU"/>
        </w:rPr>
      </w:pPr>
      <w:r w:rsidRPr="001E1181">
        <w:rPr>
          <w:lang w:eastAsia="hu-HU"/>
        </w:rPr>
        <w:t>}</w:t>
      </w:r>
    </w:p>
    <w:p w14:paraId="2EF76F1C" w14:textId="5F4CB884" w:rsidR="001E1181" w:rsidRDefault="001E1181" w:rsidP="001E1181">
      <w:r>
        <w:t>A leszármazott osztály (</w:t>
      </w:r>
      <w:proofErr w:type="spellStart"/>
      <w:r>
        <w:t>LabyrinthGame</w:t>
      </w:r>
      <w:proofErr w:type="spellEnd"/>
      <w:r>
        <w:t xml:space="preserve">) </w:t>
      </w:r>
      <w:proofErr w:type="spellStart"/>
      <w:r>
        <w:t>példányosítását</w:t>
      </w:r>
      <w:proofErr w:type="spellEnd"/>
      <w:r>
        <w:t xml:space="preserve"> követően létrejön egy játék, amit aztán testre tudunk szabni. A </w:t>
      </w:r>
      <w:proofErr w:type="spellStart"/>
      <w:r>
        <w:t>testreszabáshoz</w:t>
      </w:r>
      <w:proofErr w:type="spellEnd"/>
      <w:r>
        <w:t xml:space="preserve"> a motor osztályait</w:t>
      </w:r>
      <w:r w:rsidR="004263D5">
        <w:t xml:space="preserve"> és azok </w:t>
      </w:r>
      <w:proofErr w:type="spellStart"/>
      <w:r w:rsidR="004263D5">
        <w:t>leszármazottait</w:t>
      </w:r>
      <w:proofErr w:type="spellEnd"/>
      <w:r>
        <w:t xml:space="preserve"> kell használni. Alapértelmezetten létrejön egy ablak, amiben van egy </w:t>
      </w:r>
      <w:proofErr w:type="spellStart"/>
      <w:r>
        <w:t>ImGui</w:t>
      </w:r>
      <w:proofErr w:type="spellEnd"/>
      <w:r>
        <w:t>-s menü. Ezt az ablakot lehet utána használni a további objektumok megjelenítésére.</w:t>
      </w:r>
      <w:r w:rsidR="00476F88">
        <w:t xml:space="preserve"> Alapértelmezetten be lehet állítani a háttér színét és megjelenik a képfrissítés mértéke (fps).</w:t>
      </w:r>
    </w:p>
    <w:p w14:paraId="6C992027" w14:textId="77777777" w:rsidR="00476F88" w:rsidRDefault="00476F88" w:rsidP="00476F88">
      <w:pPr>
        <w:keepNext/>
        <w:ind w:firstLine="0"/>
      </w:pPr>
      <w:r w:rsidRPr="00476F88">
        <w:rPr>
          <w:noProof/>
        </w:rPr>
        <w:drawing>
          <wp:inline distT="0" distB="0" distL="0" distR="0" wp14:anchorId="4299DB4E" wp14:editId="79EA6F52">
            <wp:extent cx="5400040" cy="130126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2"/>
                    <a:srcRect b="69766"/>
                    <a:stretch/>
                  </pic:blipFill>
                  <pic:spPr bwMode="auto">
                    <a:xfrm>
                      <a:off x="0" y="0"/>
                      <a:ext cx="5400040" cy="1301261"/>
                    </a:xfrm>
                    <a:prstGeom prst="rect">
                      <a:avLst/>
                    </a:prstGeom>
                    <a:ln>
                      <a:noFill/>
                    </a:ln>
                    <a:extLst>
                      <a:ext uri="{53640926-AAD7-44D8-BBD7-CCE9431645EC}">
                        <a14:shadowObscured xmlns:a14="http://schemas.microsoft.com/office/drawing/2010/main"/>
                      </a:ext>
                    </a:extLst>
                  </pic:spPr>
                </pic:pic>
              </a:graphicData>
            </a:graphic>
          </wp:inline>
        </w:drawing>
      </w:r>
    </w:p>
    <w:p w14:paraId="1B125E57" w14:textId="64C19CFB" w:rsidR="001E1181" w:rsidRDefault="000320B4" w:rsidP="00476F88">
      <w:pPr>
        <w:pStyle w:val="Caption"/>
      </w:pPr>
      <w:r>
        <w:fldChar w:fldCharType="begin"/>
      </w:r>
      <w:r>
        <w:instrText xml:space="preserve"> SEQ Figure \* ARABIC </w:instrText>
      </w:r>
      <w:r>
        <w:fldChar w:fldCharType="separate"/>
      </w:r>
      <w:r w:rsidR="00A725DE">
        <w:rPr>
          <w:noProof/>
        </w:rPr>
        <w:t>3</w:t>
      </w:r>
      <w:r>
        <w:rPr>
          <w:noProof/>
        </w:rPr>
        <w:fldChar w:fldCharType="end"/>
      </w:r>
      <w:r w:rsidR="00476F88">
        <w:t>. Előre elkészített ablak</w:t>
      </w:r>
    </w:p>
    <w:p w14:paraId="6240CE72" w14:textId="1DA5D667" w:rsidR="004B190C" w:rsidRDefault="0016297E" w:rsidP="004B190C">
      <w:pPr>
        <w:pStyle w:val="Heading2"/>
      </w:pPr>
      <w:r>
        <w:tab/>
      </w:r>
      <w:bookmarkStart w:id="37" w:name="_Toc89878871"/>
      <w:r w:rsidR="004B190C">
        <w:t>Layer</w:t>
      </w:r>
      <w:bookmarkEnd w:id="37"/>
    </w:p>
    <w:p w14:paraId="769F335D" w14:textId="47074D78" w:rsidR="0016297E" w:rsidRDefault="0016297E" w:rsidP="004B190C">
      <w:r>
        <w:t xml:space="preserve">Egy játék elkészítésekor a legfontosabb </w:t>
      </w:r>
      <w:r w:rsidR="00E5739B">
        <w:t>objektum</w:t>
      </w:r>
      <w:r>
        <w:t xml:space="preserve"> a Layer (réteg). A Layer</w:t>
      </w:r>
      <w:r w:rsidR="00E5739B">
        <w:t>-</w:t>
      </w:r>
      <w:r>
        <w:t xml:space="preserve">ek segítségével tudunk megjeleníteni dolgokat és kezelni azokat. A játék beépített </w:t>
      </w:r>
      <w:proofErr w:type="spellStart"/>
      <w:r>
        <w:t>rétege</w:t>
      </w:r>
      <w:proofErr w:type="spellEnd"/>
      <w:r>
        <w:t xml:space="preserve">, az </w:t>
      </w:r>
      <w:proofErr w:type="spellStart"/>
      <w:r>
        <w:t>ImGuiLayer</w:t>
      </w:r>
      <w:proofErr w:type="spellEnd"/>
      <w:r>
        <w:t>. Ez felelős az alapértelmezett ablak megjelenítéséért. Ezt is</w:t>
      </w:r>
      <w:r w:rsidR="00E5739B">
        <w:t xml:space="preserve"> </w:t>
      </w:r>
      <w:r w:rsidR="0029586E">
        <w:t>személyre lehet</w:t>
      </w:r>
      <w:r w:rsidR="00E5739B">
        <w:t xml:space="preserve"> </w:t>
      </w:r>
      <w:r>
        <w:t>szabni.</w:t>
      </w:r>
    </w:p>
    <w:p w14:paraId="544D9177" w14:textId="2C66B90A" w:rsidR="00607095" w:rsidRDefault="0016297E" w:rsidP="0016297E">
      <w:pPr>
        <w:ind w:firstLine="0"/>
      </w:pPr>
      <w:r>
        <w:tab/>
        <w:t>A játék központi rész</w:t>
      </w:r>
      <w:r w:rsidR="00E5739B">
        <w:t>e</w:t>
      </w:r>
      <w:r>
        <w:t xml:space="preserve"> az a ciklus, ami addig fut, </w:t>
      </w:r>
      <w:r w:rsidR="0068173D">
        <w:t>a</w:t>
      </w:r>
      <w:r>
        <w:t>míg be nem zárjuk az ablakot. Ebben történnek a</w:t>
      </w:r>
      <w:r w:rsidR="00607095">
        <w:t xml:space="preserve">z adatszerkezeti és grafikus frissítések, valamint a felhasználói bemenetek kezelése. Ez a Game </w:t>
      </w:r>
      <w:proofErr w:type="spellStart"/>
      <w:r w:rsidR="00607095">
        <w:t>Loop</w:t>
      </w:r>
      <w:proofErr w:type="spellEnd"/>
      <w:r w:rsidR="00607095">
        <w:t xml:space="preserve"> tervezési minta megvalósítása.</w:t>
      </w:r>
    </w:p>
    <w:p w14:paraId="15E3E684" w14:textId="7E1EE469" w:rsidR="00607095" w:rsidRDefault="00607095" w:rsidP="0016297E">
      <w:pPr>
        <w:ind w:firstLine="0"/>
      </w:pPr>
      <w:r>
        <w:tab/>
        <w:t>A játék összes layer-e ebben a függvényben kerül frissítésre. Ezen kívül minden más a layer-</w:t>
      </w:r>
      <w:proofErr w:type="spellStart"/>
      <w:r>
        <w:t>eken</w:t>
      </w:r>
      <w:proofErr w:type="spellEnd"/>
      <w:r>
        <w:t xml:space="preserve"> történik, illetve azok objektumain.</w:t>
      </w:r>
    </w:p>
    <w:p w14:paraId="022D9CCA" w14:textId="1ED9A361" w:rsidR="004B190C" w:rsidRDefault="004B190C" w:rsidP="004B190C">
      <w:pPr>
        <w:pStyle w:val="Heading2"/>
      </w:pPr>
      <w:bookmarkStart w:id="38" w:name="_Toc89878872"/>
      <w:proofErr w:type="spellStart"/>
      <w:r>
        <w:t>Window</w:t>
      </w:r>
      <w:bookmarkEnd w:id="38"/>
      <w:proofErr w:type="spellEnd"/>
    </w:p>
    <w:p w14:paraId="1E5D900A" w14:textId="3D92AE30" w:rsidR="004B190C" w:rsidRDefault="004B190C" w:rsidP="004B190C">
      <w:r>
        <w:t xml:space="preserve">Az ablakokon lehet megjeleníteni az adatszerkezeti változásokat. Az ablakért a </w:t>
      </w:r>
      <w:proofErr w:type="spellStart"/>
      <w:r>
        <w:t>Window</w:t>
      </w:r>
      <w:proofErr w:type="spellEnd"/>
      <w:r>
        <w:t xml:space="preserve"> osztály felelős. Ez az osztály nem képes önálló működésre, szüksége van egy platformtól függő, natív ablakra (esetünkben OpenGL). </w:t>
      </w:r>
    </w:p>
    <w:p w14:paraId="3F3130F1" w14:textId="46AB6CD5" w:rsidR="004B190C" w:rsidRDefault="004B190C" w:rsidP="004B190C">
      <w:r>
        <w:lastRenderedPageBreak/>
        <w:t xml:space="preserve">Ez a natív ablak végzi a tényleges munkát. A </w:t>
      </w:r>
      <w:proofErr w:type="spellStart"/>
      <w:r>
        <w:t>Window</w:t>
      </w:r>
      <w:proofErr w:type="spellEnd"/>
      <w:r>
        <w:t xml:space="preserve"> osztály, csupán egy felületet nyújt az egyszerű használatához és el</w:t>
      </w:r>
      <w:r w:rsidR="00E5739B">
        <w:t>rejti,</w:t>
      </w:r>
      <w:r>
        <w:t xml:space="preserve"> valamint könnyen lecserélhetővé teszi a platformfüggő részeket. </w:t>
      </w:r>
    </w:p>
    <w:p w14:paraId="7185A31C" w14:textId="0148FEFD" w:rsidR="004B190C" w:rsidRDefault="004B190C" w:rsidP="004B190C">
      <w:pPr>
        <w:pStyle w:val="Heading2"/>
      </w:pPr>
      <w:bookmarkStart w:id="39" w:name="_Toc89878873"/>
      <w:r>
        <w:t>Renderer</w:t>
      </w:r>
      <w:bookmarkEnd w:id="39"/>
    </w:p>
    <w:p w14:paraId="686AD54C" w14:textId="69B23440" w:rsidR="004B190C" w:rsidRDefault="004B190C" w:rsidP="004B190C">
      <w:r>
        <w:t xml:space="preserve">A </w:t>
      </w:r>
      <w:proofErr w:type="spellStart"/>
      <w:r>
        <w:t>rendererbe</w:t>
      </w:r>
      <w:proofErr w:type="spellEnd"/>
      <w:r>
        <w:t xml:space="preserve"> tartozó osztályok és függvények célja, hogy egyszerűsítsék a megjelenítést, valamint elrejtsé</w:t>
      </w:r>
      <w:r w:rsidR="00FD7DB3">
        <w:t>k</w:t>
      </w:r>
      <w:r>
        <w:t xml:space="preserve"> a platformfüggő parancsokat és típusokat. Ez azt eredményezi, hogy a platformváltás egyszerűbb, csak ezeket a </w:t>
      </w:r>
      <w:proofErr w:type="spellStart"/>
      <w:r>
        <w:t>wrapper</w:t>
      </w:r>
      <w:proofErr w:type="spellEnd"/>
      <w:r>
        <w:rPr>
          <w:rStyle w:val="FootnoteReference"/>
        </w:rPr>
        <w:footnoteReference w:id="16"/>
      </w:r>
      <w:r>
        <w:t xml:space="preserve"> osztályokat</w:t>
      </w:r>
      <w:r w:rsidR="00E5739B">
        <w:t xml:space="preserve"> és függvényeket</w:t>
      </w:r>
      <w:r>
        <w:t xml:space="preserve"> kell módosítani.</w:t>
      </w:r>
    </w:p>
    <w:p w14:paraId="05988BF2" w14:textId="500DB225" w:rsidR="004B190C" w:rsidRDefault="004B190C" w:rsidP="004B190C">
      <w:r>
        <w:t>Ehhez szükség</w:t>
      </w:r>
      <w:r w:rsidR="00E5739B">
        <w:t>es</w:t>
      </w:r>
      <w:r>
        <w:t xml:space="preserve"> a választott platformon (</w:t>
      </w:r>
      <w:r w:rsidR="00E5739B">
        <w:t xml:space="preserve">ezesetben </w:t>
      </w:r>
      <w:r>
        <w:t xml:space="preserve">OpenGL) implementálni a szükséges folyamatokat. </w:t>
      </w:r>
    </w:p>
    <w:p w14:paraId="3DBDBB56" w14:textId="58943FE4" w:rsidR="004B190C" w:rsidRDefault="004B190C" w:rsidP="004B190C">
      <w:r>
        <w:t xml:space="preserve">Így lehetséges sima objektumokat megjeleníteni, azokhoz </w:t>
      </w:r>
      <w:proofErr w:type="spellStart"/>
      <w:r>
        <w:t>shadereket</w:t>
      </w:r>
      <w:proofErr w:type="spellEnd"/>
      <w:r w:rsidR="00A35456">
        <w:rPr>
          <w:rStyle w:val="FootnoteReference"/>
        </w:rPr>
        <w:footnoteReference w:id="17"/>
      </w:r>
      <w:r>
        <w:t xml:space="preserve"> készíteni</w:t>
      </w:r>
      <w:r w:rsidR="00A35456">
        <w:t xml:space="preserve"> és </w:t>
      </w:r>
      <w:proofErr w:type="spellStart"/>
      <w:r w:rsidR="00A35456">
        <w:t>textúrázni</w:t>
      </w:r>
      <w:proofErr w:type="spellEnd"/>
      <w:r w:rsidR="00A35456">
        <w:t>.</w:t>
      </w:r>
    </w:p>
    <w:p w14:paraId="4A64039D" w14:textId="177B31F7" w:rsidR="009137A9" w:rsidRDefault="009137A9" w:rsidP="009137A9">
      <w:pPr>
        <w:pStyle w:val="Heading3"/>
      </w:pPr>
      <w:bookmarkStart w:id="40" w:name="_Toc89878874"/>
      <w:r>
        <w:t>Shader</w:t>
      </w:r>
      <w:bookmarkEnd w:id="40"/>
    </w:p>
    <w:p w14:paraId="5F7359AF" w14:textId="0B1FFFF1" w:rsidR="00A35456" w:rsidRDefault="00A35456" w:rsidP="004B190C">
      <w:r>
        <w:t xml:space="preserve">A </w:t>
      </w:r>
      <w:proofErr w:type="spellStart"/>
      <w:r>
        <w:t>shaderek</w:t>
      </w:r>
      <w:proofErr w:type="spellEnd"/>
      <w:r>
        <w:t xml:space="preserve"> felhasználása a motorból, így egészen egyszerűvé vált.</w:t>
      </w:r>
      <w:r w:rsidR="009137A9">
        <w:t xml:space="preserve"> A Shader osztály által könnyen végrehajtható minden művelet, anélkül, hogy a natív függvényeket kellene használnunk. </w:t>
      </w:r>
    </w:p>
    <w:p w14:paraId="2531AD74" w14:textId="022D2113" w:rsidR="00A35456" w:rsidRDefault="00A35456" w:rsidP="00A35456">
      <w:pPr>
        <w:pStyle w:val="Kd"/>
      </w:pPr>
      <w:r w:rsidRPr="00A35456">
        <w:t xml:space="preserve">shader = </w:t>
      </w:r>
      <w:proofErr w:type="gramStart"/>
      <w:r w:rsidRPr="00A35456">
        <w:t>Shader::</w:t>
      </w:r>
      <w:proofErr w:type="spellStart"/>
      <w:proofErr w:type="gramEnd"/>
      <w:r w:rsidRPr="00A35456">
        <w:t>Create</w:t>
      </w:r>
      <w:proofErr w:type="spellEnd"/>
      <w:r w:rsidRPr="00A35456">
        <w:t>("</w:t>
      </w:r>
      <w:proofErr w:type="spellStart"/>
      <w:r>
        <w:t>vs</w:t>
      </w:r>
      <w:r w:rsidRPr="00A35456">
        <w:t>.vs</w:t>
      </w:r>
      <w:proofErr w:type="spellEnd"/>
      <w:r w:rsidRPr="00A35456">
        <w:t>", "</w:t>
      </w:r>
      <w:proofErr w:type="spellStart"/>
      <w:r>
        <w:t>fs</w:t>
      </w:r>
      <w:r w:rsidRPr="00A35456">
        <w:t>.fs</w:t>
      </w:r>
      <w:proofErr w:type="spellEnd"/>
      <w:r w:rsidRPr="00A35456">
        <w:t>");</w:t>
      </w:r>
    </w:p>
    <w:p w14:paraId="185A8BB4" w14:textId="65AA7260" w:rsidR="00A35456" w:rsidRDefault="00A35456" w:rsidP="00A35456">
      <w:pPr>
        <w:pStyle w:val="Kd"/>
      </w:pPr>
      <w:r w:rsidRPr="00A35456">
        <w:t>shader-&gt;</w:t>
      </w:r>
      <w:proofErr w:type="spellStart"/>
      <w:proofErr w:type="gramStart"/>
      <w:r w:rsidRPr="00A35456">
        <w:t>use</w:t>
      </w:r>
      <w:proofErr w:type="spellEnd"/>
      <w:r w:rsidRPr="00A35456">
        <w:t>(</w:t>
      </w:r>
      <w:proofErr w:type="gramEnd"/>
      <w:r w:rsidRPr="00A35456">
        <w:t>);</w:t>
      </w:r>
    </w:p>
    <w:p w14:paraId="56F2C50F" w14:textId="3A7EB7C7" w:rsidR="009137A9" w:rsidRDefault="009137A9" w:rsidP="00A35456">
      <w:pPr>
        <w:pStyle w:val="Kd"/>
      </w:pPr>
    </w:p>
    <w:p w14:paraId="2A5D1347" w14:textId="121A320A" w:rsidR="009137A9" w:rsidRPr="004B190C" w:rsidRDefault="009137A9" w:rsidP="009137A9">
      <w:r>
        <w:t xml:space="preserve">A Shader osztály elrejt egy </w:t>
      </w:r>
      <w:proofErr w:type="spellStart"/>
      <w:r>
        <w:t>OpenGLShader</w:t>
      </w:r>
      <w:proofErr w:type="spellEnd"/>
      <w:r>
        <w:t xml:space="preserve"> osztályt, ami </w:t>
      </w:r>
      <w:r w:rsidR="005258D3">
        <w:t xml:space="preserve">valójában hajtja végre a </w:t>
      </w:r>
      <w:r w:rsidR="00E5739B">
        <w:t>platformfüggő</w:t>
      </w:r>
      <w:r w:rsidR="005258D3">
        <w:t xml:space="preserve"> műveleteket. A Shader osztályra azért van, szükség, hogy ne lássa a fejlesztő a platform specifikus megoldásokat és ezt a részt könnyen le lehessen cserélni, anélkül, hogy módosítani kéne nagyobb mennyiségű kódot.</w:t>
      </w:r>
    </w:p>
    <w:p w14:paraId="55C2AD77" w14:textId="77777777" w:rsidR="00A35456" w:rsidRDefault="00A35456" w:rsidP="00A35456">
      <w:pPr>
        <w:pStyle w:val="Kp"/>
      </w:pPr>
      <w:r>
        <w:rPr>
          <w:noProof/>
        </w:rPr>
        <w:lastRenderedPageBreak/>
        <w:drawing>
          <wp:inline distT="0" distB="0" distL="0" distR="0" wp14:anchorId="21A58F14" wp14:editId="75B8164F">
            <wp:extent cx="3498260" cy="2778369"/>
            <wp:effectExtent l="0" t="0" r="698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513643" cy="2790586"/>
                    </a:xfrm>
                    <a:prstGeom prst="rect">
                      <a:avLst/>
                    </a:prstGeom>
                  </pic:spPr>
                </pic:pic>
              </a:graphicData>
            </a:graphic>
          </wp:inline>
        </w:drawing>
      </w:r>
    </w:p>
    <w:p w14:paraId="46EDEC56" w14:textId="00B98BCB" w:rsidR="00607095" w:rsidRDefault="000320B4" w:rsidP="00A35456">
      <w:pPr>
        <w:pStyle w:val="Caption"/>
        <w:rPr>
          <w:noProof/>
        </w:rPr>
      </w:pPr>
      <w:r>
        <w:fldChar w:fldCharType="begin"/>
      </w:r>
      <w:r>
        <w:instrText xml:space="preserve"> SEQ Figure \* ARABIC </w:instrText>
      </w:r>
      <w:r>
        <w:fldChar w:fldCharType="separate"/>
      </w:r>
      <w:r w:rsidR="00A725DE">
        <w:rPr>
          <w:noProof/>
        </w:rPr>
        <w:t>4</w:t>
      </w:r>
      <w:r>
        <w:rPr>
          <w:noProof/>
        </w:rPr>
        <w:fldChar w:fldCharType="end"/>
      </w:r>
      <w:r w:rsidR="00A35456">
        <w:t xml:space="preserve">. </w:t>
      </w:r>
      <w:r w:rsidR="00A35456">
        <w:rPr>
          <w:noProof/>
        </w:rPr>
        <w:t>Shaderrel színezett téglalap</w:t>
      </w:r>
    </w:p>
    <w:p w14:paraId="3A6251CC" w14:textId="77777777" w:rsidR="005258D3" w:rsidRDefault="00A35456" w:rsidP="00A35456">
      <w:r>
        <w:tab/>
      </w:r>
    </w:p>
    <w:p w14:paraId="2271E13C" w14:textId="3D6172B1" w:rsidR="005258D3" w:rsidRDefault="005258D3" w:rsidP="005258D3">
      <w:pPr>
        <w:pStyle w:val="Heading3"/>
      </w:pPr>
      <w:bookmarkStart w:id="41" w:name="_Toc89878875"/>
      <w:r>
        <w:t>Te</w:t>
      </w:r>
      <w:r w:rsidR="00A813C3">
        <w:t>xtúra</w:t>
      </w:r>
      <w:bookmarkEnd w:id="41"/>
    </w:p>
    <w:p w14:paraId="0FAFFED5" w14:textId="1EFE7241" w:rsidR="00A35456" w:rsidRDefault="00A35456" w:rsidP="00A35456">
      <w:r>
        <w:t>Az alakzatok textúrázása is egyszerűbbé vált, a megfelelő osztálynak köszönhetően.</w:t>
      </w:r>
    </w:p>
    <w:p w14:paraId="4DBA2387" w14:textId="5E79D2AE" w:rsidR="00932A83" w:rsidRDefault="00A35456" w:rsidP="00932A83">
      <w:pPr>
        <w:pStyle w:val="Kd"/>
      </w:pPr>
      <w:proofErr w:type="spellStart"/>
      <w:r w:rsidRPr="00A35456">
        <w:t>texture</w:t>
      </w:r>
      <w:proofErr w:type="spellEnd"/>
      <w:r w:rsidRPr="00A35456">
        <w:t xml:space="preserve"> = Texture2</w:t>
      </w:r>
      <w:proofErr w:type="gramStart"/>
      <w:r w:rsidRPr="00A35456">
        <w:t>D::</w:t>
      </w:r>
      <w:proofErr w:type="spellStart"/>
      <w:proofErr w:type="gramEnd"/>
      <w:r w:rsidRPr="00A35456">
        <w:t>Create</w:t>
      </w:r>
      <w:proofErr w:type="spellEnd"/>
      <w:r w:rsidRPr="00A35456">
        <w:t>(</w:t>
      </w:r>
      <w:proofErr w:type="spellStart"/>
      <w:r w:rsidRPr="00A35456">
        <w:t>std</w:t>
      </w:r>
      <w:proofErr w:type="spellEnd"/>
      <w:r w:rsidRPr="00A35456">
        <w:t>::</w:t>
      </w:r>
      <w:proofErr w:type="spellStart"/>
      <w:r w:rsidRPr="00A35456">
        <w:t>string</w:t>
      </w:r>
      <w:proofErr w:type="spellEnd"/>
      <w:r w:rsidRPr="00A35456">
        <w:t>("</w:t>
      </w:r>
      <w:r>
        <w:t>texture</w:t>
      </w:r>
      <w:r w:rsidRPr="00A35456">
        <w:t>.png"));</w:t>
      </w:r>
    </w:p>
    <w:p w14:paraId="1822056C" w14:textId="11FE5D1D" w:rsidR="00A813C3" w:rsidRDefault="00A813C3" w:rsidP="00A813C3">
      <w:pPr>
        <w:ind w:firstLine="0"/>
      </w:pPr>
      <w:r>
        <w:tab/>
        <w:t>Itt is létezik a Shader-</w:t>
      </w:r>
      <w:proofErr w:type="spellStart"/>
      <w:r>
        <w:t>hez</w:t>
      </w:r>
      <w:proofErr w:type="spellEnd"/>
      <w:r>
        <w:t xml:space="preserve"> hasonlóan és azonos okokból egy OpenGLTexture2D osztály, ami a valós munkát végzi. Ahhoz, hogy </w:t>
      </w:r>
      <w:proofErr w:type="spellStart"/>
      <w:r>
        <w:t>textúrázni</w:t>
      </w:r>
      <w:proofErr w:type="spellEnd"/>
      <w:r>
        <w:t xml:space="preserve"> tudjunk, szükség van a megfelelő shader</w:t>
      </w:r>
      <w:r w:rsidR="00E5739B">
        <w:t>-</w:t>
      </w:r>
      <w:proofErr w:type="spellStart"/>
      <w:r>
        <w:t>ekre</w:t>
      </w:r>
      <w:proofErr w:type="spellEnd"/>
      <w:r>
        <w:t>.</w:t>
      </w:r>
    </w:p>
    <w:p w14:paraId="5720BD5B" w14:textId="77777777" w:rsidR="00932A83" w:rsidRDefault="00932A83" w:rsidP="00932A83">
      <w:pPr>
        <w:pStyle w:val="Kp"/>
      </w:pPr>
      <w:r>
        <w:rPr>
          <w:noProof/>
        </w:rPr>
        <w:drawing>
          <wp:inline distT="0" distB="0" distL="0" distR="0" wp14:anchorId="64BD186B" wp14:editId="34305F01">
            <wp:extent cx="3392619" cy="2708031"/>
            <wp:effectExtent l="0" t="0" r="0" b="0"/>
            <wp:docPr id="9" name="Picture 9" descr="A picture containing text, screensho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kitchen applian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1546" cy="2715157"/>
                    </a:xfrm>
                    <a:prstGeom prst="rect">
                      <a:avLst/>
                    </a:prstGeom>
                  </pic:spPr>
                </pic:pic>
              </a:graphicData>
            </a:graphic>
          </wp:inline>
        </w:drawing>
      </w:r>
    </w:p>
    <w:p w14:paraId="21C9587E" w14:textId="73550531" w:rsidR="00932A83" w:rsidRDefault="000320B4" w:rsidP="00932A83">
      <w:pPr>
        <w:pStyle w:val="Caption"/>
      </w:pPr>
      <w:r>
        <w:fldChar w:fldCharType="begin"/>
      </w:r>
      <w:r>
        <w:instrText xml:space="preserve"> SEQ Figure \* ARABIC </w:instrText>
      </w:r>
      <w:r>
        <w:fldChar w:fldCharType="separate"/>
      </w:r>
      <w:r w:rsidR="00A725DE">
        <w:rPr>
          <w:noProof/>
        </w:rPr>
        <w:t>5</w:t>
      </w:r>
      <w:r>
        <w:rPr>
          <w:noProof/>
        </w:rPr>
        <w:fldChar w:fldCharType="end"/>
      </w:r>
      <w:r w:rsidR="00932A83">
        <w:t>. Textúrázott téglalap</w:t>
      </w:r>
    </w:p>
    <w:p w14:paraId="08268464" w14:textId="3DE9C82A" w:rsidR="00A813C3" w:rsidRDefault="00A813C3" w:rsidP="00A813C3">
      <w:pPr>
        <w:pStyle w:val="Heading3"/>
      </w:pPr>
      <w:bookmarkStart w:id="42" w:name="_Toc89878876"/>
      <w:r>
        <w:lastRenderedPageBreak/>
        <w:t>Camera</w:t>
      </w:r>
      <w:bookmarkEnd w:id="42"/>
    </w:p>
    <w:p w14:paraId="4CB0BCD6" w14:textId="16AB13A4" w:rsidR="00A813C3" w:rsidRDefault="00A813C3" w:rsidP="00A813C3">
      <w:r>
        <w:t xml:space="preserve">A </w:t>
      </w:r>
      <w:r w:rsidR="00E5739B">
        <w:t>k</w:t>
      </w:r>
      <w:r>
        <w:t>amera osztály platform független. Ennek lényege, hogy úgy tudja transzformálni az objektumoka</w:t>
      </w:r>
      <w:r w:rsidR="00257CA3">
        <w:t>t</w:t>
      </w:r>
      <w:r>
        <w:t xml:space="preserve">, mintha egy paraméterezett kamerából látnánk azokat. Az </w:t>
      </w:r>
      <w:proofErr w:type="spellStart"/>
      <w:r>
        <w:t>e</w:t>
      </w:r>
      <w:r w:rsidR="00E5739B">
        <w:t>m</w:t>
      </w:r>
      <w:r>
        <w:t>ögötti</w:t>
      </w:r>
      <w:proofErr w:type="spellEnd"/>
      <w:r>
        <w:t xml:space="preserve"> </w:t>
      </w:r>
      <w:r w:rsidR="00E5739B">
        <w:t>mátrixműveletek</w:t>
      </w:r>
      <w:r>
        <w:t xml:space="preserve"> szerencsére </w:t>
      </w:r>
      <w:r w:rsidR="00E5739B">
        <w:t>nem függenek a felhasznált technológiától</w:t>
      </w:r>
      <w:r>
        <w:t xml:space="preserve">, így csak a megfelelő </w:t>
      </w:r>
      <w:proofErr w:type="spellStart"/>
      <w:r>
        <w:t>shadere</w:t>
      </w:r>
      <w:r w:rsidR="00E5739B">
        <w:t>k</w:t>
      </w:r>
      <w:proofErr w:type="spellEnd"/>
      <w:r>
        <w:t xml:space="preserve"> kellenek ahhoz, hogy a kamera osztály működhessen.</w:t>
      </w:r>
    </w:p>
    <w:p w14:paraId="63A6899E" w14:textId="6D026069" w:rsidR="00A813C3" w:rsidRDefault="00A813C3" w:rsidP="00A813C3">
      <w:r>
        <w:t>A kamerának számos paramétere van, ami szükséges a megfelelő mátrix előállításához. Ilyenek a kamera pozíciója, iránya, dőlése és világban a fentet jellemző irány. Ezen kívül szükség van egy olyan jellemzőre, ami a kép</w:t>
      </w:r>
      <w:r w:rsidR="00E5739B">
        <w:t>be</w:t>
      </w:r>
      <w:r>
        <w:t xml:space="preserve"> való zoomoltásgot írja le.</w:t>
      </w:r>
    </w:p>
    <w:p w14:paraId="6FB6B789" w14:textId="51222DA1" w:rsidR="00952FD9" w:rsidRDefault="00A813C3" w:rsidP="00952FD9">
      <w:r>
        <w:t xml:space="preserve">Ezek alapján két mátrix megalkotása szükséges. Az egyik a projection mátrix, ez a </w:t>
      </w:r>
      <w:proofErr w:type="spellStart"/>
      <w:r>
        <w:t>zoomoltság</w:t>
      </w:r>
      <w:proofErr w:type="spellEnd"/>
      <w:r>
        <w:t xml:space="preserve"> és a képernyő mérete alapján </w:t>
      </w:r>
      <w:r w:rsidR="00952FD9">
        <w:t xml:space="preserve">kerül kiszámolásra. A másik a </w:t>
      </w:r>
      <w:proofErr w:type="spellStart"/>
      <w:r w:rsidR="00952FD9">
        <w:t>view</w:t>
      </w:r>
      <w:proofErr w:type="spellEnd"/>
      <w:r w:rsidR="00952FD9">
        <w:t xml:space="preserve"> mátrix, ami pedig a kamera pozíciójából és irányából</w:t>
      </w:r>
      <w:r w:rsidR="00E5739B">
        <w:t xml:space="preserve"> kreálható</w:t>
      </w:r>
      <w:r w:rsidR="00952FD9">
        <w:t xml:space="preserve">. A már említett </w:t>
      </w:r>
      <w:proofErr w:type="spellStart"/>
      <w:r w:rsidR="00952FD9">
        <w:t>glm</w:t>
      </w:r>
      <w:proofErr w:type="spellEnd"/>
      <w:r w:rsidR="00952FD9">
        <w:t xml:space="preserve"> könyvtár rendelkezik olyan </w:t>
      </w:r>
      <w:r w:rsidR="00E5739B">
        <w:t>függvényekkel,</w:t>
      </w:r>
      <w:r w:rsidR="00952FD9">
        <w:t xml:space="preserve"> amik az említett paraméterek alapján meghatározzák a kívánt mátrixokat.</w:t>
      </w:r>
    </w:p>
    <w:p w14:paraId="103AD812" w14:textId="206074CA" w:rsidR="00952FD9" w:rsidRDefault="00E5739B" w:rsidP="00952FD9">
      <w:r>
        <w:t>A további műveleteket</w:t>
      </w:r>
      <w:r w:rsidR="00952FD9">
        <w:t xml:space="preserve"> már a vertex shader végzi el.</w:t>
      </w:r>
    </w:p>
    <w:p w14:paraId="5C50D126" w14:textId="491376D3" w:rsidR="00952FD9" w:rsidRDefault="00952FD9" w:rsidP="00952FD9">
      <w:pPr>
        <w:pStyle w:val="Kd"/>
      </w:pPr>
      <w:proofErr w:type="spellStart"/>
      <w:r w:rsidRPr="00952FD9">
        <w:t>gl_Position</w:t>
      </w:r>
      <w:proofErr w:type="spellEnd"/>
      <w:r w:rsidRPr="00952FD9">
        <w:t xml:space="preserve"> = projection * </w:t>
      </w:r>
      <w:proofErr w:type="spellStart"/>
      <w:r w:rsidRPr="00952FD9">
        <w:t>view</w:t>
      </w:r>
      <w:proofErr w:type="spellEnd"/>
      <w:r w:rsidRPr="00952FD9">
        <w:t xml:space="preserve"> * </w:t>
      </w:r>
      <w:proofErr w:type="spellStart"/>
      <w:r w:rsidRPr="00952FD9">
        <w:t>transform</w:t>
      </w:r>
      <w:proofErr w:type="spellEnd"/>
      <w:r w:rsidRPr="00952FD9">
        <w:t xml:space="preserve"> * vec4(</w:t>
      </w:r>
      <w:proofErr w:type="spellStart"/>
      <w:r w:rsidRPr="00952FD9">
        <w:t>aPos</w:t>
      </w:r>
      <w:proofErr w:type="spellEnd"/>
      <w:r w:rsidRPr="00952FD9">
        <w:t>, 1.0);</w:t>
      </w:r>
    </w:p>
    <w:p w14:paraId="0AC24E8D" w14:textId="063D4926" w:rsidR="00952FD9" w:rsidRPr="00A813C3" w:rsidRDefault="00952FD9" w:rsidP="00952FD9">
      <w:r>
        <w:t>A képletben szerepel még a transzformációs mátrix, ami a nagyítást, eltolást és forgatást írja le</w:t>
      </w:r>
      <w:r w:rsidR="00E5739B">
        <w:t>, a kamerától függetlenül</w:t>
      </w:r>
      <w:r>
        <w:t>.</w:t>
      </w:r>
    </w:p>
    <w:p w14:paraId="5D52A66C" w14:textId="1B8A9F8C" w:rsidR="004E6AD1" w:rsidRDefault="0054456E" w:rsidP="004E6AD1">
      <w:pPr>
        <w:pStyle w:val="Heading2"/>
      </w:pPr>
      <w:bookmarkStart w:id="43" w:name="_Toc89878877"/>
      <w:r>
        <w:t>Command</w:t>
      </w:r>
      <w:bookmarkEnd w:id="43"/>
    </w:p>
    <w:p w14:paraId="301786B1" w14:textId="3DB2FB2A" w:rsidR="00BD49CA" w:rsidRDefault="00BD49CA" w:rsidP="00BD49CA">
      <w:r>
        <w:t xml:space="preserve">A Command osztály a végrehajtható parancsokat </w:t>
      </w:r>
      <w:r w:rsidR="00BA145C">
        <w:t xml:space="preserve">reprezentálja. Ez azt jelenti, hogy egy olyan </w:t>
      </w:r>
      <w:r w:rsidR="00E5739B">
        <w:t>interfész</w:t>
      </w:r>
      <w:r w:rsidR="00BA145C">
        <w:t>, aminek implementálásával lehet új parancsot létrehozni.</w:t>
      </w:r>
    </w:p>
    <w:p w14:paraId="7306106D" w14:textId="165A5466" w:rsidR="0028595B" w:rsidRDefault="0028595B" w:rsidP="00BD49CA">
      <w:r>
        <w:t xml:space="preserve">Ahhoz, hogy tudjuk mikor milyen parancsot kell végrehajtani szükség van egy bemenet kezelőre, ami a bemenethez köti a megfelelő parancsot. Ehhez az </w:t>
      </w:r>
      <w:proofErr w:type="spellStart"/>
      <w:r>
        <w:t>InputHandler</w:t>
      </w:r>
      <w:proofErr w:type="spellEnd"/>
      <w:r>
        <w:t xml:space="preserve"> </w:t>
      </w:r>
      <w:r w:rsidR="001E4A53">
        <w:t xml:space="preserve">osztály </w:t>
      </w:r>
      <w:r>
        <w:t>lett létrehozva, amiben vannak alapértelmezetten parancsok és bemenetek, de a fejlesztő adhat meg sajátot is.</w:t>
      </w:r>
    </w:p>
    <w:p w14:paraId="5361D12B" w14:textId="223C098D" w:rsidR="0028595B" w:rsidRDefault="00702FDC" w:rsidP="00BD49CA">
      <w:r>
        <w:t xml:space="preserve">A felhasználói bemenetek kezelése és az azokhoz tartozó parancsok végrehajtása minden ciklus iterációban egyszer megtörténik. Nincsen semmiféle </w:t>
      </w:r>
      <w:r w:rsidR="00E5739B">
        <w:t>pufferelés</w:t>
      </w:r>
      <w:r>
        <w:t xml:space="preserve"> és </w:t>
      </w:r>
      <w:r w:rsidR="00E5739B">
        <w:t>csővezeték (</w:t>
      </w:r>
      <w:proofErr w:type="spellStart"/>
      <w:r w:rsidR="00E5739B">
        <w:t>pipeline</w:t>
      </w:r>
      <w:proofErr w:type="spellEnd"/>
      <w:r w:rsidR="00E5739B">
        <w:t>)</w:t>
      </w:r>
      <w:r>
        <w:t>, így előfordulhatnak hibák.</w:t>
      </w:r>
    </w:p>
    <w:p w14:paraId="06B01F0E" w14:textId="22DF295D" w:rsidR="009137A9" w:rsidRDefault="00A60A75" w:rsidP="009137A9">
      <w:pPr>
        <w:pStyle w:val="Heading2"/>
      </w:pPr>
      <w:bookmarkStart w:id="44" w:name="_Toc89878878"/>
      <w:r>
        <w:lastRenderedPageBreak/>
        <w:t>Observer</w:t>
      </w:r>
      <w:bookmarkEnd w:id="44"/>
    </w:p>
    <w:p w14:paraId="7C3AC94F" w14:textId="5E552FC5" w:rsidR="009137A9" w:rsidRDefault="009137A9" w:rsidP="009137A9">
      <w:r>
        <w:t xml:space="preserve">Az Observer tervezési minta </w:t>
      </w:r>
      <w:r w:rsidR="00B820C2">
        <w:t>segítségével</w:t>
      </w:r>
      <w:r>
        <w:t xml:space="preserve"> arra van lehetőség, hogy több akár egymástól független esemény közös hatására végrehajtsunk valamit. Például, ha új mezőre lépek és az a mező a cél, akkor vége a játéknak.</w:t>
      </w:r>
    </w:p>
    <w:p w14:paraId="05AC9831" w14:textId="445E2CFD" w:rsidR="00A60A75" w:rsidRDefault="00A60A75" w:rsidP="009137A9">
      <w:proofErr w:type="spellStart"/>
      <w:r>
        <w:t>Observerek</w:t>
      </w:r>
      <w:proofErr w:type="spellEnd"/>
      <w:r>
        <w:t xml:space="preserve"> </w:t>
      </w:r>
      <w:r w:rsidR="00B820C2">
        <w:t>segítségével</w:t>
      </w:r>
      <w:r>
        <w:t xml:space="preserve"> tudja értesíteni a fizikai modul, az adatszerkezet osztályait, a történt eseményekről.</w:t>
      </w:r>
    </w:p>
    <w:p w14:paraId="2135E6BB" w14:textId="016B6783" w:rsidR="00A60A75" w:rsidRDefault="00A60A75" w:rsidP="00A60A75">
      <w:pPr>
        <w:pStyle w:val="Heading3"/>
      </w:pPr>
      <w:bookmarkStart w:id="45" w:name="_Toc89878879"/>
      <w:r>
        <w:t>Achievement</w:t>
      </w:r>
      <w:bookmarkEnd w:id="45"/>
    </w:p>
    <w:p w14:paraId="0FA23D7A" w14:textId="6384C5BA" w:rsidR="009137A9" w:rsidRDefault="009137A9" w:rsidP="009137A9">
      <w:r>
        <w:t xml:space="preserve">Azok az osztályok, amik megvalósítják a közös Achievement </w:t>
      </w:r>
      <w:r w:rsidR="00E5739B">
        <w:t>interfészt</w:t>
      </w:r>
      <w:r>
        <w:t xml:space="preserve"> rendelkeznek egy közös </w:t>
      </w:r>
      <w:proofErr w:type="spellStart"/>
      <w:r>
        <w:t>onNotify</w:t>
      </w:r>
      <w:proofErr w:type="spellEnd"/>
      <w:r>
        <w:t xml:space="preserve"> metódussal. Ez a metódus mindig valami meghatározott esemény hatására kerül meghívásra. Ezek a meghatározott események a játék logikájától </w:t>
      </w:r>
      <w:r w:rsidR="00B820C2">
        <w:t>függenek</w:t>
      </w:r>
      <w:r>
        <w:t>.</w:t>
      </w:r>
    </w:p>
    <w:p w14:paraId="6699882E" w14:textId="29831F01" w:rsidR="009137A9" w:rsidRDefault="009137A9" w:rsidP="009137A9">
      <w:r>
        <w:t>Amikor kiértesítünk egy observer</w:t>
      </w:r>
      <w:r w:rsidR="00E5739B">
        <w:t>-</w:t>
      </w:r>
      <w:r>
        <w:t>t (Achievement-</w:t>
      </w:r>
      <w:proofErr w:type="spellStart"/>
      <w:r>
        <w:t>et</w:t>
      </w:r>
      <w:proofErr w:type="spellEnd"/>
      <w:r>
        <w:t>)</w:t>
      </w:r>
      <w:r w:rsidR="00E5739B">
        <w:t>,</w:t>
      </w:r>
      <w:r>
        <w:t xml:space="preserve"> akkor az végre hajtja a megfel</w:t>
      </w:r>
      <w:r w:rsidR="00B820C2">
        <w:t>el</w:t>
      </w:r>
      <w:r>
        <w:t>ő utasításokat, például kiírja, hogy nyert a játékos, vagy csak eltárolja, hogy melyik mezőkön jártunk már.</w:t>
      </w:r>
    </w:p>
    <w:p w14:paraId="3A05FBBF" w14:textId="25DC6D50" w:rsidR="009137A9" w:rsidRPr="009137A9" w:rsidRDefault="009137A9" w:rsidP="009137A9">
      <w:r>
        <w:t xml:space="preserve">Használata nagyban függ attól, hogy milyen játékhoz használjuk, ezért a motor csupán az </w:t>
      </w:r>
      <w:r w:rsidR="00406C53">
        <w:t>interfészeket</w:t>
      </w:r>
      <w:r>
        <w:t xml:space="preserve"> foglalja magába, azok megvalósításáról a játékfejlesztőnek kell gondoskodni</w:t>
      </w:r>
      <w:r w:rsidR="00406C53">
        <w:t>a</w:t>
      </w:r>
      <w:r>
        <w:t>.</w:t>
      </w:r>
    </w:p>
    <w:p w14:paraId="4AB5FD1C" w14:textId="63BA6A79" w:rsidR="00702FDC" w:rsidRDefault="00702FDC" w:rsidP="00702FDC">
      <w:pPr>
        <w:pStyle w:val="Heading2"/>
      </w:pPr>
      <w:bookmarkStart w:id="46" w:name="_Toc89878880"/>
      <w:proofErr w:type="spellStart"/>
      <w:r>
        <w:t>GameObject</w:t>
      </w:r>
      <w:bookmarkEnd w:id="46"/>
      <w:proofErr w:type="spellEnd"/>
    </w:p>
    <w:p w14:paraId="01939733" w14:textId="6A9F1AA9" w:rsidR="00702FDC" w:rsidRDefault="00702FDC" w:rsidP="00702FDC">
      <w:r>
        <w:t xml:space="preserve">Ezen osztály leszármazottai a játék objektumai. Ki lehet őket rajzolni és lehet velük műveleteket végezni. Ha szeretnénk egy saját objektumot a játékban, akkor ebből kell leszármazni és ezt kell </w:t>
      </w:r>
      <w:r w:rsidR="00406C53">
        <w:t>testre szabni</w:t>
      </w:r>
      <w:r w:rsidR="00EE543F">
        <w:t>.</w:t>
      </w:r>
    </w:p>
    <w:p w14:paraId="1E46053A" w14:textId="3D232C27" w:rsidR="00EE543F" w:rsidRDefault="00EE543F" w:rsidP="00702FDC">
      <w:r>
        <w:t>Ilyen például a motorba épített textúrázható téglalap, amit tetszőleges helyre lehet elhelyezni, tetszőleges méretben és tetszőleges mintával.</w:t>
      </w:r>
    </w:p>
    <w:p w14:paraId="4DC363C4" w14:textId="77777777" w:rsidR="008533CC" w:rsidRDefault="008533CC" w:rsidP="008533CC">
      <w:pPr>
        <w:pStyle w:val="Kp"/>
      </w:pPr>
      <w:r w:rsidRPr="008533CC">
        <w:rPr>
          <w:noProof/>
        </w:rPr>
        <w:lastRenderedPageBreak/>
        <w:drawing>
          <wp:inline distT="0" distB="0" distL="0" distR="0" wp14:anchorId="60E48E55" wp14:editId="795CB80E">
            <wp:extent cx="3903784" cy="3122935"/>
            <wp:effectExtent l="0" t="0" r="1905" b="127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15"/>
                    <a:stretch>
                      <a:fillRect/>
                    </a:stretch>
                  </pic:blipFill>
                  <pic:spPr>
                    <a:xfrm>
                      <a:off x="0" y="0"/>
                      <a:ext cx="3917387" cy="3133817"/>
                    </a:xfrm>
                    <a:prstGeom prst="rect">
                      <a:avLst/>
                    </a:prstGeom>
                  </pic:spPr>
                </pic:pic>
              </a:graphicData>
            </a:graphic>
          </wp:inline>
        </w:drawing>
      </w:r>
    </w:p>
    <w:p w14:paraId="346144DF" w14:textId="6D19153C" w:rsidR="008533CC" w:rsidRDefault="000320B4" w:rsidP="008533CC">
      <w:pPr>
        <w:pStyle w:val="Caption"/>
      </w:pPr>
      <w:r>
        <w:fldChar w:fldCharType="begin"/>
      </w:r>
      <w:r>
        <w:instrText xml:space="preserve"> SEQ Figure \* ARABIC </w:instrText>
      </w:r>
      <w:r>
        <w:fldChar w:fldCharType="separate"/>
      </w:r>
      <w:r w:rsidR="00A725DE">
        <w:rPr>
          <w:noProof/>
        </w:rPr>
        <w:t>6</w:t>
      </w:r>
      <w:r>
        <w:rPr>
          <w:noProof/>
        </w:rPr>
        <w:fldChar w:fldCharType="end"/>
      </w:r>
      <w:r w:rsidR="008533CC">
        <w:t xml:space="preserve">. </w:t>
      </w:r>
      <w:proofErr w:type="spellStart"/>
      <w:r w:rsidR="008533CC">
        <w:t>TexturedRectangle</w:t>
      </w:r>
      <w:proofErr w:type="spellEnd"/>
      <w:r w:rsidR="008533CC">
        <w:t xml:space="preserve"> rajzolása, úttest mintával</w:t>
      </w:r>
    </w:p>
    <w:p w14:paraId="7EA43F95" w14:textId="7E283036" w:rsidR="008533CC" w:rsidRDefault="008533CC" w:rsidP="008533CC"/>
    <w:p w14:paraId="5634B8DE" w14:textId="2032359E" w:rsidR="008533CC" w:rsidRDefault="008533CC" w:rsidP="008533CC">
      <w:pPr>
        <w:pStyle w:val="Heading2"/>
      </w:pPr>
      <w:bookmarkStart w:id="47" w:name="_Toc89878881"/>
      <w:r>
        <w:t>Labirintus</w:t>
      </w:r>
      <w:bookmarkEnd w:id="47"/>
    </w:p>
    <w:p w14:paraId="413FBD13" w14:textId="19DE206D" w:rsidR="008533CC" w:rsidRDefault="008533CC" w:rsidP="008533CC">
      <w:r>
        <w:t>A labirintusért felelős modul önállóan is hasznos lehet, de a motorba integrálással egyszerűen lehet labirintust készíteni a játékban.</w:t>
      </w:r>
    </w:p>
    <w:p w14:paraId="07264F29" w14:textId="71D96E32" w:rsidR="008533CC" w:rsidRDefault="008533CC" w:rsidP="008533CC">
      <w:r>
        <w:t xml:space="preserve">A Labyrinth osztály összefoglalja a labirintus különböző részeit és egy olyan típus keletkezik így ami a játékmotorhoz lett kitalálva. Ez magában foglalja a labirintus adatszerkezeti részét, különböző megjelenítését és </w:t>
      </w:r>
      <w:proofErr w:type="spellStart"/>
      <w:r>
        <w:t>perzisztens</w:t>
      </w:r>
      <w:proofErr w:type="spellEnd"/>
      <w:r>
        <w:rPr>
          <w:rStyle w:val="FootnoteReference"/>
        </w:rPr>
        <w:footnoteReference w:id="18"/>
      </w:r>
      <w:r>
        <w:t xml:space="preserve"> tárolását.</w:t>
      </w:r>
    </w:p>
    <w:p w14:paraId="3D65715F" w14:textId="4AB8543F" w:rsidR="008533CC" w:rsidRDefault="008533CC" w:rsidP="008533CC">
      <w:r>
        <w:t>A Labyrinth osztály</w:t>
      </w:r>
      <w:r w:rsidR="00D95B25">
        <w:t xml:space="preserve"> egy template osztály, aminek template paramétere a</w:t>
      </w:r>
      <w:r w:rsidR="00406C53">
        <w:t xml:space="preserve"> </w:t>
      </w:r>
      <w:r w:rsidR="00D95B25">
        <w:t xml:space="preserve">generátor típusa. Ennek van egy </w:t>
      </w:r>
      <w:r w:rsidR="00406C53">
        <w:t>alapértelmezett</w:t>
      </w:r>
      <w:r w:rsidR="00D95B25">
        <w:t xml:space="preserve"> értéke, ami az általam implementált algoritmust megvalósító osztály. Ennek a paraméternek a módosításával lehet új, a fejlesztő által készített algoritmusokkal generálni a labirintust.</w:t>
      </w:r>
    </w:p>
    <w:p w14:paraId="65B5FA75" w14:textId="5036A2CB" w:rsidR="00D95B25" w:rsidRDefault="00D95B25" w:rsidP="008533CC">
      <w:r>
        <w:t xml:space="preserve">Az osztálynak továbbá része egy rajzoló, ami platform függően képes kirajzolni a labirintust. Illetve ez képes a standard kimenetre és </w:t>
      </w:r>
      <w:r w:rsidR="00406C53">
        <w:t>fájlba</w:t>
      </w:r>
      <w:r>
        <w:t xml:space="preserve"> kiírni az adatszerkezetet. A labirintust leíró </w:t>
      </w:r>
      <w:r w:rsidR="00D80B28">
        <w:t>fájlok</w:t>
      </w:r>
      <w:r>
        <w:t xml:space="preserve"> </w:t>
      </w:r>
      <w:proofErr w:type="spellStart"/>
      <w:r>
        <w:t>lb</w:t>
      </w:r>
      <w:proofErr w:type="spellEnd"/>
      <w:r>
        <w:t xml:space="preserve"> kiterjesztésűek, a könnyebb kezelhetőség érdekében.</w:t>
      </w:r>
    </w:p>
    <w:p w14:paraId="0069B093" w14:textId="7A663985" w:rsidR="00D95B25" w:rsidRDefault="00D95B25" w:rsidP="008533CC">
      <w:r>
        <w:lastRenderedPageBreak/>
        <w:t>A labirintust generáló algoritmusnak a megfelelő formátumban kell létrehoznia az adatszerkezetet. Az útvesztő adatszerkezeti szinten tartalmazza a méretét (egy négyzetrácsként kell elképzelni, aminek van magassága és szélessége). Ezen kívül tartalmaz cellákat, amik a labirintus egyes mezőit képviselik. Ezeknek a celláknak a generáláshoz szükséges adatokon kívül részük, hogy melyik irányban tartalmaznak falat. Ezek segítségével lehet megjeleníteni grafikusan a labirintust.</w:t>
      </w:r>
    </w:p>
    <w:p w14:paraId="5EF10F9F" w14:textId="3EB9A970" w:rsidR="003A051F" w:rsidRDefault="003A051F" w:rsidP="008533CC">
      <w:r>
        <w:t xml:space="preserve">A labirintus generálása véletlenszerűen történik, de a jobb kezelhetőség érdekében lehet fix </w:t>
      </w:r>
      <w:proofErr w:type="spellStart"/>
      <w:r>
        <w:t>seed-del</w:t>
      </w:r>
      <w:proofErr w:type="spellEnd"/>
      <w:r>
        <w:rPr>
          <w:rStyle w:val="FootnoteReference"/>
        </w:rPr>
        <w:footnoteReference w:id="19"/>
      </w:r>
      <w:r>
        <w:t xml:space="preserve"> gen</w:t>
      </w:r>
      <w:r w:rsidR="0041216D">
        <w:t>e</w:t>
      </w:r>
      <w:r>
        <w:t>rálni, ami eredményeképpen mindig ugyanazt az útvesztőt kapjuk.</w:t>
      </w:r>
    </w:p>
    <w:p w14:paraId="454A7A50" w14:textId="77777777" w:rsidR="0041216D" w:rsidRDefault="0041216D" w:rsidP="0041216D">
      <w:pPr>
        <w:pStyle w:val="Kp"/>
      </w:pPr>
      <w:r w:rsidRPr="0041216D">
        <w:rPr>
          <w:noProof/>
        </w:rPr>
        <w:drawing>
          <wp:inline distT="0" distB="0" distL="0" distR="0" wp14:anchorId="501C0144" wp14:editId="4405049A">
            <wp:extent cx="1072661" cy="2273818"/>
            <wp:effectExtent l="0" t="0" r="0" b="0"/>
            <wp:docPr id="11" name="Picture 1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16"/>
                    <a:stretch>
                      <a:fillRect/>
                    </a:stretch>
                  </pic:blipFill>
                  <pic:spPr>
                    <a:xfrm>
                      <a:off x="0" y="0"/>
                      <a:ext cx="1077935" cy="2284998"/>
                    </a:xfrm>
                    <a:prstGeom prst="rect">
                      <a:avLst/>
                    </a:prstGeom>
                  </pic:spPr>
                </pic:pic>
              </a:graphicData>
            </a:graphic>
          </wp:inline>
        </w:drawing>
      </w:r>
    </w:p>
    <w:p w14:paraId="00EB0C53" w14:textId="3D00BD4B" w:rsidR="0041216D" w:rsidRDefault="000320B4" w:rsidP="0041216D">
      <w:pPr>
        <w:pStyle w:val="Caption"/>
      </w:pPr>
      <w:r>
        <w:fldChar w:fldCharType="begin"/>
      </w:r>
      <w:r>
        <w:instrText xml:space="preserve"> SEQ Figure \* ARABIC </w:instrText>
      </w:r>
      <w:r>
        <w:fldChar w:fldCharType="separate"/>
      </w:r>
      <w:r w:rsidR="00A725DE">
        <w:rPr>
          <w:noProof/>
        </w:rPr>
        <w:t>7</w:t>
      </w:r>
      <w:r>
        <w:rPr>
          <w:noProof/>
        </w:rPr>
        <w:fldChar w:fldCharType="end"/>
      </w:r>
      <w:r w:rsidR="0041216D">
        <w:t>. Labirintus kiírása a konzolra</w:t>
      </w:r>
    </w:p>
    <w:p w14:paraId="2520973B" w14:textId="7B45E925" w:rsidR="0041216D" w:rsidRDefault="0041216D" w:rsidP="0041216D">
      <w:r>
        <w:t>Az ablakra történő kira</w:t>
      </w:r>
      <w:r w:rsidR="00406C53">
        <w:t>j</w:t>
      </w:r>
      <w:r>
        <w:t>zolás egy platform függő művelet és a játékfejlesztőknek lehetőségük van saját megjelenítést kitalálni és lefejleszteni.</w:t>
      </w:r>
    </w:p>
    <w:p w14:paraId="55B299D8" w14:textId="77777777" w:rsidR="00BB355B" w:rsidRDefault="00BB355B" w:rsidP="00BB355B">
      <w:pPr>
        <w:pStyle w:val="Kp"/>
      </w:pPr>
      <w:r w:rsidRPr="00BB355B">
        <w:rPr>
          <w:noProof/>
        </w:rPr>
        <w:lastRenderedPageBreak/>
        <w:drawing>
          <wp:inline distT="0" distB="0" distL="0" distR="0" wp14:anchorId="666C1158" wp14:editId="6E962A67">
            <wp:extent cx="3429000" cy="2568524"/>
            <wp:effectExtent l="0" t="0" r="0" b="3810"/>
            <wp:docPr id="12" name="Picture 12" descr="A picture containing tex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urniture&#10;&#10;Description automatically generated"/>
                    <pic:cNvPicPr/>
                  </pic:nvPicPr>
                  <pic:blipFill>
                    <a:blip r:embed="rId17"/>
                    <a:stretch>
                      <a:fillRect/>
                    </a:stretch>
                  </pic:blipFill>
                  <pic:spPr>
                    <a:xfrm>
                      <a:off x="0" y="0"/>
                      <a:ext cx="3438150" cy="2575378"/>
                    </a:xfrm>
                    <a:prstGeom prst="rect">
                      <a:avLst/>
                    </a:prstGeom>
                  </pic:spPr>
                </pic:pic>
              </a:graphicData>
            </a:graphic>
          </wp:inline>
        </w:drawing>
      </w:r>
    </w:p>
    <w:p w14:paraId="59EA6E5C" w14:textId="14191D8C" w:rsidR="00BB355B" w:rsidRDefault="000320B4" w:rsidP="00BB355B">
      <w:pPr>
        <w:pStyle w:val="Caption"/>
      </w:pPr>
      <w:r>
        <w:fldChar w:fldCharType="begin"/>
      </w:r>
      <w:r>
        <w:instrText xml:space="preserve"> SEQ Figure \* ARABIC </w:instrText>
      </w:r>
      <w:r>
        <w:fldChar w:fldCharType="separate"/>
      </w:r>
      <w:r w:rsidR="00A725DE">
        <w:rPr>
          <w:noProof/>
        </w:rPr>
        <w:t>8</w:t>
      </w:r>
      <w:r>
        <w:rPr>
          <w:noProof/>
        </w:rPr>
        <w:fldChar w:fldCharType="end"/>
      </w:r>
      <w:r w:rsidR="00BB355B">
        <w:t>. Labirintus megjelen</w:t>
      </w:r>
      <w:r w:rsidR="00D80B28">
        <w:t>í</w:t>
      </w:r>
      <w:r w:rsidR="00BB355B">
        <w:t>tése a grafikus felületen</w:t>
      </w:r>
    </w:p>
    <w:p w14:paraId="71475FA5" w14:textId="66117D73" w:rsidR="00CB54CC" w:rsidRDefault="00CB54CC" w:rsidP="00CB54CC">
      <w:pPr>
        <w:pStyle w:val="Heading2"/>
      </w:pPr>
      <w:bookmarkStart w:id="48" w:name="_Toc89878882"/>
      <w:proofErr w:type="spellStart"/>
      <w:r>
        <w:t>Physics</w:t>
      </w:r>
      <w:bookmarkEnd w:id="48"/>
      <w:proofErr w:type="spellEnd"/>
    </w:p>
    <w:p w14:paraId="48068536" w14:textId="38A3EF94" w:rsidR="00CB54CC" w:rsidRDefault="00CB54CC" w:rsidP="00CB54CC">
      <w:r>
        <w:t>A fizika modul az alapvető fizikáért felelős. Ez a játék mivoltából jelenleg csak 2D fizikát tartalmaz magában.</w:t>
      </w:r>
    </w:p>
    <w:p w14:paraId="7D8FF883" w14:textId="11C617CC" w:rsidR="00CB54CC" w:rsidRPr="00CB54CC" w:rsidRDefault="00CB54CC" w:rsidP="00CB54CC">
      <w:r>
        <w:t>A legfontosabb eleme az ütközésérzékelés. Ez teszi lehetetlenné, hogy a játékos át tudjon menni a falakon. Vagy ezzel lehet megvalósítani, hogy tudjuk, mikor értük el célt.</w:t>
      </w:r>
    </w:p>
    <w:p w14:paraId="07C6AB04" w14:textId="7C3A2398" w:rsidR="004801C1" w:rsidRDefault="004801C1" w:rsidP="004801C1">
      <w:pPr>
        <w:pStyle w:val="Heading1"/>
        <w:rPr>
          <w:lang w:val="en-US"/>
        </w:rPr>
      </w:pPr>
      <w:bookmarkStart w:id="49" w:name="_Toc89878883"/>
      <w:r>
        <w:lastRenderedPageBreak/>
        <w:t xml:space="preserve">Labirintus </w:t>
      </w:r>
      <w:proofErr w:type="spellStart"/>
      <w:r>
        <w:t>demo</w:t>
      </w:r>
      <w:proofErr w:type="spellEnd"/>
      <w:r>
        <w:t xml:space="preserve"> játék</w:t>
      </w:r>
      <w:bookmarkEnd w:id="49"/>
    </w:p>
    <w:p w14:paraId="5D746851" w14:textId="70D70C99" w:rsidR="004F460C" w:rsidRDefault="004F460C" w:rsidP="004F460C">
      <w:r>
        <w:rPr>
          <w:lang w:val="en-US"/>
        </w:rPr>
        <w:t xml:space="preserve">A </w:t>
      </w:r>
      <w:proofErr w:type="spellStart"/>
      <w:r w:rsidR="00406C53">
        <w:rPr>
          <w:lang w:val="en-US"/>
        </w:rPr>
        <w:t>játék</w:t>
      </w:r>
      <w:proofErr w:type="spellEnd"/>
      <w:r>
        <w:t xml:space="preserve"> egy egyszerű demonstrációja annak, hogy mit lehet csinálni a motorral. Létrehozása nagyon egyszerű. Csak létre kell hozni egy osztályt, aminek őse a motor </w:t>
      </w:r>
      <w:proofErr w:type="spellStart"/>
      <w:r>
        <w:t>GraphicsProgram</w:t>
      </w:r>
      <w:proofErr w:type="spellEnd"/>
      <w:r>
        <w:t xml:space="preserve"> osztálya.</w:t>
      </w:r>
    </w:p>
    <w:p w14:paraId="0F1F9462" w14:textId="1BF8837D" w:rsidR="004F460C" w:rsidRDefault="004F460C" w:rsidP="004F460C">
      <w:pPr>
        <w:pStyle w:val="Kd"/>
        <w:rPr>
          <w:lang w:val="en-US"/>
        </w:rPr>
      </w:pPr>
      <w:proofErr w:type="spellStart"/>
      <w:r>
        <w:t>class</w:t>
      </w:r>
      <w:proofErr w:type="spellEnd"/>
      <w:r>
        <w:t xml:space="preserve"> </w:t>
      </w:r>
      <w:proofErr w:type="spellStart"/>
      <w:r>
        <w:t>LabyrinthGame</w:t>
      </w:r>
      <w:proofErr w:type="spellEnd"/>
      <w:r>
        <w:t xml:space="preserve"> </w:t>
      </w:r>
      <w:proofErr w:type="spellStart"/>
      <w:proofErr w:type="gramStart"/>
      <w:r>
        <w:t>final</w:t>
      </w:r>
      <w:proofErr w:type="spellEnd"/>
      <w:r>
        <w:t xml:space="preserve"> :</w:t>
      </w:r>
      <w:proofErr w:type="gramEnd"/>
      <w:r>
        <w:t xml:space="preserve"> </w:t>
      </w:r>
      <w:proofErr w:type="spellStart"/>
      <w:r>
        <w:t>public</w:t>
      </w:r>
      <w:proofErr w:type="spellEnd"/>
      <w:r>
        <w:t xml:space="preserve"> </w:t>
      </w:r>
      <w:proofErr w:type="spellStart"/>
      <w:r>
        <w:t>Engine</w:t>
      </w:r>
      <w:proofErr w:type="spellEnd"/>
      <w:r>
        <w:t>::</w:t>
      </w:r>
      <w:proofErr w:type="spellStart"/>
      <w:r>
        <w:t>GraphicsProgram</w:t>
      </w:r>
      <w:proofErr w:type="spellEnd"/>
      <w:r>
        <w:t xml:space="preserve"> { </w:t>
      </w:r>
      <w:r w:rsidR="006357DD">
        <w:t xml:space="preserve">… </w:t>
      </w:r>
      <w:r>
        <w:rPr>
          <w:lang w:val="en-US"/>
        </w:rPr>
        <w:t>};</w:t>
      </w:r>
    </w:p>
    <w:p w14:paraId="78A5B118" w14:textId="6180D868" w:rsidR="00BC609C" w:rsidRDefault="00BC609C" w:rsidP="00BC609C">
      <w:pPr>
        <w:ind w:firstLine="0"/>
      </w:pPr>
      <w:r>
        <w:tab/>
        <w:t xml:space="preserve">Ezután meg kell valósítani a motor </w:t>
      </w:r>
      <w:proofErr w:type="spellStart"/>
      <w:r>
        <w:t>CreateGraphicsProgram</w:t>
      </w:r>
      <w:proofErr w:type="spellEnd"/>
      <w:r>
        <w:t xml:space="preserve"> függvényét, ami visszaadja milyen típusú a játék.</w:t>
      </w:r>
    </w:p>
    <w:p w14:paraId="548CF298" w14:textId="6ACE1F89" w:rsidR="00BC609C" w:rsidRDefault="00BC609C" w:rsidP="00BC609C">
      <w:pPr>
        <w:pStyle w:val="Kd"/>
      </w:pPr>
      <w:proofErr w:type="spellStart"/>
      <w:proofErr w:type="gramStart"/>
      <w:r>
        <w:t>Engine</w:t>
      </w:r>
      <w:proofErr w:type="spellEnd"/>
      <w:r>
        <w:t>::</w:t>
      </w:r>
      <w:proofErr w:type="spellStart"/>
      <w:proofErr w:type="gramEnd"/>
      <w:r>
        <w:t>GraphicsProgram</w:t>
      </w:r>
      <w:proofErr w:type="spellEnd"/>
      <w:r>
        <w:t xml:space="preserve">* </w:t>
      </w:r>
      <w:proofErr w:type="spellStart"/>
      <w:r>
        <w:t>CreateGraphicsProgram</w:t>
      </w:r>
      <w:proofErr w:type="spellEnd"/>
      <w:r>
        <w:t>()</w:t>
      </w:r>
    </w:p>
    <w:p w14:paraId="3E4386DD" w14:textId="77777777" w:rsidR="00BC609C" w:rsidRDefault="00BC609C" w:rsidP="00BC609C">
      <w:pPr>
        <w:pStyle w:val="Kd"/>
      </w:pPr>
      <w:r>
        <w:t>{</w:t>
      </w:r>
    </w:p>
    <w:p w14:paraId="3F99975D" w14:textId="77777777" w:rsidR="00BC609C" w:rsidRPr="00420DC5" w:rsidRDefault="00BC609C" w:rsidP="00BC609C">
      <w:pPr>
        <w:pStyle w:val="Kd"/>
        <w:rPr>
          <w:lang w:val="en-US"/>
        </w:rPr>
      </w:pPr>
      <w:r>
        <w:tab/>
      </w:r>
      <w:proofErr w:type="spellStart"/>
      <w:r>
        <w:t>return</w:t>
      </w:r>
      <w:proofErr w:type="spellEnd"/>
      <w:r>
        <w:t xml:space="preserve"> </w:t>
      </w:r>
      <w:proofErr w:type="spellStart"/>
      <w:r>
        <w:t>new</w:t>
      </w:r>
      <w:proofErr w:type="spellEnd"/>
      <w:r>
        <w:t xml:space="preserve"> </w:t>
      </w:r>
      <w:proofErr w:type="spellStart"/>
      <w:proofErr w:type="gramStart"/>
      <w:r>
        <w:t>LabyrinthGame</w:t>
      </w:r>
      <w:proofErr w:type="spellEnd"/>
      <w:r>
        <w:t>(</w:t>
      </w:r>
      <w:proofErr w:type="gramEnd"/>
      <w:r>
        <w:t>);</w:t>
      </w:r>
    </w:p>
    <w:p w14:paraId="2FF8D7B9" w14:textId="1F7FBAB0" w:rsidR="00BC609C" w:rsidRDefault="00BC609C" w:rsidP="00BC609C">
      <w:pPr>
        <w:pStyle w:val="Kd"/>
      </w:pPr>
      <w:r>
        <w:t>}</w:t>
      </w:r>
    </w:p>
    <w:p w14:paraId="0229A2CB" w14:textId="125709B6" w:rsidR="00A83E02" w:rsidRDefault="00A83E02" w:rsidP="00BC609C">
      <w:pPr>
        <w:pStyle w:val="Kd"/>
      </w:pPr>
    </w:p>
    <w:p w14:paraId="301C34EE" w14:textId="40D7573F" w:rsidR="00A83E02" w:rsidRDefault="00A83E02" w:rsidP="00A83E02">
      <w:r>
        <w:t xml:space="preserve">Ekkor kerül </w:t>
      </w:r>
      <w:r w:rsidRPr="00A83E02">
        <w:t>példányosításra maga a játékért felelős objektum. Ennek konstruktorában hozzá tudunk</w:t>
      </w:r>
      <w:r>
        <w:t xml:space="preserve"> adni layer</w:t>
      </w:r>
      <w:r w:rsidR="00406C53">
        <w:t>-</w:t>
      </w:r>
      <w:proofErr w:type="spellStart"/>
      <w:r>
        <w:t>eket</w:t>
      </w:r>
      <w:proofErr w:type="spellEnd"/>
      <w:r>
        <w:t xml:space="preserve"> és meg tudjuk adni melyik layer</w:t>
      </w:r>
      <w:r w:rsidR="00406C53">
        <w:t>-</w:t>
      </w:r>
      <w:r>
        <w:t xml:space="preserve">ek között vizsgáljon ütközést. </w:t>
      </w:r>
      <w:r w:rsidR="00406C53">
        <w:t>Van</w:t>
      </w:r>
      <w:r>
        <w:t xml:space="preserve"> lehetőség az </w:t>
      </w:r>
      <w:proofErr w:type="spellStart"/>
      <w:r w:rsidR="00406C53">
        <w:t>I</w:t>
      </w:r>
      <w:r>
        <w:t>mguiLayer</w:t>
      </w:r>
      <w:proofErr w:type="spellEnd"/>
      <w:r>
        <w:t xml:space="preserve"> </w:t>
      </w:r>
      <w:proofErr w:type="spellStart"/>
      <w:r w:rsidR="00406C53">
        <w:t>testreszabására</w:t>
      </w:r>
      <w:proofErr w:type="spellEnd"/>
      <w:r>
        <w:t>.</w:t>
      </w:r>
    </w:p>
    <w:p w14:paraId="449D9728" w14:textId="77777777" w:rsidR="00A83E02" w:rsidRDefault="00A83E02" w:rsidP="00A83E02">
      <w:pPr>
        <w:pStyle w:val="Kp"/>
      </w:pPr>
      <w:r w:rsidRPr="00A83E02">
        <w:rPr>
          <w:noProof/>
        </w:rPr>
        <w:drawing>
          <wp:inline distT="0" distB="0" distL="0" distR="0" wp14:anchorId="1721DDCB" wp14:editId="6F9C6C9D">
            <wp:extent cx="3780692" cy="2994233"/>
            <wp:effectExtent l="0" t="0" r="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18"/>
                    <a:stretch>
                      <a:fillRect/>
                    </a:stretch>
                  </pic:blipFill>
                  <pic:spPr>
                    <a:xfrm>
                      <a:off x="0" y="0"/>
                      <a:ext cx="3783465" cy="2996429"/>
                    </a:xfrm>
                    <a:prstGeom prst="rect">
                      <a:avLst/>
                    </a:prstGeom>
                  </pic:spPr>
                </pic:pic>
              </a:graphicData>
            </a:graphic>
          </wp:inline>
        </w:drawing>
      </w:r>
    </w:p>
    <w:p w14:paraId="2FD9423E" w14:textId="02DDA7F8" w:rsidR="00A83E02" w:rsidRDefault="000320B4" w:rsidP="00A83E02">
      <w:pPr>
        <w:pStyle w:val="Caption"/>
      </w:pPr>
      <w:r>
        <w:fldChar w:fldCharType="begin"/>
      </w:r>
      <w:r>
        <w:instrText xml:space="preserve"> SEQ Figure \* ARABIC </w:instrText>
      </w:r>
      <w:r>
        <w:fldChar w:fldCharType="separate"/>
      </w:r>
      <w:r w:rsidR="00A725DE">
        <w:rPr>
          <w:noProof/>
        </w:rPr>
        <w:t>9</w:t>
      </w:r>
      <w:r>
        <w:rPr>
          <w:noProof/>
        </w:rPr>
        <w:fldChar w:fldCharType="end"/>
      </w:r>
      <w:r w:rsidR="00A83E02">
        <w:t xml:space="preserve">. Testreszabott </w:t>
      </w:r>
      <w:proofErr w:type="spellStart"/>
      <w:r w:rsidR="00406C53">
        <w:t>I</w:t>
      </w:r>
      <w:r w:rsidR="00A83E02">
        <w:t>mguiLayer</w:t>
      </w:r>
      <w:proofErr w:type="spellEnd"/>
    </w:p>
    <w:p w14:paraId="6ABA6850" w14:textId="22FCAA3A" w:rsidR="00C47713" w:rsidRDefault="00C47713" w:rsidP="00C47713">
      <w:r>
        <w:t xml:space="preserve">A </w:t>
      </w:r>
      <w:proofErr w:type="spellStart"/>
      <w:r>
        <w:t>demo</w:t>
      </w:r>
      <w:proofErr w:type="spellEnd"/>
      <w:r>
        <w:t xml:space="preserve"> </w:t>
      </w:r>
      <w:r w:rsidR="00406C53">
        <w:t>játéknak</w:t>
      </w:r>
      <w:r>
        <w:t xml:space="preserve"> két layer-e van. Az egyik a labirintusé, a másik a játékosé. A két réteg között figyelni kell az ütközésdetektálásra, hogy ne tudjon a játékos átmenni a fal</w:t>
      </w:r>
      <w:r w:rsidR="00406C53">
        <w:t>ak</w:t>
      </w:r>
      <w:r>
        <w:t xml:space="preserve">on. </w:t>
      </w:r>
    </w:p>
    <w:p w14:paraId="74A74835" w14:textId="15DD808E" w:rsidR="00C47713" w:rsidRDefault="00C47713" w:rsidP="00C47713">
      <w:r>
        <w:lastRenderedPageBreak/>
        <w:t>A labirintus rétegén egy tetszőleges méret</w:t>
      </w:r>
      <w:r w:rsidR="00406C53">
        <w:t>ű</w:t>
      </w:r>
      <w:r>
        <w:t xml:space="preserve"> útvesztő található. A falak reagálnak a játékossal való ütközésre.</w:t>
      </w:r>
    </w:p>
    <w:p w14:paraId="4D651F8F" w14:textId="6940C3E0" w:rsidR="00C47713" w:rsidRDefault="00C47713" w:rsidP="00C47713">
      <w:pPr>
        <w:pStyle w:val="Kp"/>
      </w:pPr>
      <w:r w:rsidRPr="00C47713">
        <w:rPr>
          <w:noProof/>
        </w:rPr>
        <w:t xml:space="preserve"> </w:t>
      </w:r>
      <w:r w:rsidRPr="00C47713">
        <w:rPr>
          <w:noProof/>
        </w:rPr>
        <w:drawing>
          <wp:inline distT="0" distB="0" distL="0" distR="0" wp14:anchorId="7297F32A" wp14:editId="22E0B66A">
            <wp:extent cx="3171092" cy="2510696"/>
            <wp:effectExtent l="0" t="0" r="0" b="4445"/>
            <wp:docPr id="15" name="Picture 15" descr="A picture containing text, building, brick,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ilding, brick, outdoor&#10;&#10;Description automatically generated"/>
                    <pic:cNvPicPr/>
                  </pic:nvPicPr>
                  <pic:blipFill>
                    <a:blip r:embed="rId19"/>
                    <a:stretch>
                      <a:fillRect/>
                    </a:stretch>
                  </pic:blipFill>
                  <pic:spPr>
                    <a:xfrm>
                      <a:off x="0" y="0"/>
                      <a:ext cx="3186340" cy="2522769"/>
                    </a:xfrm>
                    <a:prstGeom prst="rect">
                      <a:avLst/>
                    </a:prstGeom>
                  </pic:spPr>
                </pic:pic>
              </a:graphicData>
            </a:graphic>
          </wp:inline>
        </w:drawing>
      </w:r>
    </w:p>
    <w:p w14:paraId="51CEE26B" w14:textId="04CD5368" w:rsidR="00C47713" w:rsidRDefault="00C47713" w:rsidP="00C47713">
      <w:pPr>
        <w:pStyle w:val="Caption"/>
      </w:pPr>
      <w:r>
        <w:rPr>
          <w:lang w:val="en-US"/>
        </w:rPr>
        <w:fldChar w:fldCharType="begin"/>
      </w:r>
      <w:r>
        <w:rPr>
          <w:lang w:val="en-US"/>
        </w:rPr>
        <w:instrText xml:space="preserve"> SEQ Figure \* ARABIC </w:instrText>
      </w:r>
      <w:r>
        <w:rPr>
          <w:lang w:val="en-US"/>
        </w:rPr>
        <w:fldChar w:fldCharType="separate"/>
      </w:r>
      <w:r w:rsidR="00A725DE">
        <w:rPr>
          <w:noProof/>
          <w:lang w:val="en-US"/>
        </w:rPr>
        <w:t>10</w:t>
      </w:r>
      <w:r>
        <w:rPr>
          <w:lang w:val="en-US"/>
        </w:rPr>
        <w:fldChar w:fldCharType="end"/>
      </w:r>
      <w:r>
        <w:t>. 5x5-ös útvesztő a labirintus layer</w:t>
      </w:r>
      <w:r w:rsidR="00406C53">
        <w:t>-</w:t>
      </w:r>
      <w:r>
        <w:t>en</w:t>
      </w:r>
    </w:p>
    <w:p w14:paraId="59143C76" w14:textId="5E2318DE" w:rsidR="00C47713" w:rsidRDefault="00B5127D" w:rsidP="00C47713">
      <w:r>
        <w:t xml:space="preserve">A játékos által irányított objektum egy másik rétegen van. Ez a réteg a </w:t>
      </w:r>
      <w:proofErr w:type="spellStart"/>
      <w:r>
        <w:t>gameLayer</w:t>
      </w:r>
      <w:proofErr w:type="spellEnd"/>
      <w:r>
        <w:t xml:space="preserve">. A játékoshoz létre lett hozva egy objektum, ami a motor </w:t>
      </w:r>
      <w:proofErr w:type="spellStart"/>
      <w:r>
        <w:t>Player</w:t>
      </w:r>
      <w:proofErr w:type="spellEnd"/>
      <w:r>
        <w:t xml:space="preserve"> osztályának leszármazottja. Ez az elem a nyilakkal irányítható és ütközik a labirintus falaival. </w:t>
      </w:r>
    </w:p>
    <w:p w14:paraId="037DE567" w14:textId="4B6699F6" w:rsidR="005C1FE5" w:rsidRPr="005C1FE5" w:rsidRDefault="005C1FE5" w:rsidP="00C47713">
      <w:r>
        <w:t>A játék igyekszik lefedni a motor összes tudását, de ezt a lehető legegyszerűbben teszi. Emiatt nem rendelkezik komolyabb játék</w:t>
      </w:r>
      <w:r w:rsidR="0053517C">
        <w:t xml:space="preserve"> </w:t>
      </w:r>
      <w:r>
        <w:t>logikával, csupán egy váz, ami más játékok alapjaként szolgálhat</w:t>
      </w:r>
    </w:p>
    <w:p w14:paraId="2417A394" w14:textId="77777777" w:rsidR="005C1FE5" w:rsidRDefault="00136766" w:rsidP="005C1FE5">
      <w:pPr>
        <w:pStyle w:val="Kp"/>
      </w:pPr>
      <w:r w:rsidRPr="00136766">
        <w:rPr>
          <w:noProof/>
        </w:rPr>
        <w:drawing>
          <wp:inline distT="0" distB="0" distL="0" distR="0" wp14:anchorId="7AB0E21D" wp14:editId="6AF70AF4">
            <wp:extent cx="4008120" cy="3162570"/>
            <wp:effectExtent l="0" t="0" r="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0"/>
                    <a:stretch>
                      <a:fillRect/>
                    </a:stretch>
                  </pic:blipFill>
                  <pic:spPr>
                    <a:xfrm>
                      <a:off x="0" y="0"/>
                      <a:ext cx="4015712" cy="3168561"/>
                    </a:xfrm>
                    <a:prstGeom prst="rect">
                      <a:avLst/>
                    </a:prstGeom>
                  </pic:spPr>
                </pic:pic>
              </a:graphicData>
            </a:graphic>
          </wp:inline>
        </w:drawing>
      </w:r>
    </w:p>
    <w:p w14:paraId="34948E3D" w14:textId="127F30CD" w:rsidR="00136766" w:rsidRPr="00136766" w:rsidRDefault="000320B4" w:rsidP="005C1FE5">
      <w:pPr>
        <w:pStyle w:val="Caption"/>
      </w:pPr>
      <w:r>
        <w:fldChar w:fldCharType="begin"/>
      </w:r>
      <w:r>
        <w:instrText xml:space="preserve"> SEQ Figure \* ARABIC </w:instrText>
      </w:r>
      <w:r>
        <w:fldChar w:fldCharType="separate"/>
      </w:r>
      <w:r w:rsidR="00A725DE">
        <w:rPr>
          <w:noProof/>
        </w:rPr>
        <w:t>11</w:t>
      </w:r>
      <w:r>
        <w:rPr>
          <w:noProof/>
        </w:rPr>
        <w:fldChar w:fldCharType="end"/>
      </w:r>
      <w:r w:rsidR="005C1FE5">
        <w:t xml:space="preserve">. </w:t>
      </w:r>
      <w:proofErr w:type="spellStart"/>
      <w:r w:rsidR="005C1FE5">
        <w:t>Demo</w:t>
      </w:r>
      <w:proofErr w:type="spellEnd"/>
      <w:r w:rsidR="005C1FE5">
        <w:t xml:space="preserve"> játék</w:t>
      </w:r>
    </w:p>
    <w:p w14:paraId="02506BE6" w14:textId="05093E92" w:rsidR="00D95B25" w:rsidRDefault="00D95B25" w:rsidP="00D95B25">
      <w:pPr>
        <w:pStyle w:val="Heading1"/>
      </w:pPr>
      <w:bookmarkStart w:id="50" w:name="_Toc89878884"/>
      <w:r>
        <w:lastRenderedPageBreak/>
        <w:t>Továbbfejlesztési lehetőségek</w:t>
      </w:r>
      <w:bookmarkEnd w:id="50"/>
    </w:p>
    <w:p w14:paraId="4EB20B3B" w14:textId="77777777" w:rsidR="00A21A6A" w:rsidRPr="00A21A6A" w:rsidRDefault="00A21A6A" w:rsidP="00A21A6A">
      <w:r>
        <w:t xml:space="preserve">A motor egy alapvető játékhoz szükséges funkciókkal rendelkezik. De mivel </w:t>
      </w:r>
      <w:r w:rsidR="00406C53">
        <w:t>nagy</w:t>
      </w:r>
      <w:r>
        <w:t xml:space="preserve"> hangsúly</w:t>
      </w:r>
      <w:r w:rsidR="00406C53">
        <w:t xml:space="preserve"> volt</w:t>
      </w:r>
      <w:r>
        <w:t xml:space="preserve"> az objektum orientált felépítésen és a modulok</w:t>
      </w:r>
      <w:r w:rsidR="00406C53">
        <w:t xml:space="preserve"> egyszerű</w:t>
      </w:r>
      <w:r>
        <w:t xml:space="preserve"> </w:t>
      </w:r>
      <w:proofErr w:type="spellStart"/>
      <w:r>
        <w:t>lecserélhetőségén</w:t>
      </w:r>
      <w:proofErr w:type="spellEnd"/>
      <w:r>
        <w:t xml:space="preserve"> volt, bőven van még olyan funkció, ami hozzáadható. Számos funkciónak már elő van készítve minden, csupán egy kevés munkát igényel a beszerelésük. Azonban vannak olyanok is, amik esetlegesen nagyobb </w:t>
      </w:r>
      <w:r w:rsidR="00406C53">
        <w:t>módosítást</w:t>
      </w:r>
      <w:r>
        <w:t xml:space="preserve"> igényelhetnek. Az alábbiakban szeretnék néhány részben vagy egészben hiányzó funkciókat szeretnék megemlíteni.</w:t>
      </w:r>
    </w:p>
    <w:p w14:paraId="5678F1F5" w14:textId="11597FDF" w:rsidR="001E4A53" w:rsidRPr="002E23BD" w:rsidRDefault="001E4A53" w:rsidP="002E23BD">
      <w:pPr>
        <w:pStyle w:val="Style1"/>
      </w:pPr>
      <w:r w:rsidRPr="002E23BD">
        <w:t>Inputkezel</w:t>
      </w:r>
      <w:r w:rsidR="00A21A6A" w:rsidRPr="002E23BD">
        <w:t>é</w:t>
      </w:r>
      <w:r w:rsidRPr="002E23BD">
        <w:t>s</w:t>
      </w:r>
    </w:p>
    <w:p w14:paraId="318B4AC8" w14:textId="0BA6CCB9" w:rsidR="00A21A6A" w:rsidRDefault="00A21A6A" w:rsidP="002E23BD">
      <w:pPr>
        <w:pStyle w:val="ListParagraph"/>
        <w:ind w:left="720" w:firstLine="0"/>
      </w:pPr>
      <w:r>
        <w:t xml:space="preserve">Jelenleg a motor rendelkezik, egy jól működő inputkezelő rendszerrel, ami mögött a platform egyszerűen módosítható. A hiányossága az, hogy semmiféle előfeldolgozás nem történik a bemenet észlelése és végrehajtása között. Azzal lehetne jobbá tenni, ha a bemenet egy </w:t>
      </w:r>
      <w:r w:rsidR="00406C53">
        <w:t xml:space="preserve">csővezetéken </w:t>
      </w:r>
      <w:r>
        <w:t>átmenve feldolgozásra kerülne. Ezzel hatékonyabb és biztonságosabb lenne a folyam</w:t>
      </w:r>
      <w:r w:rsidR="001B7B2C">
        <w:t>a</w:t>
      </w:r>
      <w:r>
        <w:t>t.</w:t>
      </w:r>
    </w:p>
    <w:p w14:paraId="22C16532" w14:textId="009E9BDA" w:rsidR="00A21A6A" w:rsidRDefault="00A21A6A" w:rsidP="002E23BD">
      <w:pPr>
        <w:pStyle w:val="Style1"/>
      </w:pPr>
      <w:r w:rsidRPr="002E23BD">
        <w:t>3D</w:t>
      </w:r>
    </w:p>
    <w:p w14:paraId="2EE271E9" w14:textId="109DDFA5" w:rsidR="00A21A6A" w:rsidRDefault="00A21A6A" w:rsidP="002E23BD">
      <w:pPr>
        <w:pStyle w:val="ListParagraph"/>
        <w:ind w:left="720" w:firstLine="0"/>
      </w:pPr>
      <w:r>
        <w:t xml:space="preserve">A motor jelenleg 2D beépített </w:t>
      </w:r>
      <w:r w:rsidR="00406C53">
        <w:t>objektumokat</w:t>
      </w:r>
      <w:r>
        <w:t xml:space="preserve"> tartalmaz, de semmi nem akadályozza a játékfejlesztőt, hogy 3D játékot készítsen. Az egyetlen akadály, hogy a labirintus nem rendelkezik olyan rajzoló algoritmussal, ami </w:t>
      </w:r>
      <w:r w:rsidR="000E6296">
        <w:t>térben ábrázolná azt és ennek elkészítéséhez a motor kódját kellene kiegészíteni.</w:t>
      </w:r>
    </w:p>
    <w:p w14:paraId="57558347" w14:textId="6D293688" w:rsidR="000E6296" w:rsidRPr="00A21A6A" w:rsidRDefault="000E6296" w:rsidP="002E23BD">
      <w:pPr>
        <w:pStyle w:val="Style1"/>
      </w:pPr>
      <w:r>
        <w:t>Labirintus megoldásának megjelenítése</w:t>
      </w:r>
    </w:p>
    <w:p w14:paraId="4559CC9C" w14:textId="1909A8D0" w:rsidR="00CB54CC" w:rsidRDefault="000E6296" w:rsidP="002E23BD">
      <w:pPr>
        <w:pStyle w:val="ListParagraph"/>
        <w:ind w:left="720" w:firstLine="0"/>
      </w:pPr>
      <w:r>
        <w:t>Jelenleg a labirintus nem jeleníti meg a grafikus felületen a megoldási útvonalát. Az útkereső algoritmus implementálva van és használható is a konzolos felületén az útvesztőnek. Ahhoz, hogy egy játékban is használható lehessen nincs szükség nagy módosításokra, de azokat a motorban kell végrehajtani.</w:t>
      </w:r>
    </w:p>
    <w:p w14:paraId="229DE445" w14:textId="1E4AE118" w:rsidR="00487AE9" w:rsidRDefault="00487AE9" w:rsidP="002E23BD">
      <w:pPr>
        <w:pStyle w:val="ListParagraph"/>
        <w:ind w:left="720" w:firstLine="0"/>
      </w:pPr>
    </w:p>
    <w:p w14:paraId="39AA07C6" w14:textId="7B3A85B9" w:rsidR="00487AE9" w:rsidRDefault="00487AE9" w:rsidP="002E23BD">
      <w:pPr>
        <w:pStyle w:val="ListParagraph"/>
        <w:ind w:left="720" w:firstLine="0"/>
      </w:pPr>
    </w:p>
    <w:p w14:paraId="0F28F283" w14:textId="168F86F9" w:rsidR="00487AE9" w:rsidRDefault="00487AE9" w:rsidP="002E23BD">
      <w:pPr>
        <w:pStyle w:val="ListParagraph"/>
        <w:ind w:left="720" w:firstLine="0"/>
      </w:pPr>
    </w:p>
    <w:p w14:paraId="1B39AECA" w14:textId="77777777" w:rsidR="00487AE9" w:rsidRDefault="00487AE9" w:rsidP="002E23BD">
      <w:pPr>
        <w:pStyle w:val="ListParagraph"/>
        <w:ind w:left="720" w:firstLine="0"/>
      </w:pPr>
    </w:p>
    <w:p w14:paraId="6509D758" w14:textId="2AD54A13" w:rsidR="000E6296" w:rsidRDefault="000E6296" w:rsidP="002E23BD">
      <w:pPr>
        <w:pStyle w:val="Style1"/>
      </w:pPr>
      <w:r>
        <w:lastRenderedPageBreak/>
        <w:t>Fizika</w:t>
      </w:r>
    </w:p>
    <w:p w14:paraId="19AB2CA2" w14:textId="1399766A" w:rsidR="000E6296" w:rsidRPr="000E6296" w:rsidRDefault="000E6296" w:rsidP="002E23BD">
      <w:pPr>
        <w:pStyle w:val="ListParagraph"/>
        <w:ind w:left="720" w:firstLine="0"/>
      </w:pPr>
      <w:r>
        <w:t>A fizika egy egyszerű 2D játékhoz lett készítve. Ez pedig az ütközés detektálásban kimerül. Ahhoz, hogy nagyobb tudású fizikai motorunk legyen vagy a most létezőt kell tovább fejleszteni, vagy egy külső fizikai motor is felhasználható. Mindkét opció nagyobb módosításokkal jár és lehet, hogy nagyobb munkára van hozzá szükség. Mindazonáltal a már létező kódok nagyobb mértékű módosítására nem lenne szükség, csupán azok kiegészítésére.</w:t>
      </w:r>
    </w:p>
    <w:p w14:paraId="7540EEF9" w14:textId="6663338E" w:rsidR="00161B87" w:rsidRDefault="00161B87" w:rsidP="002E23BD">
      <w:pPr>
        <w:pStyle w:val="Style1"/>
      </w:pPr>
      <w:r>
        <w:t>Párhuzamo</w:t>
      </w:r>
      <w:r w:rsidR="000E6296">
        <w:t>sítás</w:t>
      </w:r>
    </w:p>
    <w:p w14:paraId="3AEEC872" w14:textId="6F0CD772" w:rsidR="000E6296" w:rsidRDefault="000E6296" w:rsidP="002E23BD">
      <w:pPr>
        <w:pStyle w:val="ListParagraph"/>
        <w:ind w:left="720" w:firstLine="0"/>
      </w:pPr>
      <w:r>
        <w:t xml:space="preserve">A motor jelenleg egy szálon működik. Már egész egyszerű esetekben előjöhet teljesítmény </w:t>
      </w:r>
      <w:r w:rsidR="008F3E11">
        <w:t>probléma,</w:t>
      </w:r>
      <w:r>
        <w:t xml:space="preserve"> ami párhuzamosítással megoldható lenne. Ennek kivitelezése helyenként nem lenne bonyolult, máshol viszont nagy nehézségeket tudna okozni.</w:t>
      </w:r>
    </w:p>
    <w:p w14:paraId="5AB2187D" w14:textId="7AE6308A" w:rsidR="008F3E11" w:rsidRDefault="008F3E11" w:rsidP="002E23BD">
      <w:pPr>
        <w:pStyle w:val="Style1"/>
      </w:pPr>
      <w:r>
        <w:t>Renderer</w:t>
      </w:r>
    </w:p>
    <w:p w14:paraId="473E57E7" w14:textId="1CA39E8E" w:rsidR="008F3E11" w:rsidRDefault="008F3E11" w:rsidP="002E23BD">
      <w:pPr>
        <w:pStyle w:val="ListParagraph"/>
        <w:ind w:left="720" w:firstLine="0"/>
      </w:pPr>
      <w:r>
        <w:t xml:space="preserve">A mostani renderer képes minden szükséges funkciót ellátni. Használata </w:t>
      </w:r>
      <w:proofErr w:type="spellStart"/>
      <w:r w:rsidR="00D61357">
        <w:t>esetenként</w:t>
      </w:r>
      <w:proofErr w:type="spellEnd"/>
      <w:r>
        <w:t xml:space="preserve"> macerás lehet, ezt pedig még több metódussal és típussal lehetne segíteni. Ezek elkészítése nem jelent nagy nehézséget. Ezen kívül még több előre elkészített grafikus objektum is segítené a fejlesztést.</w:t>
      </w:r>
    </w:p>
    <w:p w14:paraId="514E87E1" w14:textId="166C0CF7" w:rsidR="008F3E11" w:rsidRDefault="008F3E11" w:rsidP="002E23BD">
      <w:pPr>
        <w:pStyle w:val="ListParagraph"/>
        <w:ind w:left="720" w:firstLine="0"/>
      </w:pPr>
      <w:r>
        <w:t>A másik hiányossága, hogy nem tud külső forrásból modelleket beolvasni. Itt maga a beolvasás jelent nagyobb munkát, a kezelése utána már egyszerű</w:t>
      </w:r>
      <w:r w:rsidR="00D61357">
        <w:t>bben</w:t>
      </w:r>
      <w:r>
        <w:t xml:space="preserve"> megoldható.</w:t>
      </w:r>
    </w:p>
    <w:p w14:paraId="01A81AEE" w14:textId="1A3B7196" w:rsidR="008F3E11" w:rsidRDefault="008F3E11" w:rsidP="002E23BD">
      <w:pPr>
        <w:pStyle w:val="Style1"/>
      </w:pPr>
      <w:r>
        <w:t>Animációk</w:t>
      </w:r>
    </w:p>
    <w:p w14:paraId="7364E3B0" w14:textId="57572390" w:rsidR="008F3E11" w:rsidRDefault="008F3E11" w:rsidP="002E23BD">
      <w:pPr>
        <w:pStyle w:val="ListParagraph"/>
        <w:ind w:left="720" w:firstLine="0"/>
      </w:pPr>
      <w:r>
        <w:t>Jelenleg a motor semmilyen formában nem támogat animációkat. Ezek bevezetése, a motor kiegészítésével járna.</w:t>
      </w:r>
    </w:p>
    <w:p w14:paraId="44FC247A" w14:textId="6DC19493" w:rsidR="008F3E11" w:rsidRDefault="008F3E11" w:rsidP="002E23BD">
      <w:pPr>
        <w:pStyle w:val="Style1"/>
      </w:pPr>
      <w:r>
        <w:t>Hangok</w:t>
      </w:r>
    </w:p>
    <w:p w14:paraId="777A8AF3" w14:textId="5AAFC492" w:rsidR="008F3E11" w:rsidRDefault="008F3E11" w:rsidP="002E23BD">
      <w:pPr>
        <w:pStyle w:val="ListParagraph"/>
        <w:ind w:left="720" w:firstLine="0"/>
      </w:pPr>
      <w:r>
        <w:t>A hangok kezelése sem része a motornak. Bevezetésük egy külső könyvtár segítségével könnyen elintézhető. Ezután már csak az egyszerű használathoz szükséges objektumokat kell létrehozni.</w:t>
      </w:r>
    </w:p>
    <w:p w14:paraId="2414F360" w14:textId="46F1FDAE" w:rsidR="008F3E11" w:rsidRDefault="008F3E11" w:rsidP="002E23BD">
      <w:pPr>
        <w:pStyle w:val="Style1"/>
      </w:pPr>
      <w:r>
        <w:t>Grafikus felület</w:t>
      </w:r>
    </w:p>
    <w:p w14:paraId="3B94260E" w14:textId="609DF0B2" w:rsidR="008F3E11" w:rsidRDefault="008F3E11" w:rsidP="002E23BD">
      <w:pPr>
        <w:pStyle w:val="ListParagraph"/>
        <w:ind w:left="720" w:firstLine="0"/>
      </w:pPr>
      <w:r>
        <w:lastRenderedPageBreak/>
        <w:t>A jelenlegi eszközökkel egészen egyszerűen létre lehetne hozni, egy olyan grafikus felhasználói felületet, ami a motor használatát egyszerűsítené.</w:t>
      </w:r>
    </w:p>
    <w:p w14:paraId="2627D54D" w14:textId="5F605774" w:rsidR="002E23BD" w:rsidRDefault="002E23BD" w:rsidP="002E23BD">
      <w:pPr>
        <w:pStyle w:val="ListParagraph"/>
        <w:ind w:left="720" w:firstLine="0"/>
      </w:pPr>
    </w:p>
    <w:p w14:paraId="0E07F9AD" w14:textId="77777777" w:rsidR="002E23BD" w:rsidRDefault="002E23BD" w:rsidP="002E23BD">
      <w:pPr>
        <w:pStyle w:val="ListParagraph"/>
        <w:ind w:left="720" w:firstLine="0"/>
      </w:pPr>
    </w:p>
    <w:p w14:paraId="10636D6A" w14:textId="751EF43A" w:rsidR="003F1E88" w:rsidRDefault="003F1E88" w:rsidP="002E23BD">
      <w:pPr>
        <w:pStyle w:val="Style1"/>
      </w:pPr>
      <w:r>
        <w:t>Fények</w:t>
      </w:r>
    </w:p>
    <w:p w14:paraId="6142C6ED" w14:textId="245C34FE" w:rsidR="003F1E88" w:rsidRDefault="003F1E88" w:rsidP="002E23BD">
      <w:pPr>
        <w:pStyle w:val="ListParagraph"/>
        <w:ind w:left="720" w:firstLine="0"/>
      </w:pPr>
      <w:r>
        <w:t>A motor nem képes komplex fényeket kezelni. Ezen kívül nem tesz különbséget az objektumok anyagában. Ezek mind megvalósíthatóak a játék szintjén, de egyszerűen felvihetők a motorba.</w:t>
      </w:r>
    </w:p>
    <w:p w14:paraId="0069C414" w14:textId="3AB8371E" w:rsidR="003F1E88" w:rsidRDefault="003F1E88" w:rsidP="002E23BD">
      <w:pPr>
        <w:pStyle w:val="Style1"/>
      </w:pPr>
      <w:r>
        <w:t>Scriptek</w:t>
      </w:r>
    </w:p>
    <w:p w14:paraId="7F26D753" w14:textId="18EF7BF8" w:rsidR="003F1E88" w:rsidRPr="003F1E88" w:rsidRDefault="003F1E88" w:rsidP="002E23BD">
      <w:pPr>
        <w:pStyle w:val="ListParagraph"/>
        <w:ind w:left="720" w:firstLine="0"/>
      </w:pPr>
      <w:r>
        <w:t>Nincsen kitalált script rendszere a motornak. Ennek bevezetése egy nagyobb tervezési feladatot jelent, valamint a motor nagymértékű kiegészítése szükséges.</w:t>
      </w:r>
    </w:p>
    <w:p w14:paraId="151CE55B" w14:textId="01B0B13D" w:rsidR="008F3E11" w:rsidRDefault="008F3E11" w:rsidP="002E23BD">
      <w:pPr>
        <w:pStyle w:val="Style1"/>
      </w:pPr>
      <w:r>
        <w:t>Egyéb</w:t>
      </w:r>
    </w:p>
    <w:p w14:paraId="6A9A950F" w14:textId="1CC213F9" w:rsidR="008F3E11" w:rsidRPr="008F3E11" w:rsidRDefault="008F3E11" w:rsidP="002E23BD">
      <w:pPr>
        <w:pStyle w:val="ListParagraph"/>
        <w:ind w:left="720" w:firstLine="0"/>
      </w:pPr>
      <w:r>
        <w:t>Az említetteken kívül még számos olyan funkció létezik, amikkel bővíthető a motor tudása. Ezek nagyja könnyedén vagy legalábbis a jelenlegi kódállomány módosítása nélkül kivitelezhető lenne. Ennek oka az alapos tervezés és az Open-</w:t>
      </w:r>
      <w:proofErr w:type="spellStart"/>
      <w:r>
        <w:t>Closed</w:t>
      </w:r>
      <w:proofErr w:type="spellEnd"/>
      <w:r>
        <w:t xml:space="preserve"> törvényre fektetett nagy hangsúly.</w:t>
      </w:r>
    </w:p>
    <w:p w14:paraId="60F231B9" w14:textId="10DB5998" w:rsidR="004801C1" w:rsidRDefault="004801C1" w:rsidP="004801C1">
      <w:pPr>
        <w:pStyle w:val="Heading1"/>
      </w:pPr>
      <w:bookmarkStart w:id="51" w:name="_Toc89878885"/>
      <w:r>
        <w:lastRenderedPageBreak/>
        <w:t>Összegzés</w:t>
      </w:r>
      <w:bookmarkEnd w:id="51"/>
    </w:p>
    <w:p w14:paraId="4A08D1A4" w14:textId="3B74DBF8" w:rsidR="008F3E11" w:rsidRDefault="0036224D" w:rsidP="008F3E11">
      <w:r>
        <w:t>Az elkészített motor egy jó alap egy komplexebb eszköz készítéséhez, azonban tudása nagyban elmarad napjaink legnagyobb motorjaitól. Fejlesztése során többször bizonyosságot nyert, hogy megérte akkora energiát fektetni az alapos tervezésbe és objektum orientált tervezési elvek és minták használatába.</w:t>
      </w:r>
    </w:p>
    <w:p w14:paraId="0D278347" w14:textId="0EEFA64D" w:rsidR="0036224D" w:rsidRPr="008F3E11" w:rsidRDefault="0036224D" w:rsidP="008F3E11">
      <w:r>
        <w:t>Megtapasztaltam, hogy egy program soha nem készül el és mindig van rajta mit továbbfejleszteni. Sokszor egészen apró részlet</w:t>
      </w:r>
      <w:r w:rsidR="003F1E88">
        <w:t>e</w:t>
      </w:r>
      <w:r>
        <w:t xml:space="preserve">kbe lehet rengeteg munkát beleölni. </w:t>
      </w:r>
      <w:r w:rsidR="003F1E88">
        <w:t>Ezen kívül sokszor a láthatatlan részek a legfontosabbak.</w:t>
      </w:r>
    </w:p>
    <w:p w14:paraId="03AD40E8" w14:textId="77777777" w:rsidR="00225F65" w:rsidRPr="0037381F" w:rsidRDefault="00225F65" w:rsidP="00225F65"/>
    <w:p w14:paraId="289FAA59" w14:textId="5DA624B0" w:rsidR="0063585C" w:rsidRDefault="0063585C" w:rsidP="00816BCB">
      <w:pPr>
        <w:pStyle w:val="Fejezetcimszmozsnlkl"/>
      </w:pPr>
      <w:bookmarkStart w:id="52" w:name="_Toc89878886"/>
      <w:r w:rsidRPr="00B50CAA">
        <w:lastRenderedPageBreak/>
        <w:t>Irodalomjegyzék</w:t>
      </w:r>
      <w:bookmarkEnd w:id="52"/>
    </w:p>
    <w:p w14:paraId="35F84D53" w14:textId="4AE933E2" w:rsidR="003B7D7D" w:rsidRPr="003B7D7D" w:rsidRDefault="003B7D7D" w:rsidP="00C3651B">
      <w:pPr>
        <w:pStyle w:val="Irodalomjegyzksor"/>
        <w:rPr>
          <w:rStyle w:val="Irodalomjegyzkforrs"/>
          <w:i w:val="0"/>
        </w:rPr>
      </w:pPr>
      <w:bookmarkStart w:id="53" w:name="_Ref85923883"/>
      <w:r w:rsidRPr="003B7D7D">
        <w:rPr>
          <w:rStyle w:val="Irodalomjegyzkforrs"/>
        </w:rPr>
        <w:t>OOP elvek</w:t>
      </w:r>
      <w:r w:rsidR="008B4552">
        <w:rPr>
          <w:rStyle w:val="Irodalomjegyzkforrs"/>
          <w:i w:val="0"/>
        </w:rPr>
        <w:t>:</w:t>
      </w:r>
      <w:r>
        <w:rPr>
          <w:rStyle w:val="Irodalomjegyzkforrs"/>
          <w:i w:val="0"/>
        </w:rPr>
        <w:t xml:space="preserve"> </w:t>
      </w:r>
      <w:hyperlink r:id="rId21" w:anchor="SOLID_and_GRASP_guidelines" w:history="1">
        <w:r w:rsidRPr="00924EA5">
          <w:t>https://en.wikipedia.org/wiki/Object-oriented_programming#SOLID_and_GRASP_guidelines</w:t>
        </w:r>
      </w:hyperlink>
      <w:r w:rsidRPr="00924EA5">
        <w:t xml:space="preserve"> (2021. okt.)</w:t>
      </w:r>
    </w:p>
    <w:p w14:paraId="4CA61DF1" w14:textId="6D1470C8" w:rsidR="00C3651B" w:rsidRDefault="00C3651B" w:rsidP="00C3651B">
      <w:pPr>
        <w:pStyle w:val="Irodalomjegyzksor"/>
        <w:rPr>
          <w:rStyle w:val="Irodalomjegyzkforrs"/>
          <w:i w:val="0"/>
        </w:rPr>
      </w:pPr>
      <w:bookmarkStart w:id="54" w:name="_Ref85923974"/>
      <w:r w:rsidRPr="00C3651B">
        <w:rPr>
          <w:rStyle w:val="Irodalomjegyzkforrs"/>
        </w:rPr>
        <w:t>Clean Code elvek</w:t>
      </w:r>
      <w:r w:rsidRPr="00C3651B">
        <w:rPr>
          <w:rStyle w:val="Irodalomjegyzkforrs"/>
          <w:i w:val="0"/>
        </w:rPr>
        <w:t xml:space="preserve">: </w:t>
      </w:r>
      <w:hyperlink r:id="rId22" w:history="1">
        <w:r w:rsidR="000A6FF1" w:rsidRPr="00924EA5">
          <w:t>https://dzone.com/articles/clean-code-summary-and-key-points/</w:t>
        </w:r>
      </w:hyperlink>
      <w:bookmarkEnd w:id="53"/>
      <w:bookmarkEnd w:id="54"/>
      <w:r w:rsidR="000A6FF1" w:rsidRPr="00924EA5">
        <w:t xml:space="preserve"> (2021. okt.)</w:t>
      </w:r>
    </w:p>
    <w:p w14:paraId="70EF4D09" w14:textId="393BA1ED" w:rsidR="003B7D7D" w:rsidRDefault="003B7D7D" w:rsidP="00C3651B">
      <w:pPr>
        <w:pStyle w:val="Irodalomjegyzksor"/>
        <w:rPr>
          <w:rStyle w:val="Irodalomjegyzkforrs"/>
          <w:i w:val="0"/>
        </w:rPr>
      </w:pPr>
      <w:bookmarkStart w:id="55" w:name="_Ref85924085"/>
      <w:r>
        <w:rPr>
          <w:rStyle w:val="Irodalomjegyzkforrs"/>
        </w:rPr>
        <w:t>Game Programming Patterns</w:t>
      </w:r>
      <w:r w:rsidRPr="003B7D7D">
        <w:rPr>
          <w:rStyle w:val="Irodalomjegyzkforrs"/>
          <w:i w:val="0"/>
        </w:rPr>
        <w:t>:</w:t>
      </w:r>
      <w:r>
        <w:rPr>
          <w:rStyle w:val="Irodalomjegyzkforrs"/>
          <w:i w:val="0"/>
        </w:rPr>
        <w:t xml:space="preserve"> </w:t>
      </w:r>
      <w:hyperlink r:id="rId23" w:history="1">
        <w:r w:rsidR="009F2066" w:rsidRPr="00924EA5">
          <w:t xml:space="preserve">https://gameprogrammingpatterns.com/contents.html/ </w:t>
        </w:r>
      </w:hyperlink>
      <w:r w:rsidR="009F2066" w:rsidRPr="00924EA5">
        <w:t xml:space="preserve"> (2021.</w:t>
      </w:r>
      <w:r w:rsidRPr="00924EA5">
        <w:t xml:space="preserve"> okt.)</w:t>
      </w:r>
      <w:bookmarkEnd w:id="55"/>
    </w:p>
    <w:p w14:paraId="6EE0D8F6" w14:textId="7975BD69" w:rsidR="002866F9" w:rsidRDefault="00B0517F" w:rsidP="00C3651B">
      <w:pPr>
        <w:pStyle w:val="Irodalomjegyzksor"/>
        <w:rPr>
          <w:rStyle w:val="Irodalomjegyzkforrs"/>
          <w:i w:val="0"/>
        </w:rPr>
      </w:pPr>
      <w:bookmarkStart w:id="56" w:name="_Ref85969040"/>
      <w:r>
        <w:rPr>
          <w:rStyle w:val="Irodalomjegyzkforrs"/>
        </w:rPr>
        <w:t>Unity</w:t>
      </w:r>
      <w:r w:rsidR="002866F9" w:rsidRPr="002866F9">
        <w:rPr>
          <w:rStyle w:val="Irodalomjegyzkforrs"/>
          <w:i w:val="0"/>
        </w:rPr>
        <w:t>:</w:t>
      </w:r>
      <w:r w:rsidR="002866F9">
        <w:rPr>
          <w:rStyle w:val="Irodalomjegyzkforrs"/>
          <w:i w:val="0"/>
        </w:rPr>
        <w:t xml:space="preserve"> </w:t>
      </w:r>
      <w:hyperlink r:id="rId24" w:history="1">
        <w:r w:rsidR="002866F9" w:rsidRPr="00924EA5">
          <w:t>https://unity.com/</w:t>
        </w:r>
      </w:hyperlink>
      <w:r w:rsidR="002866F9" w:rsidRPr="00924EA5">
        <w:t xml:space="preserve"> (2021. okt.)</w:t>
      </w:r>
      <w:bookmarkEnd w:id="56"/>
    </w:p>
    <w:p w14:paraId="7A5A9439" w14:textId="57767579" w:rsidR="00B0517F" w:rsidRDefault="00B0517F" w:rsidP="00C3651B">
      <w:pPr>
        <w:pStyle w:val="Irodalomjegyzksor"/>
        <w:rPr>
          <w:rStyle w:val="Irodalomjegyzkforrs"/>
          <w:i w:val="0"/>
        </w:rPr>
      </w:pPr>
      <w:bookmarkStart w:id="57" w:name="_Ref85969054"/>
      <w:r>
        <w:rPr>
          <w:rStyle w:val="Irodalomjegyzkforrs"/>
        </w:rPr>
        <w:t>Unreal Engine</w:t>
      </w:r>
      <w:r w:rsidRPr="00B0517F">
        <w:rPr>
          <w:rStyle w:val="Irodalomjegyzkforrs"/>
          <w:i w:val="0"/>
        </w:rPr>
        <w:t>:</w:t>
      </w:r>
      <w:r>
        <w:rPr>
          <w:rStyle w:val="Irodalomjegyzkforrs"/>
          <w:i w:val="0"/>
        </w:rPr>
        <w:t xml:space="preserve"> </w:t>
      </w:r>
      <w:hyperlink r:id="rId25" w:history="1">
        <w:r w:rsidRPr="00924EA5">
          <w:t>https://www.unrealengine.com/en-US/</w:t>
        </w:r>
      </w:hyperlink>
      <w:r w:rsidRPr="00924EA5">
        <w:t xml:space="preserve"> (2021. okt.)</w:t>
      </w:r>
      <w:bookmarkEnd w:id="57"/>
    </w:p>
    <w:p w14:paraId="569320C5" w14:textId="108C25F9" w:rsidR="00532D18" w:rsidRDefault="00532D18" w:rsidP="00C3651B">
      <w:pPr>
        <w:pStyle w:val="Irodalomjegyzksor"/>
        <w:rPr>
          <w:rStyle w:val="Irodalomjegyzkforrs"/>
          <w:i w:val="0"/>
        </w:rPr>
      </w:pPr>
      <w:bookmarkStart w:id="58" w:name="_Ref86565123"/>
      <w:r>
        <w:rPr>
          <w:rStyle w:val="Irodalomjegyzkforrs"/>
        </w:rPr>
        <w:t>SOLID Principles</w:t>
      </w:r>
      <w:r w:rsidRPr="00532D18">
        <w:rPr>
          <w:rStyle w:val="Irodalomjegyzkforrs"/>
          <w:i w:val="0"/>
        </w:rPr>
        <w:t>:</w:t>
      </w:r>
      <w:r>
        <w:rPr>
          <w:rStyle w:val="Irodalomjegyzkforrs"/>
          <w:i w:val="0"/>
        </w:rPr>
        <w:t xml:space="preserve"> </w:t>
      </w:r>
      <w:hyperlink r:id="rId26" w:history="1">
        <w:r w:rsidR="009F2066" w:rsidRPr="00924EA5">
          <w:t xml:space="preserve">https://en.wikipedia.org/wiki/SOLID/ </w:t>
        </w:r>
      </w:hyperlink>
      <w:bookmarkEnd w:id="58"/>
      <w:r w:rsidR="009F2066" w:rsidRPr="00924EA5">
        <w:t xml:space="preserve"> (2021. okt.)</w:t>
      </w:r>
    </w:p>
    <w:p w14:paraId="51ED12BC" w14:textId="0389AA38" w:rsidR="00184F0C" w:rsidRDefault="00184F0C" w:rsidP="00C3651B">
      <w:pPr>
        <w:pStyle w:val="Irodalomjegyzksor"/>
        <w:rPr>
          <w:rStyle w:val="Irodalomjegyzkforrs"/>
          <w:i w:val="0"/>
        </w:rPr>
      </w:pPr>
      <w:bookmarkStart w:id="59" w:name="_Ref86667523"/>
      <w:r>
        <w:rPr>
          <w:rStyle w:val="Irodalomjegyzkforrs"/>
        </w:rPr>
        <w:t>OOP Principles</w:t>
      </w:r>
      <w:r w:rsidRPr="00184F0C">
        <w:rPr>
          <w:rStyle w:val="Irodalomjegyzkforrs"/>
          <w:i w:val="0"/>
        </w:rPr>
        <w:t>:</w:t>
      </w:r>
      <w:r>
        <w:rPr>
          <w:rStyle w:val="Irodalomjegyzkforrs"/>
          <w:i w:val="0"/>
        </w:rPr>
        <w:t xml:space="preserve"> </w:t>
      </w:r>
      <w:hyperlink r:id="rId27" w:anchor="!/News/275?lang=en" w:history="1">
        <w:r w:rsidR="00500226" w:rsidRPr="00924EA5">
          <w:t>https://training.by/#!/News/275?lang=en</w:t>
        </w:r>
      </w:hyperlink>
      <w:r w:rsidR="00500226" w:rsidRPr="00924EA5">
        <w:t xml:space="preserve"> (2021. okt.)</w:t>
      </w:r>
      <w:bookmarkEnd w:id="59"/>
    </w:p>
    <w:p w14:paraId="0A41CE4D" w14:textId="32D8C37E" w:rsidR="00262F1A" w:rsidRDefault="00BE1404" w:rsidP="008B4552">
      <w:pPr>
        <w:pStyle w:val="Irodalomjegyzksor"/>
        <w:rPr>
          <w:rStyle w:val="Irodalomjegyzkforrs"/>
          <w:i w:val="0"/>
        </w:rPr>
      </w:pPr>
      <w:bookmarkStart w:id="60" w:name="_Ref86663846"/>
      <w:r>
        <w:rPr>
          <w:rStyle w:val="Irodalomjegyzkforrs"/>
        </w:rPr>
        <w:t>Design Patterns</w:t>
      </w:r>
      <w:r w:rsidRPr="00BE1404">
        <w:rPr>
          <w:rStyle w:val="Irodalomjegyzkforrs"/>
          <w:i w:val="0"/>
        </w:rPr>
        <w:t>:</w:t>
      </w:r>
      <w:r>
        <w:rPr>
          <w:rStyle w:val="Irodalomjegyzkforrs"/>
          <w:i w:val="0"/>
        </w:rPr>
        <w:t xml:space="preserve"> </w:t>
      </w:r>
      <w:bookmarkEnd w:id="60"/>
      <w:r w:rsidR="009F2066" w:rsidRPr="00924EA5">
        <w:fldChar w:fldCharType="begin"/>
      </w:r>
      <w:r w:rsidR="009F2066" w:rsidRPr="00924EA5">
        <w:instrText xml:space="preserve"> HYPERLINK "https://refactoring.guru/design-patterns/" </w:instrText>
      </w:r>
      <w:r w:rsidR="009F2066" w:rsidRPr="00924EA5">
        <w:fldChar w:fldCharType="separate"/>
      </w:r>
      <w:r w:rsidR="009F2066" w:rsidRPr="00924EA5">
        <w:t>https://refactoring.guru/design-patterns/</w:t>
      </w:r>
      <w:r w:rsidR="009F2066" w:rsidRPr="00924EA5">
        <w:fldChar w:fldCharType="end"/>
      </w:r>
      <w:r w:rsidR="009F2066" w:rsidRPr="00924EA5">
        <w:t xml:space="preserve"> (2021. okt.)</w:t>
      </w:r>
    </w:p>
    <w:p w14:paraId="51B18327" w14:textId="40D0947C" w:rsidR="00262F1A" w:rsidRDefault="00262F1A" w:rsidP="00262F1A">
      <w:pPr>
        <w:pStyle w:val="Irodalomjegyzksor"/>
      </w:pPr>
      <w:bookmarkStart w:id="61" w:name="_Ref85968935"/>
      <w:r>
        <w:t xml:space="preserve">Robert C. Martin: </w:t>
      </w:r>
      <w:r>
        <w:rPr>
          <w:rStyle w:val="Irodalomjegyzkforrs"/>
        </w:rPr>
        <w:t>Clean Code</w:t>
      </w:r>
      <w:r>
        <w:t>, ISBN 0-</w:t>
      </w:r>
      <w:r w:rsidR="009F2066">
        <w:t>13</w:t>
      </w:r>
      <w:r>
        <w:t>-</w:t>
      </w:r>
      <w:r w:rsidR="009F2066" w:rsidRPr="00924EA5">
        <w:t>235088</w:t>
      </w:r>
      <w:r w:rsidRPr="00924EA5">
        <w:t>-</w:t>
      </w:r>
      <w:r w:rsidR="009F2066" w:rsidRPr="00924EA5">
        <w:t>2</w:t>
      </w:r>
      <w:r w:rsidRPr="00924EA5">
        <w:t>, 2008</w:t>
      </w:r>
      <w:r w:rsidR="009F2066" w:rsidRPr="00924EA5">
        <w:t xml:space="preserve">, </w:t>
      </w:r>
      <w:hyperlink r:id="rId28" w:history="1">
        <w:r w:rsidR="009F2066" w:rsidRPr="00924EA5">
          <w:t>https://enos.itcollege.ee/~jpoial/oop/naited/Clean%20Code.pdf</w:t>
        </w:r>
      </w:hyperlink>
      <w:r w:rsidR="009F2066" w:rsidRPr="00924EA5">
        <w:t xml:space="preserve"> (2021</w:t>
      </w:r>
      <w:r w:rsidR="009F2066">
        <w:t>. okt)</w:t>
      </w:r>
    </w:p>
    <w:p w14:paraId="623BCABF" w14:textId="39F2C750" w:rsidR="007124F8" w:rsidRDefault="007124F8" w:rsidP="00A43E0E">
      <w:pPr>
        <w:pStyle w:val="Irodalomjegyzksor"/>
        <w:rPr>
          <w:rStyle w:val="Irodalomjegyzkforrs"/>
          <w:i w:val="0"/>
        </w:rPr>
      </w:pPr>
      <w:bookmarkStart w:id="62" w:name="_Ref86671875"/>
      <w:r>
        <w:rPr>
          <w:rStyle w:val="Irodalomjegyzkforrs"/>
        </w:rPr>
        <w:t>Tes</w:t>
      </w:r>
      <w:r w:rsidR="008B4552">
        <w:rPr>
          <w:rStyle w:val="Irodalomjegyzkforrs"/>
        </w:rPr>
        <w:t>t driven development – TD</w:t>
      </w:r>
      <w:r w:rsidR="008B4552" w:rsidRPr="00924EA5">
        <w:t>D:</w:t>
      </w:r>
      <w:r w:rsidRPr="00924EA5">
        <w:t xml:space="preserve"> </w:t>
      </w:r>
      <w:hyperlink r:id="rId29" w:history="1">
        <w:r w:rsidRPr="00924EA5">
          <w:t>https://en.wikipedia.org/wiki/Test-driven_development</w:t>
        </w:r>
      </w:hyperlink>
      <w:r w:rsidRPr="00924EA5">
        <w:t>/ (2021. okt.)</w:t>
      </w:r>
      <w:bookmarkEnd w:id="62"/>
    </w:p>
    <w:p w14:paraId="3735D8B6" w14:textId="1F2847C8" w:rsidR="007124F8" w:rsidRDefault="007124F8" w:rsidP="00A43E0E">
      <w:pPr>
        <w:pStyle w:val="Irodalomjegyzksor"/>
        <w:rPr>
          <w:rStyle w:val="Irodalomjegyzkforrs"/>
          <w:i w:val="0"/>
        </w:rPr>
      </w:pPr>
      <w:bookmarkStart w:id="63" w:name="_Ref86671956"/>
      <w:r>
        <w:rPr>
          <w:rStyle w:val="Irodalomjegyzkforrs"/>
        </w:rPr>
        <w:t>Code Smell</w:t>
      </w:r>
      <w:r w:rsidRPr="007124F8">
        <w:rPr>
          <w:rStyle w:val="Irodalomjegyzkforrs"/>
          <w:i w:val="0"/>
        </w:rPr>
        <w:t>:</w:t>
      </w:r>
      <w:r>
        <w:rPr>
          <w:rStyle w:val="Irodalomjegyzkforrs"/>
          <w:i w:val="0"/>
        </w:rPr>
        <w:t xml:space="preserve"> </w:t>
      </w:r>
      <w:hyperlink r:id="rId30" w:history="1">
        <w:r w:rsidRPr="00924EA5">
          <w:t>https://en.wikipedia.org/wiki/Code_smell/</w:t>
        </w:r>
      </w:hyperlink>
      <w:r>
        <w:rPr>
          <w:rStyle w:val="Irodalomjegyzkforrs"/>
          <w:i w:val="0"/>
        </w:rPr>
        <w:t xml:space="preserve"> (2021. okt.)</w:t>
      </w:r>
      <w:bookmarkEnd w:id="63"/>
    </w:p>
    <w:p w14:paraId="29E54450" w14:textId="5D7E9637" w:rsidR="00091DBD" w:rsidRDefault="00091DBD" w:rsidP="00A43E0E">
      <w:pPr>
        <w:pStyle w:val="Irodalomjegyzksor"/>
        <w:rPr>
          <w:rStyle w:val="Irodalomjegyzkforrs"/>
          <w:i w:val="0"/>
        </w:rPr>
      </w:pPr>
      <w:bookmarkStart w:id="64" w:name="_Ref86864015"/>
      <w:r>
        <w:rPr>
          <w:rStyle w:val="Irodalomjegyzkforrs"/>
        </w:rPr>
        <w:t>Game Loop Pattern</w:t>
      </w:r>
      <w:r w:rsidRPr="00091DBD">
        <w:rPr>
          <w:rStyle w:val="Irodalomjegyzkforrs"/>
          <w:i w:val="0"/>
        </w:rPr>
        <w:t>:</w:t>
      </w:r>
      <w:r>
        <w:rPr>
          <w:rStyle w:val="Irodalomjegyzkforrs"/>
          <w:i w:val="0"/>
        </w:rPr>
        <w:t xml:space="preserve"> </w:t>
      </w:r>
      <w:hyperlink r:id="rId31" w:history="1">
        <w:r w:rsidRPr="00924EA5">
          <w:t xml:space="preserve">https://gameprogrammingpatterns.com/game-loop.html/  </w:t>
        </w:r>
      </w:hyperlink>
      <w:r>
        <w:rPr>
          <w:rStyle w:val="Irodalomjegyzkforrs"/>
          <w:i w:val="0"/>
        </w:rPr>
        <w:t>(2021. nov.)</w:t>
      </w:r>
      <w:bookmarkEnd w:id="64"/>
    </w:p>
    <w:p w14:paraId="42C29FB2" w14:textId="20D54FF5" w:rsidR="00091DBD" w:rsidRDefault="00091DBD" w:rsidP="00A43E0E">
      <w:pPr>
        <w:pStyle w:val="Irodalomjegyzksor"/>
        <w:rPr>
          <w:rStyle w:val="Irodalomjegyzkforrs"/>
          <w:i w:val="0"/>
        </w:rPr>
      </w:pPr>
      <w:bookmarkStart w:id="65" w:name="_Ref86864024"/>
      <w:r>
        <w:rPr>
          <w:rStyle w:val="Irodalomjegyzkforrs"/>
        </w:rPr>
        <w:t>Update Method Pattern</w:t>
      </w:r>
      <w:r w:rsidRPr="00091DBD">
        <w:rPr>
          <w:rStyle w:val="Irodalomjegyzkforrs"/>
          <w:i w:val="0"/>
        </w:rPr>
        <w:t>:</w:t>
      </w:r>
      <w:r>
        <w:rPr>
          <w:rStyle w:val="Irodalomjegyzkforrs"/>
          <w:i w:val="0"/>
        </w:rPr>
        <w:t xml:space="preserve"> </w:t>
      </w:r>
      <w:hyperlink r:id="rId32" w:history="1">
        <w:r w:rsidRPr="00924EA5">
          <w:t>https://gameprogrammingpatterns.com/update-method.html/</w:t>
        </w:r>
      </w:hyperlink>
      <w:r>
        <w:rPr>
          <w:rStyle w:val="Irodalomjegyzkforrs"/>
          <w:i w:val="0"/>
        </w:rPr>
        <w:t xml:space="preserve">  (2021. nov.)</w:t>
      </w:r>
      <w:bookmarkEnd w:id="65"/>
    </w:p>
    <w:p w14:paraId="5078CFBD" w14:textId="3130485A" w:rsidR="00091DBD" w:rsidRDefault="00091DBD" w:rsidP="00A43E0E">
      <w:pPr>
        <w:pStyle w:val="Irodalomjegyzksor"/>
        <w:rPr>
          <w:rStyle w:val="Irodalomjegyzkforrs"/>
          <w:i w:val="0"/>
        </w:rPr>
      </w:pPr>
      <w:bookmarkStart w:id="66" w:name="_Ref86864031"/>
      <w:r>
        <w:rPr>
          <w:rStyle w:val="Irodalomjegyzkforrs"/>
        </w:rPr>
        <w:t>Command Pattern</w:t>
      </w:r>
      <w:r w:rsidRPr="00091DBD">
        <w:rPr>
          <w:rStyle w:val="Irodalomjegyzkforrs"/>
          <w:i w:val="0"/>
        </w:rPr>
        <w:t>:</w:t>
      </w:r>
      <w:r>
        <w:rPr>
          <w:rStyle w:val="Irodalomjegyzkforrs"/>
          <w:i w:val="0"/>
        </w:rPr>
        <w:t xml:space="preserve"> </w:t>
      </w:r>
      <w:hyperlink r:id="rId33" w:history="1">
        <w:r w:rsidRPr="00924EA5">
          <w:t>https://gameprogrammingpatterns.com/command.html/</w:t>
        </w:r>
      </w:hyperlink>
      <w:r>
        <w:rPr>
          <w:rStyle w:val="Irodalomjegyzkforrs"/>
          <w:i w:val="0"/>
        </w:rPr>
        <w:t xml:space="preserve">  (2021. nov.)</w:t>
      </w:r>
      <w:bookmarkEnd w:id="66"/>
    </w:p>
    <w:p w14:paraId="47721947" w14:textId="472678D8" w:rsidR="00091DBD" w:rsidRDefault="00091DBD" w:rsidP="00A43E0E">
      <w:pPr>
        <w:pStyle w:val="Irodalomjegyzksor"/>
        <w:rPr>
          <w:rStyle w:val="Irodalomjegyzkforrs"/>
          <w:i w:val="0"/>
        </w:rPr>
      </w:pPr>
      <w:bookmarkStart w:id="67" w:name="_Ref86864041"/>
      <w:r>
        <w:rPr>
          <w:rStyle w:val="Irodalomjegyzkforrs"/>
        </w:rPr>
        <w:t>Event Queue Pattern</w:t>
      </w:r>
      <w:r w:rsidRPr="00091DBD">
        <w:rPr>
          <w:rStyle w:val="Irodalomjegyzkforrs"/>
          <w:i w:val="0"/>
        </w:rPr>
        <w:t>:</w:t>
      </w:r>
      <w:r>
        <w:rPr>
          <w:rStyle w:val="Irodalomjegyzkforrs"/>
          <w:i w:val="0"/>
        </w:rPr>
        <w:t xml:space="preserve"> </w:t>
      </w:r>
      <w:hyperlink r:id="rId34" w:history="1">
        <w:r w:rsidRPr="00924EA5">
          <w:t>https://gameprogrammingpatterns.com/event-queue.html/</w:t>
        </w:r>
      </w:hyperlink>
      <w:r>
        <w:rPr>
          <w:rStyle w:val="Irodalomjegyzkforrs"/>
          <w:i w:val="0"/>
        </w:rPr>
        <w:t xml:space="preserve">  (2021. nov)</w:t>
      </w:r>
      <w:bookmarkEnd w:id="67"/>
    </w:p>
    <w:p w14:paraId="5CB9820A" w14:textId="04453BE3" w:rsidR="00091DBD" w:rsidRDefault="00091DBD" w:rsidP="00A43E0E">
      <w:pPr>
        <w:pStyle w:val="Irodalomjegyzksor"/>
        <w:rPr>
          <w:rStyle w:val="Irodalomjegyzkforrs"/>
          <w:i w:val="0"/>
        </w:rPr>
      </w:pPr>
      <w:bookmarkStart w:id="68" w:name="_Ref86864058"/>
      <w:r>
        <w:rPr>
          <w:rStyle w:val="Irodalomjegyzkforrs"/>
        </w:rPr>
        <w:t>Observer Pattern</w:t>
      </w:r>
      <w:r w:rsidRPr="00091DBD">
        <w:rPr>
          <w:rStyle w:val="Irodalomjegyzkforrs"/>
          <w:i w:val="0"/>
        </w:rPr>
        <w:t>:</w:t>
      </w:r>
      <w:r>
        <w:rPr>
          <w:rStyle w:val="Irodalomjegyzkforrs"/>
          <w:i w:val="0"/>
        </w:rPr>
        <w:t xml:space="preserve"> </w:t>
      </w:r>
      <w:hyperlink r:id="rId35" w:history="1">
        <w:r w:rsidRPr="00924EA5">
          <w:t>https://gameprogrammingpatterns.com/observer.html/</w:t>
        </w:r>
      </w:hyperlink>
      <w:r>
        <w:rPr>
          <w:rStyle w:val="Irodalomjegyzkforrs"/>
          <w:i w:val="0"/>
        </w:rPr>
        <w:t xml:space="preserve">  (2021. nov.)</w:t>
      </w:r>
      <w:bookmarkEnd w:id="68"/>
    </w:p>
    <w:p w14:paraId="3E9AC231" w14:textId="229E4704" w:rsidR="00091DBD" w:rsidRDefault="00091DBD" w:rsidP="00A43E0E">
      <w:pPr>
        <w:pStyle w:val="Irodalomjegyzksor"/>
        <w:rPr>
          <w:rStyle w:val="Irodalomjegyzkforrs"/>
          <w:i w:val="0"/>
        </w:rPr>
      </w:pPr>
      <w:bookmarkStart w:id="69" w:name="_Ref86864065"/>
      <w:r>
        <w:rPr>
          <w:rStyle w:val="Irodalomjegyzkforrs"/>
        </w:rPr>
        <w:t>Singleton Pattern</w:t>
      </w:r>
      <w:r w:rsidRPr="00091DBD">
        <w:rPr>
          <w:rStyle w:val="Irodalomjegyzkforrs"/>
          <w:i w:val="0"/>
        </w:rPr>
        <w:t>:</w:t>
      </w:r>
      <w:r>
        <w:rPr>
          <w:rStyle w:val="Irodalomjegyzkforrs"/>
          <w:i w:val="0"/>
        </w:rPr>
        <w:t xml:space="preserve"> </w:t>
      </w:r>
      <w:hyperlink r:id="rId36" w:history="1">
        <w:r w:rsidRPr="00924EA5">
          <w:t>https://gameprogrammingpatterns.com/singleton.html/</w:t>
        </w:r>
      </w:hyperlink>
      <w:r>
        <w:rPr>
          <w:rStyle w:val="Irodalomjegyzkforrs"/>
          <w:i w:val="0"/>
        </w:rPr>
        <w:t xml:space="preserve">  (2021. nov.)</w:t>
      </w:r>
      <w:bookmarkEnd w:id="69"/>
    </w:p>
    <w:p w14:paraId="6B0C7FF5" w14:textId="4DC29AA8" w:rsidR="00091DBD" w:rsidRDefault="00091DBD" w:rsidP="00A43E0E">
      <w:pPr>
        <w:pStyle w:val="Irodalomjegyzksor"/>
        <w:rPr>
          <w:rStyle w:val="Irodalomjegyzkforrs"/>
          <w:i w:val="0"/>
        </w:rPr>
      </w:pPr>
      <w:bookmarkStart w:id="70" w:name="_Ref86864074"/>
      <w:r>
        <w:rPr>
          <w:rStyle w:val="Irodalomjegyzkforrs"/>
        </w:rPr>
        <w:t>State Pattern</w:t>
      </w:r>
      <w:r w:rsidRPr="00091DBD">
        <w:rPr>
          <w:rStyle w:val="Irodalomjegyzkforrs"/>
          <w:i w:val="0"/>
        </w:rPr>
        <w:t>:</w:t>
      </w:r>
      <w:r>
        <w:rPr>
          <w:rStyle w:val="Irodalomjegyzkforrs"/>
          <w:i w:val="0"/>
        </w:rPr>
        <w:t xml:space="preserve"> </w:t>
      </w:r>
      <w:hyperlink r:id="rId37" w:history="1">
        <w:r w:rsidRPr="00924EA5">
          <w:t>https://gameprogrammingpatterns.com/state.html/</w:t>
        </w:r>
      </w:hyperlink>
      <w:r>
        <w:rPr>
          <w:rStyle w:val="Irodalomjegyzkforrs"/>
          <w:i w:val="0"/>
        </w:rPr>
        <w:t xml:space="preserve">  (2021. nov.)</w:t>
      </w:r>
      <w:bookmarkEnd w:id="70"/>
    </w:p>
    <w:p w14:paraId="6D7AE9A0" w14:textId="775DBE1E" w:rsidR="000A13DB" w:rsidRDefault="000A13DB" w:rsidP="008B4552">
      <w:pPr>
        <w:pStyle w:val="Irodalomjegyzksor"/>
        <w:rPr>
          <w:rStyle w:val="Irodalomjegyzkforrs"/>
          <w:i w:val="0"/>
        </w:rPr>
      </w:pPr>
      <w:bookmarkStart w:id="71" w:name="_Ref86869650"/>
      <w:r>
        <w:rPr>
          <w:rStyle w:val="Irodalomjegyzkforrs"/>
        </w:rPr>
        <w:lastRenderedPageBreak/>
        <w:t>Modell View Controller architecture</w:t>
      </w:r>
      <w:r w:rsidR="008B4552" w:rsidRPr="00BE1404">
        <w:rPr>
          <w:rStyle w:val="Irodalomjegyzkforrs"/>
          <w:i w:val="0"/>
        </w:rPr>
        <w:t>:</w:t>
      </w:r>
      <w:r w:rsidR="008B4552">
        <w:rPr>
          <w:rStyle w:val="Irodalomjegyzkforrs"/>
          <w:i w:val="0"/>
        </w:rPr>
        <w:t xml:space="preserve"> </w:t>
      </w:r>
      <w:hyperlink r:id="rId38" w:history="1">
        <w:r w:rsidR="008B4552" w:rsidRPr="00924EA5">
          <w:t>https://en.wikipedia.org/wiki/Model%E2%80%93view%E2%80%93controller/</w:t>
        </w:r>
      </w:hyperlink>
      <w:r>
        <w:rPr>
          <w:rStyle w:val="Irodalomjegyzkforrs"/>
        </w:rPr>
        <w:t xml:space="preserve"> </w:t>
      </w:r>
      <w:bookmarkEnd w:id="71"/>
      <w:r w:rsidR="008B4552">
        <w:rPr>
          <w:rStyle w:val="Irodalomjegyzkforrs"/>
          <w:i w:val="0"/>
        </w:rPr>
        <w:t>(2021. nov.)</w:t>
      </w:r>
    </w:p>
    <w:p w14:paraId="307221E4" w14:textId="23391AEF" w:rsidR="008B4552" w:rsidRDefault="008B4552" w:rsidP="008B4552">
      <w:pPr>
        <w:pStyle w:val="Irodalomjegyzksor"/>
        <w:rPr>
          <w:rStyle w:val="Irodalomjegyzkforrs"/>
          <w:i w:val="0"/>
        </w:rPr>
      </w:pPr>
      <w:bookmarkStart w:id="72" w:name="_Ref87023019"/>
      <w:r>
        <w:rPr>
          <w:rStyle w:val="Irodalomjegyzkforrs"/>
        </w:rPr>
        <w:t>Premake</w:t>
      </w:r>
      <w:r w:rsidRPr="00BE1404">
        <w:rPr>
          <w:rStyle w:val="Irodalomjegyzkforrs"/>
          <w:i w:val="0"/>
        </w:rPr>
        <w:t>:</w:t>
      </w:r>
      <w:r>
        <w:rPr>
          <w:rStyle w:val="Irodalomjegyzkforrs"/>
          <w:i w:val="0"/>
        </w:rPr>
        <w:t xml:space="preserve"> </w:t>
      </w:r>
      <w:hyperlink r:id="rId39" w:history="1">
        <w:r w:rsidRPr="00924EA5">
          <w:t>https://premake.github.io/</w:t>
        </w:r>
      </w:hyperlink>
      <w:r>
        <w:rPr>
          <w:rStyle w:val="Irodalomjegyzkforrs"/>
          <w:i w:val="0"/>
        </w:rPr>
        <w:t xml:space="preserve"> (2021. nov.)</w:t>
      </w:r>
      <w:bookmarkEnd w:id="72"/>
    </w:p>
    <w:p w14:paraId="669611B0" w14:textId="520B1955" w:rsidR="000D097B" w:rsidRDefault="000D097B" w:rsidP="008B4552">
      <w:pPr>
        <w:pStyle w:val="Irodalomjegyzksor"/>
        <w:rPr>
          <w:rStyle w:val="Irodalomjegyzkforrs"/>
          <w:i w:val="0"/>
        </w:rPr>
      </w:pPr>
      <w:bookmarkStart w:id="73" w:name="_Ref87031080"/>
      <w:r>
        <w:rPr>
          <w:rStyle w:val="Irodalomjegyzkforrs"/>
        </w:rPr>
        <w:t>Git</w:t>
      </w:r>
      <w:r w:rsidRPr="000D097B">
        <w:rPr>
          <w:rStyle w:val="Irodalomjegyzkforrs"/>
          <w:i w:val="0"/>
        </w:rPr>
        <w:t>:</w:t>
      </w:r>
      <w:r>
        <w:rPr>
          <w:rStyle w:val="Irodalomjegyzkforrs"/>
          <w:i w:val="0"/>
        </w:rPr>
        <w:t xml:space="preserve"> </w:t>
      </w:r>
      <w:hyperlink r:id="rId40" w:history="1">
        <w:r w:rsidRPr="00924EA5">
          <w:t>https://git-scm.com/</w:t>
        </w:r>
      </w:hyperlink>
      <w:r>
        <w:rPr>
          <w:rStyle w:val="Irodalomjegyzkforrs"/>
          <w:i w:val="0"/>
        </w:rPr>
        <w:t xml:space="preserve"> (2021. nov.)</w:t>
      </w:r>
      <w:bookmarkEnd w:id="73"/>
    </w:p>
    <w:p w14:paraId="7C07C929" w14:textId="6B33372B" w:rsidR="00AD7FC4" w:rsidRDefault="00AD7FC4" w:rsidP="008B4552">
      <w:pPr>
        <w:pStyle w:val="Irodalomjegyzksor"/>
        <w:rPr>
          <w:rStyle w:val="Irodalomjegyzkforrs"/>
          <w:i w:val="0"/>
        </w:rPr>
      </w:pPr>
      <w:bookmarkStart w:id="74" w:name="_Ref87031241"/>
      <w:r>
        <w:rPr>
          <w:rStyle w:val="Irodalomjegyzkforrs"/>
        </w:rPr>
        <w:t>GitHub</w:t>
      </w:r>
      <w:r w:rsidRPr="00AD7FC4">
        <w:rPr>
          <w:rStyle w:val="Irodalomjegyzkforrs"/>
          <w:i w:val="0"/>
        </w:rPr>
        <w:t>:</w:t>
      </w:r>
      <w:r>
        <w:rPr>
          <w:rStyle w:val="Irodalomjegyzkforrs"/>
          <w:i w:val="0"/>
        </w:rPr>
        <w:t xml:space="preserve"> </w:t>
      </w:r>
      <w:hyperlink r:id="rId41" w:history="1">
        <w:r w:rsidRPr="00924EA5">
          <w:t>https://hu.wikipedia.org/wiki/GitHub/</w:t>
        </w:r>
      </w:hyperlink>
      <w:r>
        <w:rPr>
          <w:rStyle w:val="Irodalomjegyzkforrs"/>
          <w:i w:val="0"/>
        </w:rPr>
        <w:t xml:space="preserve"> (2021. nov.)</w:t>
      </w:r>
      <w:bookmarkEnd w:id="74"/>
    </w:p>
    <w:p w14:paraId="3F3F50DB" w14:textId="6CF1518F" w:rsidR="00D70457" w:rsidRDefault="00D70457" w:rsidP="008B4552">
      <w:pPr>
        <w:pStyle w:val="Irodalomjegyzksor"/>
        <w:rPr>
          <w:rStyle w:val="Irodalomjegyzkforrs"/>
          <w:i w:val="0"/>
        </w:rPr>
      </w:pPr>
      <w:bookmarkStart w:id="75" w:name="_Ref87044678"/>
      <w:r>
        <w:rPr>
          <w:rStyle w:val="Irodalomjegyzkforrs"/>
        </w:rPr>
        <w:t>OpenGL</w:t>
      </w:r>
      <w:r w:rsidRPr="00D70457">
        <w:rPr>
          <w:rStyle w:val="Irodalomjegyzkforrs"/>
          <w:i w:val="0"/>
        </w:rPr>
        <w:t>:</w:t>
      </w:r>
      <w:r>
        <w:rPr>
          <w:rStyle w:val="Irodalomjegyzkforrs"/>
          <w:i w:val="0"/>
        </w:rPr>
        <w:t xml:space="preserve"> </w:t>
      </w:r>
      <w:hyperlink r:id="rId42" w:history="1">
        <w:r w:rsidRPr="00924EA5">
          <w:t>https://www.opengl.org//</w:t>
        </w:r>
      </w:hyperlink>
      <w:r>
        <w:rPr>
          <w:rStyle w:val="Irodalomjegyzkforrs"/>
          <w:i w:val="0"/>
        </w:rPr>
        <w:t xml:space="preserve"> (2021. nov.)</w:t>
      </w:r>
      <w:bookmarkEnd w:id="75"/>
    </w:p>
    <w:p w14:paraId="324522DD" w14:textId="6A856247" w:rsidR="00D70457" w:rsidRDefault="00D70457" w:rsidP="008B4552">
      <w:pPr>
        <w:pStyle w:val="Irodalomjegyzksor"/>
        <w:rPr>
          <w:rStyle w:val="Irodalomjegyzkforrs"/>
          <w:i w:val="0"/>
        </w:rPr>
      </w:pPr>
      <w:bookmarkStart w:id="76" w:name="_Ref87044695"/>
      <w:r>
        <w:rPr>
          <w:rStyle w:val="Irodalomjegyzkforrs"/>
        </w:rPr>
        <w:t>glad</w:t>
      </w:r>
      <w:r w:rsidRPr="00D70457">
        <w:rPr>
          <w:rStyle w:val="Irodalomjegyzkforrs"/>
          <w:i w:val="0"/>
        </w:rPr>
        <w:t>:</w:t>
      </w:r>
      <w:r>
        <w:rPr>
          <w:rStyle w:val="Irodalomjegyzkforrs"/>
          <w:i w:val="0"/>
        </w:rPr>
        <w:t xml:space="preserve"> </w:t>
      </w:r>
      <w:hyperlink r:id="rId43" w:anchor="glad_.28Multi-Language_GL.2FGLES.2FEGL.2FGLX.2FWGL_Loader-Generator.29/" w:history="1">
        <w:r w:rsidRPr="00924EA5">
          <w:t>https://www.khronos.org/opengl/wiki/OpenGL_Loading_Library#glad_.28Multi-Language_GL.2FGLES.2FEGL.2FGLX.2FWGL_Loader-Generator.29/</w:t>
        </w:r>
      </w:hyperlink>
      <w:r>
        <w:rPr>
          <w:rStyle w:val="Irodalomjegyzkforrs"/>
          <w:i w:val="0"/>
        </w:rPr>
        <w:t xml:space="preserve"> (2021. nov)</w:t>
      </w:r>
      <w:bookmarkEnd w:id="76"/>
    </w:p>
    <w:p w14:paraId="501E516B" w14:textId="7126B372" w:rsidR="00D70457" w:rsidRDefault="00D70457" w:rsidP="008B4552">
      <w:pPr>
        <w:pStyle w:val="Irodalomjegyzksor"/>
        <w:rPr>
          <w:rStyle w:val="Irodalomjegyzkforrs"/>
          <w:i w:val="0"/>
        </w:rPr>
      </w:pPr>
      <w:bookmarkStart w:id="77" w:name="_Ref87044713"/>
      <w:r>
        <w:rPr>
          <w:rStyle w:val="Irodalomjegyzkforrs"/>
        </w:rPr>
        <w:t>GLFW</w:t>
      </w:r>
      <w:r w:rsidRPr="00D70457">
        <w:rPr>
          <w:rStyle w:val="Irodalomjegyzkforrs"/>
          <w:i w:val="0"/>
        </w:rPr>
        <w:t>:</w:t>
      </w:r>
      <w:r>
        <w:rPr>
          <w:rStyle w:val="Irodalomjegyzkforrs"/>
          <w:i w:val="0"/>
        </w:rPr>
        <w:t xml:space="preserve"> </w:t>
      </w:r>
      <w:hyperlink r:id="rId44" w:history="1">
        <w:r w:rsidRPr="00924EA5">
          <w:t>https://www.glfw.org/</w:t>
        </w:r>
      </w:hyperlink>
      <w:r>
        <w:rPr>
          <w:rStyle w:val="Irodalomjegyzkforrs"/>
          <w:i w:val="0"/>
        </w:rPr>
        <w:t xml:space="preserve"> (2021. nov.)</w:t>
      </w:r>
      <w:bookmarkEnd w:id="77"/>
    </w:p>
    <w:p w14:paraId="295EF929" w14:textId="2B3E79DC" w:rsidR="00F35DEC" w:rsidRDefault="00F35DEC" w:rsidP="008B4552">
      <w:pPr>
        <w:pStyle w:val="Irodalomjegyzksor"/>
        <w:rPr>
          <w:rStyle w:val="Irodalomjegyzkforrs"/>
          <w:i w:val="0"/>
        </w:rPr>
      </w:pPr>
      <w:bookmarkStart w:id="78" w:name="_Ref87048570"/>
      <w:r>
        <w:rPr>
          <w:rStyle w:val="Irodalomjegyzkforrs"/>
        </w:rPr>
        <w:t>spdlog</w:t>
      </w:r>
      <w:r w:rsidRPr="00F35DEC">
        <w:rPr>
          <w:rStyle w:val="Irodalomjegyzkforrs"/>
          <w:i w:val="0"/>
        </w:rPr>
        <w:t>:</w:t>
      </w:r>
      <w:r>
        <w:rPr>
          <w:rStyle w:val="Irodalomjegyzkforrs"/>
          <w:i w:val="0"/>
        </w:rPr>
        <w:t xml:space="preserve"> </w:t>
      </w:r>
      <w:hyperlink r:id="rId45" w:history="1">
        <w:r w:rsidRPr="00924EA5">
          <w:t>https://github.com/gabime/spdlog/</w:t>
        </w:r>
      </w:hyperlink>
      <w:r>
        <w:rPr>
          <w:rStyle w:val="Irodalomjegyzkforrs"/>
          <w:i w:val="0"/>
        </w:rPr>
        <w:t xml:space="preserve"> (2021. nov.)</w:t>
      </w:r>
      <w:bookmarkEnd w:id="78"/>
    </w:p>
    <w:p w14:paraId="47EEE24E" w14:textId="5697F3C2" w:rsidR="00A403B8" w:rsidRDefault="00A403B8" w:rsidP="008B4552">
      <w:pPr>
        <w:pStyle w:val="Irodalomjegyzksor"/>
        <w:rPr>
          <w:rStyle w:val="Irodalomjegyzkforrs"/>
          <w:i w:val="0"/>
        </w:rPr>
      </w:pPr>
      <w:bookmarkStart w:id="79" w:name="_Ref87049811"/>
      <w:r>
        <w:rPr>
          <w:rStyle w:val="Irodalomjegyzkforrs"/>
        </w:rPr>
        <w:t>ImGui</w:t>
      </w:r>
      <w:r w:rsidRPr="00A403B8">
        <w:rPr>
          <w:rStyle w:val="Irodalomjegyzkforrs"/>
          <w:i w:val="0"/>
        </w:rPr>
        <w:t>:</w:t>
      </w:r>
      <w:r>
        <w:rPr>
          <w:rStyle w:val="Irodalomjegyzkforrs"/>
          <w:i w:val="0"/>
        </w:rPr>
        <w:t xml:space="preserve"> </w:t>
      </w:r>
      <w:hyperlink r:id="rId46" w:history="1">
        <w:r w:rsidRPr="00924EA5">
          <w:t>https://github.com/ocornut/imgui/</w:t>
        </w:r>
      </w:hyperlink>
      <w:r>
        <w:rPr>
          <w:rStyle w:val="Irodalomjegyzkforrs"/>
          <w:i w:val="0"/>
        </w:rPr>
        <w:t xml:space="preserve"> (2021. nov.)</w:t>
      </w:r>
      <w:bookmarkEnd w:id="79"/>
    </w:p>
    <w:p w14:paraId="295ABE66" w14:textId="07309C8D" w:rsidR="00D5045C" w:rsidRDefault="00D5045C" w:rsidP="008B4552">
      <w:pPr>
        <w:pStyle w:val="Irodalomjegyzksor"/>
        <w:rPr>
          <w:rStyle w:val="Irodalomjegyzkforrs"/>
          <w:i w:val="0"/>
        </w:rPr>
      </w:pPr>
      <w:bookmarkStart w:id="80" w:name="_Ref87095469"/>
      <w:r>
        <w:rPr>
          <w:rStyle w:val="Irodalomjegyzkforrs"/>
        </w:rPr>
        <w:t>glm</w:t>
      </w:r>
      <w:r w:rsidRPr="00D5045C">
        <w:rPr>
          <w:rStyle w:val="Irodalomjegyzkforrs"/>
          <w:i w:val="0"/>
        </w:rPr>
        <w:t>:</w:t>
      </w:r>
      <w:r>
        <w:rPr>
          <w:rStyle w:val="Irodalomjegyzkforrs"/>
          <w:i w:val="0"/>
        </w:rPr>
        <w:t xml:space="preserve"> </w:t>
      </w:r>
      <w:hyperlink r:id="rId47" w:history="1">
        <w:r w:rsidRPr="00924EA5">
          <w:t>https://github.com/g-truc/glm/</w:t>
        </w:r>
      </w:hyperlink>
      <w:r>
        <w:rPr>
          <w:rStyle w:val="Irodalomjegyzkforrs"/>
          <w:i w:val="0"/>
        </w:rPr>
        <w:t xml:space="preserve"> (2021. nov)</w:t>
      </w:r>
      <w:bookmarkEnd w:id="80"/>
    </w:p>
    <w:p w14:paraId="0E5005E0" w14:textId="0DD7AB82" w:rsidR="00BA1EA1" w:rsidRDefault="00BA1EA1" w:rsidP="008B4552">
      <w:pPr>
        <w:pStyle w:val="Irodalomjegyzksor"/>
        <w:rPr>
          <w:rStyle w:val="Irodalomjegyzkforrs"/>
          <w:i w:val="0"/>
        </w:rPr>
      </w:pPr>
      <w:bookmarkStart w:id="81" w:name="_Ref87889567"/>
      <w:r>
        <w:rPr>
          <w:rStyle w:val="Irodalomjegyzkforrs"/>
        </w:rPr>
        <w:t>stb_image</w:t>
      </w:r>
      <w:r w:rsidRPr="00BA1EA1">
        <w:rPr>
          <w:rStyle w:val="Irodalomjegyzkforrs"/>
          <w:i w:val="0"/>
        </w:rPr>
        <w:t>:</w:t>
      </w:r>
      <w:r>
        <w:rPr>
          <w:rStyle w:val="Irodalomjegyzkforrs"/>
          <w:i w:val="0"/>
        </w:rPr>
        <w:t xml:space="preserve"> </w:t>
      </w:r>
      <w:hyperlink r:id="rId48" w:history="1">
        <w:r w:rsidRPr="00924EA5">
          <w:t>https://github.com/nothings/stb/</w:t>
        </w:r>
      </w:hyperlink>
      <w:r>
        <w:rPr>
          <w:rStyle w:val="Irodalomjegyzkforrs"/>
          <w:i w:val="0"/>
        </w:rPr>
        <w:t xml:space="preserve"> (2021. nov)</w:t>
      </w:r>
      <w:bookmarkEnd w:id="81"/>
    </w:p>
    <w:p w14:paraId="3B392A8F" w14:textId="0FEA7DA2" w:rsidR="00D5045C" w:rsidRDefault="00D5045C" w:rsidP="008B4552">
      <w:pPr>
        <w:pStyle w:val="Irodalomjegyzksor"/>
        <w:rPr>
          <w:rStyle w:val="Irodalomjegyzkforrs"/>
          <w:i w:val="0"/>
        </w:rPr>
      </w:pPr>
      <w:bookmarkStart w:id="82" w:name="_Ref87095907"/>
      <w:r>
        <w:rPr>
          <w:rStyle w:val="Irodalomjegyzkforrs"/>
        </w:rPr>
        <w:t>bullet physics</w:t>
      </w:r>
      <w:r w:rsidRPr="00D5045C">
        <w:rPr>
          <w:rStyle w:val="Irodalomjegyzkforrs"/>
          <w:i w:val="0"/>
        </w:rPr>
        <w:t>:</w:t>
      </w:r>
      <w:r>
        <w:rPr>
          <w:rStyle w:val="Irodalomjegyzkforrs"/>
          <w:i w:val="0"/>
        </w:rPr>
        <w:t xml:space="preserve"> </w:t>
      </w:r>
      <w:hyperlink r:id="rId49" w:history="1">
        <w:r w:rsidRPr="00924EA5">
          <w:t>https://github.com/bulletphysics/bullet3/</w:t>
        </w:r>
      </w:hyperlink>
      <w:r>
        <w:rPr>
          <w:rStyle w:val="Irodalomjegyzkforrs"/>
          <w:i w:val="0"/>
        </w:rPr>
        <w:t xml:space="preserve"> (2021. nov)</w:t>
      </w:r>
      <w:bookmarkEnd w:id="82"/>
    </w:p>
    <w:p w14:paraId="7BD884D9" w14:textId="1CDD3F7A" w:rsidR="00924EA5" w:rsidRDefault="00924EA5" w:rsidP="008B4552">
      <w:pPr>
        <w:pStyle w:val="Irodalomjegyzksor"/>
        <w:rPr>
          <w:rStyle w:val="Irodalomjegyzkforrs"/>
          <w:i w:val="0"/>
        </w:rPr>
      </w:pPr>
      <w:r>
        <w:rPr>
          <w:rStyle w:val="Irodalomjegyzkforrs"/>
        </w:rPr>
        <w:t>openGL guide</w:t>
      </w:r>
      <w:r w:rsidRPr="00924EA5">
        <w:rPr>
          <w:rStyle w:val="Irodalomjegyzkforrs"/>
          <w:i w:val="0"/>
        </w:rPr>
        <w:t>:</w:t>
      </w:r>
      <w:r>
        <w:rPr>
          <w:rStyle w:val="Irodalomjegyzkforrs"/>
          <w:i w:val="0"/>
        </w:rPr>
        <w:t xml:space="preserve"> </w:t>
      </w:r>
      <w:hyperlink r:id="rId50" w:history="1">
        <w:r w:rsidRPr="00924EA5">
          <w:t>https://learnopengl.com/</w:t>
        </w:r>
      </w:hyperlink>
      <w:r>
        <w:rPr>
          <w:rStyle w:val="Irodalomjegyzkforrs"/>
          <w:i w:val="0"/>
        </w:rPr>
        <w:t xml:space="preserve"> (2021. nov)</w:t>
      </w:r>
    </w:p>
    <w:p w14:paraId="6C1F6131" w14:textId="6ED8EA68" w:rsidR="00924EA5" w:rsidRPr="008B4552" w:rsidRDefault="00924EA5" w:rsidP="008B4552">
      <w:pPr>
        <w:pStyle w:val="Irodalomjegyzksor"/>
        <w:rPr>
          <w:rStyle w:val="Irodalomjegyzkforrs"/>
          <w:i w:val="0"/>
        </w:rPr>
      </w:pPr>
      <w:r>
        <w:rPr>
          <w:rStyle w:val="Irodalomjegyzkforrs"/>
        </w:rPr>
        <w:t>GitHub repository</w:t>
      </w:r>
      <w:r w:rsidRPr="00924EA5">
        <w:rPr>
          <w:rStyle w:val="Irodalomjegyzkforrs"/>
          <w:i w:val="0"/>
        </w:rPr>
        <w:t>:</w:t>
      </w:r>
      <w:r>
        <w:rPr>
          <w:rStyle w:val="Irodalomjegyzkforrs"/>
          <w:i w:val="0"/>
        </w:rPr>
        <w:t xml:space="preserve"> </w:t>
      </w:r>
      <w:hyperlink r:id="rId51" w:history="1">
        <w:r w:rsidRPr="00924EA5">
          <w:t>https://github.com/rittakos/LabyrinthGameEngine</w:t>
        </w:r>
      </w:hyperlink>
      <w:r w:rsidRPr="00924EA5">
        <w:t>/</w:t>
      </w:r>
      <w:r>
        <w:rPr>
          <w:rStyle w:val="Irodalomjegyzkforrs"/>
          <w:i w:val="0"/>
        </w:rPr>
        <w:t xml:space="preserve"> (2021. nov)</w:t>
      </w:r>
    </w:p>
    <w:bookmarkEnd w:id="61"/>
    <w:p w14:paraId="5747A86F" w14:textId="77777777" w:rsidR="00B50CAA" w:rsidRDefault="00B50CAA" w:rsidP="00B50CAA"/>
    <w:sectPr w:rsidR="00B50CAA" w:rsidSect="00D23BFC">
      <w:headerReference w:type="even" r:id="rId52"/>
      <w:footerReference w:type="default" r:id="rId53"/>
      <w:endnotePr>
        <w:numFmt w:val="decimal"/>
      </w:endnotePr>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A33AB" w14:textId="77777777" w:rsidR="00BF3953" w:rsidRDefault="00BF3953">
      <w:r>
        <w:separator/>
      </w:r>
    </w:p>
  </w:endnote>
  <w:endnote w:type="continuationSeparator" w:id="0">
    <w:p w14:paraId="257E0B4A" w14:textId="77777777" w:rsidR="00BF3953" w:rsidRDefault="00BF39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ource Code Pro">
    <w:charset w:val="00"/>
    <w:family w:val="modern"/>
    <w:pitch w:val="fixed"/>
    <w:sig w:usb0="200002F7" w:usb1="020038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A3CC89" w14:textId="77777777" w:rsidR="00BF3953" w:rsidRDefault="00BF3953">
      <w:r>
        <w:separator/>
      </w:r>
    </w:p>
  </w:footnote>
  <w:footnote w:type="continuationSeparator" w:id="0">
    <w:p w14:paraId="5AAAA6EE" w14:textId="77777777" w:rsidR="00BF3953" w:rsidRDefault="00BF3953">
      <w:r>
        <w:continuationSeparator/>
      </w:r>
    </w:p>
  </w:footnote>
  <w:footnote w:id="1">
    <w:p w14:paraId="5277EEBB" w14:textId="00A93590" w:rsidR="00CF5987" w:rsidRPr="00CF5987" w:rsidRDefault="00CF5987">
      <w:pPr>
        <w:pStyle w:val="FootnoteText"/>
      </w:pPr>
      <w:r>
        <w:rPr>
          <w:rStyle w:val="FootnoteReference"/>
        </w:rPr>
        <w:footnoteRef/>
      </w:r>
      <w:r>
        <w:t xml:space="preserve"> fps: </w:t>
      </w:r>
      <w:proofErr w:type="spellStart"/>
      <w:r>
        <w:t>frames</w:t>
      </w:r>
      <w:proofErr w:type="spellEnd"/>
      <w:r>
        <w:t xml:space="preserve"> per </w:t>
      </w:r>
      <w:proofErr w:type="spellStart"/>
      <w:r>
        <w:t>second</w:t>
      </w:r>
      <w:proofErr w:type="spellEnd"/>
      <w:r>
        <w:t xml:space="preserve"> </w:t>
      </w:r>
      <w:r>
        <w:rPr>
          <w:lang w:val="en-US"/>
        </w:rPr>
        <w:t xml:space="preserve">– a </w:t>
      </w:r>
      <w:proofErr w:type="spellStart"/>
      <w:r>
        <w:rPr>
          <w:lang w:val="en-US"/>
        </w:rPr>
        <w:t>másodpercenként</w:t>
      </w:r>
      <w:proofErr w:type="spellEnd"/>
      <w:r>
        <w:rPr>
          <w:lang w:val="en-US"/>
        </w:rPr>
        <w:t xml:space="preserve"> </w:t>
      </w:r>
      <w:proofErr w:type="spellStart"/>
      <w:r>
        <w:rPr>
          <w:lang w:val="en-US"/>
        </w:rPr>
        <w:t>megjelenített</w:t>
      </w:r>
      <w:proofErr w:type="spellEnd"/>
      <w:r>
        <w:rPr>
          <w:lang w:val="en-US"/>
        </w:rPr>
        <w:t xml:space="preserve"> </w:t>
      </w:r>
      <w:proofErr w:type="spellStart"/>
      <w:r>
        <w:rPr>
          <w:lang w:val="en-US"/>
        </w:rPr>
        <w:t>képek</w:t>
      </w:r>
      <w:proofErr w:type="spellEnd"/>
      <w:r>
        <w:rPr>
          <w:lang w:val="en-US"/>
        </w:rPr>
        <w:t xml:space="preserve"> </w:t>
      </w:r>
      <w:proofErr w:type="spellStart"/>
      <w:r>
        <w:rPr>
          <w:lang w:val="en-US"/>
        </w:rPr>
        <w:t>száma</w:t>
      </w:r>
      <w:proofErr w:type="spellEnd"/>
    </w:p>
  </w:footnote>
  <w:footnote w:id="2">
    <w:p w14:paraId="37AFCB28" w14:textId="5803C207" w:rsidR="00291588" w:rsidRDefault="00291588">
      <w:pPr>
        <w:pStyle w:val="FootnoteText"/>
      </w:pPr>
      <w:r>
        <w:rPr>
          <w:rStyle w:val="FootnoteReference"/>
        </w:rPr>
        <w:footnoteRef/>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 belső nézetű </w:t>
      </w:r>
      <w:proofErr w:type="spellStart"/>
      <w:r>
        <w:t>lövöldözős</w:t>
      </w:r>
      <w:proofErr w:type="spellEnd"/>
      <w:r>
        <w:t xml:space="preserve"> játék</w:t>
      </w:r>
    </w:p>
  </w:footnote>
  <w:footnote w:id="3">
    <w:p w14:paraId="7CF595D4" w14:textId="74A90894" w:rsidR="00291588" w:rsidRDefault="00291588">
      <w:pPr>
        <w:pStyle w:val="FootnoteText"/>
      </w:pPr>
      <w:r>
        <w:rPr>
          <w:rStyle w:val="FootnoteReference"/>
        </w:rPr>
        <w:footnoteRef/>
      </w:r>
      <w:r>
        <w:t xml:space="preserve"> </w:t>
      </w:r>
      <w:proofErr w:type="spellStart"/>
      <w:r>
        <w:t>virtual</w:t>
      </w:r>
      <w:proofErr w:type="spellEnd"/>
      <w:r>
        <w:t xml:space="preserve"> </w:t>
      </w:r>
      <w:proofErr w:type="spellStart"/>
      <w:r>
        <w:t>reality</w:t>
      </w:r>
      <w:proofErr w:type="spellEnd"/>
      <w:r>
        <w:t xml:space="preserve"> – virtuális valóság</w:t>
      </w:r>
    </w:p>
  </w:footnote>
  <w:footnote w:id="4">
    <w:p w14:paraId="05642785" w14:textId="1B7AA586" w:rsidR="00D03EEA" w:rsidRDefault="00D03EEA">
      <w:pPr>
        <w:pStyle w:val="FootnoteText"/>
      </w:pPr>
      <w:r>
        <w:rPr>
          <w:rStyle w:val="FootnoteReference"/>
        </w:rPr>
        <w:footnoteRef/>
      </w:r>
      <w:r>
        <w:t xml:space="preserve"> Szabálykészlet a forráskód alkotóinak elnevezéséhez</w:t>
      </w:r>
    </w:p>
  </w:footnote>
  <w:footnote w:id="5">
    <w:p w14:paraId="586A702A" w14:textId="097A306D" w:rsidR="00176573" w:rsidRDefault="00176573">
      <w:pPr>
        <w:pStyle w:val="FootnoteText"/>
      </w:pPr>
      <w:r>
        <w:rPr>
          <w:rStyle w:val="FootnoteReference"/>
        </w:rPr>
        <w:footnoteRef/>
      </w:r>
      <w:r>
        <w:t xml:space="preserve"> FIFO: </w:t>
      </w:r>
      <w:proofErr w:type="spellStart"/>
      <w:r>
        <w:t>First</w:t>
      </w:r>
      <w:proofErr w:type="spellEnd"/>
      <w:r>
        <w:t xml:space="preserve"> In </w:t>
      </w:r>
      <w:proofErr w:type="spellStart"/>
      <w:r>
        <w:t>First</w:t>
      </w:r>
      <w:proofErr w:type="spellEnd"/>
      <w:r>
        <w:t xml:space="preserve"> Out tároló, az kerül ki </w:t>
      </w:r>
      <w:r w:rsidR="000D659F">
        <w:t>belőle,</w:t>
      </w:r>
      <w:r>
        <w:t xml:space="preserve"> ami legelőször (legrégebben) került bele</w:t>
      </w:r>
    </w:p>
  </w:footnote>
  <w:footnote w:id="6">
    <w:p w14:paraId="27E24889" w14:textId="202B605B" w:rsidR="009A3198" w:rsidRDefault="009A3198">
      <w:pPr>
        <w:pStyle w:val="FootnoteText"/>
      </w:pPr>
      <w:r>
        <w:rPr>
          <w:rStyle w:val="FootnoteReference"/>
        </w:rPr>
        <w:footnoteRef/>
      </w:r>
      <w:r>
        <w:t xml:space="preserve"> Széles körben elterjed, egyszerű script nyelv</w:t>
      </w:r>
    </w:p>
  </w:footnote>
  <w:footnote w:id="7">
    <w:p w14:paraId="1BBFB75F" w14:textId="44DF98FD" w:rsidR="009A3198" w:rsidRDefault="009A3198">
      <w:pPr>
        <w:pStyle w:val="FootnoteText"/>
      </w:pPr>
      <w:r>
        <w:rPr>
          <w:rStyle w:val="FootnoteReference"/>
        </w:rPr>
        <w:footnoteRef/>
      </w:r>
      <w:r>
        <w:t xml:space="preserve"> Futtatható file</w:t>
      </w:r>
    </w:p>
  </w:footnote>
  <w:footnote w:id="8">
    <w:p w14:paraId="16E7E8AE" w14:textId="6B1946C7" w:rsidR="009A3198" w:rsidRDefault="009A3198">
      <w:pPr>
        <w:pStyle w:val="FootnoteText"/>
      </w:pPr>
      <w:r>
        <w:rPr>
          <w:rStyle w:val="FootnoteReference"/>
        </w:rPr>
        <w:footnoteRef/>
      </w:r>
      <w:r>
        <w:t xml:space="preserve"> Dinamikus könyvtár</w:t>
      </w:r>
    </w:p>
  </w:footnote>
  <w:footnote w:id="9">
    <w:p w14:paraId="4C776FDE" w14:textId="20329D87" w:rsidR="009A3198" w:rsidRDefault="009A3198">
      <w:pPr>
        <w:pStyle w:val="FootnoteText"/>
      </w:pPr>
      <w:r>
        <w:rPr>
          <w:rStyle w:val="FootnoteReference"/>
        </w:rPr>
        <w:footnoteRef/>
      </w:r>
      <w:r>
        <w:t xml:space="preserve"> Statikus könyvtár</w:t>
      </w:r>
    </w:p>
  </w:footnote>
  <w:footnote w:id="10">
    <w:p w14:paraId="2583F34A" w14:textId="0E9D02FA" w:rsidR="009A3198" w:rsidRDefault="009A3198">
      <w:pPr>
        <w:pStyle w:val="FootnoteText"/>
      </w:pPr>
      <w:r>
        <w:rPr>
          <w:rStyle w:val="FootnoteReference"/>
        </w:rPr>
        <w:footnoteRef/>
      </w:r>
      <w:r>
        <w:t xml:space="preserve"> Olyan </w:t>
      </w:r>
      <w:proofErr w:type="spellStart"/>
      <w:r>
        <w:t>header</w:t>
      </w:r>
      <w:proofErr w:type="spellEnd"/>
      <w:r w:rsidR="00D03EEA">
        <w:t xml:space="preserve"> file</w:t>
      </w:r>
      <w:r>
        <w:t>, aminek fordítása csak egyszer történik meg</w:t>
      </w:r>
    </w:p>
  </w:footnote>
  <w:footnote w:id="11">
    <w:p w14:paraId="3C6B90F7" w14:textId="73E9CF29" w:rsidR="00D03EEA" w:rsidRDefault="00D03EEA">
      <w:pPr>
        <w:pStyle w:val="FootnoteText"/>
      </w:pPr>
      <w:r>
        <w:rPr>
          <w:rStyle w:val="FootnoteReference"/>
        </w:rPr>
        <w:footnoteRef/>
      </w:r>
      <w:r>
        <w:t xml:space="preserve"> Elterjed, magas szintű programozási nyelv</w:t>
      </w:r>
    </w:p>
  </w:footnote>
  <w:footnote w:id="12">
    <w:p w14:paraId="4810F9BE" w14:textId="31BB945F" w:rsidR="00D03EEA" w:rsidRDefault="00D03EEA">
      <w:pPr>
        <w:pStyle w:val="FootnoteText"/>
      </w:pPr>
      <w:r>
        <w:rPr>
          <w:rStyle w:val="FootnoteReference"/>
        </w:rPr>
        <w:footnoteRef/>
      </w:r>
      <w:r>
        <w:t xml:space="preserve"> Indításával </w:t>
      </w:r>
      <w:r w:rsidR="00E541C7">
        <w:t>végrehajtja</w:t>
      </w:r>
      <w:r>
        <w:t xml:space="preserve"> a benne levő parancssori parancsokat</w:t>
      </w:r>
    </w:p>
  </w:footnote>
  <w:footnote w:id="13">
    <w:p w14:paraId="78632250" w14:textId="7068597A" w:rsidR="00D83164" w:rsidRDefault="00D83164">
      <w:pPr>
        <w:pStyle w:val="FootnoteText"/>
      </w:pPr>
      <w:r>
        <w:rPr>
          <w:rStyle w:val="FootnoteReference"/>
        </w:rPr>
        <w:footnoteRef/>
      </w:r>
      <w:r>
        <w:t xml:space="preserve"> </w:t>
      </w:r>
      <w:proofErr w:type="spellStart"/>
      <w:r>
        <w:t>static</w:t>
      </w:r>
      <w:proofErr w:type="spellEnd"/>
      <w:r>
        <w:t xml:space="preserve"> </w:t>
      </w:r>
      <w:proofErr w:type="spellStart"/>
      <w:r>
        <w:t>libraries</w:t>
      </w:r>
      <w:proofErr w:type="spellEnd"/>
      <w:r>
        <w:t xml:space="preserve">: </w:t>
      </w:r>
      <w:proofErr w:type="spellStart"/>
      <w:r>
        <w:t>lib</w:t>
      </w:r>
      <w:proofErr w:type="spellEnd"/>
      <w:r>
        <w:t xml:space="preserve"> kiterjesztésű file-ok</w:t>
      </w:r>
    </w:p>
  </w:footnote>
  <w:footnote w:id="14">
    <w:p w14:paraId="4B9A7D65" w14:textId="64AA62A6" w:rsidR="00D83164" w:rsidRDefault="00D83164">
      <w:pPr>
        <w:pStyle w:val="FootnoteText"/>
      </w:pPr>
      <w:r>
        <w:rPr>
          <w:rStyle w:val="FootnoteReference"/>
        </w:rPr>
        <w:footnoteRef/>
      </w:r>
      <w:r>
        <w:t xml:space="preserve"> </w:t>
      </w:r>
      <w:proofErr w:type="spellStart"/>
      <w:r>
        <w:t>dynamic</w:t>
      </w:r>
      <w:proofErr w:type="spellEnd"/>
      <w:r>
        <w:t xml:space="preserve"> </w:t>
      </w:r>
      <w:proofErr w:type="spellStart"/>
      <w:r>
        <w:t>libraries</w:t>
      </w:r>
      <w:proofErr w:type="spellEnd"/>
      <w:r>
        <w:t xml:space="preserve">: </w:t>
      </w:r>
      <w:proofErr w:type="spellStart"/>
      <w:r>
        <w:t>dll</w:t>
      </w:r>
      <w:proofErr w:type="spellEnd"/>
      <w:r>
        <w:t xml:space="preserve"> kiterjesztésű file-ok</w:t>
      </w:r>
    </w:p>
  </w:footnote>
  <w:footnote w:id="15">
    <w:p w14:paraId="7D19E6E1" w14:textId="3D1F7FD7" w:rsidR="00F5124C" w:rsidRDefault="00F5124C">
      <w:pPr>
        <w:pStyle w:val="FootnoteText"/>
      </w:pPr>
      <w:r>
        <w:rPr>
          <w:rStyle w:val="FootnoteReference"/>
        </w:rPr>
        <w:footnoteRef/>
      </w:r>
      <w:r>
        <w:t xml:space="preserve"> main függvény</w:t>
      </w:r>
    </w:p>
  </w:footnote>
  <w:footnote w:id="16">
    <w:p w14:paraId="705BE2C0" w14:textId="1DE88377" w:rsidR="004B190C" w:rsidRDefault="004B190C">
      <w:pPr>
        <w:pStyle w:val="FootnoteText"/>
      </w:pPr>
      <w:r>
        <w:rPr>
          <w:rStyle w:val="FootnoteReference"/>
        </w:rPr>
        <w:footnoteRef/>
      </w:r>
      <w:r>
        <w:t xml:space="preserve"> Becsomagolják a platform függő részeket egy egységes környezetbe</w:t>
      </w:r>
    </w:p>
  </w:footnote>
  <w:footnote w:id="17">
    <w:p w14:paraId="5EA2F3F3" w14:textId="63128564" w:rsidR="00A35456" w:rsidRDefault="00A35456">
      <w:pPr>
        <w:pStyle w:val="FootnoteText"/>
      </w:pPr>
      <w:r>
        <w:rPr>
          <w:rStyle w:val="FootnoteReference"/>
        </w:rPr>
        <w:footnoteRef/>
      </w:r>
      <w:r>
        <w:t xml:space="preserve"> Olyan </w:t>
      </w:r>
      <w:r w:rsidR="009137A9">
        <w:t>program,</w:t>
      </w:r>
      <w:r>
        <w:t xml:space="preserve"> amit a GPU hajt végre</w:t>
      </w:r>
    </w:p>
  </w:footnote>
  <w:footnote w:id="18">
    <w:p w14:paraId="014148A3" w14:textId="4454521D" w:rsidR="008533CC" w:rsidRDefault="008533CC">
      <w:pPr>
        <w:pStyle w:val="FootnoteText"/>
      </w:pPr>
      <w:r>
        <w:rPr>
          <w:rStyle w:val="FootnoteReference"/>
        </w:rPr>
        <w:footnoteRef/>
      </w:r>
      <w:r>
        <w:t xml:space="preserve"> Eltárolható, esetünkben </w:t>
      </w:r>
      <w:r w:rsidR="00406C53">
        <w:t>fájlba</w:t>
      </w:r>
      <w:r>
        <w:t xml:space="preserve"> írható és onnan beolvasható</w:t>
      </w:r>
    </w:p>
  </w:footnote>
  <w:footnote w:id="19">
    <w:p w14:paraId="311D475C" w14:textId="49934D4D" w:rsidR="003A051F" w:rsidRDefault="003A051F">
      <w:pPr>
        <w:pStyle w:val="FootnoteText"/>
      </w:pPr>
      <w:r>
        <w:rPr>
          <w:rStyle w:val="FootnoteReference"/>
        </w:rPr>
        <w:footnoteRef/>
      </w:r>
      <w:r>
        <w:t xml:space="preserve"> </w:t>
      </w:r>
      <w:proofErr w:type="spellStart"/>
      <w:r>
        <w:t>seed</w:t>
      </w:r>
      <w:proofErr w:type="spellEnd"/>
      <w:r>
        <w:t>: a véletlenszerű generálás paramétere, egyezés esetén a kiment is azonos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B9103326"/>
    <w:lvl w:ilvl="0" w:tplc="9AB0D1E6">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D325F9D"/>
    <w:multiLevelType w:val="hybridMultilevel"/>
    <w:tmpl w:val="B5868D38"/>
    <w:lvl w:ilvl="0" w:tplc="309E81A4">
      <w:start w:val="1"/>
      <w:numFmt w:val="bullet"/>
      <w:pStyle w:val="Style1"/>
      <w:lvlText w:val=""/>
      <w:lvlJc w:val="left"/>
      <w:pPr>
        <w:ind w:left="360" w:hanging="360"/>
      </w:pPr>
      <w:rPr>
        <w:rFonts w:ascii="Symbol" w:hAnsi="Symbol"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12" w15:restartNumberingAfterBreak="0">
    <w:nsid w:val="15EE0508"/>
    <w:multiLevelType w:val="multilevel"/>
    <w:tmpl w:val="418E4214"/>
    <w:numStyleLink w:val="tmutatszmozottlista"/>
  </w:abstractNum>
  <w:abstractNum w:abstractNumId="13"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EF06BA1"/>
    <w:multiLevelType w:val="hybridMultilevel"/>
    <w:tmpl w:val="ACAA84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5" w15:restartNumberingAfterBreak="0">
    <w:nsid w:val="31A370F8"/>
    <w:multiLevelType w:val="hybridMultilevel"/>
    <w:tmpl w:val="574A23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0" w15:restartNumberingAfterBreak="0">
    <w:nsid w:val="3ADD7B9B"/>
    <w:multiLevelType w:val="hybridMultilevel"/>
    <w:tmpl w:val="914CA0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3EE817B8"/>
    <w:multiLevelType w:val="hybridMultilevel"/>
    <w:tmpl w:val="5178C0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28A76ED"/>
    <w:multiLevelType w:val="hybridMultilevel"/>
    <w:tmpl w:val="7C1490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B361CDF"/>
    <w:multiLevelType w:val="hybridMultilevel"/>
    <w:tmpl w:val="ABCC29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4D2F56B8"/>
    <w:multiLevelType w:val="hybridMultilevel"/>
    <w:tmpl w:val="2A929D0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51CD6005"/>
    <w:multiLevelType w:val="hybridMultilevel"/>
    <w:tmpl w:val="B87E3F5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7"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68C764D1"/>
    <w:multiLevelType w:val="hybridMultilevel"/>
    <w:tmpl w:val="3AB6CF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9"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72B01C5A"/>
    <w:multiLevelType w:val="hybridMultilevel"/>
    <w:tmpl w:val="D1961D4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31" w15:restartNumberingAfterBreak="0">
    <w:nsid w:val="74662BC2"/>
    <w:multiLevelType w:val="hybridMultilevel"/>
    <w:tmpl w:val="6B2E61A4"/>
    <w:lvl w:ilvl="0" w:tplc="5900DA5C">
      <w:start w:val="1"/>
      <w:numFmt w:val="decimal"/>
      <w:pStyle w:val="Style2"/>
      <w:lvlText w:val="%1."/>
      <w:lvlJc w:val="left"/>
      <w:pPr>
        <w:ind w:left="360" w:hanging="360"/>
      </w:pPr>
      <w:rPr>
        <w:rFonts w:hint="default"/>
      </w:rPr>
    </w:lvl>
    <w:lvl w:ilvl="1" w:tplc="040E0003" w:tentative="1">
      <w:start w:val="1"/>
      <w:numFmt w:val="bullet"/>
      <w:lvlText w:val="o"/>
      <w:lvlJc w:val="left"/>
      <w:pPr>
        <w:ind w:left="1080" w:hanging="360"/>
      </w:pPr>
      <w:rPr>
        <w:rFonts w:ascii="Courier New" w:hAnsi="Courier New" w:cs="Courier New" w:hint="default"/>
      </w:rPr>
    </w:lvl>
    <w:lvl w:ilvl="2" w:tplc="040E0005" w:tentative="1">
      <w:start w:val="1"/>
      <w:numFmt w:val="bullet"/>
      <w:lvlText w:val=""/>
      <w:lvlJc w:val="left"/>
      <w:pPr>
        <w:ind w:left="1800" w:hanging="360"/>
      </w:pPr>
      <w:rPr>
        <w:rFonts w:ascii="Wingdings" w:hAnsi="Wingdings" w:hint="default"/>
      </w:rPr>
    </w:lvl>
    <w:lvl w:ilvl="3" w:tplc="040E0001" w:tentative="1">
      <w:start w:val="1"/>
      <w:numFmt w:val="bullet"/>
      <w:lvlText w:val=""/>
      <w:lvlJc w:val="left"/>
      <w:pPr>
        <w:ind w:left="2520" w:hanging="360"/>
      </w:pPr>
      <w:rPr>
        <w:rFonts w:ascii="Symbol" w:hAnsi="Symbol" w:hint="default"/>
      </w:rPr>
    </w:lvl>
    <w:lvl w:ilvl="4" w:tplc="040E0003" w:tentative="1">
      <w:start w:val="1"/>
      <w:numFmt w:val="bullet"/>
      <w:lvlText w:val="o"/>
      <w:lvlJc w:val="left"/>
      <w:pPr>
        <w:ind w:left="3240" w:hanging="360"/>
      </w:pPr>
      <w:rPr>
        <w:rFonts w:ascii="Courier New" w:hAnsi="Courier New" w:cs="Courier New" w:hint="default"/>
      </w:rPr>
    </w:lvl>
    <w:lvl w:ilvl="5" w:tplc="040E0005" w:tentative="1">
      <w:start w:val="1"/>
      <w:numFmt w:val="bullet"/>
      <w:lvlText w:val=""/>
      <w:lvlJc w:val="left"/>
      <w:pPr>
        <w:ind w:left="3960" w:hanging="360"/>
      </w:pPr>
      <w:rPr>
        <w:rFonts w:ascii="Wingdings" w:hAnsi="Wingdings" w:hint="default"/>
      </w:rPr>
    </w:lvl>
    <w:lvl w:ilvl="6" w:tplc="040E0001" w:tentative="1">
      <w:start w:val="1"/>
      <w:numFmt w:val="bullet"/>
      <w:lvlText w:val=""/>
      <w:lvlJc w:val="left"/>
      <w:pPr>
        <w:ind w:left="4680" w:hanging="360"/>
      </w:pPr>
      <w:rPr>
        <w:rFonts w:ascii="Symbol" w:hAnsi="Symbol" w:hint="default"/>
      </w:rPr>
    </w:lvl>
    <w:lvl w:ilvl="7" w:tplc="040E0003" w:tentative="1">
      <w:start w:val="1"/>
      <w:numFmt w:val="bullet"/>
      <w:lvlText w:val="o"/>
      <w:lvlJc w:val="left"/>
      <w:pPr>
        <w:ind w:left="5400" w:hanging="360"/>
      </w:pPr>
      <w:rPr>
        <w:rFonts w:ascii="Courier New" w:hAnsi="Courier New" w:cs="Courier New" w:hint="default"/>
      </w:rPr>
    </w:lvl>
    <w:lvl w:ilvl="8" w:tplc="040E0005" w:tentative="1">
      <w:start w:val="1"/>
      <w:numFmt w:val="bullet"/>
      <w:lvlText w:val=""/>
      <w:lvlJc w:val="left"/>
      <w:pPr>
        <w:ind w:left="6120" w:hanging="360"/>
      </w:pPr>
      <w:rPr>
        <w:rFonts w:ascii="Wingdings" w:hAnsi="Wingdings" w:hint="default"/>
      </w:rPr>
    </w:lvl>
  </w:abstractNum>
  <w:abstractNum w:abstractNumId="32" w15:restartNumberingAfterBreak="0">
    <w:nsid w:val="751501F4"/>
    <w:multiLevelType w:val="hybridMultilevel"/>
    <w:tmpl w:val="1EE452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3" w15:restartNumberingAfterBreak="0">
    <w:nsid w:val="799C3B84"/>
    <w:multiLevelType w:val="multilevel"/>
    <w:tmpl w:val="B908E53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33"/>
  </w:num>
  <w:num w:numId="3">
    <w:abstractNumId w:val="13"/>
  </w:num>
  <w:num w:numId="4">
    <w:abstractNumId w:val="19"/>
  </w:num>
  <w:num w:numId="5">
    <w:abstractNumId w:val="23"/>
  </w:num>
  <w:num w:numId="6">
    <w:abstractNumId w:val="27"/>
  </w:num>
  <w:num w:numId="7">
    <w:abstractNumId w:val="16"/>
  </w:num>
  <w:num w:numId="8">
    <w:abstractNumId w:val="12"/>
  </w:num>
  <w:num w:numId="9">
    <w:abstractNumId w:val="17"/>
  </w:num>
  <w:num w:numId="10">
    <w:abstractNumId w:val="34"/>
  </w:num>
  <w:num w:numId="11">
    <w:abstractNumId w:val="18"/>
  </w:num>
  <w:num w:numId="12">
    <w:abstractNumId w:val="29"/>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4"/>
  </w:num>
  <w:num w:numId="24">
    <w:abstractNumId w:val="15"/>
  </w:num>
  <w:num w:numId="25">
    <w:abstractNumId w:val="30"/>
  </w:num>
  <w:num w:numId="26">
    <w:abstractNumId w:val="32"/>
  </w:num>
  <w:num w:numId="27">
    <w:abstractNumId w:val="20"/>
  </w:num>
  <w:num w:numId="28">
    <w:abstractNumId w:val="26"/>
  </w:num>
  <w:num w:numId="29">
    <w:abstractNumId w:val="28"/>
  </w:num>
  <w:num w:numId="30">
    <w:abstractNumId w:val="24"/>
  </w:num>
  <w:num w:numId="31">
    <w:abstractNumId w:val="21"/>
  </w:num>
  <w:num w:numId="32">
    <w:abstractNumId w:val="22"/>
  </w:num>
  <w:num w:numId="33">
    <w:abstractNumId w:val="25"/>
  </w:num>
  <w:num w:numId="34">
    <w:abstractNumId w:val="11"/>
  </w:num>
  <w:num w:numId="35">
    <w:abstractNumId w:val="3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14F4"/>
    <w:rsid w:val="000062F4"/>
    <w:rsid w:val="0001192F"/>
    <w:rsid w:val="00011E8D"/>
    <w:rsid w:val="00013AC5"/>
    <w:rsid w:val="00017001"/>
    <w:rsid w:val="000320B4"/>
    <w:rsid w:val="0004047A"/>
    <w:rsid w:val="000673ED"/>
    <w:rsid w:val="00091DBD"/>
    <w:rsid w:val="00092B6B"/>
    <w:rsid w:val="000A13DB"/>
    <w:rsid w:val="000A6FF1"/>
    <w:rsid w:val="000A7483"/>
    <w:rsid w:val="000B53E0"/>
    <w:rsid w:val="000B6F41"/>
    <w:rsid w:val="000C43F2"/>
    <w:rsid w:val="000D097B"/>
    <w:rsid w:val="000D659F"/>
    <w:rsid w:val="000E6296"/>
    <w:rsid w:val="000F1C58"/>
    <w:rsid w:val="001237B1"/>
    <w:rsid w:val="00133E77"/>
    <w:rsid w:val="00136766"/>
    <w:rsid w:val="0014560E"/>
    <w:rsid w:val="00161B87"/>
    <w:rsid w:val="00162232"/>
    <w:rsid w:val="0016297E"/>
    <w:rsid w:val="0016418D"/>
    <w:rsid w:val="00171054"/>
    <w:rsid w:val="00176573"/>
    <w:rsid w:val="00184F0C"/>
    <w:rsid w:val="001A57BC"/>
    <w:rsid w:val="001B7B2C"/>
    <w:rsid w:val="001D13A1"/>
    <w:rsid w:val="001D557B"/>
    <w:rsid w:val="001E1181"/>
    <w:rsid w:val="001E4A53"/>
    <w:rsid w:val="001F0CE2"/>
    <w:rsid w:val="0020396D"/>
    <w:rsid w:val="002102C3"/>
    <w:rsid w:val="00221D26"/>
    <w:rsid w:val="00225F65"/>
    <w:rsid w:val="00227347"/>
    <w:rsid w:val="00242AD9"/>
    <w:rsid w:val="00257CA3"/>
    <w:rsid w:val="00260051"/>
    <w:rsid w:val="00262F1A"/>
    <w:rsid w:val="002637AA"/>
    <w:rsid w:val="00267677"/>
    <w:rsid w:val="0028219E"/>
    <w:rsid w:val="002841F9"/>
    <w:rsid w:val="0028595B"/>
    <w:rsid w:val="002866F9"/>
    <w:rsid w:val="00291588"/>
    <w:rsid w:val="0029586E"/>
    <w:rsid w:val="002C665D"/>
    <w:rsid w:val="002D0621"/>
    <w:rsid w:val="002D7DA9"/>
    <w:rsid w:val="002E04DE"/>
    <w:rsid w:val="002E1D2A"/>
    <w:rsid w:val="002E23BD"/>
    <w:rsid w:val="002F4AC4"/>
    <w:rsid w:val="00302BB3"/>
    <w:rsid w:val="00303FC7"/>
    <w:rsid w:val="00311F9B"/>
    <w:rsid w:val="00312D99"/>
    <w:rsid w:val="00313013"/>
    <w:rsid w:val="0031535A"/>
    <w:rsid w:val="00322A23"/>
    <w:rsid w:val="0032308E"/>
    <w:rsid w:val="00334BD4"/>
    <w:rsid w:val="00346CB5"/>
    <w:rsid w:val="00350434"/>
    <w:rsid w:val="00350AEC"/>
    <w:rsid w:val="0036224D"/>
    <w:rsid w:val="003735D0"/>
    <w:rsid w:val="0037381F"/>
    <w:rsid w:val="0038547C"/>
    <w:rsid w:val="003978C7"/>
    <w:rsid w:val="003A051F"/>
    <w:rsid w:val="003A29BE"/>
    <w:rsid w:val="003A4CDB"/>
    <w:rsid w:val="003B3780"/>
    <w:rsid w:val="003B7D7D"/>
    <w:rsid w:val="003E3DA8"/>
    <w:rsid w:val="003E6C86"/>
    <w:rsid w:val="003E70B1"/>
    <w:rsid w:val="003F1E88"/>
    <w:rsid w:val="003F5425"/>
    <w:rsid w:val="00402935"/>
    <w:rsid w:val="00402C43"/>
    <w:rsid w:val="00403018"/>
    <w:rsid w:val="00406C53"/>
    <w:rsid w:val="00410924"/>
    <w:rsid w:val="0041216D"/>
    <w:rsid w:val="00413092"/>
    <w:rsid w:val="00420DC5"/>
    <w:rsid w:val="004245EF"/>
    <w:rsid w:val="004263D5"/>
    <w:rsid w:val="00466494"/>
    <w:rsid w:val="00472FD3"/>
    <w:rsid w:val="00476F88"/>
    <w:rsid w:val="004801C1"/>
    <w:rsid w:val="0048395A"/>
    <w:rsid w:val="004851C7"/>
    <w:rsid w:val="00486C1A"/>
    <w:rsid w:val="00487AE9"/>
    <w:rsid w:val="0049456A"/>
    <w:rsid w:val="004A4B8D"/>
    <w:rsid w:val="004B190C"/>
    <w:rsid w:val="004B6F42"/>
    <w:rsid w:val="004C444F"/>
    <w:rsid w:val="004C6093"/>
    <w:rsid w:val="004E6AD1"/>
    <w:rsid w:val="004F460C"/>
    <w:rsid w:val="00500226"/>
    <w:rsid w:val="00501121"/>
    <w:rsid w:val="00502A30"/>
    <w:rsid w:val="005202C0"/>
    <w:rsid w:val="005258D3"/>
    <w:rsid w:val="0053119E"/>
    <w:rsid w:val="00532D18"/>
    <w:rsid w:val="0053517C"/>
    <w:rsid w:val="00537EA5"/>
    <w:rsid w:val="00541116"/>
    <w:rsid w:val="0054456E"/>
    <w:rsid w:val="005524FC"/>
    <w:rsid w:val="00553F1A"/>
    <w:rsid w:val="00576495"/>
    <w:rsid w:val="00576925"/>
    <w:rsid w:val="00576FDD"/>
    <w:rsid w:val="005C1FE5"/>
    <w:rsid w:val="005D3443"/>
    <w:rsid w:val="005D5764"/>
    <w:rsid w:val="005E01E0"/>
    <w:rsid w:val="005F3404"/>
    <w:rsid w:val="00607095"/>
    <w:rsid w:val="006153FA"/>
    <w:rsid w:val="0062185B"/>
    <w:rsid w:val="006357DD"/>
    <w:rsid w:val="0063585C"/>
    <w:rsid w:val="00641018"/>
    <w:rsid w:val="00650C7C"/>
    <w:rsid w:val="00661CF1"/>
    <w:rsid w:val="0066435C"/>
    <w:rsid w:val="006729DD"/>
    <w:rsid w:val="00675281"/>
    <w:rsid w:val="00675D2C"/>
    <w:rsid w:val="00680491"/>
    <w:rsid w:val="0068173D"/>
    <w:rsid w:val="00681E99"/>
    <w:rsid w:val="00692605"/>
    <w:rsid w:val="006A1B7F"/>
    <w:rsid w:val="006B00FC"/>
    <w:rsid w:val="006B174C"/>
    <w:rsid w:val="006C0B04"/>
    <w:rsid w:val="006D338C"/>
    <w:rsid w:val="006F512E"/>
    <w:rsid w:val="00700E3A"/>
    <w:rsid w:val="00702FDC"/>
    <w:rsid w:val="00704494"/>
    <w:rsid w:val="007124F8"/>
    <w:rsid w:val="0071367E"/>
    <w:rsid w:val="00715B93"/>
    <w:rsid w:val="00730B3C"/>
    <w:rsid w:val="00732AE7"/>
    <w:rsid w:val="00760739"/>
    <w:rsid w:val="00777412"/>
    <w:rsid w:val="007E7A6F"/>
    <w:rsid w:val="007E7F2A"/>
    <w:rsid w:val="00816BCB"/>
    <w:rsid w:val="008177DA"/>
    <w:rsid w:val="00845D33"/>
    <w:rsid w:val="008533CC"/>
    <w:rsid w:val="00854BDC"/>
    <w:rsid w:val="00860D4A"/>
    <w:rsid w:val="008933BC"/>
    <w:rsid w:val="008A3BCC"/>
    <w:rsid w:val="008A6934"/>
    <w:rsid w:val="008A7CD7"/>
    <w:rsid w:val="008B4552"/>
    <w:rsid w:val="008E7228"/>
    <w:rsid w:val="008F3E11"/>
    <w:rsid w:val="0090541F"/>
    <w:rsid w:val="009137A9"/>
    <w:rsid w:val="009147D1"/>
    <w:rsid w:val="00924EA5"/>
    <w:rsid w:val="00932A83"/>
    <w:rsid w:val="00934BD4"/>
    <w:rsid w:val="00940CB1"/>
    <w:rsid w:val="00952FD9"/>
    <w:rsid w:val="009555EA"/>
    <w:rsid w:val="00956D73"/>
    <w:rsid w:val="0096129D"/>
    <w:rsid w:val="0098532E"/>
    <w:rsid w:val="00985372"/>
    <w:rsid w:val="0099153B"/>
    <w:rsid w:val="009934F6"/>
    <w:rsid w:val="009A3198"/>
    <w:rsid w:val="009A32B9"/>
    <w:rsid w:val="009B1AB8"/>
    <w:rsid w:val="009B6C78"/>
    <w:rsid w:val="009C1C93"/>
    <w:rsid w:val="009C392F"/>
    <w:rsid w:val="009E67D2"/>
    <w:rsid w:val="009F2066"/>
    <w:rsid w:val="00A21A6A"/>
    <w:rsid w:val="00A34DC4"/>
    <w:rsid w:val="00A35456"/>
    <w:rsid w:val="00A403B8"/>
    <w:rsid w:val="00A43E0E"/>
    <w:rsid w:val="00A60A75"/>
    <w:rsid w:val="00A725DE"/>
    <w:rsid w:val="00A813C3"/>
    <w:rsid w:val="00A83E02"/>
    <w:rsid w:val="00AA2EF8"/>
    <w:rsid w:val="00AA7903"/>
    <w:rsid w:val="00AB511F"/>
    <w:rsid w:val="00AC03A6"/>
    <w:rsid w:val="00AC7A59"/>
    <w:rsid w:val="00AD4412"/>
    <w:rsid w:val="00AD7FC4"/>
    <w:rsid w:val="00AE05C4"/>
    <w:rsid w:val="00AE0BFD"/>
    <w:rsid w:val="00AE5CCB"/>
    <w:rsid w:val="00AF6C6E"/>
    <w:rsid w:val="00B0517F"/>
    <w:rsid w:val="00B071AF"/>
    <w:rsid w:val="00B13FD0"/>
    <w:rsid w:val="00B14AFD"/>
    <w:rsid w:val="00B4104A"/>
    <w:rsid w:val="00B46D8F"/>
    <w:rsid w:val="00B50CAA"/>
    <w:rsid w:val="00B5127D"/>
    <w:rsid w:val="00B73F54"/>
    <w:rsid w:val="00B820C2"/>
    <w:rsid w:val="00B91528"/>
    <w:rsid w:val="00B941DB"/>
    <w:rsid w:val="00B96880"/>
    <w:rsid w:val="00BA145C"/>
    <w:rsid w:val="00BA1EA1"/>
    <w:rsid w:val="00BB355B"/>
    <w:rsid w:val="00BC609C"/>
    <w:rsid w:val="00BD49CA"/>
    <w:rsid w:val="00BE1404"/>
    <w:rsid w:val="00BF3953"/>
    <w:rsid w:val="00BF4292"/>
    <w:rsid w:val="00BF6DA9"/>
    <w:rsid w:val="00C00B3C"/>
    <w:rsid w:val="00C0766B"/>
    <w:rsid w:val="00C2686E"/>
    <w:rsid w:val="00C27BC1"/>
    <w:rsid w:val="00C31260"/>
    <w:rsid w:val="00C32312"/>
    <w:rsid w:val="00C354EB"/>
    <w:rsid w:val="00C3651B"/>
    <w:rsid w:val="00C47713"/>
    <w:rsid w:val="00C53F92"/>
    <w:rsid w:val="00C6540E"/>
    <w:rsid w:val="00C730E7"/>
    <w:rsid w:val="00C73DEE"/>
    <w:rsid w:val="00C801F0"/>
    <w:rsid w:val="00C84464"/>
    <w:rsid w:val="00C94815"/>
    <w:rsid w:val="00C97B6F"/>
    <w:rsid w:val="00CB54CC"/>
    <w:rsid w:val="00CC6360"/>
    <w:rsid w:val="00CE15D3"/>
    <w:rsid w:val="00CF5987"/>
    <w:rsid w:val="00D03EEA"/>
    <w:rsid w:val="00D07335"/>
    <w:rsid w:val="00D1632F"/>
    <w:rsid w:val="00D23BFC"/>
    <w:rsid w:val="00D36EE0"/>
    <w:rsid w:val="00D429F2"/>
    <w:rsid w:val="00D5045C"/>
    <w:rsid w:val="00D53F5A"/>
    <w:rsid w:val="00D61357"/>
    <w:rsid w:val="00D70457"/>
    <w:rsid w:val="00D71B24"/>
    <w:rsid w:val="00D76E2C"/>
    <w:rsid w:val="00D80B28"/>
    <w:rsid w:val="00D81927"/>
    <w:rsid w:val="00D83164"/>
    <w:rsid w:val="00D83F25"/>
    <w:rsid w:val="00D84B19"/>
    <w:rsid w:val="00D87214"/>
    <w:rsid w:val="00D95B25"/>
    <w:rsid w:val="00D95E2C"/>
    <w:rsid w:val="00DD4A81"/>
    <w:rsid w:val="00DD511D"/>
    <w:rsid w:val="00DD6A58"/>
    <w:rsid w:val="00DE72E5"/>
    <w:rsid w:val="00E00DAF"/>
    <w:rsid w:val="00E0254E"/>
    <w:rsid w:val="00E07EE4"/>
    <w:rsid w:val="00E42F0D"/>
    <w:rsid w:val="00E541C7"/>
    <w:rsid w:val="00E5739B"/>
    <w:rsid w:val="00E71C54"/>
    <w:rsid w:val="00E8385C"/>
    <w:rsid w:val="00E86A0C"/>
    <w:rsid w:val="00E86C1B"/>
    <w:rsid w:val="00E97964"/>
    <w:rsid w:val="00EA28EA"/>
    <w:rsid w:val="00EA7B1B"/>
    <w:rsid w:val="00EB1DE6"/>
    <w:rsid w:val="00EB2641"/>
    <w:rsid w:val="00ED24FC"/>
    <w:rsid w:val="00EE1A1F"/>
    <w:rsid w:val="00EE2264"/>
    <w:rsid w:val="00EE4B25"/>
    <w:rsid w:val="00EE543F"/>
    <w:rsid w:val="00F050F9"/>
    <w:rsid w:val="00F1281F"/>
    <w:rsid w:val="00F35DEC"/>
    <w:rsid w:val="00F50A64"/>
    <w:rsid w:val="00F5124C"/>
    <w:rsid w:val="00F74C7E"/>
    <w:rsid w:val="00F840B6"/>
    <w:rsid w:val="00F902C9"/>
    <w:rsid w:val="00FB2065"/>
    <w:rsid w:val="00FC408E"/>
    <w:rsid w:val="00FC62AF"/>
    <w:rsid w:val="00FD7DB3"/>
    <w:rsid w:val="00FF32A9"/>
    <w:rsid w:val="00FF6D2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8F3E11"/>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8B4552"/>
    <w:pPr>
      <w:numPr>
        <w:numId w:val="1"/>
      </w:numPr>
      <w:tabs>
        <w:tab w:val="clear" w:pos="1134"/>
        <w:tab w:val="left" w:pos="567"/>
      </w:tabs>
      <w:spacing w:before="120" w:after="240" w:line="240" w:lineRule="auto"/>
      <w:ind w:left="567" w:hanging="567"/>
      <w:jc w:val="left"/>
    </w:pPr>
    <w:rPr>
      <w:noProof/>
      <w:lang w:val="en-US"/>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476F8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EndnoteText">
    <w:name w:val="endnote text"/>
    <w:basedOn w:val="Normal"/>
    <w:link w:val="EndnoteTextChar"/>
    <w:rsid w:val="00221D26"/>
    <w:pPr>
      <w:spacing w:after="0" w:line="240" w:lineRule="auto"/>
    </w:pPr>
    <w:rPr>
      <w:sz w:val="20"/>
      <w:szCs w:val="20"/>
    </w:rPr>
  </w:style>
  <w:style w:type="character" w:customStyle="1" w:styleId="EndnoteTextChar">
    <w:name w:val="Endnote Text Char"/>
    <w:basedOn w:val="DefaultParagraphFont"/>
    <w:link w:val="EndnoteText"/>
    <w:rsid w:val="00221D26"/>
    <w:rPr>
      <w:lang w:eastAsia="en-US"/>
    </w:rPr>
  </w:style>
  <w:style w:type="character" w:styleId="EndnoteReference">
    <w:name w:val="endnote reference"/>
    <w:basedOn w:val="DefaultParagraphFont"/>
    <w:rsid w:val="00221D26"/>
    <w:rPr>
      <w:vertAlign w:val="superscript"/>
    </w:rPr>
  </w:style>
  <w:style w:type="character" w:styleId="UnresolvedMention">
    <w:name w:val="Unresolved Mention"/>
    <w:basedOn w:val="DefaultParagraphFont"/>
    <w:uiPriority w:val="99"/>
    <w:semiHidden/>
    <w:unhideWhenUsed/>
    <w:rsid w:val="00C3651B"/>
    <w:rPr>
      <w:color w:val="605E5C"/>
      <w:shd w:val="clear" w:color="auto" w:fill="E1DFDD"/>
    </w:rPr>
  </w:style>
  <w:style w:type="character" w:styleId="FollowedHyperlink">
    <w:name w:val="FollowedHyperlink"/>
    <w:basedOn w:val="DefaultParagraphFont"/>
    <w:rsid w:val="00262F1A"/>
    <w:rPr>
      <w:color w:val="954F72" w:themeColor="followedHyperlink"/>
      <w:u w:val="single"/>
    </w:rPr>
  </w:style>
  <w:style w:type="paragraph" w:styleId="HTMLPreformatted">
    <w:name w:val="HTML Preformatted"/>
    <w:basedOn w:val="Normal"/>
    <w:link w:val="HTMLPreformattedChar"/>
    <w:rsid w:val="00EE4B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EE4B25"/>
    <w:rPr>
      <w:rFonts w:ascii="Consolas" w:hAnsi="Consolas"/>
      <w:lang w:eastAsia="en-US"/>
    </w:rPr>
  </w:style>
  <w:style w:type="paragraph" w:customStyle="1" w:styleId="Style1">
    <w:name w:val="Style1"/>
    <w:basedOn w:val="ListParagraph"/>
    <w:qFormat/>
    <w:rsid w:val="002E23BD"/>
    <w:pPr>
      <w:numPr>
        <w:numId w:val="34"/>
      </w:numPr>
    </w:pPr>
    <w:rPr>
      <w:b/>
      <w:bCs/>
      <w:sz w:val="32"/>
      <w:szCs w:val="32"/>
    </w:rPr>
  </w:style>
  <w:style w:type="paragraph" w:customStyle="1" w:styleId="Style2">
    <w:name w:val="Style2"/>
    <w:basedOn w:val="Style1"/>
    <w:qFormat/>
    <w:rsid w:val="00346CB5"/>
    <w:pPr>
      <w:numPr>
        <w:numId w:val="35"/>
      </w:numPr>
    </w:pPr>
  </w:style>
  <w:style w:type="paragraph" w:customStyle="1" w:styleId="Style3">
    <w:name w:val="Style3"/>
    <w:basedOn w:val="Style2"/>
    <w:qFormat/>
    <w:rsid w:val="00346CB5"/>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33259">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77381437">
      <w:bodyDiv w:val="1"/>
      <w:marLeft w:val="0"/>
      <w:marRight w:val="0"/>
      <w:marTop w:val="0"/>
      <w:marBottom w:val="0"/>
      <w:divBdr>
        <w:top w:val="none" w:sz="0" w:space="0" w:color="auto"/>
        <w:left w:val="none" w:sz="0" w:space="0" w:color="auto"/>
        <w:bottom w:val="none" w:sz="0" w:space="0" w:color="auto"/>
        <w:right w:val="none" w:sz="0" w:space="0" w:color="auto"/>
      </w:divBdr>
    </w:div>
    <w:div w:id="178842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SOLID/%20" TargetMode="External"/><Relationship Id="rId39" Type="http://schemas.openxmlformats.org/officeDocument/2006/relationships/hyperlink" Target="https://premake.github.io/" TargetMode="External"/><Relationship Id="rId21" Type="http://schemas.openxmlformats.org/officeDocument/2006/relationships/hyperlink" Target="https://en.wikipedia.org/wiki/Object-oriented_programming" TargetMode="External"/><Relationship Id="rId34" Type="http://schemas.openxmlformats.org/officeDocument/2006/relationships/hyperlink" Target="https://gameprogrammingpatterns.com/event-queue.html/" TargetMode="External"/><Relationship Id="rId42" Type="http://schemas.openxmlformats.org/officeDocument/2006/relationships/hyperlink" Target="https://www.opengl.org//" TargetMode="External"/><Relationship Id="rId47" Type="http://schemas.openxmlformats.org/officeDocument/2006/relationships/hyperlink" Target="https://github.com/g-truc/glm/" TargetMode="External"/><Relationship Id="rId50" Type="http://schemas.openxmlformats.org/officeDocument/2006/relationships/hyperlink" Target="https://learnopengl.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Test-driven_development" TargetMode="External"/><Relationship Id="rId11" Type="http://schemas.openxmlformats.org/officeDocument/2006/relationships/image" Target="media/image3.png"/><Relationship Id="rId24" Type="http://schemas.openxmlformats.org/officeDocument/2006/relationships/hyperlink" Target="https://unity.com/" TargetMode="External"/><Relationship Id="rId32" Type="http://schemas.openxmlformats.org/officeDocument/2006/relationships/hyperlink" Target="https://gameprogrammingpatterns.com/update-method.html/" TargetMode="External"/><Relationship Id="rId37" Type="http://schemas.openxmlformats.org/officeDocument/2006/relationships/hyperlink" Target="https://gameprogrammingpatterns.com/state.html/" TargetMode="External"/><Relationship Id="rId40" Type="http://schemas.openxmlformats.org/officeDocument/2006/relationships/hyperlink" Target="https://git-scm.com/" TargetMode="External"/><Relationship Id="rId45" Type="http://schemas.openxmlformats.org/officeDocument/2006/relationships/hyperlink" Target="https://github.com/gabime/spdlog/"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ameprogrammingpatterns.com/game-loop.html/%20%20" TargetMode="External"/><Relationship Id="rId44" Type="http://schemas.openxmlformats.org/officeDocument/2006/relationships/hyperlink" Target="https://www.glfw.org/"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dzone.com/articles/clean-code-summary-and-key-points/" TargetMode="External"/><Relationship Id="rId27" Type="http://schemas.openxmlformats.org/officeDocument/2006/relationships/hyperlink" Target="https://training.by/" TargetMode="External"/><Relationship Id="rId30" Type="http://schemas.openxmlformats.org/officeDocument/2006/relationships/hyperlink" Target="https://en.wikipedia.org/wiki/Code_smell/" TargetMode="External"/><Relationship Id="rId35" Type="http://schemas.openxmlformats.org/officeDocument/2006/relationships/hyperlink" Target="https://gameprogrammingpatterns.com/observer.html/" TargetMode="External"/><Relationship Id="rId43" Type="http://schemas.openxmlformats.org/officeDocument/2006/relationships/hyperlink" Target="https://www.khronos.org/opengl/wiki/OpenGL_Loading_Library" TargetMode="External"/><Relationship Id="rId48" Type="http://schemas.openxmlformats.org/officeDocument/2006/relationships/hyperlink" Target="https://github.com/nothings/stb/" TargetMode="External"/><Relationship Id="rId8" Type="http://schemas.openxmlformats.org/officeDocument/2006/relationships/image" Target="media/image1.png"/><Relationship Id="rId51" Type="http://schemas.openxmlformats.org/officeDocument/2006/relationships/hyperlink" Target="https://github.com/rittakos/LabyrinthGameEngin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unrealengine.com/en-US/" TargetMode="External"/><Relationship Id="rId33" Type="http://schemas.openxmlformats.org/officeDocument/2006/relationships/hyperlink" Target="https://gameprogrammingpatterns.com/command.html/" TargetMode="External"/><Relationship Id="rId38" Type="http://schemas.openxmlformats.org/officeDocument/2006/relationships/hyperlink" Target="https://en.wikipedia.org/wiki/Model%E2%80%93view%E2%80%93controller/" TargetMode="External"/><Relationship Id="rId46" Type="http://schemas.openxmlformats.org/officeDocument/2006/relationships/hyperlink" Target="https://github.com/ocornut/imgui/" TargetMode="External"/><Relationship Id="rId20" Type="http://schemas.openxmlformats.org/officeDocument/2006/relationships/image" Target="media/image12.png"/><Relationship Id="rId41" Type="http://schemas.openxmlformats.org/officeDocument/2006/relationships/hyperlink" Target="https://hu.wikipedia.org/wiki/GitHub/"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ameprogrammingpatterns.com/contents.html/%20" TargetMode="External"/><Relationship Id="rId28" Type="http://schemas.openxmlformats.org/officeDocument/2006/relationships/hyperlink" Target="https://enos.itcollege.ee/~jpoial/oop/naited/Clean%20Code.pdf" TargetMode="External"/><Relationship Id="rId36" Type="http://schemas.openxmlformats.org/officeDocument/2006/relationships/hyperlink" Target="https://gameprogrammingpatterns.com/singleton.html/" TargetMode="External"/><Relationship Id="rId49" Type="http://schemas.openxmlformats.org/officeDocument/2006/relationships/hyperlink" Target="https://github.com/bulletphysics/bullet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2114</TotalTime>
  <Pages>50</Pages>
  <Words>9176</Words>
  <Characters>63319</Characters>
  <Application>Microsoft Office Word</Application>
  <DocSecurity>0</DocSecurity>
  <Lines>527</Lines>
  <Paragraphs>144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OpenGL játékmotor</vt:lpstr>
      <vt:lpstr>Elektronikus terelők</vt:lpstr>
    </vt:vector>
  </TitlesOfParts>
  <Manager>Dr. Tóth Balázs György</Manager>
  <Company>Irányítástechnika és Informatika Tanszék</Company>
  <LinksUpToDate>false</LinksUpToDate>
  <CharactersWithSpaces>72351</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OpenGL játékmotor</dc:title>
  <dc:subject/>
  <dc:creator>Rittgasszer Ákos</dc:creator>
  <cp:keywords>2D játék, C++, játékfejlesztés, játékmotor, labirintus, OOP, OpenGL</cp:keywords>
  <dc:description/>
  <cp:lastModifiedBy>Rittgasszer Ákos</cp:lastModifiedBy>
  <cp:revision>62</cp:revision>
  <cp:lastPrinted>2021-12-07T20:15:00Z</cp:lastPrinted>
  <dcterms:created xsi:type="dcterms:W3CDTF">2021-11-24T17:02:00Z</dcterms:created>
  <dcterms:modified xsi:type="dcterms:W3CDTF">2021-12-08T17:00:00Z</dcterms:modified>
</cp:coreProperties>
</file>